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389851837"/>
        <w:docPartObj>
          <w:docPartGallery w:val="Cover Pages"/>
          <w:docPartUnique/>
        </w:docPartObj>
      </w:sdtPr>
      <w:sdtEndPr>
        <w:rPr>
          <w:sz w:val="27"/>
          <w:szCs w:val="27"/>
        </w:rPr>
      </w:sdtEndPr>
      <w:sdtContent>
        <w:p w14:paraId="3D9507F4" w14:textId="4DC2022C" w:rsidR="004A49CE" w:rsidRDefault="004A49CE" w:rsidP="003267DE">
          <w:pPr>
            <w:ind w:firstLine="90"/>
          </w:pPr>
          <w:r>
            <w:rPr>
              <w:rFonts w:cs="Nazanin"/>
              <w:b/>
              <w:bCs/>
              <w:noProof/>
              <w:sz w:val="48"/>
              <w:szCs w:val="48"/>
              <w:lang w:bidi="ar-SA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31C29921" wp14:editId="44851B1C">
                    <wp:simplePos x="0" y="0"/>
                    <wp:positionH relativeFrom="page">
                      <wp:posOffset>1026795</wp:posOffset>
                    </wp:positionH>
                    <wp:positionV relativeFrom="paragraph">
                      <wp:posOffset>-911860</wp:posOffset>
                    </wp:positionV>
                    <wp:extent cx="6533134" cy="2596896"/>
                    <wp:effectExtent l="0" t="0" r="1270" b="0"/>
                    <wp:wrapNone/>
                    <wp:docPr id="57" name="Group 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3134" cy="2596896"/>
                              <a:chOff x="2372264" y="0"/>
                              <a:chExt cx="5398698" cy="2092325"/>
                            </a:xfrm>
                          </wpg:grpSpPr>
                          <wps:wsp>
                            <wps:cNvPr id="6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2372264" y="0"/>
                                <a:ext cx="3496310" cy="2092325"/>
                              </a:xfrm>
                              <a:custGeom>
                                <a:avLst/>
                                <a:gdLst>
                                  <a:gd name="T0" fmla="*/ 919 w 1134"/>
                                  <a:gd name="T1" fmla="*/ 0 h 687"/>
                                  <a:gd name="T2" fmla="*/ 0 w 1134"/>
                                  <a:gd name="T3" fmla="*/ 0 h 687"/>
                                  <a:gd name="T4" fmla="*/ 630 w 1134"/>
                                  <a:gd name="T5" fmla="*/ 687 h 687"/>
                                  <a:gd name="T6" fmla="*/ 1134 w 1134"/>
                                  <a:gd name="T7" fmla="*/ 461 h 687"/>
                                  <a:gd name="T8" fmla="*/ 997 w 1134"/>
                                  <a:gd name="T9" fmla="*/ 429 h 687"/>
                                  <a:gd name="T10" fmla="*/ 919 w 1134"/>
                                  <a:gd name="T11" fmla="*/ 0 h 6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34" h="687">
                                    <a:moveTo>
                                      <a:pt x="919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340" y="472"/>
                                      <a:pt x="630" y="687"/>
                                      <a:pt x="630" y="687"/>
                                    </a:cubicBezTo>
                                    <a:cubicBezTo>
                                      <a:pt x="801" y="681"/>
                                      <a:pt x="989" y="570"/>
                                      <a:pt x="1134" y="461"/>
                                    </a:cubicBezTo>
                                    <a:cubicBezTo>
                                      <a:pt x="1088" y="452"/>
                                      <a:pt x="1042" y="441"/>
                                      <a:pt x="997" y="429"/>
                                    </a:cubicBezTo>
                                    <a:cubicBezTo>
                                      <a:pt x="997" y="429"/>
                                      <a:pt x="947" y="234"/>
                                      <a:pt x="9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201728" y="0"/>
                                <a:ext cx="1424305" cy="1403985"/>
                              </a:xfrm>
                              <a:custGeom>
                                <a:avLst/>
                                <a:gdLst>
                                  <a:gd name="T0" fmla="*/ 462 w 462"/>
                                  <a:gd name="T1" fmla="*/ 244 h 461"/>
                                  <a:gd name="T2" fmla="*/ 393 w 462"/>
                                  <a:gd name="T3" fmla="*/ 0 h 461"/>
                                  <a:gd name="T4" fmla="*/ 0 w 462"/>
                                  <a:gd name="T5" fmla="*/ 0 h 461"/>
                                  <a:gd name="T6" fmla="*/ 78 w 462"/>
                                  <a:gd name="T7" fmla="*/ 429 h 461"/>
                                  <a:gd name="T8" fmla="*/ 215 w 462"/>
                                  <a:gd name="T9" fmla="*/ 461 h 461"/>
                                  <a:gd name="T10" fmla="*/ 462 w 462"/>
                                  <a:gd name="T11" fmla="*/ 244 h 4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2" h="461">
                                    <a:moveTo>
                                      <a:pt x="462" y="244"/>
                                    </a:moveTo>
                                    <a:cubicBezTo>
                                      <a:pt x="442" y="162"/>
                                      <a:pt x="419" y="81"/>
                                      <a:pt x="39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28" y="234"/>
                                      <a:pt x="78" y="429"/>
                                      <a:pt x="78" y="429"/>
                                    </a:cubicBezTo>
                                    <a:cubicBezTo>
                                      <a:pt x="123" y="441"/>
                                      <a:pt x="169" y="452"/>
                                      <a:pt x="215" y="461"/>
                                    </a:cubicBezTo>
                                    <a:cubicBezTo>
                                      <a:pt x="360" y="352"/>
                                      <a:pt x="462" y="244"/>
                                      <a:pt x="462" y="2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>
                                  <a:lumMod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65962" y="0"/>
                                <a:ext cx="1905000" cy="1550035"/>
                              </a:xfrm>
                              <a:custGeom>
                                <a:avLst/>
                                <a:gdLst>
                                  <a:gd name="T0" fmla="*/ 178 w 618"/>
                                  <a:gd name="T1" fmla="*/ 0 h 509"/>
                                  <a:gd name="T2" fmla="*/ 247 w 618"/>
                                  <a:gd name="T3" fmla="*/ 244 h 509"/>
                                  <a:gd name="T4" fmla="*/ 0 w 618"/>
                                  <a:gd name="T5" fmla="*/ 461 h 509"/>
                                  <a:gd name="T6" fmla="*/ 618 w 618"/>
                                  <a:gd name="T7" fmla="*/ 502 h 509"/>
                                  <a:gd name="T8" fmla="*/ 618 w 618"/>
                                  <a:gd name="T9" fmla="*/ 0 h 509"/>
                                  <a:gd name="T10" fmla="*/ 178 w 618"/>
                                  <a:gd name="T11" fmla="*/ 0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18" h="509">
                                    <a:moveTo>
                                      <a:pt x="178" y="0"/>
                                    </a:moveTo>
                                    <a:cubicBezTo>
                                      <a:pt x="204" y="81"/>
                                      <a:pt x="227" y="162"/>
                                      <a:pt x="247" y="244"/>
                                    </a:cubicBezTo>
                                    <a:cubicBezTo>
                                      <a:pt x="247" y="244"/>
                                      <a:pt x="145" y="352"/>
                                      <a:pt x="0" y="461"/>
                                    </a:cubicBezTo>
                                    <a:cubicBezTo>
                                      <a:pt x="233" y="507"/>
                                      <a:pt x="464" y="509"/>
                                      <a:pt x="618" y="502"/>
                                    </a:cubicBezTo>
                                    <a:cubicBezTo>
                                      <a:pt x="618" y="0"/>
                                      <a:pt x="618" y="0"/>
                                      <a:pt x="618" y="0"/>
                                    </a:cubicBezTo>
                                    <a:lnTo>
                                      <a:pt x="1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120">
                                  <a:lumMod val="25000"/>
                                  <a:lumOff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A52A11" id="Group 57" o:spid="_x0000_s1026" style="position:absolute;margin-left:80.85pt;margin-top:-71.8pt;width:514.4pt;height:204.5pt;z-index:-251580416;mso-position-horizontal-relative:page;mso-width-relative:margin;mso-height-relative:margin" coordorigin="23722" coordsize="53986,2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">
                    <v:shape id="Freeform 36" o:spid="_x0000_s1027" style="position:absolute;left:23722;width:34963;height:20923;visibility:visible;mso-wrap-style:square;v-text-anchor:top" coordsize="1134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" path="m919,c,,,,,,340,472,630,687,630,687,801,681,989,570,1134,461v-46,-9,-92,-20,-137,-32c997,429,947,234,919,xe" fillcolor="#e73454" stroked="f" strokecolor="#212120">
                      <v:shadow color="#8c8682"/>
                      <v:path arrowok="t" o:connecttype="custom" o:connectlocs="2833429,0;0,0;1942394,2092325;3496310,1404020;3073916,1306561;2833429,0" o:connectangles="0,0,0,0,0,0"/>
                    </v:shape>
                    <v:shape id="Freeform 37" o:spid="_x0000_s1028" style="position:absolute;left:52017;width:14243;height:14039;visibility:visible;mso-wrap-style:square;v-text-anchor:top" coordsize="4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" path="m462,244c442,162,419,81,393,,,,,,,,28,234,78,429,78,429v45,12,91,23,137,32c360,352,462,244,462,244xe" fillcolor="#be1634" stroked="f" strokecolor="#212120">
                      <v:shadow color="#8c8682"/>
                      <v:path arrowok="t" o:connecttype="custom" o:connectlocs="1424305,743107;1211584,0;0,0;240467,1306528;662826,1403985;1424305,743107" o:connectangles="0,0,0,0,0,0"/>
                    </v:shape>
                    <v:shape id="Freeform 38" o:spid="_x0000_s1029" style="position:absolute;left:58659;width:19050;height:15500;visibility:visible;mso-wrap-style:square;v-text-anchor:top" coordsize="61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" path="m178,v26,81,49,162,69,244c247,244,145,352,,461v233,46,464,48,618,41c618,,618,,618,l178,xe" fillcolor="#c8c8c7" stroked="f" strokecolor="#212120">
                      <v:shadow color="#8c8682"/>
                      <v:path arrowok="t" o:connecttype="custom" o:connectlocs="548689,0;761383,743042;0,1403863;1905000,1528718;1905000,0;548689,0" o:connectangles="0,0,0,0,0,0"/>
                    </v:shape>
                    <w10:wrap anchorx="page"/>
                  </v:group>
                </w:pict>
              </mc:Fallback>
            </mc:AlternateContent>
          </w:r>
        </w:p>
        <w:p w14:paraId="19D1B2EE" w14:textId="77777777" w:rsidR="00136F8F" w:rsidRDefault="008B675E" w:rsidP="00136F8F">
          <w:pPr>
            <w:spacing w:after="200"/>
            <w:ind w:firstLine="90"/>
            <w:rPr>
              <w:sz w:val="27"/>
              <w:szCs w:val="27"/>
              <w:rtl/>
            </w:rPr>
          </w:pPr>
          <w:r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0160" behindDoc="0" locked="0" layoutInCell="1" allowOverlap="1" wp14:anchorId="43AE062B" wp14:editId="7D47A91F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2382520</wp:posOffset>
                    </wp:positionV>
                    <wp:extent cx="6819900" cy="847725"/>
                    <wp:effectExtent l="0" t="0" r="0" b="952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0" cy="847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56FCE" w14:textId="57AD0D3F" w:rsidR="007D75CF" w:rsidRPr="004C308F" w:rsidRDefault="007D75CF" w:rsidP="00963947">
                                <w:pPr>
                                  <w:jc w:val="center"/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4C308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«</w:t>
                                </w:r>
                                <w:r w:rsidRPr="00947F9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Pr="00947F9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  <w:sz w:val="52"/>
                                    <w:szCs w:val="56"/>
                                  </w:rPr>
                                  <w:t>Microsoft Azure DevOps</w:t>
                                </w:r>
                                <w:r w:rsidRPr="0032388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(Session</w:t>
                                </w:r>
                                <w:r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963947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)</w:t>
                                </w:r>
                                <w:r w:rsidRPr="004C308F">
                                  <w:rPr>
                                    <w:rFonts w:cs="Nazanin"/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»</w:t>
                                </w:r>
                                <w:r w:rsidRPr="004C308F"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E06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187.6pt;width:537pt;height:66.75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" stroked="f">
                    <v:textbox>
                      <w:txbxContent>
                        <w:p w14:paraId="5CD56FCE" w14:textId="57AD0D3F" w:rsidR="007D75CF" w:rsidRPr="004C308F" w:rsidRDefault="007D75CF" w:rsidP="00963947">
                          <w:pPr>
                            <w:jc w:val="center"/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4C308F"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«</w:t>
                          </w:r>
                          <w:r w:rsidRPr="00947F99">
                            <w:rPr>
                              <w:rFonts w:cs="B Titr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Pr="00947F99">
                            <w:rPr>
                              <w:rFonts w:cs="B Titr"/>
                              <w:b/>
                              <w:bCs/>
                              <w:color w:val="000000"/>
                              <w:sz w:val="52"/>
                              <w:szCs w:val="56"/>
                            </w:rPr>
                            <w:t>Microsoft Azure DevOps</w:t>
                          </w:r>
                          <w:r w:rsidRPr="00323889">
                            <w:rPr>
                              <w:rFonts w:cs="B Titr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(Session</w:t>
                          </w:r>
                          <w:r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 w:rsidR="00963947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)</w:t>
                          </w:r>
                          <w:r w:rsidRPr="004C308F">
                            <w:rPr>
                              <w:rFonts w:cs="Nazanin"/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»</w:t>
                          </w:r>
                          <w:r w:rsidRPr="004C308F">
                            <w:t xml:space="preserve">  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BC7F80"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2208" behindDoc="1" locked="0" layoutInCell="1" allowOverlap="1" wp14:anchorId="3F1F9E3E" wp14:editId="2368783A">
                    <wp:simplePos x="0" y="0"/>
                    <wp:positionH relativeFrom="page">
                      <wp:posOffset>3039745</wp:posOffset>
                    </wp:positionH>
                    <wp:positionV relativeFrom="paragraph">
                      <wp:posOffset>6177280</wp:posOffset>
                    </wp:positionV>
                    <wp:extent cx="1907540" cy="1404620"/>
                    <wp:effectExtent l="0" t="0" r="0" b="0"/>
                    <wp:wrapTight wrapText="bothSides">
                      <wp:wrapPolygon edited="0">
                        <wp:start x="0" y="0"/>
                        <wp:lineTo x="0" y="21271"/>
                        <wp:lineTo x="21356" y="21271"/>
                        <wp:lineTo x="21356" y="0"/>
                        <wp:lineTo x="0" y="0"/>
                      </wp:wrapPolygon>
                    </wp:wrapTight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7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CC924A" w14:textId="77777777" w:rsidR="007D75CF" w:rsidRPr="00B631CC" w:rsidRDefault="007D75CF" w:rsidP="0071049F">
                                <w:pPr>
                                  <w:pStyle w:val="a"/>
                                  <w:rPr>
                                    <w:rtl/>
                                  </w:rPr>
                                </w:pPr>
                                <w:bookmarkStart w:id="0" w:name="_Toc34145906"/>
                                <w:r w:rsidRPr="00B631CC">
                                  <w:rPr>
                                    <w:rStyle w:val="Char"/>
                                    <w:rFonts w:hint="cs"/>
                                    <w:b/>
                                    <w:bCs/>
                                    <w:rtl/>
                                  </w:rPr>
                                  <w:t>معاونت</w:t>
                                </w:r>
                                <w:bookmarkEnd w:id="0"/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 xml:space="preserve"> توسعه و برند</w:t>
                                </w:r>
                              </w:p>
                              <w:p w14:paraId="1914ED9D" w14:textId="77777777" w:rsidR="007D75CF" w:rsidRPr="00B631CC" w:rsidRDefault="007D75CF" w:rsidP="0071049F">
                                <w:pPr>
                                  <w:pStyle w:val="a"/>
                                </w:pPr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>واحد نرم‌افزار</w:t>
                                </w:r>
                              </w:p>
                              <w:p w14:paraId="662BD5C6" w14:textId="3230F8A1" w:rsidR="007D75CF" w:rsidRDefault="007D75CF" w:rsidP="004A49C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1F9E3E" id="_x0000_s1027" type="#_x0000_t202" style="position:absolute;left:0;text-align:left;margin-left:239.35pt;margin-top:486.4pt;width:150.2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" stroked="f">
                    <v:textbox style="mso-fit-shape-to-text:t">
                      <w:txbxContent>
                        <w:p w14:paraId="4ECC924A" w14:textId="77777777" w:rsidR="007D75CF" w:rsidRPr="00B631CC" w:rsidRDefault="007D75CF" w:rsidP="0071049F">
                          <w:pPr>
                            <w:pStyle w:val="a"/>
                            <w:rPr>
                              <w:rtl/>
                            </w:rPr>
                          </w:pPr>
                          <w:bookmarkStart w:id="1" w:name="_Toc34145906"/>
                          <w:r w:rsidRPr="00B631CC">
                            <w:rPr>
                              <w:rStyle w:val="Char"/>
                              <w:rFonts w:hint="cs"/>
                              <w:b/>
                              <w:bCs/>
                              <w:rtl/>
                            </w:rPr>
                            <w:t>معاونت</w:t>
                          </w:r>
                          <w:bookmarkEnd w:id="1"/>
                          <w:r w:rsidRPr="00B631CC">
                            <w:rPr>
                              <w:rFonts w:hint="cs"/>
                              <w:rtl/>
                            </w:rPr>
                            <w:t xml:space="preserve"> توسعه و برند</w:t>
                          </w:r>
                        </w:p>
                        <w:p w14:paraId="1914ED9D" w14:textId="77777777" w:rsidR="007D75CF" w:rsidRPr="00B631CC" w:rsidRDefault="007D75CF" w:rsidP="0071049F">
                          <w:pPr>
                            <w:pStyle w:val="a"/>
                          </w:pPr>
                          <w:r w:rsidRPr="00B631CC">
                            <w:rPr>
                              <w:rFonts w:hint="cs"/>
                              <w:rtl/>
                            </w:rPr>
                            <w:t>واحد نرم‌افزار</w:t>
                          </w:r>
                        </w:p>
                        <w:p w14:paraId="662BD5C6" w14:textId="3230F8A1" w:rsidR="007D75CF" w:rsidRDefault="007D75CF" w:rsidP="004A49CE">
                          <w:pPr>
                            <w:jc w:val="center"/>
                          </w:pPr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 w:rsidR="004A49CE">
            <w:rPr>
              <w:sz w:val="27"/>
              <w:szCs w:val="27"/>
              <w:rtl/>
            </w:rPr>
            <w:br w:type="page"/>
          </w:r>
        </w:p>
      </w:sdtContent>
    </w:sdt>
    <w:bookmarkStart w:id="2" w:name="_Toc33439675" w:displacedByCustomXml="prev"/>
    <w:bookmarkStart w:id="3" w:name="_Toc33439033" w:displacedByCustomXml="prev"/>
    <w:p w14:paraId="732A4411" w14:textId="65509D9C" w:rsidR="003F2726" w:rsidRDefault="003F2726" w:rsidP="00136F8F">
      <w:pPr>
        <w:spacing w:after="200"/>
        <w:ind w:firstLine="90"/>
        <w:rPr>
          <w:sz w:val="6"/>
          <w:szCs w:val="6"/>
        </w:rPr>
      </w:pPr>
    </w:p>
    <w:p w14:paraId="60BB5F02" w14:textId="06CC41C9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650473FD" w14:textId="2C721D2C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30D5EC4A" w14:textId="22F8F629" w:rsidR="005D2553" w:rsidRDefault="005D2553" w:rsidP="00136F8F">
      <w:pPr>
        <w:spacing w:after="200"/>
        <w:ind w:firstLine="90"/>
        <w:rPr>
          <w:sz w:val="6"/>
          <w:szCs w:val="6"/>
        </w:rPr>
      </w:pPr>
    </w:p>
    <w:p w14:paraId="4408586D" w14:textId="77777777" w:rsidR="005D2553" w:rsidRDefault="005D2553" w:rsidP="00136F8F">
      <w:pPr>
        <w:spacing w:after="200"/>
        <w:ind w:firstLine="90"/>
        <w:rPr>
          <w:sz w:val="6"/>
          <w:szCs w:val="6"/>
        </w:rPr>
      </w:pPr>
    </w:p>
    <w:p w14:paraId="0812B49A" w14:textId="720368DA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07DA6F35" w14:textId="77777777" w:rsidR="00F47569" w:rsidRDefault="00F47569" w:rsidP="00136F8F">
      <w:pPr>
        <w:spacing w:after="200"/>
        <w:ind w:firstLine="90"/>
        <w:rPr>
          <w:sz w:val="6"/>
          <w:szCs w:val="6"/>
          <w:rtl/>
        </w:rPr>
      </w:pPr>
    </w:p>
    <w:p w14:paraId="3E08CA88" w14:textId="2EAA6834" w:rsidR="003F2726" w:rsidRDefault="00136F8F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875328" behindDoc="1" locked="0" layoutInCell="1" allowOverlap="1" wp14:anchorId="1FB97E7F" wp14:editId="11601639">
            <wp:simplePos x="0" y="0"/>
            <wp:positionH relativeFrom="margin">
              <wp:posOffset>4670425</wp:posOffset>
            </wp:positionH>
            <wp:positionV relativeFrom="paragraph">
              <wp:posOffset>8255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542C" w14:textId="20C7DD8E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sdt>
      <w:sdtPr>
        <w:rPr>
          <w:rFonts w:asciiTheme="minorHAnsi" w:eastAsiaTheme="minorHAnsi" w:hAnsiTheme="minorHAnsi" w:cs="B Nazanin"/>
          <w:noProof w:val="0"/>
          <w:color w:val="auto"/>
          <w:sz w:val="24"/>
          <w:szCs w:val="28"/>
          <w:rtl/>
          <w:lang w:bidi="fa-IR"/>
        </w:rPr>
        <w:id w:val="-187252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4C465" w14:textId="77F86420" w:rsidR="000B27CB" w:rsidRDefault="000B27CB" w:rsidP="00D4612E">
          <w:pPr>
            <w:pStyle w:val="TOCHeading"/>
            <w:bidi/>
            <w:rPr>
              <w:rtl/>
            </w:rPr>
          </w:pPr>
        </w:p>
        <w:p w14:paraId="16009096" w14:textId="7238D05D" w:rsidR="003F2726" w:rsidRPr="00D219CF" w:rsidRDefault="003F2726" w:rsidP="00D4612E">
          <w:pPr>
            <w:pStyle w:val="TOCHeading"/>
            <w:bidi/>
            <w:rPr>
              <w:rtl/>
            </w:rPr>
          </w:pPr>
          <w:r w:rsidRPr="00D219CF">
            <w:rPr>
              <w:rFonts w:hint="cs"/>
              <w:rtl/>
            </w:rPr>
            <w:t>فهـرســت</w:t>
          </w:r>
        </w:p>
        <w:p w14:paraId="15F71A50" w14:textId="4E7C6B1A" w:rsidR="0045752C" w:rsidRDefault="0045752C" w:rsidP="00D219CF">
          <w:pPr>
            <w:rPr>
              <w:rtl/>
              <w:lang w:bidi="ar-SA"/>
            </w:rPr>
          </w:pPr>
        </w:p>
        <w:p w14:paraId="3DD4ABF8" w14:textId="21EB35D7" w:rsidR="00D219CF" w:rsidRPr="003F2726" w:rsidRDefault="00112FA3" w:rsidP="00112FA3">
          <w:pPr>
            <w:tabs>
              <w:tab w:val="left" w:pos="2855"/>
            </w:tabs>
            <w:ind w:firstLine="90"/>
            <w:rPr>
              <w:rtl/>
              <w:lang w:bidi="ar-SA"/>
            </w:rPr>
          </w:pP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</w:p>
        <w:p w14:paraId="7BB24A2B" w14:textId="77777777" w:rsidR="003F2726" w:rsidRPr="0045752C" w:rsidRDefault="003F2726" w:rsidP="003267DE">
          <w:pPr>
            <w:ind w:firstLine="90"/>
            <w:rPr>
              <w:sz w:val="8"/>
              <w:szCs w:val="10"/>
              <w:lang w:bidi="ar-SA"/>
            </w:rPr>
          </w:pPr>
        </w:p>
        <w:p w14:paraId="1BEAE219" w14:textId="098F1058" w:rsidR="008A04FA" w:rsidRDefault="000B27CB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r w:rsidRPr="00F47569">
            <w:rPr>
              <w:b/>
              <w:bCs/>
              <w:noProof/>
              <w:sz w:val="28"/>
            </w:rPr>
            <w:fldChar w:fldCharType="begin"/>
          </w:r>
          <w:r w:rsidRPr="00F47569">
            <w:rPr>
              <w:b/>
              <w:bCs/>
              <w:noProof/>
              <w:sz w:val="28"/>
            </w:rPr>
            <w:instrText xml:space="preserve"> TOC \o "1-3" \h \z \u </w:instrText>
          </w:r>
          <w:r w:rsidRPr="00F47569">
            <w:rPr>
              <w:b/>
              <w:bCs/>
              <w:noProof/>
              <w:sz w:val="28"/>
            </w:rPr>
            <w:fldChar w:fldCharType="separate"/>
          </w:r>
          <w:hyperlink w:anchor="_Toc73195562" w:history="1">
            <w:r w:rsidR="008A04FA" w:rsidRPr="00755D36">
              <w:rPr>
                <w:rStyle w:val="Hyperlink"/>
                <w:rFonts w:hint="eastAsia"/>
                <w:noProof/>
                <w:rtl/>
              </w:rPr>
              <w:t>معرف</w:t>
            </w:r>
            <w:r w:rsidR="008A04FA" w:rsidRPr="00755D36">
              <w:rPr>
                <w:rStyle w:val="Hyperlink"/>
                <w:rFonts w:hint="cs"/>
                <w:noProof/>
                <w:rtl/>
              </w:rPr>
              <w:t>ی</w:t>
            </w:r>
            <w:r w:rsidR="008A04FA" w:rsidRPr="00755D36">
              <w:rPr>
                <w:rStyle w:val="Hyperlink"/>
                <w:noProof/>
                <w:rtl/>
              </w:rPr>
              <w:t xml:space="preserve"> </w:t>
            </w:r>
            <w:r w:rsidR="008A04FA" w:rsidRPr="00755D36">
              <w:rPr>
                <w:rStyle w:val="Hyperlink"/>
                <w:rFonts w:hint="eastAsia"/>
                <w:noProof/>
                <w:rtl/>
              </w:rPr>
              <w:t>بخش</w:t>
            </w:r>
            <w:r w:rsidR="008A04FA" w:rsidRPr="00755D36">
              <w:rPr>
                <w:rStyle w:val="Hyperlink"/>
                <w:noProof/>
                <w:rtl/>
              </w:rPr>
              <w:t xml:space="preserve"> </w:t>
            </w:r>
            <w:r w:rsidR="008A04FA" w:rsidRPr="00755D36">
              <w:rPr>
                <w:rStyle w:val="Hyperlink"/>
                <w:noProof/>
              </w:rPr>
              <w:t>Environment</w:t>
            </w:r>
            <w:r w:rsidR="008A04FA">
              <w:rPr>
                <w:noProof/>
                <w:webHidden/>
                <w:rtl/>
              </w:rPr>
              <w:tab/>
            </w:r>
            <w:r w:rsidR="008A04FA">
              <w:rPr>
                <w:noProof/>
                <w:webHidden/>
                <w:rtl/>
              </w:rPr>
              <w:fldChar w:fldCharType="begin"/>
            </w:r>
            <w:r w:rsidR="008A04FA">
              <w:rPr>
                <w:noProof/>
                <w:webHidden/>
                <w:rtl/>
              </w:rPr>
              <w:instrText xml:space="preserve"> </w:instrText>
            </w:r>
            <w:r w:rsidR="008A04FA">
              <w:rPr>
                <w:noProof/>
                <w:webHidden/>
              </w:rPr>
              <w:instrText>PAGEREF</w:instrText>
            </w:r>
            <w:r w:rsidR="008A04FA">
              <w:rPr>
                <w:noProof/>
                <w:webHidden/>
                <w:rtl/>
              </w:rPr>
              <w:instrText xml:space="preserve"> _</w:instrText>
            </w:r>
            <w:r w:rsidR="008A04FA">
              <w:rPr>
                <w:noProof/>
                <w:webHidden/>
              </w:rPr>
              <w:instrText>Toc73195562 \h</w:instrText>
            </w:r>
            <w:r w:rsidR="008A04FA">
              <w:rPr>
                <w:noProof/>
                <w:webHidden/>
                <w:rtl/>
              </w:rPr>
              <w:instrText xml:space="preserve"> </w:instrText>
            </w:r>
            <w:r w:rsidR="008A04FA">
              <w:rPr>
                <w:noProof/>
                <w:webHidden/>
                <w:rtl/>
              </w:rPr>
            </w:r>
            <w:r w:rsidR="008A04FA">
              <w:rPr>
                <w:noProof/>
                <w:webHidden/>
                <w:rtl/>
              </w:rPr>
              <w:fldChar w:fldCharType="separate"/>
            </w:r>
            <w:r w:rsidR="008A04FA">
              <w:rPr>
                <w:noProof/>
                <w:webHidden/>
                <w:rtl/>
              </w:rPr>
              <w:t>2</w:t>
            </w:r>
            <w:r w:rsidR="008A04FA">
              <w:rPr>
                <w:noProof/>
                <w:webHidden/>
                <w:rtl/>
              </w:rPr>
              <w:fldChar w:fldCharType="end"/>
            </w:r>
          </w:hyperlink>
        </w:p>
        <w:p w14:paraId="1CF08990" w14:textId="581D011C" w:rsidR="008A04FA" w:rsidRDefault="008A04FA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95563" w:history="1">
            <w:r w:rsidRPr="00755D36">
              <w:rPr>
                <w:rStyle w:val="Hyperlink"/>
                <w:rFonts w:ascii="IRANSans" w:hAnsi="IRANSans"/>
                <w:noProof/>
              </w:rPr>
              <w:t xml:space="preserve"> Deployment job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Toc73195563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2DA20CB" w14:textId="0F8A8D9C" w:rsidR="008A04FA" w:rsidRDefault="008A04FA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95564" w:history="1">
            <w:r w:rsidRPr="00755D36">
              <w:rPr>
                <w:rStyle w:val="Hyperlink"/>
                <w:rFonts w:hint="eastAsia"/>
                <w:noProof/>
                <w:rtl/>
              </w:rPr>
              <w:t>تبد</w:t>
            </w:r>
            <w:r w:rsidRPr="00755D36">
              <w:rPr>
                <w:rStyle w:val="Hyperlink"/>
                <w:rFonts w:hint="cs"/>
                <w:noProof/>
                <w:rtl/>
              </w:rPr>
              <w:t>ی</w:t>
            </w:r>
            <w:r w:rsidRPr="00755D36">
              <w:rPr>
                <w:rStyle w:val="Hyperlink"/>
                <w:rFonts w:hint="eastAsia"/>
                <w:noProof/>
                <w:rtl/>
              </w:rPr>
              <w:t>ل</w:t>
            </w:r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noProof/>
              </w:rPr>
              <w:t>Classic pipeline</w:t>
            </w:r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rFonts w:hint="eastAsia"/>
                <w:noProof/>
                <w:rtl/>
              </w:rPr>
              <w:t>به</w:t>
            </w:r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noProof/>
              </w:rPr>
              <w:t>YAML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Toc73195564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28F087" w14:textId="0C3BEF33" w:rsidR="008A04FA" w:rsidRDefault="008A04FA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95565" w:history="1"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rFonts w:hint="eastAsia"/>
                <w:noProof/>
                <w:rtl/>
              </w:rPr>
              <w:t>از</w:t>
            </w:r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noProof/>
              </w:rPr>
              <w:t>Template</w:t>
            </w:r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rFonts w:hint="eastAsia"/>
                <w:noProof/>
                <w:rtl/>
              </w:rPr>
              <w:t>به</w:t>
            </w:r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rFonts w:hint="eastAsia"/>
                <w:noProof/>
                <w:rtl/>
              </w:rPr>
              <w:t>جا</w:t>
            </w:r>
            <w:r w:rsidRPr="00755D36">
              <w:rPr>
                <w:rStyle w:val="Hyperlink"/>
                <w:rFonts w:hint="cs"/>
                <w:noProof/>
                <w:rtl/>
              </w:rPr>
              <w:t>ی</w:t>
            </w:r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noProof/>
              </w:rPr>
              <w:t>Task group</w:t>
            </w:r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rFonts w:hint="eastAsia"/>
                <w:noProof/>
                <w:rtl/>
              </w:rPr>
              <w:t>در</w:t>
            </w:r>
            <w:r w:rsidRPr="00755D36">
              <w:rPr>
                <w:rStyle w:val="Hyperlink"/>
                <w:noProof/>
                <w:rtl/>
              </w:rPr>
              <w:t xml:space="preserve"> </w:t>
            </w:r>
            <w:r w:rsidRPr="00755D36">
              <w:rPr>
                <w:rStyle w:val="Hyperlink"/>
                <w:noProof/>
              </w:rPr>
              <w:t>YAML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Toc73195565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EA02A48" w14:textId="6B9C36F7" w:rsidR="008A04FA" w:rsidRDefault="008A04FA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95566" w:history="1">
            <w:r w:rsidRPr="00755D36">
              <w:rPr>
                <w:rStyle w:val="Hyperlink"/>
                <w:noProof/>
              </w:rPr>
              <w:t>Maintenance job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Toc73195566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182F1AF" w14:textId="0A59C401" w:rsidR="008A04FA" w:rsidRDefault="008A04FA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95567" w:history="1">
            <w:r w:rsidRPr="00755D36">
              <w:rPr>
                <w:rStyle w:val="Hyperlink"/>
                <w:noProof/>
              </w:rPr>
              <w:t xml:space="preserve"> Maintenance history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Toc73195567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6B8E2D" w14:textId="7F00E567" w:rsidR="00112FA3" w:rsidRPr="00112FA3" w:rsidRDefault="000B27CB" w:rsidP="00112FA3">
          <w:pPr>
            <w:rPr>
              <w:b/>
              <w:bCs/>
              <w:noProof/>
              <w:sz w:val="28"/>
            </w:rPr>
          </w:pPr>
          <w:r w:rsidRPr="00F47569">
            <w:rPr>
              <w:b/>
              <w:bCs/>
              <w:noProof/>
              <w:sz w:val="28"/>
            </w:rPr>
            <w:fldChar w:fldCharType="end"/>
          </w:r>
        </w:p>
        <w:p w14:paraId="08341B11" w14:textId="1988354E" w:rsidR="00252C6A" w:rsidRDefault="00794D37" w:rsidP="00AC5DE9">
          <w:pPr>
            <w:rPr>
              <w:b/>
              <w:bCs/>
              <w:noProof/>
            </w:rPr>
          </w:pPr>
        </w:p>
      </w:sdtContent>
    </w:sdt>
    <w:bookmarkStart w:id="4" w:name="_Toc34145915" w:displacedByCustomXml="prev"/>
    <w:bookmarkStart w:id="5" w:name="_Toc34146246" w:displacedByCustomXml="prev"/>
    <w:bookmarkStart w:id="6" w:name="_Toc34146472" w:displacedByCustomXml="prev"/>
    <w:bookmarkStart w:id="7" w:name="_Toc34146900" w:displacedByCustomXml="prev"/>
    <w:bookmarkStart w:id="8" w:name="_Toc34147079" w:displacedByCustomXml="prev"/>
    <w:p w14:paraId="6AA058E6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466F9656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9A2366C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14D33A92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DE327EC" w14:textId="4DC95C04" w:rsidR="00112FA3" w:rsidRDefault="00112FA3" w:rsidP="008A04FA">
      <w:pPr>
        <w:tabs>
          <w:tab w:val="left" w:pos="2403"/>
        </w:tabs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4F51BDAD" w14:textId="25A0E61E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73CEE038" w14:textId="5AD24299" w:rsidR="00ED365A" w:rsidRDefault="00ED365A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</w:rPr>
      </w:pPr>
      <w:r w:rsidRPr="00283F9A">
        <w:rPr>
          <w:rFonts w:cs="Nazanin"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879424" behindDoc="1" locked="0" layoutInCell="1" allowOverlap="1" wp14:anchorId="2EACB056" wp14:editId="6D874CFD">
            <wp:simplePos x="0" y="0"/>
            <wp:positionH relativeFrom="margin">
              <wp:posOffset>5698490</wp:posOffset>
            </wp:positionH>
            <wp:positionV relativeFrom="paragraph">
              <wp:posOffset>215265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C48255" wp14:editId="19FC953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581775" cy="952500"/>
                <wp:effectExtent l="0" t="0" r="28575" b="19050"/>
                <wp:wrapNone/>
                <wp:docPr id="41" name="Folded Corn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6CA9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1" o:spid="_x0000_s1026" type="#_x0000_t65" style="position:absolute;margin-left:467.05pt;margin-top:.65pt;width:518.25pt;height:75pt;z-index:251877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" adj="18000" filled="f" strokecolor="#c00000" strokeweight="2pt">
                <w10:wrap anchorx="margin"/>
              </v:shape>
            </w:pict>
          </mc:Fallback>
        </mc:AlternateContent>
      </w:r>
    </w:p>
    <w:p w14:paraId="49EB8C7E" w14:textId="77777777" w:rsidR="00963947" w:rsidRPr="004408D2" w:rsidRDefault="00963947" w:rsidP="00963947">
      <w:pPr>
        <w:pStyle w:val="Heading1"/>
        <w:rPr>
          <w:rtl/>
        </w:rPr>
      </w:pPr>
      <w:bookmarkStart w:id="9" w:name="_Toc73195562"/>
      <w:r w:rsidRPr="004408D2">
        <w:rPr>
          <w:rFonts w:hint="cs"/>
          <w:rtl/>
        </w:rPr>
        <w:t xml:space="preserve">معرفی بخش </w:t>
      </w:r>
      <w:r w:rsidRPr="004408D2">
        <w:t>Environment</w:t>
      </w:r>
      <w:bookmarkEnd w:id="9"/>
    </w:p>
    <w:p w14:paraId="4B8B923E" w14:textId="49E72FF2" w:rsidR="00ED365A" w:rsidRPr="00112FA3" w:rsidRDefault="00ED365A" w:rsidP="000424F2">
      <w:pPr>
        <w:spacing w:after="160" w:line="259" w:lineRule="auto"/>
        <w:rPr>
          <w:sz w:val="10"/>
          <w:szCs w:val="10"/>
          <w:rtl/>
          <w:lang w:bidi="ar-SA"/>
        </w:rPr>
      </w:pPr>
    </w:p>
    <w:p w14:paraId="452726F0" w14:textId="77777777" w:rsidR="00112FA3" w:rsidRPr="00112FA3" w:rsidRDefault="00112FA3" w:rsidP="000424F2">
      <w:pPr>
        <w:spacing w:after="160" w:line="259" w:lineRule="auto"/>
        <w:rPr>
          <w:rFonts w:ascii="IRANSans" w:eastAsia="Calibri" w:hAnsi="IRANSans"/>
          <w:sz w:val="8"/>
          <w:szCs w:val="8"/>
        </w:rPr>
      </w:pPr>
    </w:p>
    <w:p w14:paraId="1D82327D" w14:textId="265193B8" w:rsidR="00963947" w:rsidRPr="00963947" w:rsidRDefault="00963947" w:rsidP="00BD3B9D">
      <w:pPr>
        <w:rPr>
          <w:rFonts w:ascii="IRANSans" w:hAnsi="IRANSans"/>
          <w:szCs w:val="24"/>
          <w:rtl/>
        </w:rPr>
      </w:pPr>
      <w:r w:rsidRPr="00963947">
        <w:rPr>
          <w:rFonts w:ascii="IRANSans" w:hAnsi="IRANSans"/>
          <w:szCs w:val="24"/>
          <w:rtl/>
        </w:rPr>
        <w:t xml:space="preserve">هر </w:t>
      </w:r>
      <w:r w:rsidRPr="00963947">
        <w:rPr>
          <w:szCs w:val="24"/>
        </w:rPr>
        <w:fldChar w:fldCharType="begin"/>
      </w:r>
      <w:r w:rsidRPr="00963947">
        <w:rPr>
          <w:szCs w:val="24"/>
        </w:rPr>
        <w:instrText xml:space="preserve"> HYPERLINK "https://docs.microsoft.com/en-us/azure/devops/pipelines/process/environments?view=azure-devops" </w:instrText>
      </w:r>
      <w:r w:rsidRPr="00963947">
        <w:rPr>
          <w:szCs w:val="24"/>
        </w:rPr>
        <w:fldChar w:fldCharType="separate"/>
      </w:r>
      <w:r w:rsidRPr="00963947">
        <w:rPr>
          <w:rStyle w:val="Hyperlink"/>
          <w:rFonts w:ascii="IRANSans" w:hAnsi="IRANSans"/>
          <w:szCs w:val="24"/>
        </w:rPr>
        <w:t>Environment</w:t>
      </w:r>
      <w:r w:rsidRPr="00963947">
        <w:rPr>
          <w:rStyle w:val="Hyperlink"/>
          <w:rFonts w:ascii="IRANSans" w:hAnsi="IRANSans"/>
          <w:szCs w:val="24"/>
        </w:rPr>
        <w:fldChar w:fldCharType="end"/>
      </w:r>
      <w:r w:rsidRPr="00963947">
        <w:rPr>
          <w:rFonts w:ascii="IRANSans" w:hAnsi="IRANSans"/>
          <w:szCs w:val="24"/>
          <w:rtl/>
        </w:rPr>
        <w:t xml:space="preserve"> مجموعه ا</w:t>
      </w:r>
      <w:r w:rsidRPr="00963947">
        <w:rPr>
          <w:rFonts w:ascii="IRANSans" w:hAnsi="IRANSans" w:hint="cs"/>
          <w:szCs w:val="24"/>
          <w:rtl/>
        </w:rPr>
        <w:t>ی</w:t>
      </w:r>
      <w:r w:rsidRPr="00963947">
        <w:rPr>
          <w:rFonts w:ascii="IRANSans" w:hAnsi="IRANSans"/>
          <w:szCs w:val="24"/>
          <w:rtl/>
        </w:rPr>
        <w:t xml:space="preserve"> از منابع است که </w:t>
      </w:r>
      <w:r w:rsidRPr="00963947">
        <w:rPr>
          <w:rFonts w:ascii="IRANSans" w:hAnsi="IRANSans" w:hint="cs"/>
          <w:szCs w:val="24"/>
          <w:rtl/>
        </w:rPr>
        <w:t>هرکدام</w:t>
      </w:r>
      <w:r w:rsidRPr="00963947">
        <w:rPr>
          <w:rFonts w:ascii="IRANSans" w:hAnsi="IRANSans"/>
          <w:szCs w:val="24"/>
          <w:rtl/>
        </w:rPr>
        <w:t xml:space="preserve"> </w:t>
      </w:r>
      <w:r w:rsidRPr="00963947">
        <w:rPr>
          <w:rFonts w:ascii="IRANSans" w:hAnsi="IRANSans" w:hint="cs"/>
          <w:szCs w:val="24"/>
          <w:rtl/>
        </w:rPr>
        <w:t xml:space="preserve">به عنوان هدف استقرار یک </w:t>
      </w:r>
      <w:r w:rsidRPr="006D753F">
        <w:rPr>
          <w:rFonts w:ascii="IRANSans" w:hAnsi="IRANSans"/>
          <w:sz w:val="22"/>
          <w:szCs w:val="22"/>
        </w:rPr>
        <w:t>Pipeline</w:t>
      </w:r>
      <w:r w:rsidRPr="00963947">
        <w:rPr>
          <w:rFonts w:ascii="IRANSans" w:hAnsi="IRANSans" w:hint="cs"/>
          <w:szCs w:val="24"/>
          <w:rtl/>
        </w:rPr>
        <w:t xml:space="preserve"> بوده و بر روی آنها </w:t>
      </w:r>
      <w:r w:rsidRPr="00963947">
        <w:rPr>
          <w:rFonts w:ascii="IRANSans" w:hAnsi="IRANSans"/>
          <w:szCs w:val="24"/>
          <w:rtl/>
        </w:rPr>
        <w:t>فرآ</w:t>
      </w:r>
      <w:r w:rsidRPr="00963947">
        <w:rPr>
          <w:rFonts w:ascii="IRANSans" w:hAnsi="IRANSans" w:hint="cs"/>
          <w:szCs w:val="24"/>
          <w:rtl/>
        </w:rPr>
        <w:t>ی</w:t>
      </w:r>
      <w:r w:rsidRPr="00963947">
        <w:rPr>
          <w:rFonts w:ascii="IRANSans" w:hAnsi="IRANSans" w:hint="eastAsia"/>
          <w:szCs w:val="24"/>
          <w:rtl/>
        </w:rPr>
        <w:t>ند</w:t>
      </w:r>
      <w:r w:rsidRPr="00963947">
        <w:rPr>
          <w:rFonts w:ascii="IRANSans" w:hAnsi="IRANSans"/>
          <w:szCs w:val="24"/>
          <w:rtl/>
        </w:rPr>
        <w:t xml:space="preserve"> </w:t>
      </w:r>
      <w:r w:rsidRPr="006D753F">
        <w:rPr>
          <w:rFonts w:ascii="IRANSans" w:hAnsi="IRANSans"/>
          <w:sz w:val="22"/>
          <w:szCs w:val="22"/>
        </w:rPr>
        <w:t>Deploy</w:t>
      </w:r>
      <w:r w:rsidRPr="00963947">
        <w:rPr>
          <w:rFonts w:ascii="IRANSans" w:hAnsi="IRANSans"/>
          <w:szCs w:val="24"/>
          <w:rtl/>
        </w:rPr>
        <w:t xml:space="preserve"> بصورت </w:t>
      </w:r>
      <w:r w:rsidRPr="00963947">
        <w:rPr>
          <w:rFonts w:ascii="IRANSans" w:hAnsi="IRANSans" w:hint="cs"/>
          <w:szCs w:val="24"/>
          <w:rtl/>
        </w:rPr>
        <w:t>ی</w:t>
      </w:r>
      <w:r w:rsidRPr="00963947">
        <w:rPr>
          <w:rFonts w:ascii="IRANSans" w:hAnsi="IRANSans" w:hint="eastAsia"/>
          <w:szCs w:val="24"/>
          <w:rtl/>
        </w:rPr>
        <w:t>کپارچه</w:t>
      </w:r>
      <w:r w:rsidRPr="00963947">
        <w:rPr>
          <w:rFonts w:ascii="IRANSans" w:hAnsi="IRANSans"/>
          <w:szCs w:val="24"/>
          <w:rtl/>
        </w:rPr>
        <w:t xml:space="preserve"> انجام م</w:t>
      </w:r>
      <w:r w:rsidRPr="00963947">
        <w:rPr>
          <w:rFonts w:ascii="IRANSans" w:hAnsi="IRANSans" w:hint="cs"/>
          <w:szCs w:val="24"/>
          <w:rtl/>
        </w:rPr>
        <w:t>ی</w:t>
      </w:r>
      <w:r w:rsidR="00B431DA">
        <w:rPr>
          <w:rFonts w:ascii="IRANSans" w:hAnsi="IRANSans" w:hint="cs"/>
          <w:szCs w:val="24"/>
          <w:rtl/>
        </w:rPr>
        <w:t>‌</w:t>
      </w:r>
      <w:r w:rsidRPr="00963947">
        <w:rPr>
          <w:rFonts w:ascii="IRANSans" w:hAnsi="IRANSans"/>
          <w:szCs w:val="24"/>
          <w:rtl/>
        </w:rPr>
        <w:t>پذ</w:t>
      </w:r>
      <w:r w:rsidRPr="00963947">
        <w:rPr>
          <w:rFonts w:ascii="IRANSans" w:hAnsi="IRANSans" w:hint="cs"/>
          <w:szCs w:val="24"/>
          <w:rtl/>
        </w:rPr>
        <w:t>ی</w:t>
      </w:r>
      <w:r w:rsidRPr="00963947">
        <w:rPr>
          <w:rFonts w:ascii="IRANSans" w:hAnsi="IRANSans" w:hint="eastAsia"/>
          <w:szCs w:val="24"/>
          <w:rtl/>
        </w:rPr>
        <w:t>رد</w:t>
      </w:r>
      <w:r w:rsidRPr="00963947">
        <w:rPr>
          <w:rFonts w:ascii="IRANSans" w:hAnsi="IRANSans"/>
          <w:szCs w:val="24"/>
          <w:rtl/>
        </w:rPr>
        <w:t>.</w:t>
      </w:r>
    </w:p>
    <w:p w14:paraId="26D7A1CE" w14:textId="3410AA22" w:rsidR="00963947" w:rsidRPr="00963947" w:rsidRDefault="00963947" w:rsidP="00BD3B9D">
      <w:pPr>
        <w:rPr>
          <w:rFonts w:ascii="IRANSans" w:hAnsi="IRANSans"/>
          <w:szCs w:val="24"/>
          <w:rtl/>
        </w:rPr>
      </w:pPr>
      <w:r w:rsidRPr="00963947">
        <w:rPr>
          <w:rFonts w:ascii="IRANSans" w:hAnsi="IRANSans" w:hint="cs"/>
          <w:szCs w:val="24"/>
          <w:rtl/>
        </w:rPr>
        <w:t>ای</w:t>
      </w:r>
      <w:r w:rsidR="00B431DA">
        <w:rPr>
          <w:rFonts w:ascii="IRANSans" w:hAnsi="IRANSans" w:hint="cs"/>
          <w:szCs w:val="24"/>
          <w:rtl/>
        </w:rPr>
        <w:t>ن مفهوم دارای دو مسئولیت مهم می‌</w:t>
      </w:r>
      <w:r w:rsidRPr="00963947">
        <w:rPr>
          <w:rFonts w:ascii="IRANSans" w:hAnsi="IRANSans" w:hint="cs"/>
          <w:szCs w:val="24"/>
          <w:rtl/>
        </w:rPr>
        <w:t>باشند:</w:t>
      </w:r>
    </w:p>
    <w:p w14:paraId="39671EBF" w14:textId="0BB28506" w:rsidR="00963947" w:rsidRPr="00963947" w:rsidRDefault="00963947" w:rsidP="00794D37">
      <w:pPr>
        <w:pStyle w:val="ListParagraph"/>
        <w:numPr>
          <w:ilvl w:val="0"/>
          <w:numId w:val="3"/>
        </w:numPr>
        <w:spacing w:after="160"/>
        <w:jc w:val="left"/>
        <w:rPr>
          <w:rFonts w:ascii="IRANSans" w:hAnsi="IRANSans"/>
          <w:szCs w:val="24"/>
        </w:rPr>
      </w:pPr>
      <w:r w:rsidRPr="00963947">
        <w:rPr>
          <w:rFonts w:ascii="IRANSans" w:hAnsi="IRANSans" w:hint="cs"/>
          <w:szCs w:val="24"/>
          <w:rtl/>
        </w:rPr>
        <w:t xml:space="preserve">محیط هایی که قرار است جهت اجرای فرآیند </w:t>
      </w:r>
      <w:r w:rsidRPr="006D753F">
        <w:rPr>
          <w:rFonts w:ascii="IRANSans" w:hAnsi="IRANSans"/>
          <w:sz w:val="22"/>
          <w:szCs w:val="22"/>
        </w:rPr>
        <w:t>deploy</w:t>
      </w:r>
      <w:r w:rsidRPr="00963947">
        <w:rPr>
          <w:rFonts w:ascii="IRANSans" w:hAnsi="IRANSans" w:hint="cs"/>
          <w:szCs w:val="24"/>
          <w:rtl/>
        </w:rPr>
        <w:t xml:space="preserve"> مورد استفاده قرار گیرند را به تیم توسعه ارائه می</w:t>
      </w:r>
      <w:r w:rsidR="00B431DA">
        <w:rPr>
          <w:rFonts w:ascii="IRANSans" w:hAnsi="IRANSans" w:hint="cs"/>
          <w:szCs w:val="24"/>
          <w:rtl/>
        </w:rPr>
        <w:t>‌</w:t>
      </w:r>
      <w:r w:rsidRPr="00963947">
        <w:rPr>
          <w:rFonts w:ascii="IRANSans" w:hAnsi="IRANSans" w:hint="cs"/>
          <w:szCs w:val="24"/>
          <w:rtl/>
        </w:rPr>
        <w:t>دهد.</w:t>
      </w:r>
    </w:p>
    <w:p w14:paraId="44136718" w14:textId="6DD6DEA0" w:rsidR="00963947" w:rsidRPr="00963947" w:rsidRDefault="00963947" w:rsidP="00794D37">
      <w:pPr>
        <w:pStyle w:val="ListParagraph"/>
        <w:numPr>
          <w:ilvl w:val="0"/>
          <w:numId w:val="3"/>
        </w:numPr>
        <w:spacing w:after="160"/>
        <w:jc w:val="left"/>
        <w:rPr>
          <w:rFonts w:ascii="IRANSans" w:hAnsi="IRANSans"/>
          <w:szCs w:val="24"/>
          <w:rtl/>
        </w:rPr>
      </w:pPr>
      <w:r w:rsidRPr="00963947">
        <w:rPr>
          <w:rFonts w:ascii="IRANSans" w:hAnsi="IRANSans" w:hint="cs"/>
          <w:szCs w:val="24"/>
          <w:rtl/>
        </w:rPr>
        <w:t xml:space="preserve">امکاناتی جهت مدیریت کانسپت </w:t>
      </w:r>
      <w:r w:rsidRPr="006D753F">
        <w:rPr>
          <w:rFonts w:ascii="IRANSans" w:hAnsi="IRANSans"/>
          <w:sz w:val="22"/>
          <w:szCs w:val="22"/>
        </w:rPr>
        <w:t>Approver</w:t>
      </w:r>
      <w:r w:rsidRPr="006D753F">
        <w:rPr>
          <w:rFonts w:ascii="IRANSans" w:hAnsi="IRANSans" w:hint="cs"/>
          <w:szCs w:val="24"/>
          <w:rtl/>
        </w:rPr>
        <w:t xml:space="preserve">ها </w:t>
      </w:r>
      <w:r w:rsidRPr="00963947">
        <w:rPr>
          <w:rFonts w:ascii="IRANSans" w:hAnsi="IRANSans" w:hint="cs"/>
          <w:szCs w:val="24"/>
          <w:rtl/>
        </w:rPr>
        <w:t>در اختیار تیم توسعه می</w:t>
      </w:r>
      <w:r w:rsidR="00B431DA">
        <w:rPr>
          <w:rFonts w:ascii="IRANSans" w:hAnsi="IRANSans" w:hint="cs"/>
          <w:szCs w:val="24"/>
          <w:rtl/>
        </w:rPr>
        <w:t>‌</w:t>
      </w:r>
      <w:r w:rsidRPr="00963947">
        <w:rPr>
          <w:rFonts w:ascii="IRANSans" w:hAnsi="IRANSans" w:hint="cs"/>
          <w:szCs w:val="24"/>
          <w:rtl/>
        </w:rPr>
        <w:t>گذارند.</w:t>
      </w:r>
    </w:p>
    <w:p w14:paraId="3766D82A" w14:textId="5E1B0236" w:rsidR="00963947" w:rsidRPr="00963947" w:rsidRDefault="00963947" w:rsidP="00BD3B9D">
      <w:pPr>
        <w:rPr>
          <w:rFonts w:ascii="IRANSans" w:hAnsi="IRANSans"/>
          <w:szCs w:val="24"/>
          <w:rtl/>
        </w:rPr>
      </w:pPr>
      <w:r w:rsidRPr="00963947">
        <w:rPr>
          <w:rFonts w:ascii="IRANSans" w:hAnsi="IRANSans" w:hint="cs"/>
          <w:szCs w:val="24"/>
          <w:rtl/>
        </w:rPr>
        <w:t xml:space="preserve">در حال حاضر دو نوع </w:t>
      </w:r>
      <w:r w:rsidRPr="006D753F">
        <w:rPr>
          <w:rFonts w:ascii="IRANSans" w:hAnsi="IRANSans"/>
          <w:sz w:val="22"/>
          <w:szCs w:val="22"/>
        </w:rPr>
        <w:t>Environment</w:t>
      </w:r>
      <w:r w:rsidR="00B431DA">
        <w:rPr>
          <w:rFonts w:ascii="IRANSans" w:hAnsi="IRANSans" w:hint="cs"/>
          <w:szCs w:val="24"/>
          <w:rtl/>
        </w:rPr>
        <w:t xml:space="preserve"> قابل تعریف می‌</w:t>
      </w:r>
      <w:r w:rsidRPr="00963947">
        <w:rPr>
          <w:rFonts w:ascii="IRANSans" w:hAnsi="IRANSans" w:hint="cs"/>
          <w:szCs w:val="24"/>
          <w:rtl/>
        </w:rPr>
        <w:t>باشد:</w:t>
      </w:r>
    </w:p>
    <w:p w14:paraId="7F7F91EE" w14:textId="77777777" w:rsidR="00963947" w:rsidRPr="00963947" w:rsidRDefault="00963947" w:rsidP="00794D37">
      <w:pPr>
        <w:pStyle w:val="ListParagraph"/>
        <w:numPr>
          <w:ilvl w:val="0"/>
          <w:numId w:val="2"/>
        </w:numPr>
        <w:spacing w:after="160"/>
        <w:jc w:val="left"/>
        <w:rPr>
          <w:rFonts w:ascii="IRANSans" w:hAnsi="IRANSans"/>
          <w:szCs w:val="24"/>
        </w:rPr>
      </w:pPr>
      <w:hyperlink r:id="rId13" w:history="1">
        <w:r w:rsidRPr="00963947">
          <w:rPr>
            <w:rStyle w:val="Hyperlink"/>
            <w:rFonts w:ascii="IRANSans" w:hAnsi="IRANSans"/>
            <w:szCs w:val="24"/>
          </w:rPr>
          <w:t>Kubernetes resource</w:t>
        </w:r>
      </w:hyperlink>
    </w:p>
    <w:p w14:paraId="5C0E4D06" w14:textId="77777777" w:rsidR="00963947" w:rsidRPr="00963947" w:rsidRDefault="00963947" w:rsidP="00794D37">
      <w:pPr>
        <w:pStyle w:val="ListParagraph"/>
        <w:numPr>
          <w:ilvl w:val="0"/>
          <w:numId w:val="2"/>
        </w:numPr>
        <w:spacing w:after="160"/>
        <w:jc w:val="left"/>
        <w:rPr>
          <w:rFonts w:ascii="IRANSans" w:hAnsi="IRANSans"/>
          <w:szCs w:val="24"/>
        </w:rPr>
      </w:pPr>
      <w:hyperlink r:id="rId14" w:history="1">
        <w:r w:rsidRPr="00963947">
          <w:rPr>
            <w:rStyle w:val="Hyperlink"/>
            <w:rFonts w:ascii="IRANSans" w:hAnsi="IRANSans"/>
            <w:szCs w:val="24"/>
          </w:rPr>
          <w:t>Virtual machine resource</w:t>
        </w:r>
      </w:hyperlink>
    </w:p>
    <w:p w14:paraId="2BADB8DF" w14:textId="77777777" w:rsidR="00963947" w:rsidRPr="00963947" w:rsidRDefault="00963947" w:rsidP="00BD3B9D">
      <w:pPr>
        <w:rPr>
          <w:rFonts w:ascii="IRANSans" w:hAnsi="IRANSans"/>
          <w:szCs w:val="24"/>
          <w:rtl/>
        </w:rPr>
      </w:pPr>
      <w:r w:rsidRPr="00963947">
        <w:rPr>
          <w:rFonts w:ascii="IRANSans" w:hAnsi="IRANSans" w:hint="cs"/>
          <w:b/>
          <w:bCs/>
          <w:szCs w:val="24"/>
          <w:rtl/>
        </w:rPr>
        <w:t>نکته:</w:t>
      </w:r>
      <w:r w:rsidRPr="00963947">
        <w:rPr>
          <w:rFonts w:ascii="IRANSans" w:hAnsi="IRANSans" w:hint="cs"/>
          <w:szCs w:val="24"/>
          <w:rtl/>
        </w:rPr>
        <w:t xml:space="preserve"> این امکان فراهم است تا یک </w:t>
      </w:r>
      <w:r w:rsidRPr="006D753F">
        <w:rPr>
          <w:rFonts w:ascii="IRANSans" w:hAnsi="IRANSans"/>
          <w:sz w:val="22"/>
          <w:szCs w:val="22"/>
        </w:rPr>
        <w:t>Environment</w:t>
      </w:r>
      <w:r w:rsidRPr="00963947">
        <w:rPr>
          <w:rFonts w:ascii="IRANSans" w:hAnsi="IRANSans" w:hint="cs"/>
          <w:szCs w:val="24"/>
          <w:rtl/>
        </w:rPr>
        <w:t xml:space="preserve"> خالی ایجاد</w:t>
      </w:r>
      <w:bookmarkStart w:id="10" w:name="_GoBack"/>
      <w:bookmarkEnd w:id="10"/>
      <w:r w:rsidRPr="00963947">
        <w:rPr>
          <w:rFonts w:ascii="IRANSans" w:hAnsi="IRANSans" w:hint="cs"/>
          <w:szCs w:val="24"/>
          <w:rtl/>
        </w:rPr>
        <w:t xml:space="preserve"> کنیم و بعداً به آن منابع را اختصاص دهیم.</w:t>
      </w:r>
    </w:p>
    <w:p w14:paraId="429A06BF" w14:textId="14E77AB2" w:rsidR="00963947" w:rsidRPr="00963947" w:rsidRDefault="00963947" w:rsidP="00BD3B9D">
      <w:pPr>
        <w:rPr>
          <w:rFonts w:ascii="IRANSans" w:hAnsi="IRANSans"/>
          <w:szCs w:val="24"/>
          <w:rtl/>
        </w:rPr>
      </w:pPr>
      <w:r w:rsidRPr="00963947">
        <w:rPr>
          <w:rFonts w:ascii="IRANSans" w:hAnsi="IRANSans" w:hint="cs"/>
          <w:b/>
          <w:bCs/>
          <w:szCs w:val="24"/>
          <w:rtl/>
        </w:rPr>
        <w:t xml:space="preserve">نکته: </w:t>
      </w:r>
      <w:r w:rsidRPr="006D753F">
        <w:rPr>
          <w:rFonts w:ascii="IRANSans" w:hAnsi="IRANSans"/>
          <w:sz w:val="22"/>
          <w:szCs w:val="22"/>
        </w:rPr>
        <w:t>Environment</w:t>
      </w:r>
      <w:r w:rsidRPr="006D753F">
        <w:rPr>
          <w:rFonts w:ascii="IRANSans" w:hAnsi="IRANSans" w:hint="cs"/>
          <w:szCs w:val="24"/>
          <w:rtl/>
        </w:rPr>
        <w:t>ها</w:t>
      </w:r>
      <w:r w:rsidR="00B431DA">
        <w:rPr>
          <w:rFonts w:ascii="IRANSans" w:hAnsi="IRANSans" w:hint="cs"/>
          <w:szCs w:val="24"/>
          <w:rtl/>
        </w:rPr>
        <w:t xml:space="preserve"> تنها برای پایپلاین‌</w:t>
      </w:r>
      <w:r w:rsidRPr="00963947">
        <w:rPr>
          <w:rFonts w:ascii="IRANSans" w:hAnsi="IRANSans" w:hint="cs"/>
          <w:szCs w:val="24"/>
          <w:rtl/>
        </w:rPr>
        <w:t xml:space="preserve">های </w:t>
      </w:r>
      <w:r w:rsidRPr="006D753F">
        <w:rPr>
          <w:rFonts w:ascii="IRANSans" w:hAnsi="IRANSans"/>
          <w:sz w:val="22"/>
          <w:szCs w:val="22"/>
        </w:rPr>
        <w:t>YAML</w:t>
      </w:r>
      <w:r w:rsidRPr="00963947">
        <w:rPr>
          <w:rFonts w:ascii="IRANSans" w:hAnsi="IRANSans"/>
          <w:szCs w:val="24"/>
        </w:rPr>
        <w:t xml:space="preserve"> </w:t>
      </w:r>
      <w:r w:rsidRPr="006D753F">
        <w:rPr>
          <w:rFonts w:ascii="IRANSans" w:hAnsi="IRANSans"/>
          <w:sz w:val="22"/>
          <w:szCs w:val="22"/>
        </w:rPr>
        <w:t>base</w:t>
      </w:r>
      <w:r w:rsidRPr="00963947">
        <w:rPr>
          <w:rFonts w:ascii="IRANSans" w:hAnsi="IRANSans" w:hint="cs"/>
          <w:szCs w:val="24"/>
          <w:rtl/>
        </w:rPr>
        <w:t xml:space="preserve"> مورد استفاده قرار می</w:t>
      </w:r>
      <w:r w:rsidR="00B431DA">
        <w:rPr>
          <w:rFonts w:ascii="IRANSans" w:hAnsi="IRANSans" w:hint="cs"/>
          <w:szCs w:val="24"/>
          <w:rtl/>
        </w:rPr>
        <w:t>‌</w:t>
      </w:r>
      <w:r w:rsidRPr="00963947">
        <w:rPr>
          <w:rFonts w:ascii="IRANSans" w:hAnsi="IRANSans" w:hint="cs"/>
          <w:szCs w:val="24"/>
          <w:rtl/>
        </w:rPr>
        <w:t>گیرند.</w:t>
      </w:r>
    </w:p>
    <w:p w14:paraId="2A01AF05" w14:textId="5F913AFA" w:rsidR="00963947" w:rsidRPr="00963947" w:rsidRDefault="00963947" w:rsidP="00BD3B9D">
      <w:pPr>
        <w:jc w:val="left"/>
        <w:rPr>
          <w:rFonts w:ascii="IRANSans" w:hAnsi="IRANSans"/>
          <w:szCs w:val="24"/>
          <w:rtl/>
        </w:rPr>
      </w:pPr>
      <w:r w:rsidRPr="00963947">
        <w:rPr>
          <w:rFonts w:ascii="IRANSans" w:hAnsi="IRANSans" w:hint="cs"/>
          <w:b/>
          <w:bCs/>
          <w:szCs w:val="24"/>
          <w:rtl/>
        </w:rPr>
        <w:t xml:space="preserve">نکته: </w:t>
      </w:r>
      <w:r w:rsidRPr="00963947">
        <w:rPr>
          <w:rFonts w:ascii="IRANSans" w:hAnsi="IRANSans" w:hint="cs"/>
          <w:szCs w:val="24"/>
          <w:rtl/>
        </w:rPr>
        <w:t>می</w:t>
      </w:r>
      <w:r w:rsidR="00B431DA">
        <w:rPr>
          <w:rFonts w:ascii="IRANSans" w:hAnsi="IRANSans" w:hint="cs"/>
          <w:szCs w:val="24"/>
          <w:rtl/>
        </w:rPr>
        <w:t>‌توان با استفاده از تگ‌</w:t>
      </w:r>
      <w:r w:rsidRPr="00963947">
        <w:rPr>
          <w:rFonts w:ascii="IRANSans" w:hAnsi="IRANSans" w:hint="cs"/>
          <w:szCs w:val="24"/>
          <w:rtl/>
        </w:rPr>
        <w:t xml:space="preserve">ها جهت دسته بندی کامپیوترها و منابع یک </w:t>
      </w:r>
      <w:r w:rsidRPr="006D753F">
        <w:rPr>
          <w:rFonts w:ascii="IRANSans" w:hAnsi="IRANSans"/>
          <w:sz w:val="22"/>
          <w:szCs w:val="22"/>
        </w:rPr>
        <w:t>Environment</w:t>
      </w:r>
      <w:r w:rsidRPr="00963947">
        <w:rPr>
          <w:rFonts w:ascii="IRANSans" w:hAnsi="IRANSans" w:hint="cs"/>
          <w:szCs w:val="24"/>
          <w:rtl/>
        </w:rPr>
        <w:t xml:space="preserve"> اقدام نمود.</w:t>
      </w:r>
      <w:r w:rsidRPr="00963947">
        <w:rPr>
          <w:rFonts w:ascii="IRANSans" w:hAnsi="IRANSans"/>
          <w:szCs w:val="24"/>
          <w:rtl/>
        </w:rPr>
        <w:br/>
      </w:r>
      <w:r w:rsidRPr="00963947">
        <w:rPr>
          <w:rFonts w:ascii="IRANSans" w:hAnsi="IRANSans" w:hint="cs"/>
          <w:szCs w:val="24"/>
          <w:rtl/>
        </w:rPr>
        <w:t xml:space="preserve">مثلا جدا از اینکه با استفاده از خود </w:t>
      </w:r>
      <w:r w:rsidRPr="006D753F">
        <w:rPr>
          <w:rFonts w:ascii="IRANSans" w:hAnsi="IRANSans"/>
          <w:sz w:val="22"/>
          <w:szCs w:val="22"/>
        </w:rPr>
        <w:t>Environment</w:t>
      </w:r>
      <w:r w:rsidRPr="006D753F">
        <w:rPr>
          <w:rFonts w:ascii="IRANSans" w:hAnsi="IRANSans" w:hint="cs"/>
          <w:szCs w:val="24"/>
          <w:rtl/>
        </w:rPr>
        <w:t>ها</w:t>
      </w:r>
      <w:r w:rsidRPr="00963947">
        <w:rPr>
          <w:rFonts w:ascii="IRANSans" w:hAnsi="IRANSans" w:hint="cs"/>
          <w:szCs w:val="24"/>
          <w:rtl/>
        </w:rPr>
        <w:t xml:space="preserve"> میتوان این فیلتر را ایجاد کرد که کدام ماشین ها کدام </w:t>
      </w:r>
      <w:r w:rsidRPr="006D753F">
        <w:rPr>
          <w:rFonts w:ascii="IRANSans" w:hAnsi="IRANSans"/>
          <w:sz w:val="22"/>
          <w:szCs w:val="22"/>
        </w:rPr>
        <w:t>Pipeline</w:t>
      </w:r>
      <w:r w:rsidRPr="006D753F">
        <w:rPr>
          <w:rFonts w:ascii="IRANSans" w:hAnsi="IRANSans" w:hint="cs"/>
          <w:szCs w:val="24"/>
          <w:rtl/>
        </w:rPr>
        <w:t>ها</w:t>
      </w:r>
      <w:r w:rsidR="00B431DA">
        <w:rPr>
          <w:rFonts w:ascii="IRANSans" w:hAnsi="IRANSans" w:hint="cs"/>
          <w:szCs w:val="24"/>
          <w:rtl/>
        </w:rPr>
        <w:t xml:space="preserve"> را اجرا کنند، با استفاده از تگ‌</w:t>
      </w:r>
      <w:r w:rsidRPr="00963947">
        <w:rPr>
          <w:rFonts w:ascii="IRANSans" w:hAnsi="IRANSans" w:hint="cs"/>
          <w:szCs w:val="24"/>
          <w:rtl/>
        </w:rPr>
        <w:t>ها هم می</w:t>
      </w:r>
      <w:r w:rsidR="00B431DA">
        <w:rPr>
          <w:rFonts w:ascii="IRANSans" w:hAnsi="IRANSans" w:hint="cs"/>
          <w:szCs w:val="24"/>
          <w:rtl/>
        </w:rPr>
        <w:t>‌</w:t>
      </w:r>
      <w:r w:rsidRPr="00963947">
        <w:rPr>
          <w:rFonts w:ascii="IRANSans" w:hAnsi="IRANSans" w:hint="cs"/>
          <w:szCs w:val="24"/>
          <w:rtl/>
        </w:rPr>
        <w:t xml:space="preserve">توان فیلتر دیگری افزود و تعیین کرد که در یک </w:t>
      </w:r>
      <w:r w:rsidRPr="006D753F">
        <w:rPr>
          <w:rFonts w:ascii="IRANSans" w:hAnsi="IRANSans"/>
          <w:sz w:val="22"/>
          <w:szCs w:val="22"/>
        </w:rPr>
        <w:t>Environment</w:t>
      </w:r>
      <w:r w:rsidR="00B431DA">
        <w:rPr>
          <w:rFonts w:ascii="IRANSans" w:hAnsi="IRANSans" w:hint="cs"/>
          <w:szCs w:val="24"/>
          <w:rtl/>
        </w:rPr>
        <w:t xml:space="preserve"> مشخص فقط ماشین‌</w:t>
      </w:r>
      <w:r w:rsidRPr="00963947">
        <w:rPr>
          <w:rFonts w:ascii="IRANSans" w:hAnsi="IRANSans" w:hint="cs"/>
          <w:szCs w:val="24"/>
          <w:rtl/>
        </w:rPr>
        <w:t xml:space="preserve">های دارای یک تگ خاص، </w:t>
      </w:r>
      <w:r w:rsidRPr="006D753F">
        <w:rPr>
          <w:rFonts w:ascii="IRANSans" w:hAnsi="IRANSans"/>
          <w:sz w:val="22"/>
          <w:szCs w:val="22"/>
        </w:rPr>
        <w:t>Pipeline</w:t>
      </w:r>
      <w:r w:rsidRPr="00963947">
        <w:rPr>
          <w:rFonts w:ascii="IRANSans" w:hAnsi="IRANSans" w:hint="cs"/>
          <w:szCs w:val="24"/>
          <w:rtl/>
        </w:rPr>
        <w:t xml:space="preserve"> را اجرا نمایند.</w:t>
      </w:r>
    </w:p>
    <w:p w14:paraId="14FFC228" w14:textId="7FBBB401" w:rsidR="009E0318" w:rsidRPr="005D1701" w:rsidRDefault="005D1701" w:rsidP="005D1701">
      <w:pPr>
        <w:spacing w:after="160" w:line="259" w:lineRule="auto"/>
        <w:rPr>
          <w:rFonts w:ascii="IRANSans" w:eastAsia="Calibri" w:hAnsi="IRANSans"/>
          <w:szCs w:val="24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129CB8" wp14:editId="6E8C234C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6581775" cy="952500"/>
                <wp:effectExtent l="0" t="0" r="28575" b="19050"/>
                <wp:wrapNone/>
                <wp:docPr id="22" name="Folded Co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F97A" id="Folded Corner 22" o:spid="_x0000_s1026" type="#_x0000_t65" style="position:absolute;margin-left:467.05pt;margin-top:29.4pt;width:518.25pt;height:75pt;z-index:251881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  <w:r w:rsidR="009E0318">
        <w:rPr>
          <w:rFonts w:ascii="IRANSans" w:eastAsia="Calibri" w:hAnsi="IRANSans"/>
          <w:szCs w:val="24"/>
          <w:rtl/>
        </w:rPr>
        <w:tab/>
      </w:r>
      <w:r w:rsidR="009E0318">
        <w:rPr>
          <w:rFonts w:ascii="IRANSans" w:eastAsia="Calibri" w:hAnsi="IRANSans" w:hint="cs"/>
          <w:szCs w:val="24"/>
          <w:rtl/>
        </w:rPr>
        <w:t xml:space="preserve">    </w:t>
      </w:r>
    </w:p>
    <w:p w14:paraId="4EF56A01" w14:textId="6A201A27" w:rsidR="00112FA3" w:rsidRDefault="005D1701" w:rsidP="006D753F">
      <w:pPr>
        <w:pStyle w:val="Heading1"/>
      </w:pPr>
      <w:bookmarkStart w:id="11" w:name="_Toc73195563"/>
      <w:r w:rsidRPr="00283F9A">
        <w:rPr>
          <w:sz w:val="32"/>
          <w:szCs w:val="32"/>
          <w:rtl/>
        </w:rPr>
        <w:drawing>
          <wp:anchor distT="0" distB="0" distL="114300" distR="114300" simplePos="0" relativeHeight="251883520" behindDoc="1" locked="0" layoutInCell="1" allowOverlap="1" wp14:anchorId="37BDA4CA" wp14:editId="137BCEDD">
            <wp:simplePos x="0" y="0"/>
            <wp:positionH relativeFrom="margin">
              <wp:posOffset>5755640</wp:posOffset>
            </wp:positionH>
            <wp:positionV relativeFrom="paragraph">
              <wp:posOffset>155575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53F" w:rsidRPr="006D753F">
        <w:rPr>
          <w:rFonts w:ascii="IRANSans" w:hAnsi="IRANSans" w:cs="B Nazanin"/>
        </w:rPr>
        <w:t xml:space="preserve"> </w:t>
      </w:r>
      <w:r w:rsidR="006D753F" w:rsidRPr="004408D2">
        <w:rPr>
          <w:rFonts w:ascii="IRANSans" w:hAnsi="IRANSans" w:cs="B Nazanin"/>
        </w:rPr>
        <w:t>Deployment job</w:t>
      </w:r>
      <w:bookmarkEnd w:id="11"/>
      <w:r w:rsidRPr="004408D2">
        <w:rPr>
          <w:rFonts w:hint="cs"/>
          <w:rtl/>
        </w:rPr>
        <w:t xml:space="preserve"> </w:t>
      </w:r>
    </w:p>
    <w:p w14:paraId="387528E6" w14:textId="77777777" w:rsidR="0072186D" w:rsidRPr="0072186D" w:rsidRDefault="0072186D" w:rsidP="0072186D">
      <w:pPr>
        <w:rPr>
          <w:rtl/>
          <w:lang w:bidi="ar-SA"/>
        </w:rPr>
      </w:pPr>
    </w:p>
    <w:p w14:paraId="7909C65B" w14:textId="06492DF0" w:rsidR="006D753F" w:rsidRPr="006D753F" w:rsidRDefault="006D753F" w:rsidP="006D753F">
      <w:pPr>
        <w:rPr>
          <w:rFonts w:ascii="IRANSans" w:hAnsi="IRANSans"/>
          <w:szCs w:val="24"/>
          <w:rtl/>
        </w:rPr>
      </w:pPr>
      <w:r w:rsidRPr="006D753F">
        <w:rPr>
          <w:rFonts w:ascii="IRANSans" w:hAnsi="IRANSans" w:hint="cs"/>
          <w:szCs w:val="24"/>
          <w:rtl/>
        </w:rPr>
        <w:lastRenderedPageBreak/>
        <w:t xml:space="preserve">در مدل </w:t>
      </w:r>
      <w:r w:rsidRPr="006D753F">
        <w:rPr>
          <w:rFonts w:ascii="IRANSans" w:hAnsi="IRANSans"/>
          <w:sz w:val="22"/>
          <w:szCs w:val="22"/>
        </w:rPr>
        <w:t>YAML Pipeline</w:t>
      </w:r>
      <w:r w:rsidR="00B431DA">
        <w:rPr>
          <w:rFonts w:ascii="IRANSans" w:hAnsi="IRANSans" w:hint="cs"/>
          <w:szCs w:val="24"/>
          <w:rtl/>
        </w:rPr>
        <w:t xml:space="preserve"> توصیه می‌شوند که گام‌</w:t>
      </w:r>
      <w:r w:rsidRPr="006D753F">
        <w:rPr>
          <w:rFonts w:ascii="IRANSans" w:hAnsi="IRANSans" w:hint="cs"/>
          <w:szCs w:val="24"/>
          <w:rtl/>
        </w:rPr>
        <w:t xml:space="preserve">های </w:t>
      </w:r>
      <w:r w:rsidRPr="006D753F">
        <w:rPr>
          <w:rFonts w:ascii="IRANSans" w:hAnsi="IRANSans"/>
          <w:sz w:val="22"/>
          <w:szCs w:val="22"/>
        </w:rPr>
        <w:t>deploy</w:t>
      </w:r>
      <w:r w:rsidRPr="006D753F">
        <w:rPr>
          <w:rFonts w:ascii="IRANSans" w:hAnsi="IRANSans" w:hint="cs"/>
          <w:szCs w:val="24"/>
          <w:rtl/>
        </w:rPr>
        <w:t xml:space="preserve"> خود را در نوعی ویژه از </w:t>
      </w:r>
      <w:r w:rsidRPr="006D753F">
        <w:rPr>
          <w:rFonts w:ascii="IRANSans" w:hAnsi="IRANSans"/>
          <w:szCs w:val="24"/>
        </w:rPr>
        <w:t>job</w:t>
      </w:r>
      <w:r w:rsidRPr="006D753F">
        <w:rPr>
          <w:rFonts w:ascii="IRANSans" w:hAnsi="IRANSans" w:hint="cs"/>
          <w:szCs w:val="24"/>
          <w:rtl/>
        </w:rPr>
        <w:t xml:space="preserve"> تحت عنوان </w:t>
      </w:r>
      <w:r w:rsidRPr="006D753F">
        <w:rPr>
          <w:rFonts w:ascii="IRANSans" w:hAnsi="IRANSans"/>
          <w:sz w:val="22"/>
          <w:szCs w:val="22"/>
        </w:rPr>
        <w:t>deployment</w:t>
      </w:r>
      <w:r w:rsidRPr="006D753F">
        <w:rPr>
          <w:rFonts w:ascii="IRANSans" w:hAnsi="IRANSans"/>
          <w:szCs w:val="24"/>
        </w:rPr>
        <w:t xml:space="preserve"> </w:t>
      </w:r>
      <w:r w:rsidRPr="006D753F">
        <w:rPr>
          <w:rFonts w:ascii="IRANSans" w:hAnsi="IRANSans"/>
          <w:sz w:val="22"/>
          <w:szCs w:val="22"/>
        </w:rPr>
        <w:t>job</w:t>
      </w:r>
      <w:r w:rsidRPr="006D753F">
        <w:rPr>
          <w:rFonts w:ascii="IRANSans" w:hAnsi="IRANSans" w:hint="cs"/>
          <w:szCs w:val="24"/>
          <w:rtl/>
        </w:rPr>
        <w:t xml:space="preserve"> قرار دهید. یک </w:t>
      </w:r>
      <w:r w:rsidRPr="006D753F">
        <w:rPr>
          <w:rFonts w:ascii="IRANSans" w:hAnsi="IRANSans"/>
          <w:sz w:val="22"/>
          <w:szCs w:val="22"/>
        </w:rPr>
        <w:t>deployment job</w:t>
      </w:r>
      <w:r w:rsidR="00B431DA">
        <w:rPr>
          <w:rFonts w:ascii="IRANSans" w:hAnsi="IRANSans" w:hint="cs"/>
          <w:szCs w:val="24"/>
          <w:rtl/>
        </w:rPr>
        <w:t xml:space="preserve"> مجموعه‌</w:t>
      </w:r>
      <w:r w:rsidRPr="006D753F">
        <w:rPr>
          <w:rFonts w:ascii="IRANSans" w:hAnsi="IRANSans" w:hint="cs"/>
          <w:szCs w:val="24"/>
          <w:rtl/>
        </w:rPr>
        <w:t xml:space="preserve">ای از </w:t>
      </w:r>
      <w:r w:rsidRPr="006D753F">
        <w:rPr>
          <w:rFonts w:ascii="IRANSans" w:hAnsi="IRANSans"/>
          <w:sz w:val="22"/>
          <w:szCs w:val="22"/>
        </w:rPr>
        <w:t>Step</w:t>
      </w:r>
      <w:r w:rsidRPr="006D753F">
        <w:rPr>
          <w:rFonts w:ascii="IRANSans" w:hAnsi="IRANSans" w:hint="cs"/>
          <w:szCs w:val="24"/>
          <w:rtl/>
        </w:rPr>
        <w:t xml:space="preserve">ها است که به طور متوالی در برابر </w:t>
      </w:r>
      <w:r w:rsidRPr="006D753F">
        <w:rPr>
          <w:rFonts w:ascii="IRANSans" w:hAnsi="IRANSans"/>
          <w:sz w:val="22"/>
          <w:szCs w:val="22"/>
        </w:rPr>
        <w:t>Environment</w:t>
      </w:r>
      <w:r w:rsidR="00B431DA">
        <w:rPr>
          <w:rFonts w:ascii="IRANSans" w:hAnsi="IRANSans" w:hint="cs"/>
          <w:szCs w:val="24"/>
          <w:rtl/>
        </w:rPr>
        <w:t>ها اجرا می‌</w:t>
      </w:r>
      <w:r w:rsidRPr="006D753F">
        <w:rPr>
          <w:rFonts w:ascii="IRANSans" w:hAnsi="IRANSans" w:hint="cs"/>
          <w:szCs w:val="24"/>
          <w:rtl/>
        </w:rPr>
        <w:t>شوند.</w:t>
      </w:r>
    </w:p>
    <w:p w14:paraId="445FE576" w14:textId="64046545" w:rsidR="006D753F" w:rsidRDefault="006D753F" w:rsidP="006D753F">
      <w:pPr>
        <w:rPr>
          <w:rFonts w:ascii="IRANSans" w:eastAsia="Calibri" w:hAnsi="IRANSans"/>
          <w:sz w:val="8"/>
          <w:szCs w:val="8"/>
        </w:rPr>
      </w:pPr>
    </w:p>
    <w:p w14:paraId="17ADFF6E" w14:textId="5C11CEDB" w:rsidR="00963DBE" w:rsidRPr="006D753F" w:rsidRDefault="00963DBE" w:rsidP="006D753F">
      <w:pPr>
        <w:rPr>
          <w:rFonts w:ascii="IRANSans" w:hAnsi="IRANSans"/>
          <w:b/>
          <w:bCs/>
          <w:sz w:val="18"/>
          <w:szCs w:val="18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AEA706E" wp14:editId="66C94DD3">
                <wp:simplePos x="0" y="0"/>
                <wp:positionH relativeFrom="margin">
                  <wp:align>right</wp:align>
                </wp:positionH>
                <wp:positionV relativeFrom="paragraph">
                  <wp:posOffset>205873</wp:posOffset>
                </wp:positionV>
                <wp:extent cx="6581775" cy="952500"/>
                <wp:effectExtent l="0" t="0" r="28575" b="19050"/>
                <wp:wrapNone/>
                <wp:docPr id="31" name="Folded Co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F9E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31" o:spid="_x0000_s1026" type="#_x0000_t65" style="position:absolute;margin-left:467.05pt;margin-top:16.2pt;width:518.25pt;height:75pt;z-index:251885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" adj="18000" filled="f" strokecolor="#c00000" strokeweight="2pt">
                <w10:wrap anchorx="margin"/>
              </v:shape>
            </w:pict>
          </mc:Fallback>
        </mc:AlternateContent>
      </w:r>
    </w:p>
    <w:p w14:paraId="76972B76" w14:textId="323999AD" w:rsidR="006D753F" w:rsidRPr="004408D2" w:rsidRDefault="00963DBE" w:rsidP="00963DBE">
      <w:pPr>
        <w:pStyle w:val="Heading1"/>
      </w:pPr>
      <w:bookmarkStart w:id="12" w:name="_Toc73195564"/>
      <w:r w:rsidRPr="00283F9A">
        <w:rPr>
          <w:sz w:val="32"/>
          <w:szCs w:val="32"/>
          <w:rtl/>
        </w:rPr>
        <w:drawing>
          <wp:anchor distT="0" distB="0" distL="114300" distR="114300" simplePos="0" relativeHeight="251887616" behindDoc="1" locked="0" layoutInCell="1" allowOverlap="1" wp14:anchorId="31C0B474" wp14:editId="18BC0E0F">
            <wp:simplePos x="0" y="0"/>
            <wp:positionH relativeFrom="margin">
              <wp:posOffset>5607479</wp:posOffset>
            </wp:positionH>
            <wp:positionV relativeFrom="paragraph">
              <wp:posOffset>127679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53F" w:rsidRPr="004408D2">
        <w:rPr>
          <w:rFonts w:hint="cs"/>
          <w:rtl/>
        </w:rPr>
        <w:t xml:space="preserve">تبدیل </w:t>
      </w:r>
      <w:r w:rsidR="006D753F" w:rsidRPr="004408D2">
        <w:t>Classic pipeline</w:t>
      </w:r>
      <w:r w:rsidR="006D753F" w:rsidRPr="004408D2">
        <w:rPr>
          <w:rFonts w:hint="cs"/>
          <w:rtl/>
        </w:rPr>
        <w:t xml:space="preserve"> به </w:t>
      </w:r>
      <w:r w:rsidR="006D753F" w:rsidRPr="004408D2">
        <w:t>YAML</w:t>
      </w:r>
      <w:bookmarkEnd w:id="12"/>
    </w:p>
    <w:p w14:paraId="18682BE4" w14:textId="58D5959B" w:rsidR="00112FA3" w:rsidRPr="00112FA3" w:rsidRDefault="00112FA3" w:rsidP="00112FA3">
      <w:pPr>
        <w:rPr>
          <w:sz w:val="10"/>
          <w:szCs w:val="10"/>
          <w:rtl/>
          <w:lang w:bidi="ar-SA"/>
        </w:rPr>
      </w:pPr>
    </w:p>
    <w:p w14:paraId="435E888C" w14:textId="52609260" w:rsidR="005D1701" w:rsidRPr="00112FA3" w:rsidRDefault="005D1701" w:rsidP="003779DC">
      <w:pPr>
        <w:spacing w:after="160" w:line="259" w:lineRule="auto"/>
        <w:jc w:val="left"/>
        <w:rPr>
          <w:rFonts w:ascii="IRANSans" w:eastAsia="Calibri" w:hAnsi="IRANSans"/>
          <w:b/>
          <w:bCs/>
          <w:sz w:val="6"/>
          <w:szCs w:val="6"/>
          <w:rtl/>
        </w:rPr>
      </w:pPr>
    </w:p>
    <w:p w14:paraId="35889662" w14:textId="4B4FFBC1" w:rsidR="006D753F" w:rsidRPr="006D753F" w:rsidRDefault="00B431DA" w:rsidP="006D753F">
      <w:pPr>
        <w:rPr>
          <w:rFonts w:ascii="IRANSans" w:hAnsi="IRANSans"/>
          <w:szCs w:val="24"/>
          <w:rtl/>
        </w:rPr>
      </w:pPr>
      <w:r>
        <w:rPr>
          <w:rFonts w:ascii="IRANSans" w:hAnsi="IRANSans" w:hint="cs"/>
          <w:szCs w:val="24"/>
          <w:rtl/>
        </w:rPr>
        <w:t>برای این تبدیل امکان ویژه‌</w:t>
      </w:r>
      <w:r w:rsidR="006D753F" w:rsidRPr="006D753F">
        <w:rPr>
          <w:rFonts w:ascii="IRANSans" w:hAnsi="IRANSans" w:hint="cs"/>
          <w:szCs w:val="24"/>
          <w:rtl/>
        </w:rPr>
        <w:t xml:space="preserve">ای فراهم است که هر </w:t>
      </w:r>
      <w:r w:rsidR="006D753F" w:rsidRPr="006D753F">
        <w:rPr>
          <w:rFonts w:ascii="IRANSans" w:hAnsi="IRANSans"/>
          <w:sz w:val="22"/>
          <w:szCs w:val="22"/>
        </w:rPr>
        <w:t>Task</w:t>
      </w:r>
      <w:r w:rsidR="006D753F" w:rsidRPr="006D753F">
        <w:rPr>
          <w:rFonts w:ascii="IRANSans" w:hAnsi="IRANSans" w:hint="cs"/>
          <w:szCs w:val="24"/>
          <w:rtl/>
        </w:rPr>
        <w:t xml:space="preserve"> قابلیت تحویل فایل </w:t>
      </w:r>
      <w:r w:rsidR="006D753F" w:rsidRPr="006D753F">
        <w:rPr>
          <w:rFonts w:ascii="IRANSans" w:hAnsi="IRANSans"/>
          <w:sz w:val="22"/>
          <w:szCs w:val="22"/>
        </w:rPr>
        <w:t>YAML</w:t>
      </w:r>
      <w:r w:rsidR="006D753F" w:rsidRPr="006D753F">
        <w:rPr>
          <w:rFonts w:ascii="IRANSans" w:hAnsi="IRANSans" w:hint="cs"/>
          <w:szCs w:val="24"/>
          <w:rtl/>
        </w:rPr>
        <w:t xml:space="preserve"> مرتبط با خود را دارد (مطابق با تصویر زیر).</w:t>
      </w:r>
    </w:p>
    <w:p w14:paraId="53FDEC2A" w14:textId="352A5C70" w:rsidR="006D753F" w:rsidRDefault="006D753F" w:rsidP="006D753F">
      <w:pPr>
        <w:rPr>
          <w:rFonts w:ascii="IRANSans" w:hAnsi="IRANSans"/>
          <w:szCs w:val="24"/>
          <w:rtl/>
        </w:rPr>
      </w:pPr>
      <w:r w:rsidRPr="006D753F">
        <w:rPr>
          <w:rFonts w:ascii="IRANSans" w:hAnsi="IRANSans" w:hint="cs"/>
          <w:szCs w:val="24"/>
          <w:rtl/>
        </w:rPr>
        <w:t xml:space="preserve">بنابراین برای تکمیل این تبدیل باید دستورات </w:t>
      </w:r>
      <w:r w:rsidRPr="006D753F">
        <w:rPr>
          <w:rFonts w:ascii="IRANSans" w:hAnsi="IRANSans"/>
          <w:sz w:val="22"/>
          <w:szCs w:val="22"/>
        </w:rPr>
        <w:t>YAML</w:t>
      </w:r>
      <w:r w:rsidRPr="006D753F">
        <w:rPr>
          <w:rFonts w:ascii="IRANSans" w:hAnsi="IRANSans" w:hint="cs"/>
          <w:szCs w:val="24"/>
          <w:rtl/>
        </w:rPr>
        <w:t xml:space="preserve"> تمامی تسک ها را یک به یک دریافت کرده و به ترتیب در فایل </w:t>
      </w:r>
      <w:r w:rsidRPr="006D753F">
        <w:rPr>
          <w:rFonts w:ascii="IRANSans" w:hAnsi="IRANSans"/>
          <w:sz w:val="22"/>
          <w:szCs w:val="22"/>
        </w:rPr>
        <w:t>YAML</w:t>
      </w:r>
      <w:r w:rsidRPr="006D753F">
        <w:rPr>
          <w:rFonts w:ascii="IRANSans" w:hAnsi="IRANSans" w:hint="cs"/>
          <w:szCs w:val="24"/>
          <w:rtl/>
        </w:rPr>
        <w:t xml:space="preserve"> جایگذاری نمائیم. مواردی از نوع </w:t>
      </w:r>
      <w:r w:rsidRPr="006D753F">
        <w:rPr>
          <w:rFonts w:ascii="IRANSans" w:hAnsi="IRANSans"/>
          <w:sz w:val="22"/>
          <w:szCs w:val="22"/>
        </w:rPr>
        <w:t>Script</w:t>
      </w:r>
      <w:r w:rsidRPr="006D753F">
        <w:rPr>
          <w:rFonts w:ascii="IRANSans" w:hAnsi="IRANSans" w:hint="cs"/>
          <w:szCs w:val="24"/>
          <w:rtl/>
        </w:rPr>
        <w:t xml:space="preserve"> نیز عیناً به فایل </w:t>
      </w:r>
      <w:r w:rsidRPr="006D753F">
        <w:rPr>
          <w:rFonts w:ascii="IRANSans" w:hAnsi="IRANSans"/>
          <w:sz w:val="22"/>
          <w:szCs w:val="22"/>
        </w:rPr>
        <w:t>YAML</w:t>
      </w:r>
      <w:r w:rsidRPr="006D753F">
        <w:rPr>
          <w:rFonts w:ascii="IRANSans" w:hAnsi="IRANSans" w:hint="cs"/>
          <w:szCs w:val="24"/>
          <w:rtl/>
        </w:rPr>
        <w:t xml:space="preserve"> منتقل می</w:t>
      </w:r>
      <w:r w:rsidR="00B431DA">
        <w:rPr>
          <w:rFonts w:ascii="IRANSans" w:hAnsi="IRANSans" w:hint="cs"/>
          <w:szCs w:val="24"/>
          <w:rtl/>
        </w:rPr>
        <w:t>‌</w:t>
      </w:r>
      <w:r w:rsidRPr="006D753F">
        <w:rPr>
          <w:rFonts w:ascii="IRANSans" w:hAnsi="IRANSans" w:hint="cs"/>
          <w:szCs w:val="24"/>
          <w:rtl/>
        </w:rPr>
        <w:t>شوند.</w:t>
      </w:r>
    </w:p>
    <w:p w14:paraId="104BAED6" w14:textId="77777777" w:rsidR="006D753F" w:rsidRPr="006D753F" w:rsidRDefault="006D753F" w:rsidP="006D753F">
      <w:pPr>
        <w:rPr>
          <w:rFonts w:ascii="IRANSans" w:hAnsi="IRANSans"/>
          <w:szCs w:val="24"/>
          <w:rtl/>
        </w:rPr>
      </w:pPr>
    </w:p>
    <w:p w14:paraId="145C95E5" w14:textId="4DD55901" w:rsidR="000424F2" w:rsidRPr="000424F2" w:rsidRDefault="006D753F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 w:rsidRPr="004408D2">
        <w:rPr>
          <w:rFonts w:ascii="IRANSans" w:hAnsi="IRANSans" w:hint="cs"/>
          <w:noProof/>
          <w:lang w:bidi="ar-SA"/>
        </w:rPr>
        <w:drawing>
          <wp:inline distT="0" distB="0" distL="0" distR="0" wp14:anchorId="0CC459A0" wp14:editId="63AF15EE">
            <wp:extent cx="5932508" cy="2404832"/>
            <wp:effectExtent l="0" t="0" r="0" b="0"/>
            <wp:docPr id="30" name="Picture 30" descr="C:\Users\m.vakili\AppData\Local\Microsoft\Windows\INetCache\Content.Word\View-YA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vakili\AppData\Local\Microsoft\Windows\INetCache\Content.Word\View-YAM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76" cy="24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2A3D" w14:textId="2E2D3CD9" w:rsidR="000424F2" w:rsidRPr="000424F2" w:rsidRDefault="000424F2" w:rsidP="000424F2">
      <w:pPr>
        <w:spacing w:after="160" w:line="259" w:lineRule="auto"/>
        <w:jc w:val="center"/>
        <w:rPr>
          <w:rFonts w:ascii="IRANSans" w:eastAsia="Calibri" w:hAnsi="IRANSans"/>
          <w:sz w:val="22"/>
          <w:szCs w:val="22"/>
          <w:rtl/>
        </w:rPr>
      </w:pPr>
    </w:p>
    <w:p w14:paraId="5775302A" w14:textId="7AD6AAEA" w:rsidR="006D753F" w:rsidRDefault="006D753F" w:rsidP="006D753F">
      <w:pPr>
        <w:rPr>
          <w:rFonts w:ascii="IRANSans" w:hAnsi="IRANSans"/>
          <w:szCs w:val="24"/>
          <w:rtl/>
        </w:rPr>
      </w:pPr>
      <w:r w:rsidRPr="006D753F">
        <w:rPr>
          <w:rFonts w:ascii="IRANSans" w:hAnsi="IRANSans" w:hint="cs"/>
          <w:b/>
          <w:bCs/>
          <w:szCs w:val="24"/>
          <w:rtl/>
        </w:rPr>
        <w:t xml:space="preserve">نکته: </w:t>
      </w:r>
      <w:r w:rsidRPr="006D753F">
        <w:rPr>
          <w:rFonts w:ascii="IRANSans" w:hAnsi="IRANSans" w:hint="cs"/>
          <w:szCs w:val="24"/>
          <w:rtl/>
        </w:rPr>
        <w:t xml:space="preserve">برای تبدیل </w:t>
      </w:r>
      <w:r w:rsidRPr="006D753F">
        <w:rPr>
          <w:rFonts w:ascii="IRANSans" w:hAnsi="IRANSans"/>
          <w:sz w:val="22"/>
          <w:szCs w:val="22"/>
        </w:rPr>
        <w:t>Task group</w:t>
      </w:r>
      <w:r w:rsidRPr="006D753F">
        <w:rPr>
          <w:rFonts w:ascii="IRANSans" w:hAnsi="IRANSans" w:hint="cs"/>
          <w:szCs w:val="24"/>
          <w:rtl/>
        </w:rPr>
        <w:t xml:space="preserve">ها به دستورات </w:t>
      </w:r>
      <w:r w:rsidRPr="006D753F">
        <w:rPr>
          <w:rFonts w:ascii="IRANSans" w:hAnsi="IRANSans"/>
          <w:sz w:val="22"/>
          <w:szCs w:val="22"/>
        </w:rPr>
        <w:t>YAML</w:t>
      </w:r>
      <w:r w:rsidR="00B431DA">
        <w:rPr>
          <w:rFonts w:ascii="IRANSans" w:hAnsi="IRANSans" w:hint="cs"/>
          <w:szCs w:val="24"/>
          <w:rtl/>
        </w:rPr>
        <w:t xml:space="preserve"> می‌</w:t>
      </w:r>
      <w:r w:rsidRPr="006D753F">
        <w:rPr>
          <w:rFonts w:ascii="IRANSans" w:hAnsi="IRANSans" w:hint="cs"/>
          <w:szCs w:val="24"/>
          <w:rtl/>
        </w:rPr>
        <w:t xml:space="preserve">بایست وارد آن شده و تمامی </w:t>
      </w:r>
      <w:r w:rsidRPr="006D753F">
        <w:rPr>
          <w:rFonts w:ascii="IRANSans" w:hAnsi="IRANSans"/>
          <w:sz w:val="22"/>
          <w:szCs w:val="22"/>
        </w:rPr>
        <w:t>Task</w:t>
      </w:r>
      <w:r w:rsidRPr="006D753F">
        <w:rPr>
          <w:rFonts w:ascii="IRANSans" w:hAnsi="IRANSans" w:hint="cs"/>
          <w:szCs w:val="24"/>
          <w:rtl/>
        </w:rPr>
        <w:t>ها را بصورت جداگانه تبدیل نمائیم.</w:t>
      </w:r>
    </w:p>
    <w:p w14:paraId="70421397" w14:textId="6B4CF427" w:rsidR="006D753F" w:rsidRPr="006D753F" w:rsidRDefault="00963DBE" w:rsidP="006D753F">
      <w:pPr>
        <w:rPr>
          <w:rFonts w:ascii="IRANSans" w:hAnsi="IRANSans"/>
          <w:szCs w:val="24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7910D9" wp14:editId="225D435A">
                <wp:simplePos x="0" y="0"/>
                <wp:positionH relativeFrom="margin">
                  <wp:align>right</wp:align>
                </wp:positionH>
                <wp:positionV relativeFrom="paragraph">
                  <wp:posOffset>275073</wp:posOffset>
                </wp:positionV>
                <wp:extent cx="6581775" cy="952500"/>
                <wp:effectExtent l="0" t="0" r="28575" b="19050"/>
                <wp:wrapNone/>
                <wp:docPr id="34" name="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1494" id="Folded Corner 34" o:spid="_x0000_s1026" type="#_x0000_t65" style="position:absolute;margin-left:467.05pt;margin-top:21.65pt;width:518.25pt;height:75pt;z-index:25188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" adj="18000" filled="f" strokecolor="#c00000" strokeweight="2pt">
                <w10:wrap anchorx="margin"/>
              </v:shape>
            </w:pict>
          </mc:Fallback>
        </mc:AlternateContent>
      </w:r>
    </w:p>
    <w:p w14:paraId="1A34C001" w14:textId="25E8B3F8" w:rsidR="006D753F" w:rsidRDefault="00963DBE" w:rsidP="00963DBE">
      <w:pPr>
        <w:pStyle w:val="Heading1"/>
      </w:pPr>
      <w:bookmarkStart w:id="13" w:name="_Toc73195565"/>
      <w:r w:rsidRPr="00283F9A">
        <w:rPr>
          <w:sz w:val="32"/>
          <w:szCs w:val="32"/>
          <w:rtl/>
        </w:rPr>
        <w:drawing>
          <wp:anchor distT="0" distB="0" distL="114300" distR="114300" simplePos="0" relativeHeight="251891712" behindDoc="1" locked="0" layoutInCell="1" allowOverlap="1" wp14:anchorId="3FA8590F" wp14:editId="2A2ABF5D">
            <wp:simplePos x="0" y="0"/>
            <wp:positionH relativeFrom="margin">
              <wp:posOffset>5659578</wp:posOffset>
            </wp:positionH>
            <wp:positionV relativeFrom="paragraph">
              <wp:posOffset>141117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701">
        <w:rPr>
          <w:rFonts w:hint="cs"/>
          <w:rtl/>
        </w:rPr>
        <w:t xml:space="preserve"> </w:t>
      </w:r>
      <w:r w:rsidR="006D753F" w:rsidRPr="004408D2">
        <w:rPr>
          <w:rFonts w:hint="cs"/>
          <w:rtl/>
        </w:rPr>
        <w:t xml:space="preserve">استفاده از </w:t>
      </w:r>
      <w:r w:rsidR="006D753F" w:rsidRPr="004408D2">
        <w:t>Template</w:t>
      </w:r>
      <w:r w:rsidR="006D753F" w:rsidRPr="004408D2">
        <w:rPr>
          <w:rFonts w:hint="cs"/>
          <w:rtl/>
        </w:rPr>
        <w:t xml:space="preserve"> به جای </w:t>
      </w:r>
      <w:r w:rsidR="006D753F" w:rsidRPr="004408D2">
        <w:t>Task group</w:t>
      </w:r>
      <w:r w:rsidR="006D753F" w:rsidRPr="004408D2">
        <w:rPr>
          <w:rFonts w:hint="cs"/>
          <w:rtl/>
        </w:rPr>
        <w:t xml:space="preserve"> در </w:t>
      </w:r>
      <w:r w:rsidR="006D753F" w:rsidRPr="004408D2">
        <w:t>YAML</w:t>
      </w:r>
      <w:bookmarkEnd w:id="13"/>
    </w:p>
    <w:p w14:paraId="7D5C6E0F" w14:textId="3E12287C" w:rsidR="00335AF1" w:rsidRPr="004408D2" w:rsidRDefault="00335AF1" w:rsidP="006D753F">
      <w:pPr>
        <w:rPr>
          <w:rFonts w:ascii="IRANSans" w:hAnsi="IRANSans"/>
          <w:b/>
          <w:bCs/>
        </w:rPr>
      </w:pPr>
    </w:p>
    <w:p w14:paraId="0469F87B" w14:textId="7A318638" w:rsidR="006D753F" w:rsidRPr="00335AF1" w:rsidRDefault="00335AF1" w:rsidP="00335AF1">
      <w:pPr>
        <w:jc w:val="left"/>
        <w:rPr>
          <w:rFonts w:ascii="IRANSans" w:hAnsi="IRANSans"/>
          <w:szCs w:val="24"/>
          <w:rtl/>
        </w:rPr>
      </w:pPr>
      <w:r w:rsidRPr="00335AF1">
        <w:rPr>
          <w:rFonts w:ascii="IRANSans" w:hAnsi="IRANSans" w:hint="cs"/>
          <w:szCs w:val="24"/>
          <w:rtl/>
        </w:rPr>
        <w:lastRenderedPageBreak/>
        <w:t xml:space="preserve">در متد </w:t>
      </w:r>
      <w:r w:rsidRPr="00335AF1">
        <w:rPr>
          <w:rFonts w:ascii="IRANSans" w:hAnsi="IRANSans"/>
          <w:sz w:val="22"/>
          <w:szCs w:val="22"/>
        </w:rPr>
        <w:t>YAML</w:t>
      </w:r>
      <w:r w:rsidRPr="00335AF1">
        <w:rPr>
          <w:rFonts w:ascii="IRANSans" w:hAnsi="IRANSans" w:hint="cs"/>
          <w:szCs w:val="24"/>
          <w:rtl/>
        </w:rPr>
        <w:t xml:space="preserve"> این امکان فراهم است تا از دستورات خود یک الگو ایجاد نموده و به جای </w:t>
      </w:r>
      <w:r w:rsidRPr="00335AF1">
        <w:rPr>
          <w:rFonts w:ascii="IRANSans" w:hAnsi="IRANSans"/>
          <w:sz w:val="22"/>
          <w:szCs w:val="22"/>
        </w:rPr>
        <w:t>Task group</w:t>
      </w:r>
      <w:r w:rsidRPr="00335AF1">
        <w:rPr>
          <w:rFonts w:ascii="IRANSans" w:hAnsi="IRANSans" w:hint="cs"/>
          <w:szCs w:val="24"/>
          <w:rtl/>
        </w:rPr>
        <w:t xml:space="preserve">ها که در متد </w:t>
      </w:r>
      <w:r w:rsidRPr="00335AF1">
        <w:rPr>
          <w:rFonts w:ascii="IRANSans" w:hAnsi="IRANSans"/>
          <w:sz w:val="22"/>
          <w:szCs w:val="22"/>
        </w:rPr>
        <w:t>Classic</w:t>
      </w:r>
      <w:r w:rsidRPr="00335AF1">
        <w:rPr>
          <w:rFonts w:ascii="IRANSans" w:hAnsi="IRANSans" w:hint="cs"/>
          <w:szCs w:val="24"/>
          <w:rtl/>
        </w:rPr>
        <w:t xml:space="preserve"> مورد استفاده قرار می</w:t>
      </w:r>
      <w:r w:rsidR="00B431DA">
        <w:rPr>
          <w:rFonts w:ascii="IRANSans" w:hAnsi="IRANSans" w:hint="cs"/>
          <w:szCs w:val="24"/>
          <w:rtl/>
        </w:rPr>
        <w:t>‌</w:t>
      </w:r>
      <w:r w:rsidRPr="00335AF1">
        <w:rPr>
          <w:rFonts w:ascii="IRANSans" w:hAnsi="IRANSans" w:hint="cs"/>
          <w:szCs w:val="24"/>
          <w:rtl/>
        </w:rPr>
        <w:t>گرفتند، استفاده نمائیم.</w:t>
      </w:r>
      <w:r w:rsidRPr="00335AF1">
        <w:rPr>
          <w:rFonts w:ascii="IRANSans" w:hAnsi="IRANSans"/>
          <w:szCs w:val="24"/>
          <w:rtl/>
        </w:rPr>
        <w:br/>
      </w:r>
      <w:r w:rsidRPr="00335AF1">
        <w:rPr>
          <w:rFonts w:ascii="IRANSans" w:hAnsi="IRANSans" w:hint="cs"/>
          <w:szCs w:val="24"/>
          <w:rtl/>
        </w:rPr>
        <w:t xml:space="preserve">بنابراین </w:t>
      </w:r>
      <w:r w:rsidRPr="00335AF1">
        <w:rPr>
          <w:rFonts w:ascii="IRANSans" w:hAnsi="IRANSans"/>
          <w:sz w:val="22"/>
          <w:szCs w:val="22"/>
        </w:rPr>
        <w:t>YAML</w:t>
      </w:r>
      <w:r w:rsidRPr="00335AF1">
        <w:rPr>
          <w:rFonts w:ascii="IRANSans" w:hAnsi="IRANSans" w:hint="cs"/>
          <w:szCs w:val="24"/>
          <w:rtl/>
        </w:rPr>
        <w:t xml:space="preserve">ها یک </w:t>
      </w:r>
      <w:r w:rsidRPr="00335AF1">
        <w:rPr>
          <w:rFonts w:ascii="IRANSans" w:hAnsi="IRANSans"/>
          <w:sz w:val="22"/>
          <w:szCs w:val="22"/>
        </w:rPr>
        <w:t>mode</w:t>
      </w:r>
      <w:r w:rsidRPr="00335AF1">
        <w:rPr>
          <w:rFonts w:ascii="IRANSans" w:hAnsi="IRANSans" w:hint="cs"/>
          <w:szCs w:val="24"/>
          <w:rtl/>
        </w:rPr>
        <w:t xml:space="preserve"> پیچیده تری دارند که می</w:t>
      </w:r>
      <w:r w:rsidR="00B431DA">
        <w:rPr>
          <w:rFonts w:ascii="IRANSans" w:hAnsi="IRANSans" w:hint="cs"/>
          <w:szCs w:val="24"/>
          <w:rtl/>
        </w:rPr>
        <w:t>‌</w:t>
      </w:r>
      <w:r w:rsidRPr="00335AF1">
        <w:rPr>
          <w:rFonts w:ascii="IRANSans" w:hAnsi="IRANSans" w:hint="cs"/>
          <w:szCs w:val="24"/>
          <w:rtl/>
        </w:rPr>
        <w:t xml:space="preserve">شود </w:t>
      </w:r>
      <w:r w:rsidRPr="00335AF1">
        <w:rPr>
          <w:rFonts w:ascii="IRANSans" w:hAnsi="IRANSans"/>
          <w:sz w:val="22"/>
          <w:szCs w:val="22"/>
        </w:rPr>
        <w:t>templat</w:t>
      </w:r>
      <w:r w:rsidRPr="00335AF1">
        <w:rPr>
          <w:rFonts w:ascii="IRANSans" w:hAnsi="IRANSans"/>
          <w:szCs w:val="24"/>
        </w:rPr>
        <w:t>e</w:t>
      </w:r>
      <w:r w:rsidRPr="00335AF1">
        <w:rPr>
          <w:rFonts w:ascii="IRANSans" w:hAnsi="IRANSans" w:hint="cs"/>
          <w:szCs w:val="24"/>
          <w:rtl/>
        </w:rPr>
        <w:t>های گوناگون پیاده سازی کرده و هر زمان که لازم به استفاده بود آنها را فراخوانی نمود.</w:t>
      </w:r>
    </w:p>
    <w:p w14:paraId="4497D4F1" w14:textId="466778EA" w:rsidR="00E739DE" w:rsidRDefault="00E739DE" w:rsidP="00E739DE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4CAF36" wp14:editId="502F43BD">
                <wp:simplePos x="0" y="0"/>
                <wp:positionH relativeFrom="margin">
                  <wp:align>right</wp:align>
                </wp:positionH>
                <wp:positionV relativeFrom="paragraph">
                  <wp:posOffset>212400</wp:posOffset>
                </wp:positionV>
                <wp:extent cx="6581775" cy="952500"/>
                <wp:effectExtent l="0" t="0" r="28575" b="19050"/>
                <wp:wrapNone/>
                <wp:docPr id="46" name="Folded Corn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64FD" id="Folded Corner 46" o:spid="_x0000_s1026" type="#_x0000_t65" style="position:absolute;margin-left:467.05pt;margin-top:16.7pt;width:518.25pt;height:75pt;z-index:251893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" adj="18000" filled="f" strokecolor="#c00000" strokeweight="2pt">
                <w10:wrap anchorx="margin"/>
              </v:shape>
            </w:pict>
          </mc:Fallback>
        </mc:AlternateContent>
      </w:r>
    </w:p>
    <w:p w14:paraId="0AE55329" w14:textId="77777777" w:rsidR="00335AF1" w:rsidRPr="004408D2" w:rsidRDefault="00E739DE" w:rsidP="00335AF1">
      <w:pPr>
        <w:rPr>
          <w:rFonts w:ascii="IRANSans" w:hAnsi="IRANSans"/>
          <w:b/>
          <w:bCs/>
          <w:rtl/>
        </w:rPr>
      </w:pPr>
      <w:r w:rsidRPr="00283F9A">
        <w:rPr>
          <w:sz w:val="32"/>
          <w:szCs w:val="32"/>
          <w:rtl/>
        </w:rPr>
        <w:drawing>
          <wp:anchor distT="0" distB="0" distL="114300" distR="114300" simplePos="0" relativeHeight="251895808" behindDoc="1" locked="0" layoutInCell="1" allowOverlap="1" wp14:anchorId="1CB73BC3" wp14:editId="5308067B">
            <wp:simplePos x="0" y="0"/>
            <wp:positionH relativeFrom="margin">
              <wp:posOffset>5683397</wp:posOffset>
            </wp:positionH>
            <wp:positionV relativeFrom="paragraph">
              <wp:posOffset>113812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  </w:t>
      </w:r>
      <w:r w:rsidR="00335AF1" w:rsidRPr="00335AF1">
        <w:rPr>
          <w:rStyle w:val="Heading1Char"/>
          <w:rFonts w:hint="cs"/>
          <w:rtl/>
        </w:rPr>
        <w:t xml:space="preserve">تنظیمات </w:t>
      </w:r>
      <w:r w:rsidR="00335AF1" w:rsidRPr="00335AF1">
        <w:rPr>
          <w:rStyle w:val="Heading1Char"/>
        </w:rPr>
        <w:t>Agent Pool</w:t>
      </w:r>
    </w:p>
    <w:p w14:paraId="536D96C4" w14:textId="77777777" w:rsidR="00E16FC3" w:rsidRPr="004408D2" w:rsidRDefault="00E16FC3" w:rsidP="00E16FC3">
      <w:pPr>
        <w:rPr>
          <w:rFonts w:ascii="IRANSans" w:hAnsi="IRANSans"/>
          <w:b/>
          <w:bCs/>
        </w:rPr>
      </w:pPr>
    </w:p>
    <w:p w14:paraId="2E3DC62E" w14:textId="4628DD6D" w:rsidR="00E16FC3" w:rsidRPr="00E16FC3" w:rsidRDefault="00E16FC3" w:rsidP="00BD3B9D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/>
          <w:sz w:val="22"/>
          <w:szCs w:val="22"/>
        </w:rPr>
        <w:t>Job</w:t>
      </w:r>
      <w:r w:rsidRPr="00E16FC3">
        <w:rPr>
          <w:rFonts w:ascii="IRANSans" w:hAnsi="IRANSans" w:hint="cs"/>
          <w:szCs w:val="24"/>
          <w:rtl/>
        </w:rPr>
        <w:t xml:space="preserve">هایی که توسط آن </w:t>
      </w:r>
      <w:r w:rsidRPr="00E16FC3">
        <w:rPr>
          <w:rFonts w:ascii="IRANSans" w:hAnsi="IRANSans"/>
          <w:sz w:val="22"/>
          <w:szCs w:val="22"/>
        </w:rPr>
        <w:t>Agent</w:t>
      </w:r>
      <w:r w:rsidRPr="00E16FC3">
        <w:rPr>
          <w:rFonts w:ascii="IRANSans" w:hAnsi="IRANSans"/>
          <w:szCs w:val="24"/>
        </w:rPr>
        <w:t xml:space="preserve"> </w:t>
      </w:r>
      <w:r w:rsidRPr="00E16FC3">
        <w:rPr>
          <w:rFonts w:ascii="IRANSans" w:hAnsi="IRANSans"/>
          <w:sz w:val="22"/>
          <w:szCs w:val="22"/>
        </w:rPr>
        <w:t>pool</w:t>
      </w:r>
      <w:r w:rsidR="00B431DA">
        <w:rPr>
          <w:rFonts w:ascii="IRANSans" w:hAnsi="IRANSans" w:hint="cs"/>
          <w:szCs w:val="24"/>
          <w:rtl/>
        </w:rPr>
        <w:t xml:space="preserve"> انجام شده است را لیست می‌</w:t>
      </w:r>
      <w:r w:rsidRPr="00E16FC3">
        <w:rPr>
          <w:rFonts w:ascii="IRANSans" w:hAnsi="IRANSans" w:hint="cs"/>
          <w:szCs w:val="24"/>
          <w:rtl/>
        </w:rPr>
        <w:t>کند.</w:t>
      </w:r>
    </w:p>
    <w:p w14:paraId="12E8988C" w14:textId="77777777" w:rsidR="00E16FC3" w:rsidRPr="00E16FC3" w:rsidRDefault="00E16FC3" w:rsidP="00BD3B9D">
      <w:pPr>
        <w:rPr>
          <w:rFonts w:ascii="IRANSans" w:hAnsi="IRANSans"/>
          <w:b/>
          <w:bCs/>
          <w:szCs w:val="24"/>
        </w:rPr>
      </w:pPr>
      <w:r w:rsidRPr="00E16FC3">
        <w:rPr>
          <w:rFonts w:ascii="IRANSans" w:hAnsi="IRANSans"/>
          <w:b/>
          <w:bCs/>
          <w:szCs w:val="24"/>
        </w:rPr>
        <w:t>Agents</w:t>
      </w:r>
    </w:p>
    <w:p w14:paraId="0030F16E" w14:textId="36ED457D" w:rsidR="00E16FC3" w:rsidRPr="00E16FC3" w:rsidRDefault="00E16FC3" w:rsidP="00BD3B9D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 xml:space="preserve">تعداد </w:t>
      </w:r>
      <w:r w:rsidRPr="00E16FC3">
        <w:rPr>
          <w:rFonts w:ascii="IRANSans" w:hAnsi="IRANSans"/>
          <w:sz w:val="22"/>
          <w:szCs w:val="22"/>
        </w:rPr>
        <w:t>Agen</w:t>
      </w:r>
      <w:r w:rsidRPr="00E16FC3">
        <w:rPr>
          <w:rFonts w:ascii="IRANSans" w:hAnsi="IRANSans"/>
          <w:szCs w:val="24"/>
        </w:rPr>
        <w:t>t</w:t>
      </w:r>
      <w:r w:rsidRPr="00E16FC3">
        <w:rPr>
          <w:rFonts w:ascii="IRANSans" w:hAnsi="IRANSans" w:hint="cs"/>
          <w:szCs w:val="24"/>
          <w:rtl/>
        </w:rPr>
        <w:t xml:space="preserve">های نصب شده بر روی </w:t>
      </w:r>
      <w:r w:rsidRPr="00E16FC3">
        <w:rPr>
          <w:rFonts w:ascii="IRANSans" w:hAnsi="IRANSans"/>
          <w:sz w:val="22"/>
          <w:szCs w:val="22"/>
        </w:rPr>
        <w:t>pool</w:t>
      </w:r>
      <w:r w:rsidRPr="00E16FC3">
        <w:rPr>
          <w:rFonts w:ascii="IRANSans" w:hAnsi="IRANSans" w:hint="cs"/>
          <w:szCs w:val="24"/>
          <w:rtl/>
        </w:rPr>
        <w:t xml:space="preserve"> و وضعیت هرکدام را نشان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>دهد.</w:t>
      </w:r>
    </w:p>
    <w:p w14:paraId="70AAAFC5" w14:textId="77777777" w:rsidR="00E16FC3" w:rsidRPr="00E16FC3" w:rsidRDefault="00E16FC3" w:rsidP="00BD3B9D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/>
          <w:szCs w:val="24"/>
        </w:rPr>
        <w:t>Online</w:t>
      </w:r>
      <w:r w:rsidRPr="00E16FC3">
        <w:rPr>
          <w:rFonts w:ascii="IRANSans" w:hAnsi="IRANSans" w:hint="cs"/>
          <w:szCs w:val="24"/>
          <w:rtl/>
        </w:rPr>
        <w:t xml:space="preserve">: یعنی </w:t>
      </w:r>
      <w:r w:rsidRPr="00E16FC3">
        <w:rPr>
          <w:rFonts w:ascii="IRANSans" w:hAnsi="IRANSans"/>
          <w:sz w:val="22"/>
          <w:szCs w:val="22"/>
        </w:rPr>
        <w:t>agent</w:t>
      </w:r>
      <w:r w:rsidRPr="00E16FC3">
        <w:rPr>
          <w:rFonts w:ascii="IRANSans" w:hAnsi="IRANSans" w:hint="cs"/>
          <w:szCs w:val="24"/>
          <w:rtl/>
        </w:rPr>
        <w:t xml:space="preserve"> آماده به اجرا است.</w:t>
      </w:r>
    </w:p>
    <w:p w14:paraId="5F261C37" w14:textId="77777777" w:rsidR="00E16FC3" w:rsidRPr="00E16FC3" w:rsidRDefault="00E16FC3" w:rsidP="00BD3B9D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/>
          <w:szCs w:val="24"/>
        </w:rPr>
        <w:t>Offline</w:t>
      </w:r>
      <w:r w:rsidRPr="00E16FC3">
        <w:rPr>
          <w:rFonts w:ascii="IRANSans" w:hAnsi="IRANSans" w:hint="cs"/>
          <w:szCs w:val="24"/>
          <w:rtl/>
        </w:rPr>
        <w:t xml:space="preserve">: یعنی </w:t>
      </w:r>
      <w:r w:rsidRPr="00E16FC3">
        <w:rPr>
          <w:rFonts w:ascii="IRANSans" w:hAnsi="IRANSans"/>
          <w:sz w:val="22"/>
          <w:szCs w:val="22"/>
        </w:rPr>
        <w:t>agent</w:t>
      </w:r>
      <w:r w:rsidRPr="00E16FC3">
        <w:rPr>
          <w:rFonts w:ascii="IRANSans" w:hAnsi="IRANSans" w:hint="cs"/>
          <w:szCs w:val="24"/>
          <w:rtl/>
        </w:rPr>
        <w:t xml:space="preserve"> قابل استفاده نیست.</w:t>
      </w:r>
    </w:p>
    <w:p w14:paraId="541557C0" w14:textId="77777777" w:rsidR="00E16FC3" w:rsidRPr="00E16FC3" w:rsidRDefault="00E16FC3" w:rsidP="00BD3B9D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/>
          <w:szCs w:val="24"/>
        </w:rPr>
        <w:t>Enabled</w:t>
      </w:r>
      <w:r w:rsidRPr="00E16FC3">
        <w:rPr>
          <w:rFonts w:ascii="IRANSans" w:hAnsi="IRANSans" w:hint="cs"/>
          <w:szCs w:val="24"/>
          <w:rtl/>
        </w:rPr>
        <w:t xml:space="preserve">: در صورت غیرفعال بودن امکان استفاده از </w:t>
      </w:r>
      <w:r w:rsidRPr="00E16FC3">
        <w:rPr>
          <w:rFonts w:ascii="IRANSans" w:hAnsi="IRANSans"/>
          <w:sz w:val="22"/>
          <w:szCs w:val="22"/>
        </w:rPr>
        <w:t>agent</w:t>
      </w:r>
      <w:r w:rsidRPr="00E16FC3">
        <w:rPr>
          <w:rFonts w:ascii="IRANSans" w:hAnsi="IRANSans" w:hint="cs"/>
          <w:szCs w:val="24"/>
          <w:rtl/>
        </w:rPr>
        <w:t xml:space="preserve"> فراهم نیست حتی اگر </w:t>
      </w:r>
      <w:r w:rsidRPr="00E16FC3">
        <w:rPr>
          <w:rFonts w:ascii="IRANSans" w:hAnsi="IRANSans"/>
          <w:sz w:val="22"/>
          <w:szCs w:val="22"/>
        </w:rPr>
        <w:t>online</w:t>
      </w:r>
      <w:r w:rsidRPr="00E16FC3">
        <w:rPr>
          <w:rFonts w:ascii="IRANSans" w:hAnsi="IRANSans" w:hint="cs"/>
          <w:szCs w:val="24"/>
          <w:rtl/>
        </w:rPr>
        <w:t xml:space="preserve"> باشد.</w:t>
      </w:r>
    </w:p>
    <w:p w14:paraId="51D43E8F" w14:textId="77777777" w:rsidR="00E16FC3" w:rsidRPr="00E16FC3" w:rsidRDefault="00E16FC3" w:rsidP="00BD3B9D">
      <w:pPr>
        <w:rPr>
          <w:rFonts w:ascii="IRANSans" w:hAnsi="IRANSans"/>
          <w:b/>
          <w:bCs/>
          <w:szCs w:val="24"/>
          <w:rtl/>
        </w:rPr>
      </w:pPr>
      <w:r w:rsidRPr="00E16FC3">
        <w:rPr>
          <w:rFonts w:ascii="IRANSans" w:hAnsi="IRANSans"/>
          <w:b/>
          <w:bCs/>
          <w:szCs w:val="24"/>
        </w:rPr>
        <w:t>Security</w:t>
      </w:r>
    </w:p>
    <w:p w14:paraId="5670DDAC" w14:textId="110686C5" w:rsidR="00E16FC3" w:rsidRPr="00E16FC3" w:rsidRDefault="00E16FC3" w:rsidP="00BD3B9D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 xml:space="preserve">جهت مدیریت تخصیص و استفاده از </w:t>
      </w:r>
      <w:r w:rsidRPr="00E16FC3">
        <w:rPr>
          <w:rFonts w:ascii="IRANSans" w:hAnsi="IRANSans"/>
          <w:sz w:val="22"/>
          <w:szCs w:val="22"/>
        </w:rPr>
        <w:t>Agent</w:t>
      </w:r>
      <w:r w:rsidRPr="00E16FC3">
        <w:rPr>
          <w:rFonts w:ascii="IRANSans" w:hAnsi="IRANSans" w:hint="cs"/>
          <w:szCs w:val="24"/>
          <w:rtl/>
        </w:rPr>
        <w:t>ها بکار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>رود.</w:t>
      </w:r>
    </w:p>
    <w:p w14:paraId="42F4F4A3" w14:textId="4D7DD616" w:rsidR="00E16FC3" w:rsidRPr="00E16FC3" w:rsidRDefault="00E16FC3" w:rsidP="00BD3B9D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 xml:space="preserve">در دو سطح کالکشن و تیم پروژه قابل تعریف است که هر سطح دارای سه </w:t>
      </w:r>
      <w:r w:rsidRPr="00E16FC3">
        <w:rPr>
          <w:rFonts w:ascii="IRANSans" w:hAnsi="IRANSans"/>
          <w:sz w:val="22"/>
          <w:szCs w:val="22"/>
        </w:rPr>
        <w:t>Role</w:t>
      </w:r>
      <w:r w:rsidR="00B431DA">
        <w:rPr>
          <w:rFonts w:ascii="IRANSans" w:hAnsi="IRANSans" w:hint="cs"/>
          <w:szCs w:val="24"/>
          <w:rtl/>
        </w:rPr>
        <w:t xml:space="preserve"> جداگانه می‌</w:t>
      </w:r>
      <w:r w:rsidRPr="00E16FC3">
        <w:rPr>
          <w:rFonts w:ascii="IRANSans" w:hAnsi="IRANSans" w:hint="cs"/>
          <w:szCs w:val="24"/>
          <w:rtl/>
        </w:rPr>
        <w:t>باشد:</w:t>
      </w:r>
    </w:p>
    <w:p w14:paraId="4A59F34C" w14:textId="77777777" w:rsidR="00E16FC3" w:rsidRPr="00E16FC3" w:rsidRDefault="00E16FC3" w:rsidP="00BD3B9D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>در سطح کاکشن:</w:t>
      </w:r>
    </w:p>
    <w:p w14:paraId="77D77B87" w14:textId="77777777" w:rsidR="00E16FC3" w:rsidRPr="00E16FC3" w:rsidRDefault="00E16FC3" w:rsidP="00794D37">
      <w:pPr>
        <w:pStyle w:val="ListParagraph"/>
        <w:numPr>
          <w:ilvl w:val="0"/>
          <w:numId w:val="4"/>
        </w:numPr>
        <w:spacing w:after="160"/>
        <w:jc w:val="left"/>
        <w:rPr>
          <w:rFonts w:ascii="IRANSans" w:hAnsi="IRANSans"/>
          <w:szCs w:val="24"/>
        </w:rPr>
      </w:pPr>
      <w:r w:rsidRPr="00E16FC3">
        <w:rPr>
          <w:rFonts w:ascii="IRANSans" w:hAnsi="IRANSans"/>
          <w:szCs w:val="24"/>
        </w:rPr>
        <w:t>Reader</w:t>
      </w:r>
    </w:p>
    <w:p w14:paraId="20AAF0D7" w14:textId="7FB12EC6" w:rsidR="00E16FC3" w:rsidRPr="00E16FC3" w:rsidRDefault="00E16FC3" w:rsidP="00BD3B9D">
      <w:pPr>
        <w:pStyle w:val="ListParagraph"/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 xml:space="preserve">این نقش تنها امکان مانیتورینگ </w:t>
      </w:r>
      <w:r w:rsidRPr="00E16FC3">
        <w:rPr>
          <w:rFonts w:ascii="IRANSans" w:hAnsi="IRANSans"/>
          <w:sz w:val="22"/>
          <w:szCs w:val="22"/>
        </w:rPr>
        <w:t>Agent</w:t>
      </w:r>
      <w:r w:rsidRPr="00E16FC3">
        <w:rPr>
          <w:rFonts w:ascii="IRANSans" w:hAnsi="IRANSans" w:hint="cs"/>
          <w:szCs w:val="24"/>
          <w:rtl/>
        </w:rPr>
        <w:t>ها و بر</w:t>
      </w:r>
      <w:r w:rsidR="00B431DA">
        <w:rPr>
          <w:rFonts w:ascii="IRANSans" w:hAnsi="IRANSans" w:hint="cs"/>
          <w:szCs w:val="24"/>
          <w:rtl/>
        </w:rPr>
        <w:t>رسی صحت کارکرد آنها را فراهم می‌</w:t>
      </w:r>
      <w:r w:rsidRPr="00E16FC3">
        <w:rPr>
          <w:rFonts w:ascii="IRANSans" w:hAnsi="IRANSans" w:hint="cs"/>
          <w:szCs w:val="24"/>
          <w:rtl/>
        </w:rPr>
        <w:t>آورد.</w:t>
      </w:r>
    </w:p>
    <w:p w14:paraId="58E63940" w14:textId="77777777" w:rsidR="00E16FC3" w:rsidRPr="00E16FC3" w:rsidRDefault="00E16FC3" w:rsidP="00794D37">
      <w:pPr>
        <w:pStyle w:val="ListParagraph"/>
        <w:numPr>
          <w:ilvl w:val="0"/>
          <w:numId w:val="4"/>
        </w:numPr>
        <w:spacing w:after="160"/>
        <w:jc w:val="left"/>
        <w:rPr>
          <w:rFonts w:ascii="IRANSans" w:hAnsi="IRANSans"/>
          <w:szCs w:val="24"/>
        </w:rPr>
      </w:pPr>
      <w:r w:rsidRPr="00E16FC3">
        <w:rPr>
          <w:rFonts w:ascii="IRANSans" w:hAnsi="IRANSans"/>
          <w:szCs w:val="24"/>
        </w:rPr>
        <w:t>Service Account</w:t>
      </w:r>
    </w:p>
    <w:p w14:paraId="132F4197" w14:textId="6ECAB077" w:rsidR="00E16FC3" w:rsidRPr="00E16FC3" w:rsidRDefault="00B431DA" w:rsidP="00BD3B9D">
      <w:pPr>
        <w:pStyle w:val="ListParagraph"/>
        <w:rPr>
          <w:rFonts w:ascii="IRANSans" w:hAnsi="IRANSans"/>
          <w:szCs w:val="24"/>
          <w:rtl/>
        </w:rPr>
      </w:pPr>
      <w:r>
        <w:rPr>
          <w:rFonts w:ascii="IRANSans" w:hAnsi="IRANSans" w:hint="cs"/>
          <w:szCs w:val="24"/>
          <w:rtl/>
        </w:rPr>
        <w:t>این نقش این امکان را فراهم می‌</w:t>
      </w:r>
      <w:r w:rsidR="00E16FC3" w:rsidRPr="00E16FC3">
        <w:rPr>
          <w:rFonts w:ascii="IRANSans" w:hAnsi="IRANSans" w:hint="cs"/>
          <w:szCs w:val="24"/>
          <w:rtl/>
        </w:rPr>
        <w:t xml:space="preserve">آورد تا اشخاص با استفاده از </w:t>
      </w:r>
      <w:r w:rsidR="00E16FC3" w:rsidRPr="00E16FC3">
        <w:rPr>
          <w:rFonts w:ascii="IRANSans" w:hAnsi="IRANSans"/>
          <w:sz w:val="22"/>
          <w:szCs w:val="22"/>
        </w:rPr>
        <w:t>Agent po</w:t>
      </w:r>
      <w:r w:rsidR="00E16FC3" w:rsidRPr="00E16FC3">
        <w:rPr>
          <w:rFonts w:ascii="IRANSans" w:hAnsi="IRANSans"/>
          <w:szCs w:val="24"/>
        </w:rPr>
        <w:t>ol</w:t>
      </w:r>
      <w:r w:rsidR="00E16FC3" w:rsidRPr="00E16FC3">
        <w:rPr>
          <w:rFonts w:ascii="IRANSans" w:hAnsi="IRANSans" w:hint="cs"/>
          <w:szCs w:val="24"/>
          <w:rtl/>
        </w:rPr>
        <w:t xml:space="preserve">های سطح کالکشن یا سازمان، </w:t>
      </w:r>
      <w:r w:rsidR="00E16FC3" w:rsidRPr="00E16FC3">
        <w:rPr>
          <w:rFonts w:ascii="IRANSans" w:hAnsi="IRANSans"/>
          <w:sz w:val="22"/>
          <w:szCs w:val="22"/>
        </w:rPr>
        <w:t>Agent poo</w:t>
      </w:r>
      <w:r w:rsidR="00E16FC3" w:rsidRPr="00E16FC3">
        <w:rPr>
          <w:rFonts w:ascii="IRANSans" w:hAnsi="IRANSans"/>
          <w:szCs w:val="24"/>
        </w:rPr>
        <w:t>l</w:t>
      </w:r>
      <w:r w:rsidR="00E16FC3" w:rsidRPr="00E16FC3">
        <w:rPr>
          <w:rFonts w:ascii="IRANSans" w:hAnsi="IRANSans" w:hint="cs"/>
          <w:szCs w:val="24"/>
          <w:rtl/>
        </w:rPr>
        <w:t>هایی در سطح پروژه ایجاد نمایند.</w:t>
      </w:r>
    </w:p>
    <w:p w14:paraId="16F40291" w14:textId="640C5811" w:rsidR="00E16FC3" w:rsidRPr="00E16FC3" w:rsidRDefault="00E16FC3" w:rsidP="00794D37">
      <w:pPr>
        <w:pStyle w:val="ListParagraph"/>
        <w:numPr>
          <w:ilvl w:val="0"/>
          <w:numId w:val="4"/>
        </w:numPr>
        <w:spacing w:after="160"/>
        <w:jc w:val="left"/>
        <w:rPr>
          <w:rFonts w:ascii="IRANSans" w:hAnsi="IRANSans"/>
          <w:szCs w:val="24"/>
        </w:rPr>
      </w:pPr>
      <w:r w:rsidRPr="00E16FC3">
        <w:rPr>
          <w:rFonts w:ascii="IRANSans" w:hAnsi="IRANSans" w:hint="cs"/>
          <w:szCs w:val="24"/>
          <w:rtl/>
        </w:rPr>
        <w:lastRenderedPageBreak/>
        <w:t xml:space="preserve">این سطح دسترسی کامل جهت ایجاد و حذف </w:t>
      </w:r>
      <w:r w:rsidRPr="00E16FC3">
        <w:rPr>
          <w:rFonts w:ascii="IRANSans" w:hAnsi="IRANSans"/>
          <w:sz w:val="22"/>
          <w:szCs w:val="22"/>
        </w:rPr>
        <w:t>Agent</w:t>
      </w:r>
      <w:r w:rsidRPr="00E16FC3">
        <w:rPr>
          <w:rFonts w:ascii="IRANSans" w:hAnsi="IRANSans" w:hint="cs"/>
          <w:szCs w:val="24"/>
          <w:rtl/>
        </w:rPr>
        <w:t xml:space="preserve">ها از </w:t>
      </w:r>
      <w:r w:rsidRPr="00E16FC3">
        <w:rPr>
          <w:rFonts w:ascii="IRANSans" w:hAnsi="IRANSans"/>
          <w:sz w:val="22"/>
          <w:szCs w:val="22"/>
        </w:rPr>
        <w:t>Pool</w:t>
      </w:r>
      <w:r w:rsidRPr="00E16FC3">
        <w:rPr>
          <w:rFonts w:ascii="IRANSans" w:hAnsi="IRANSans" w:hint="cs"/>
          <w:szCs w:val="24"/>
          <w:rtl/>
        </w:rPr>
        <w:t xml:space="preserve"> مورد نظر را </w:t>
      </w:r>
      <w:r w:rsidR="00B431DA">
        <w:rPr>
          <w:rFonts w:ascii="IRANSans" w:hAnsi="IRANSans" w:hint="cs"/>
          <w:szCs w:val="24"/>
          <w:rtl/>
        </w:rPr>
        <w:t>داشته و می‌</w:t>
      </w:r>
      <w:r w:rsidRPr="00E16FC3">
        <w:rPr>
          <w:rFonts w:ascii="IRANSans" w:hAnsi="IRANSans" w:hint="cs"/>
          <w:szCs w:val="24"/>
          <w:rtl/>
        </w:rPr>
        <w:t xml:space="preserve">توانند نقش سایر اشخاص را در این سطح تعیین و تنظیم نمایند. شخصی که </w:t>
      </w:r>
      <w:r w:rsidRPr="00E16FC3">
        <w:rPr>
          <w:rFonts w:ascii="IRANSans" w:hAnsi="IRANSans"/>
          <w:sz w:val="22"/>
          <w:szCs w:val="22"/>
        </w:rPr>
        <w:t>Pool</w:t>
      </w:r>
      <w:r w:rsidRPr="00E16FC3">
        <w:rPr>
          <w:rFonts w:ascii="IRANSans" w:hAnsi="IRANSans" w:hint="cs"/>
          <w:szCs w:val="24"/>
          <w:rtl/>
        </w:rPr>
        <w:t xml:space="preserve"> را ایجاد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>کند بطور معمول در این نقش قرار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>گیرد.</w:t>
      </w:r>
    </w:p>
    <w:p w14:paraId="2A133DCF" w14:textId="77777777" w:rsidR="00E16FC3" w:rsidRPr="00E16FC3" w:rsidRDefault="00E16FC3" w:rsidP="00BD3B9D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>در سطح تیم پروژه:</w:t>
      </w:r>
    </w:p>
    <w:p w14:paraId="3F36EC77" w14:textId="77777777" w:rsidR="00E16FC3" w:rsidRPr="00E16FC3" w:rsidRDefault="00E16FC3" w:rsidP="00794D37">
      <w:pPr>
        <w:pStyle w:val="ListParagraph"/>
        <w:numPr>
          <w:ilvl w:val="0"/>
          <w:numId w:val="5"/>
        </w:numPr>
        <w:spacing w:after="160"/>
        <w:jc w:val="left"/>
        <w:rPr>
          <w:rFonts w:ascii="IRANSans" w:hAnsi="IRANSans"/>
          <w:szCs w:val="24"/>
        </w:rPr>
      </w:pPr>
      <w:r w:rsidRPr="00E16FC3">
        <w:rPr>
          <w:rFonts w:ascii="IRANSans" w:hAnsi="IRANSans"/>
          <w:szCs w:val="24"/>
        </w:rPr>
        <w:t>Reader</w:t>
      </w:r>
    </w:p>
    <w:p w14:paraId="391A68E6" w14:textId="2DEF97E0" w:rsidR="00E16FC3" w:rsidRPr="00E16FC3" w:rsidRDefault="00E16FC3" w:rsidP="00BD3B9D">
      <w:pPr>
        <w:pStyle w:val="ListParagraph"/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 xml:space="preserve">امکان مشاهده </w:t>
      </w:r>
      <w:r w:rsidRPr="00E16FC3">
        <w:rPr>
          <w:rFonts w:ascii="IRANSans" w:hAnsi="IRANSans"/>
          <w:sz w:val="22"/>
          <w:szCs w:val="22"/>
        </w:rPr>
        <w:t>Agent poo</w:t>
      </w:r>
      <w:r w:rsidRPr="00E16FC3">
        <w:rPr>
          <w:rFonts w:ascii="IRANSans" w:hAnsi="IRANSans"/>
          <w:szCs w:val="24"/>
        </w:rPr>
        <w:t>l</w:t>
      </w:r>
      <w:r w:rsidRPr="00E16FC3">
        <w:rPr>
          <w:rFonts w:ascii="IRANSans" w:hAnsi="IRANSans" w:hint="cs"/>
          <w:szCs w:val="24"/>
          <w:rtl/>
        </w:rPr>
        <w:t xml:space="preserve"> را داشته و بطور معمول جهت اضافه نمودن اشخاصی با هدف مانیتورینگ </w:t>
      </w:r>
      <w:r w:rsidRPr="00E16FC3">
        <w:rPr>
          <w:rFonts w:ascii="IRANSans" w:hAnsi="IRANSans"/>
          <w:sz w:val="22"/>
          <w:szCs w:val="22"/>
        </w:rPr>
        <w:t>build</w:t>
      </w:r>
      <w:r w:rsidRPr="00E16FC3">
        <w:rPr>
          <w:rFonts w:ascii="IRANSans" w:hAnsi="IRANSans" w:hint="cs"/>
          <w:szCs w:val="24"/>
          <w:rtl/>
        </w:rPr>
        <w:t xml:space="preserve"> و </w:t>
      </w:r>
      <w:r w:rsidRPr="00E16FC3">
        <w:rPr>
          <w:rFonts w:ascii="IRANSans" w:hAnsi="IRANSans"/>
          <w:sz w:val="22"/>
          <w:szCs w:val="22"/>
        </w:rPr>
        <w:t>deployment</w:t>
      </w:r>
      <w:r w:rsidRPr="00E16FC3">
        <w:rPr>
          <w:rFonts w:ascii="IRANSans" w:hAnsi="IRANSans"/>
          <w:szCs w:val="24"/>
        </w:rPr>
        <w:t xml:space="preserve"> </w:t>
      </w:r>
      <w:r w:rsidRPr="00E16FC3">
        <w:rPr>
          <w:rFonts w:ascii="IRANSans" w:hAnsi="IRANSans"/>
          <w:sz w:val="22"/>
          <w:szCs w:val="22"/>
        </w:rPr>
        <w:t>jobs</w:t>
      </w:r>
      <w:r w:rsidRPr="00E16FC3">
        <w:rPr>
          <w:rFonts w:ascii="IRANSans" w:hAnsi="IRANSans" w:hint="cs"/>
          <w:szCs w:val="24"/>
          <w:rtl/>
        </w:rPr>
        <w:t xml:space="preserve"> بکار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>روند.</w:t>
      </w:r>
    </w:p>
    <w:p w14:paraId="453706F6" w14:textId="77777777" w:rsidR="00E16FC3" w:rsidRPr="00E16FC3" w:rsidRDefault="00E16FC3" w:rsidP="00794D37">
      <w:pPr>
        <w:pStyle w:val="ListParagraph"/>
        <w:numPr>
          <w:ilvl w:val="0"/>
          <w:numId w:val="5"/>
        </w:numPr>
        <w:spacing w:after="160"/>
        <w:jc w:val="left"/>
        <w:rPr>
          <w:rFonts w:ascii="IRANSans" w:hAnsi="IRANSans"/>
          <w:szCs w:val="24"/>
        </w:rPr>
      </w:pPr>
      <w:r w:rsidRPr="00E16FC3">
        <w:rPr>
          <w:rFonts w:ascii="IRANSans" w:hAnsi="IRANSans"/>
          <w:szCs w:val="24"/>
        </w:rPr>
        <w:t>User</w:t>
      </w:r>
    </w:p>
    <w:p w14:paraId="6B12E92D" w14:textId="77777777" w:rsidR="00E16FC3" w:rsidRPr="00E16FC3" w:rsidRDefault="00E16FC3" w:rsidP="00BD3B9D">
      <w:pPr>
        <w:pStyle w:val="ListParagraph"/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 xml:space="preserve">این نقش دسترسی استفاده از </w:t>
      </w:r>
      <w:r w:rsidRPr="00E16FC3">
        <w:rPr>
          <w:rFonts w:ascii="IRANSans" w:hAnsi="IRANSans"/>
          <w:sz w:val="22"/>
          <w:szCs w:val="22"/>
        </w:rPr>
        <w:t>Agent</w:t>
      </w:r>
      <w:r w:rsidRPr="00E16FC3">
        <w:rPr>
          <w:rFonts w:ascii="IRANSans" w:hAnsi="IRANSans" w:hint="cs"/>
          <w:szCs w:val="24"/>
          <w:rtl/>
        </w:rPr>
        <w:t xml:space="preserve">ها را در زمان ایجاد </w:t>
      </w:r>
      <w:r w:rsidRPr="00E16FC3">
        <w:rPr>
          <w:rFonts w:ascii="IRANSans" w:hAnsi="IRANSans"/>
          <w:sz w:val="22"/>
          <w:szCs w:val="22"/>
        </w:rPr>
        <w:t>Pipeline</w:t>
      </w:r>
      <w:r w:rsidRPr="00E16FC3">
        <w:rPr>
          <w:rFonts w:ascii="IRANSans" w:hAnsi="IRANSans" w:hint="cs"/>
          <w:szCs w:val="24"/>
          <w:rtl/>
        </w:rPr>
        <w:t>ها دارند.</w:t>
      </w:r>
    </w:p>
    <w:p w14:paraId="4F884D12" w14:textId="77777777" w:rsidR="00E16FC3" w:rsidRPr="00E16FC3" w:rsidRDefault="00E16FC3" w:rsidP="00794D37">
      <w:pPr>
        <w:pStyle w:val="ListParagraph"/>
        <w:numPr>
          <w:ilvl w:val="0"/>
          <w:numId w:val="5"/>
        </w:numPr>
        <w:spacing w:after="160"/>
        <w:jc w:val="left"/>
        <w:rPr>
          <w:rFonts w:ascii="IRANSans" w:hAnsi="IRANSans"/>
          <w:szCs w:val="24"/>
        </w:rPr>
      </w:pPr>
      <w:r w:rsidRPr="00E16FC3">
        <w:rPr>
          <w:rFonts w:ascii="IRANSans" w:hAnsi="IRANSans"/>
          <w:szCs w:val="24"/>
        </w:rPr>
        <w:t>Administrator</w:t>
      </w:r>
    </w:p>
    <w:p w14:paraId="34CCD8C3" w14:textId="705FDD2D" w:rsidR="00555461" w:rsidRDefault="00E16FC3" w:rsidP="00BD3B9D">
      <w:pPr>
        <w:pStyle w:val="ListParagraph"/>
        <w:rPr>
          <w:rFonts w:ascii="IRANSans" w:hAnsi="IRANSans"/>
          <w:szCs w:val="24"/>
        </w:rPr>
      </w:pPr>
      <w:r w:rsidRPr="00E16FC3">
        <w:rPr>
          <w:rFonts w:ascii="IRANSans" w:hAnsi="IRANSans" w:hint="cs"/>
          <w:szCs w:val="24"/>
          <w:rtl/>
        </w:rPr>
        <w:t xml:space="preserve">این نقش امکان مدیریت تماس اشخاص و </w:t>
      </w:r>
      <w:r w:rsidRPr="00E16FC3">
        <w:rPr>
          <w:rFonts w:ascii="IRANSans" w:hAnsi="IRANSans"/>
          <w:sz w:val="22"/>
          <w:szCs w:val="22"/>
        </w:rPr>
        <w:t>role</w:t>
      </w:r>
      <w:r w:rsidRPr="00E16FC3">
        <w:rPr>
          <w:rFonts w:ascii="IRANSans" w:hAnsi="IRANSans" w:hint="cs"/>
          <w:szCs w:val="24"/>
          <w:rtl/>
        </w:rPr>
        <w:t xml:space="preserve">های تخصیصی به آنها را دارد. شخصی که </w:t>
      </w:r>
      <w:r w:rsidRPr="00E16FC3">
        <w:rPr>
          <w:rFonts w:ascii="IRANSans" w:hAnsi="IRANSans"/>
          <w:sz w:val="22"/>
          <w:szCs w:val="22"/>
        </w:rPr>
        <w:t>Pool</w:t>
      </w:r>
      <w:r w:rsidRPr="00E16FC3">
        <w:rPr>
          <w:rFonts w:ascii="IRANSans" w:hAnsi="IRANSans" w:hint="cs"/>
          <w:szCs w:val="24"/>
          <w:rtl/>
        </w:rPr>
        <w:t xml:space="preserve"> را ایجاد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>کند بط</w:t>
      </w:r>
      <w:r>
        <w:rPr>
          <w:rFonts w:ascii="IRANSans" w:hAnsi="IRANSans" w:hint="cs"/>
          <w:szCs w:val="24"/>
          <w:rtl/>
        </w:rPr>
        <w:t>ور معمول در این نقش قرار می</w:t>
      </w:r>
      <w:r w:rsidR="00B431DA">
        <w:rPr>
          <w:rFonts w:ascii="IRANSans" w:hAnsi="IRANSans" w:hint="cs"/>
          <w:szCs w:val="24"/>
          <w:rtl/>
        </w:rPr>
        <w:t>‌</w:t>
      </w:r>
      <w:r>
        <w:rPr>
          <w:rFonts w:ascii="IRANSans" w:hAnsi="IRANSans" w:hint="cs"/>
          <w:szCs w:val="24"/>
          <w:rtl/>
        </w:rPr>
        <w:t>گیرد</w:t>
      </w:r>
    </w:p>
    <w:p w14:paraId="1AB70DD1" w14:textId="77777777" w:rsidR="00E16FC3" w:rsidRPr="00E16FC3" w:rsidRDefault="00E16FC3" w:rsidP="00E16FC3">
      <w:pPr>
        <w:pStyle w:val="ListParagraph"/>
        <w:rPr>
          <w:rFonts w:ascii="IRANSans" w:hAnsi="IRANSans"/>
          <w:szCs w:val="24"/>
          <w:rtl/>
        </w:rPr>
      </w:pPr>
    </w:p>
    <w:p w14:paraId="521CB2DB" w14:textId="4D192FD4" w:rsidR="00E739DE" w:rsidRPr="000424F2" w:rsidRDefault="00E16FC3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 w:rsidRPr="00E739DE">
        <w:rPr>
          <w:rtl/>
        </w:rPr>
        <w:drawing>
          <wp:anchor distT="0" distB="0" distL="114300" distR="114300" simplePos="0" relativeHeight="251899904" behindDoc="1" locked="0" layoutInCell="1" allowOverlap="1" wp14:anchorId="0D5F4122" wp14:editId="52580805">
            <wp:simplePos x="0" y="0"/>
            <wp:positionH relativeFrom="margin">
              <wp:posOffset>5651486</wp:posOffset>
            </wp:positionH>
            <wp:positionV relativeFrom="paragraph">
              <wp:posOffset>305716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9DE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CE24FE" wp14:editId="12F8CA37">
                <wp:simplePos x="0" y="0"/>
                <wp:positionH relativeFrom="margin">
                  <wp:align>right</wp:align>
                </wp:positionH>
                <wp:positionV relativeFrom="paragraph">
                  <wp:posOffset>15344</wp:posOffset>
                </wp:positionV>
                <wp:extent cx="6581775" cy="952500"/>
                <wp:effectExtent l="0" t="0" r="28575" b="19050"/>
                <wp:wrapNone/>
                <wp:docPr id="49" name="Folded Corn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2FC7" id="Folded Corner 49" o:spid="_x0000_s1026" type="#_x0000_t65" style="position:absolute;margin-left:467.05pt;margin-top:1.2pt;width:518.25pt;height:75pt;z-index:251897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" adj="18000" filled="f" strokecolor="#c00000" strokeweight="2pt">
                <w10:wrap anchorx="margin"/>
              </v:shape>
            </w:pict>
          </mc:Fallback>
        </mc:AlternateContent>
      </w:r>
    </w:p>
    <w:p w14:paraId="2794C619" w14:textId="59E23EA1" w:rsidR="00E16FC3" w:rsidRDefault="00E739DE" w:rsidP="008A04FA">
      <w:pPr>
        <w:pStyle w:val="Heading1"/>
      </w:pPr>
      <w:r w:rsidRPr="00E739DE">
        <w:rPr>
          <w:rStyle w:val="Heading1Char"/>
          <w:rFonts w:hint="cs"/>
          <w:b/>
          <w:bCs/>
          <w:rtl/>
        </w:rPr>
        <w:t xml:space="preserve">  </w:t>
      </w:r>
      <w:bookmarkStart w:id="14" w:name="_Toc73195566"/>
      <w:r w:rsidR="00E16FC3" w:rsidRPr="004408D2">
        <w:t>Maintenance job</w:t>
      </w:r>
      <w:bookmarkEnd w:id="14"/>
    </w:p>
    <w:p w14:paraId="57898CB0" w14:textId="77777777" w:rsidR="00E16FC3" w:rsidRPr="008A04FA" w:rsidRDefault="00E16FC3" w:rsidP="00E16FC3">
      <w:pPr>
        <w:rPr>
          <w:rFonts w:ascii="IRANSans" w:hAnsi="IRANSans"/>
          <w:b/>
          <w:bCs/>
          <w:sz w:val="10"/>
          <w:szCs w:val="10"/>
          <w:rtl/>
        </w:rPr>
      </w:pPr>
    </w:p>
    <w:p w14:paraId="797275AE" w14:textId="6C4A7A0A" w:rsidR="00E16FC3" w:rsidRPr="00E16FC3" w:rsidRDefault="00E16FC3" w:rsidP="00B431DA">
      <w:pPr>
        <w:jc w:val="left"/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 xml:space="preserve">مفهوم </w:t>
      </w:r>
      <w:r w:rsidRPr="00E16FC3">
        <w:rPr>
          <w:szCs w:val="24"/>
        </w:rPr>
        <w:fldChar w:fldCharType="begin"/>
      </w:r>
      <w:r w:rsidRPr="00E16FC3">
        <w:rPr>
          <w:szCs w:val="24"/>
        </w:rPr>
        <w:instrText xml:space="preserve"> HYPERLINK "https://docs.microsoft.com/en-us/azure/devops/pipelines/agents/pools-queues?view=azure-devops&amp;tabs=yaml%2Cbrowser" \l "what-is-a-maintenance-job" </w:instrText>
      </w:r>
      <w:r w:rsidRPr="00E16FC3">
        <w:rPr>
          <w:szCs w:val="24"/>
        </w:rPr>
        <w:fldChar w:fldCharType="separate"/>
      </w:r>
      <w:r w:rsidRPr="00E16FC3">
        <w:rPr>
          <w:rStyle w:val="Hyperlink"/>
          <w:rFonts w:ascii="IRANSans" w:hAnsi="IRANSans"/>
          <w:szCs w:val="24"/>
        </w:rPr>
        <w:t>Maintenance job</w:t>
      </w:r>
      <w:r w:rsidRPr="00E16FC3">
        <w:rPr>
          <w:rStyle w:val="Hyperlink"/>
          <w:rFonts w:ascii="IRANSans" w:hAnsi="IRANSans"/>
          <w:szCs w:val="24"/>
        </w:rPr>
        <w:fldChar w:fldCharType="end"/>
      </w:r>
      <w:r w:rsidRPr="00E16FC3">
        <w:rPr>
          <w:rFonts w:ascii="IRANSans" w:hAnsi="IRANSans"/>
          <w:szCs w:val="24"/>
          <w:rtl/>
        </w:rPr>
        <w:t xml:space="preserve"> در </w:t>
      </w:r>
      <w:r w:rsidRPr="00E16FC3">
        <w:rPr>
          <w:rFonts w:ascii="IRANSans" w:hAnsi="IRANSans"/>
          <w:sz w:val="22"/>
          <w:szCs w:val="22"/>
        </w:rPr>
        <w:t>Agent pool</w:t>
      </w:r>
      <w:r w:rsidRPr="00E16FC3">
        <w:rPr>
          <w:rFonts w:ascii="IRANSans" w:hAnsi="IRANSans" w:hint="cs"/>
          <w:szCs w:val="24"/>
          <w:rtl/>
        </w:rPr>
        <w:t xml:space="preserve"> که از تب </w:t>
      </w:r>
      <w:r w:rsidRPr="00E16FC3">
        <w:rPr>
          <w:rFonts w:ascii="IRANSans" w:hAnsi="IRANSans"/>
          <w:sz w:val="22"/>
          <w:szCs w:val="22"/>
        </w:rPr>
        <w:t>setting</w:t>
      </w:r>
      <w:r w:rsidRPr="00E16FC3">
        <w:rPr>
          <w:rFonts w:ascii="IRANSans" w:hAnsi="IRANSans" w:hint="cs"/>
          <w:szCs w:val="24"/>
          <w:rtl/>
        </w:rPr>
        <w:t xml:space="preserve"> قابل تعریف و شخصی سازی است، جهت پاکسازی دایرکتوری </w:t>
      </w:r>
      <w:r w:rsidR="00B431DA">
        <w:rPr>
          <w:rFonts w:ascii="IRANSans" w:hAnsi="IRANSans" w:hint="cs"/>
          <w:szCs w:val="24"/>
          <w:rtl/>
        </w:rPr>
        <w:t xml:space="preserve">ها و ریپازیتوری های </w:t>
      </w:r>
      <w:r w:rsidRPr="00E16FC3">
        <w:rPr>
          <w:rFonts w:ascii="IRANSans" w:hAnsi="IRANSans" w:hint="cs"/>
          <w:szCs w:val="24"/>
          <w:rtl/>
        </w:rPr>
        <w:t>قدیمی بصورت دوره ای بکار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>رود. این اقدام جهت مدیریت و</w:t>
      </w:r>
      <w:r w:rsidR="00B431DA">
        <w:rPr>
          <w:rFonts w:ascii="IRANSans" w:hAnsi="IRANSans" w:hint="cs"/>
          <w:szCs w:val="24"/>
          <w:rtl/>
        </w:rPr>
        <w:t xml:space="preserve"> افزایش فضای خالی دیسک انجام می‌</w:t>
      </w:r>
      <w:r w:rsidRPr="00E16FC3">
        <w:rPr>
          <w:rFonts w:ascii="IRANSans" w:hAnsi="IRANSans" w:hint="cs"/>
          <w:szCs w:val="24"/>
          <w:rtl/>
        </w:rPr>
        <w:t>پذیرد.</w:t>
      </w:r>
      <w:r w:rsidRPr="00E16FC3">
        <w:rPr>
          <w:rFonts w:ascii="IRANSans" w:hAnsi="IRANSans"/>
          <w:szCs w:val="24"/>
          <w:rtl/>
        </w:rPr>
        <w:br/>
      </w:r>
      <w:r w:rsidRPr="00E16FC3">
        <w:rPr>
          <w:rFonts w:ascii="IRANSans" w:hAnsi="IRANSans"/>
          <w:sz w:val="22"/>
          <w:szCs w:val="22"/>
        </w:rPr>
        <w:t>Maintenance</w:t>
      </w:r>
      <w:r w:rsidRPr="00E16FC3">
        <w:rPr>
          <w:rFonts w:ascii="IRANSans" w:hAnsi="IRANSans"/>
          <w:szCs w:val="24"/>
        </w:rPr>
        <w:t xml:space="preserve"> </w:t>
      </w:r>
      <w:r w:rsidRPr="00E16FC3">
        <w:rPr>
          <w:rFonts w:ascii="IRANSans" w:hAnsi="IRANSans"/>
          <w:sz w:val="22"/>
          <w:szCs w:val="22"/>
        </w:rPr>
        <w:t>job</w:t>
      </w:r>
      <w:r w:rsidRPr="00E16FC3">
        <w:rPr>
          <w:rFonts w:ascii="IRANSans" w:hAnsi="IRANSans" w:hint="cs"/>
          <w:szCs w:val="24"/>
          <w:rtl/>
        </w:rPr>
        <w:t xml:space="preserve"> در سطح کالکشن تنظیم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>گردد.</w:t>
      </w:r>
    </w:p>
    <w:p w14:paraId="371993AA" w14:textId="165C3DF4" w:rsidR="00E16FC3" w:rsidRPr="00E16FC3" w:rsidRDefault="00E16FC3" w:rsidP="00E16FC3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/>
          <w:szCs w:val="24"/>
        </w:rPr>
        <w:t>Maintenance job timeout</w:t>
      </w:r>
      <w:r w:rsidRPr="00E16FC3">
        <w:rPr>
          <w:rFonts w:ascii="IRANSans" w:hAnsi="IRANSans" w:hint="cs"/>
          <w:szCs w:val="24"/>
          <w:rtl/>
        </w:rPr>
        <w:t xml:space="preserve">: حداکثر زمانی که یک </w:t>
      </w:r>
      <w:r w:rsidRPr="00E16FC3">
        <w:rPr>
          <w:rFonts w:ascii="IRANSans" w:hAnsi="IRANSans"/>
          <w:sz w:val="22"/>
          <w:szCs w:val="22"/>
        </w:rPr>
        <w:t>Agent</w:t>
      </w:r>
      <w:r w:rsidRPr="00E16FC3">
        <w:rPr>
          <w:rFonts w:ascii="IRANSans" w:hAnsi="IRANSans" w:hint="cs"/>
          <w:szCs w:val="24"/>
          <w:rtl/>
        </w:rPr>
        <w:t xml:space="preserve">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 xml:space="preserve">تواند پیوسته به فعالیت </w:t>
      </w:r>
      <w:r w:rsidRPr="00E16FC3">
        <w:rPr>
          <w:rFonts w:ascii="IRANSans" w:hAnsi="IRANSans"/>
          <w:sz w:val="22"/>
          <w:szCs w:val="22"/>
        </w:rPr>
        <w:t>Maintenance</w:t>
      </w:r>
      <w:r w:rsidRPr="00E16FC3">
        <w:rPr>
          <w:rFonts w:ascii="IRANSans" w:hAnsi="IRANSans" w:hint="cs"/>
          <w:szCs w:val="24"/>
          <w:rtl/>
        </w:rPr>
        <w:t xml:space="preserve"> بپردازد.</w:t>
      </w:r>
    </w:p>
    <w:p w14:paraId="6B42B98C" w14:textId="6C8CC3B5" w:rsidR="00E16FC3" w:rsidRDefault="00E16FC3" w:rsidP="00E16FC3">
      <w:pPr>
        <w:rPr>
          <w:rFonts w:ascii="IRANSans" w:hAnsi="IRANSans"/>
          <w:szCs w:val="24"/>
        </w:rPr>
      </w:pPr>
      <w:r w:rsidRPr="00E16FC3">
        <w:rPr>
          <w:rFonts w:ascii="IRANSans" w:hAnsi="IRANSans"/>
          <w:szCs w:val="24"/>
        </w:rPr>
        <w:t>Maintenance Percentage</w:t>
      </w:r>
      <w:r w:rsidRPr="00E16FC3">
        <w:rPr>
          <w:rFonts w:ascii="IRANSans" w:hAnsi="IRANSans" w:hint="cs"/>
          <w:szCs w:val="24"/>
          <w:rtl/>
        </w:rPr>
        <w:t xml:space="preserve">: درصدی از </w:t>
      </w:r>
      <w:r w:rsidRPr="00E16FC3">
        <w:rPr>
          <w:rFonts w:ascii="IRANSans" w:hAnsi="IRANSans"/>
          <w:sz w:val="22"/>
          <w:szCs w:val="22"/>
        </w:rPr>
        <w:t>Agent</w:t>
      </w:r>
      <w:r w:rsidRPr="00E16FC3">
        <w:rPr>
          <w:rFonts w:ascii="IRANSans" w:hAnsi="IRANSans" w:hint="cs"/>
          <w:szCs w:val="24"/>
          <w:rtl/>
        </w:rPr>
        <w:t>ها که بصورت همزمان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 xml:space="preserve">توانند فعالیت </w:t>
      </w:r>
      <w:r w:rsidRPr="00E16FC3">
        <w:rPr>
          <w:rFonts w:ascii="IRANSans" w:hAnsi="IRANSans"/>
          <w:sz w:val="22"/>
          <w:szCs w:val="22"/>
        </w:rPr>
        <w:t>Maintenance</w:t>
      </w:r>
      <w:r w:rsidRPr="00E16FC3">
        <w:rPr>
          <w:rFonts w:ascii="IRANSans" w:hAnsi="IRANSans" w:hint="cs"/>
          <w:szCs w:val="24"/>
          <w:rtl/>
        </w:rPr>
        <w:t xml:space="preserve"> را انجام دهند.</w:t>
      </w:r>
    </w:p>
    <w:p w14:paraId="7F2BC625" w14:textId="6CDA95B4" w:rsidR="000424F2" w:rsidRPr="000424F2" w:rsidRDefault="00E739DE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4A8DBA6" wp14:editId="2AE51461">
                <wp:simplePos x="0" y="0"/>
                <wp:positionH relativeFrom="margin">
                  <wp:align>right</wp:align>
                </wp:positionH>
                <wp:positionV relativeFrom="paragraph">
                  <wp:posOffset>276638</wp:posOffset>
                </wp:positionV>
                <wp:extent cx="6581775" cy="952500"/>
                <wp:effectExtent l="0" t="0" r="28575" b="19050"/>
                <wp:wrapNone/>
                <wp:docPr id="51" name="Folded Corn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50AB" id="Folded Corner 51" o:spid="_x0000_s1026" type="#_x0000_t65" style="position:absolute;margin-left:467.05pt;margin-top:21.8pt;width:518.25pt;height:75pt;z-index:251901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" adj="18000" filled="f" strokecolor="#c00000" strokeweight="2pt">
                <w10:wrap anchorx="margin"/>
              </v:shape>
            </w:pict>
          </mc:Fallback>
        </mc:AlternateContent>
      </w:r>
    </w:p>
    <w:p w14:paraId="11156818" w14:textId="7D472773" w:rsidR="00E16FC3" w:rsidRPr="004408D2" w:rsidRDefault="00E739DE" w:rsidP="00E16FC3">
      <w:pPr>
        <w:pStyle w:val="Heading1"/>
        <w:rPr>
          <w:rtl/>
        </w:rPr>
      </w:pPr>
      <w:bookmarkStart w:id="15" w:name="_Toc73195567"/>
      <w:r w:rsidRPr="00E739DE">
        <w:rPr>
          <w:rStyle w:val="Heading2Char"/>
          <w:rtl/>
        </w:rPr>
        <w:drawing>
          <wp:anchor distT="0" distB="0" distL="114300" distR="114300" simplePos="0" relativeHeight="251904000" behindDoc="1" locked="0" layoutInCell="1" allowOverlap="1" wp14:anchorId="6510FBA1" wp14:editId="759D044C">
            <wp:simplePos x="0" y="0"/>
            <wp:positionH relativeFrom="margin">
              <wp:posOffset>5673252</wp:posOffset>
            </wp:positionH>
            <wp:positionV relativeFrom="paragraph">
              <wp:posOffset>202181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FC3" w:rsidRPr="00E16FC3">
        <w:t xml:space="preserve"> </w:t>
      </w:r>
      <w:r w:rsidR="00E16FC3" w:rsidRPr="004408D2">
        <w:t>Maintenance history</w:t>
      </w:r>
      <w:bookmarkEnd w:id="15"/>
    </w:p>
    <w:p w14:paraId="4D5D7D8A" w14:textId="0C0B3E5B" w:rsidR="000424F2" w:rsidRDefault="000424F2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</w:p>
    <w:p w14:paraId="4058EBDC" w14:textId="77777777" w:rsidR="008A04FA" w:rsidRPr="008A04FA" w:rsidRDefault="008A04FA" w:rsidP="00E16FC3">
      <w:pPr>
        <w:rPr>
          <w:rFonts w:ascii="IRANSans" w:hAnsi="IRANSans"/>
          <w:sz w:val="10"/>
          <w:szCs w:val="10"/>
        </w:rPr>
      </w:pPr>
    </w:p>
    <w:p w14:paraId="382DEEA2" w14:textId="04D22719" w:rsidR="00E16FC3" w:rsidRPr="004408D2" w:rsidRDefault="00E16FC3" w:rsidP="00E16FC3">
      <w:pPr>
        <w:rPr>
          <w:rFonts w:ascii="IRANSans" w:hAnsi="IRANSans"/>
          <w:rtl/>
        </w:rPr>
      </w:pPr>
      <w:r w:rsidRPr="004408D2">
        <w:rPr>
          <w:rFonts w:ascii="IRANSans" w:hAnsi="IRANSans" w:hint="cs"/>
          <w:rtl/>
        </w:rPr>
        <w:lastRenderedPageBreak/>
        <w:t xml:space="preserve">از تب </w:t>
      </w:r>
      <w:r w:rsidRPr="004408D2">
        <w:rPr>
          <w:rFonts w:ascii="IRANSans" w:hAnsi="IRANSans"/>
        </w:rPr>
        <w:t>Maintenance history</w:t>
      </w:r>
      <w:r w:rsidRPr="004408D2">
        <w:rPr>
          <w:rFonts w:ascii="IRANSans" w:hAnsi="IRANSans" w:hint="cs"/>
          <w:rtl/>
        </w:rPr>
        <w:t xml:space="preserve"> نیز می</w:t>
      </w:r>
      <w:r w:rsidR="00B431DA">
        <w:rPr>
          <w:rFonts w:ascii="IRANSans" w:hAnsi="IRANSans" w:hint="cs"/>
          <w:rtl/>
        </w:rPr>
        <w:t>‌</w:t>
      </w:r>
      <w:r w:rsidRPr="004408D2">
        <w:rPr>
          <w:rFonts w:ascii="IRANSans" w:hAnsi="IRANSans" w:hint="cs"/>
          <w:rtl/>
        </w:rPr>
        <w:t>توان این فعالیت را مانیتور کرده و لاگ آن را دانلود و بررسی نمود.</w:t>
      </w:r>
    </w:p>
    <w:p w14:paraId="33EACB59" w14:textId="66BF14FD" w:rsidR="00F46514" w:rsidRDefault="00F46514" w:rsidP="00F46514">
      <w:pPr>
        <w:tabs>
          <w:tab w:val="left" w:pos="2587"/>
        </w:tabs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FAFFA7B" w14:textId="0D4141DA" w:rsidR="00F46514" w:rsidRDefault="00F46514" w:rsidP="00F46514">
      <w:pPr>
        <w:tabs>
          <w:tab w:val="left" w:pos="2587"/>
        </w:tabs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  <w:r w:rsidRPr="00E739DE">
        <w:rPr>
          <w:rStyle w:val="Heading9Char"/>
          <w:noProof/>
          <w:rtl/>
          <w:lang w:bidi="ar-SA"/>
        </w:rPr>
        <w:drawing>
          <wp:anchor distT="0" distB="0" distL="114300" distR="114300" simplePos="0" relativeHeight="251908096" behindDoc="1" locked="0" layoutInCell="1" allowOverlap="1" wp14:anchorId="305190A0" wp14:editId="446DAB1B">
            <wp:simplePos x="0" y="0"/>
            <wp:positionH relativeFrom="margin">
              <wp:posOffset>5686941</wp:posOffset>
            </wp:positionH>
            <wp:positionV relativeFrom="paragraph">
              <wp:posOffset>251593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9669738" wp14:editId="3E01EDBE">
                <wp:simplePos x="0" y="0"/>
                <wp:positionH relativeFrom="margin">
                  <wp:align>right</wp:align>
                </wp:positionH>
                <wp:positionV relativeFrom="paragraph">
                  <wp:posOffset>6143</wp:posOffset>
                </wp:positionV>
                <wp:extent cx="6581775" cy="952500"/>
                <wp:effectExtent l="0" t="0" r="28575" b="19050"/>
                <wp:wrapNone/>
                <wp:docPr id="54" name="Folded Corn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807" id="Folded Corner 54" o:spid="_x0000_s1026" type="#_x0000_t65" style="position:absolute;margin-left:467.05pt;margin-top:.5pt;width:518.25pt;height:75pt;z-index:251906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" adj="18000" filled="f" strokecolor="#c00000" strokeweight="2pt">
                <w10:wrap anchorx="margin"/>
              </v:shape>
            </w:pict>
          </mc:Fallback>
        </mc:AlternateContent>
      </w:r>
      <w:r>
        <w:rPr>
          <w:rFonts w:ascii="IRANSans" w:eastAsia="Calibri" w:hAnsi="IRANSans" w:hint="cs"/>
          <w:sz w:val="22"/>
          <w:szCs w:val="22"/>
          <w:rtl/>
        </w:rPr>
        <w:t xml:space="preserve">                                                       </w:t>
      </w:r>
    </w:p>
    <w:p w14:paraId="48B7E9C0" w14:textId="7E033418" w:rsidR="00E16FC3" w:rsidRDefault="00E16FC3" w:rsidP="00E16FC3">
      <w:pPr>
        <w:rPr>
          <w:rFonts w:ascii="IRANSans" w:hAnsi="IRANSans"/>
          <w:b/>
          <w:bCs/>
        </w:rPr>
      </w:pPr>
      <w:r w:rsidRPr="004408D2">
        <w:rPr>
          <w:rFonts w:ascii="IRANSans" w:hAnsi="IRANSans"/>
          <w:b/>
          <w:bCs/>
        </w:rPr>
        <w:t>Secure file</w:t>
      </w:r>
      <w:r w:rsidRPr="004408D2">
        <w:rPr>
          <w:rFonts w:ascii="IRANSans" w:hAnsi="IRANSans" w:hint="cs"/>
          <w:b/>
          <w:bCs/>
          <w:rtl/>
        </w:rPr>
        <w:t xml:space="preserve">ها در بخش </w:t>
      </w:r>
      <w:r w:rsidRPr="004408D2">
        <w:rPr>
          <w:rFonts w:ascii="IRANSans" w:hAnsi="IRANSans"/>
          <w:b/>
          <w:bCs/>
        </w:rPr>
        <w:t>library</w:t>
      </w:r>
    </w:p>
    <w:p w14:paraId="5BF27F78" w14:textId="77777777" w:rsidR="008A04FA" w:rsidRPr="004408D2" w:rsidRDefault="008A04FA" w:rsidP="00E16FC3">
      <w:pPr>
        <w:rPr>
          <w:rFonts w:ascii="IRANSans" w:hAnsi="IRANSans"/>
          <w:b/>
          <w:bCs/>
        </w:rPr>
      </w:pPr>
    </w:p>
    <w:p w14:paraId="56F633DB" w14:textId="6684ACF2" w:rsidR="00E16FC3" w:rsidRPr="00E16FC3" w:rsidRDefault="00F46514" w:rsidP="00E16FC3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b/>
          <w:bCs/>
          <w:szCs w:val="24"/>
          <w:rtl/>
        </w:rPr>
        <w:t xml:space="preserve"> </w:t>
      </w:r>
      <w:r w:rsidR="00B431DA">
        <w:rPr>
          <w:rFonts w:ascii="IRANSans" w:hAnsi="IRANSans" w:hint="cs"/>
          <w:szCs w:val="24"/>
          <w:rtl/>
        </w:rPr>
        <w:t>شامل فایل‌</w:t>
      </w:r>
      <w:r w:rsidR="00E16FC3" w:rsidRPr="00E16FC3">
        <w:rPr>
          <w:rFonts w:ascii="IRANSans" w:hAnsi="IRANSans" w:hint="cs"/>
          <w:szCs w:val="24"/>
          <w:rtl/>
        </w:rPr>
        <w:t>هایی می</w:t>
      </w:r>
      <w:r w:rsidR="00B431DA">
        <w:rPr>
          <w:rFonts w:ascii="IRANSans" w:hAnsi="IRANSans" w:hint="cs"/>
          <w:szCs w:val="24"/>
          <w:rtl/>
        </w:rPr>
        <w:t>‌</w:t>
      </w:r>
      <w:r w:rsidR="00E16FC3" w:rsidRPr="00E16FC3">
        <w:rPr>
          <w:rFonts w:ascii="IRANSans" w:hAnsi="IRANSans" w:hint="cs"/>
          <w:szCs w:val="24"/>
          <w:rtl/>
        </w:rPr>
        <w:t>شوند که تیم توسعه و</w:t>
      </w:r>
      <w:r w:rsidR="00B431DA">
        <w:rPr>
          <w:rFonts w:ascii="IRANSans" w:hAnsi="IRANSans" w:hint="cs"/>
          <w:szCs w:val="24"/>
          <w:rtl/>
        </w:rPr>
        <w:t xml:space="preserve"> یا سازمان تمایلی به نگهداری آن‌</w:t>
      </w:r>
      <w:r w:rsidR="00E16FC3" w:rsidRPr="00E16FC3">
        <w:rPr>
          <w:rFonts w:ascii="IRANSans" w:hAnsi="IRANSans" w:hint="cs"/>
          <w:szCs w:val="24"/>
          <w:rtl/>
        </w:rPr>
        <w:t xml:space="preserve">ها بر روی ریپازیتوری خود نداشته اما در فرآیند </w:t>
      </w:r>
      <w:r w:rsidR="00E16FC3" w:rsidRPr="00E16FC3">
        <w:rPr>
          <w:rFonts w:ascii="IRANSans" w:hAnsi="IRANSans"/>
          <w:sz w:val="22"/>
          <w:szCs w:val="22"/>
        </w:rPr>
        <w:t>Release</w:t>
      </w:r>
      <w:r w:rsidR="00E16FC3" w:rsidRPr="00E16FC3">
        <w:rPr>
          <w:rFonts w:ascii="IRANSans" w:hAnsi="IRANSans" w:hint="cs"/>
          <w:szCs w:val="24"/>
          <w:rtl/>
        </w:rPr>
        <w:t xml:space="preserve"> باید مورد استفاده قرار گیرند. مانند </w:t>
      </w:r>
      <w:r w:rsidR="00E16FC3" w:rsidRPr="00E16FC3">
        <w:rPr>
          <w:rFonts w:ascii="IRANSans" w:hAnsi="IRANSans"/>
          <w:sz w:val="22"/>
          <w:szCs w:val="22"/>
        </w:rPr>
        <w:t>Certificates</w:t>
      </w:r>
      <w:r w:rsidR="00E16FC3" w:rsidRPr="00E16FC3">
        <w:rPr>
          <w:rFonts w:ascii="IRANSans" w:hAnsi="IRANSans" w:hint="cs"/>
          <w:sz w:val="22"/>
          <w:szCs w:val="22"/>
          <w:rtl/>
        </w:rPr>
        <w:t xml:space="preserve">، </w:t>
      </w:r>
      <w:r w:rsidR="00E16FC3" w:rsidRPr="00E16FC3">
        <w:rPr>
          <w:rFonts w:ascii="IRANSans" w:hAnsi="IRANSans"/>
          <w:sz w:val="22"/>
          <w:szCs w:val="22"/>
        </w:rPr>
        <w:t xml:space="preserve">Android </w:t>
      </w:r>
      <w:proofErr w:type="spellStart"/>
      <w:r w:rsidR="00E16FC3" w:rsidRPr="00E16FC3">
        <w:rPr>
          <w:rFonts w:ascii="IRANSans" w:hAnsi="IRANSans"/>
          <w:sz w:val="22"/>
          <w:szCs w:val="22"/>
        </w:rPr>
        <w:t>Keystore</w:t>
      </w:r>
      <w:proofErr w:type="spellEnd"/>
      <w:r w:rsidR="00E16FC3" w:rsidRPr="00E16FC3">
        <w:rPr>
          <w:rFonts w:ascii="IRANSans" w:hAnsi="IRANSans"/>
          <w:sz w:val="22"/>
          <w:szCs w:val="22"/>
        </w:rPr>
        <w:t xml:space="preserve"> files</w:t>
      </w:r>
      <w:r w:rsidR="00E16FC3" w:rsidRPr="00E16FC3">
        <w:rPr>
          <w:rFonts w:ascii="IRANSans" w:hAnsi="IRANSans" w:hint="cs"/>
          <w:sz w:val="22"/>
          <w:szCs w:val="22"/>
          <w:rtl/>
        </w:rPr>
        <w:t xml:space="preserve"> و </w:t>
      </w:r>
      <w:r w:rsidR="00E16FC3" w:rsidRPr="00E16FC3">
        <w:rPr>
          <w:rFonts w:ascii="IRANSans" w:hAnsi="IRANSans"/>
          <w:sz w:val="22"/>
          <w:szCs w:val="22"/>
        </w:rPr>
        <w:t>SSH keys</w:t>
      </w:r>
    </w:p>
    <w:p w14:paraId="3E304116" w14:textId="55611A61" w:rsidR="00E16FC3" w:rsidRPr="00E16FC3" w:rsidRDefault="00E16FC3" w:rsidP="00E16FC3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 xml:space="preserve">بکارگیری این فایل ها در فرآیند </w:t>
      </w:r>
      <w:r w:rsidRPr="00E16FC3">
        <w:rPr>
          <w:rFonts w:ascii="IRANSans" w:hAnsi="IRANSans"/>
          <w:sz w:val="22"/>
          <w:szCs w:val="22"/>
        </w:rPr>
        <w:t>Release</w:t>
      </w:r>
      <w:r w:rsidRPr="00E16FC3">
        <w:rPr>
          <w:rFonts w:ascii="IRANSans" w:hAnsi="IRANSans" w:hint="cs"/>
          <w:szCs w:val="24"/>
          <w:rtl/>
        </w:rPr>
        <w:t xml:space="preserve"> با استفاده از </w:t>
      </w:r>
      <w:r w:rsidRPr="00E16FC3">
        <w:rPr>
          <w:rFonts w:ascii="IRANSans" w:hAnsi="IRANSans"/>
          <w:sz w:val="22"/>
          <w:szCs w:val="22"/>
        </w:rPr>
        <w:t>Task</w:t>
      </w:r>
      <w:r w:rsidRPr="00E16FC3">
        <w:rPr>
          <w:rFonts w:ascii="IRANSans" w:hAnsi="IRANSans" w:hint="cs"/>
          <w:szCs w:val="24"/>
          <w:rtl/>
        </w:rPr>
        <w:t xml:space="preserve"> مرتبط با دانلود </w:t>
      </w:r>
      <w:r w:rsidRPr="00E16FC3">
        <w:rPr>
          <w:rFonts w:ascii="IRANSans" w:hAnsi="IRANSans"/>
          <w:szCs w:val="24"/>
        </w:rPr>
        <w:t>Secure file</w:t>
      </w:r>
      <w:r w:rsidRPr="00E16FC3">
        <w:rPr>
          <w:rFonts w:ascii="IRANSans" w:hAnsi="IRANSans" w:hint="cs"/>
          <w:szCs w:val="24"/>
          <w:rtl/>
        </w:rPr>
        <w:t>ها صورت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>پذیرد.</w:t>
      </w:r>
    </w:p>
    <w:p w14:paraId="5C3DAB61" w14:textId="5C7456F0" w:rsidR="00E16FC3" w:rsidRPr="00E16FC3" w:rsidRDefault="00E16FC3" w:rsidP="00B431DA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b/>
          <w:bCs/>
          <w:szCs w:val="24"/>
          <w:rtl/>
        </w:rPr>
        <w:t>نکته:</w:t>
      </w:r>
      <w:r w:rsidRPr="00E16FC3">
        <w:rPr>
          <w:rFonts w:ascii="IRANSans" w:hAnsi="IRANSans" w:hint="cs"/>
          <w:szCs w:val="24"/>
          <w:rtl/>
        </w:rPr>
        <w:t xml:space="preserve"> هنگامی که </w:t>
      </w:r>
      <w:r w:rsidRPr="00E16FC3">
        <w:rPr>
          <w:rFonts w:ascii="IRANSans" w:hAnsi="IRANSans"/>
          <w:sz w:val="22"/>
          <w:szCs w:val="22"/>
        </w:rPr>
        <w:t>Secure file</w:t>
      </w:r>
      <w:r w:rsidRPr="00E16FC3">
        <w:rPr>
          <w:rFonts w:ascii="IRANSans" w:hAnsi="IRANSans" w:hint="cs"/>
          <w:szCs w:val="24"/>
          <w:rtl/>
        </w:rPr>
        <w:t xml:space="preserve"> به </w:t>
      </w:r>
      <w:r w:rsidRPr="00E16FC3">
        <w:rPr>
          <w:rFonts w:ascii="IRANSans" w:hAnsi="IRANSans"/>
          <w:sz w:val="22"/>
          <w:szCs w:val="22"/>
        </w:rPr>
        <w:t>library</w:t>
      </w:r>
      <w:r w:rsidRPr="00E16FC3">
        <w:rPr>
          <w:rFonts w:ascii="IRANSans" w:hAnsi="IRANSans" w:hint="cs"/>
          <w:szCs w:val="24"/>
          <w:rtl/>
        </w:rPr>
        <w:t xml:space="preserve"> اضافه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 xml:space="preserve">گردد، محتوای آن قابل رویت و ویرایش نیست و صرفا جهت فراخوانی در </w:t>
      </w:r>
      <w:r w:rsidRPr="00E16FC3">
        <w:rPr>
          <w:rFonts w:ascii="IRANSans" w:hAnsi="IRANSans"/>
          <w:sz w:val="22"/>
          <w:szCs w:val="22"/>
        </w:rPr>
        <w:t>Release</w:t>
      </w:r>
      <w:r w:rsidRPr="00E16FC3">
        <w:rPr>
          <w:rFonts w:ascii="IRANSans" w:hAnsi="IRANSans" w:hint="cs"/>
          <w:szCs w:val="24"/>
          <w:rtl/>
        </w:rPr>
        <w:t xml:space="preserve"> بکار می</w:t>
      </w:r>
      <w:r w:rsidR="00B431DA">
        <w:rPr>
          <w:rFonts w:ascii="IRANSans" w:hAnsi="IRANSans" w:hint="cs"/>
          <w:szCs w:val="24"/>
          <w:rtl/>
        </w:rPr>
        <w:t>‌</w:t>
      </w:r>
      <w:r w:rsidRPr="00E16FC3">
        <w:rPr>
          <w:rFonts w:ascii="IRANSans" w:hAnsi="IRANSans" w:hint="cs"/>
          <w:szCs w:val="24"/>
          <w:rtl/>
        </w:rPr>
        <w:t>روند.</w:t>
      </w:r>
    </w:p>
    <w:p w14:paraId="44E47F88" w14:textId="77777777" w:rsidR="00E16FC3" w:rsidRPr="00E16FC3" w:rsidRDefault="00E16FC3" w:rsidP="00E16FC3">
      <w:pPr>
        <w:rPr>
          <w:rFonts w:ascii="IRANSans" w:hAnsi="IRANSans"/>
          <w:szCs w:val="24"/>
          <w:rtl/>
        </w:rPr>
      </w:pPr>
      <w:r w:rsidRPr="00E16FC3">
        <w:rPr>
          <w:rFonts w:ascii="IRANSans" w:hAnsi="IRANSans" w:hint="cs"/>
          <w:szCs w:val="24"/>
          <w:rtl/>
        </w:rPr>
        <w:t xml:space="preserve">مطالعه بیشتر از طریق </w:t>
      </w:r>
      <w:hyperlink r:id="rId16" w:anchor=":~:text=Secure%20files%20are%20defined%20and,referencing%20them%20from%20a%20task." w:history="1">
        <w:r w:rsidRPr="00E16FC3">
          <w:rPr>
            <w:rStyle w:val="Hyperlink"/>
            <w:rFonts w:ascii="IRANSans" w:hAnsi="IRANSans" w:hint="cs"/>
            <w:szCs w:val="24"/>
            <w:rtl/>
          </w:rPr>
          <w:t>این لینک</w:t>
        </w:r>
      </w:hyperlink>
    </w:p>
    <w:bookmarkEnd w:id="3"/>
    <w:bookmarkEnd w:id="2"/>
    <w:bookmarkEnd w:id="8"/>
    <w:bookmarkEnd w:id="7"/>
    <w:bookmarkEnd w:id="6"/>
    <w:bookmarkEnd w:id="5"/>
    <w:bookmarkEnd w:id="4"/>
    <w:p w14:paraId="128A76B4" w14:textId="67122B01" w:rsidR="00F46514" w:rsidRPr="00E16FC3" w:rsidRDefault="00F46514" w:rsidP="00F46514">
      <w:pPr>
        <w:rPr>
          <w:rFonts w:ascii="IRANSans" w:hAnsi="IRANSans"/>
          <w:b/>
          <w:bCs/>
          <w:szCs w:val="24"/>
          <w:rtl/>
        </w:rPr>
      </w:pPr>
    </w:p>
    <w:sectPr w:rsidR="00F46514" w:rsidRPr="00E16FC3" w:rsidSect="009C7FDB">
      <w:headerReference w:type="default" r:id="rId17"/>
      <w:footerReference w:type="default" r:id="rId18"/>
      <w:footerReference w:type="first" r:id="rId19"/>
      <w:pgSz w:w="11907" w:h="16840" w:code="9"/>
      <w:pgMar w:top="1440" w:right="657" w:bottom="1620" w:left="810" w:header="576" w:footer="432" w:gutter="0"/>
      <w:pgBorders w:offsetFrom="page">
        <w:top w:val="single" w:sz="2" w:space="24" w:color="EEECE1" w:themeColor="background2"/>
        <w:left w:val="single" w:sz="2" w:space="24" w:color="EEECE1" w:themeColor="background2"/>
        <w:bottom w:val="single" w:sz="2" w:space="24" w:color="EEECE1" w:themeColor="background2"/>
        <w:right w:val="single" w:sz="2" w:space="24" w:color="EEECE1" w:themeColor="background2"/>
      </w:pgBorders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19482" w14:textId="77777777" w:rsidR="00794D37" w:rsidRDefault="00794D37" w:rsidP="00136C83">
      <w:pPr>
        <w:spacing w:after="0" w:line="240" w:lineRule="auto"/>
      </w:pPr>
      <w:r>
        <w:separator/>
      </w:r>
    </w:p>
  </w:endnote>
  <w:endnote w:type="continuationSeparator" w:id="0">
    <w:p w14:paraId="27960C4F" w14:textId="77777777" w:rsidR="00794D37" w:rsidRDefault="00794D37" w:rsidP="001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0CDD2" w14:textId="5E80A2EE" w:rsidR="007D75CF" w:rsidRPr="00E073C9" w:rsidRDefault="007D75CF" w:rsidP="007D75CF">
    <w:pPr>
      <w:pStyle w:val="Footer"/>
      <w:ind w:right="-1080"/>
      <w:jc w:val="righ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3E4D3F" wp14:editId="1A0734B8">
              <wp:simplePos x="0" y="0"/>
              <wp:positionH relativeFrom="column">
                <wp:posOffset>-340360</wp:posOffset>
              </wp:positionH>
              <wp:positionV relativeFrom="paragraph">
                <wp:posOffset>-176530</wp:posOffset>
              </wp:positionV>
              <wp:extent cx="1095154" cy="360503"/>
              <wp:effectExtent l="0" t="0" r="0" b="190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154" cy="36050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642063" w14:textId="529C15D8" w:rsidR="007D75CF" w:rsidRPr="00CF7590" w:rsidRDefault="007D75CF" w:rsidP="0038765F">
                          <w:pPr>
                            <w:rPr>
                              <w:szCs w:val="24"/>
                            </w:rPr>
                          </w:pP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 xml:space="preserve">صفحه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PAGE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BD3B9D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5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>از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BD3B9D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6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3E4D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-26.8pt;margin-top:-13.9pt;width:86.2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" filled="f" stroked="f" strokeweight=".5pt">
              <v:textbox>
                <w:txbxContent>
                  <w:p w14:paraId="70642063" w14:textId="529C15D8" w:rsidR="007D75CF" w:rsidRPr="00CF7590" w:rsidRDefault="007D75CF" w:rsidP="0038765F">
                    <w:pPr>
                      <w:rPr>
                        <w:szCs w:val="24"/>
                      </w:rPr>
                    </w:pP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 xml:space="preserve">صفحه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PAGE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BD3B9D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5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>از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NUMPAGES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BD3B9D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6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1278C"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9FCF2C" wp14:editId="29D372BD">
              <wp:simplePos x="0" y="0"/>
              <wp:positionH relativeFrom="page">
                <wp:align>left</wp:align>
              </wp:positionH>
              <wp:positionV relativeFrom="page">
                <wp:posOffset>8652294</wp:posOffset>
              </wp:positionV>
              <wp:extent cx="7751445" cy="2040148"/>
              <wp:effectExtent l="0" t="0" r="1905" b="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1445" cy="2040148"/>
                        <a:chOff x="12540" y="4878"/>
                        <a:chExt cx="7765212" cy="2812164"/>
                      </a:xfrm>
                    </wpg:grpSpPr>
                    <wps:wsp>
                      <wps:cNvPr id="13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F4EF99" w14:textId="77777777" w:rsidR="007D75CF" w:rsidRDefault="007D75CF" w:rsidP="00AD6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9FCF2C" id="Group 3" o:spid="_x0000_s1029" style="position:absolute;margin-left:0;margin-top:681.3pt;width:610.35pt;height:160.65pt;z-index:-251653120;mso-position-horizontal:left;mso-position-horizontal-relative:page;mso-position-vertical-relative:page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">
              <v:shape id="Freeform 8" o:spid="_x0000_s1030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" path="m456,966v1461,,1461,,1461,c1917,,1917,,1917,,763,68,39,537,39,537,25,568,12,600,,634v159,77,316,162,467,256c467,890,463,917,456,966xe" fillcolor="#f1eee7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_x0000_s1031" style="position:absolute;left:125;top:10499;width:20085;height:17665;visibility:visible;mso-wrap-style:square;v-text-anchor:top" coordsize="668,6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" adj="-11796480,,5400" path="m668,275c447,168,221,77,,,,607,,607,,607v576,,576,,576,c600,490,631,377,668,275xe" fillcolor="#e0d9c9" stroked="f" strokecolor="#212120">
                <v:stroke joinstyle="round"/>
                <v:shadow color="#8c8682"/>
                <v:formulas/>
                <v:path arrowok="t" o:connecttype="custom" o:connectlocs="2008505,800341;0,0;0,1766570;1731885,1766570;2008505,800341" o:connectangles="0,0,0,0,0" textboxrect="0,0,668,607"/>
                <v:textbox>
                  <w:txbxContent>
                    <w:p w14:paraId="1EF4EF99" w14:textId="77777777" w:rsidR="007D75CF" w:rsidRDefault="007D75CF" w:rsidP="00AD659F">
                      <w:pPr>
                        <w:jc w:val="center"/>
                      </w:pPr>
                    </w:p>
                  </w:txbxContent>
                </v:textbox>
              </v:shape>
              <v:shape id="Freeform 10" o:spid="_x0000_s1032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" path="m548,332v7,-49,11,-76,11,-76c408,162,251,77,92,,55,102,24,215,,332r548,xe" fillcolor="#c6b99c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07E76" w14:textId="12603E25" w:rsidR="007D75CF" w:rsidRDefault="007D75CF">
    <w:pPr>
      <w:pStyle w:val="Footer"/>
    </w:pP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ACD6D6" wp14:editId="5B712031">
              <wp:simplePos x="0" y="0"/>
              <wp:positionH relativeFrom="page">
                <wp:posOffset>-30480</wp:posOffset>
              </wp:positionH>
              <wp:positionV relativeFrom="paragraph">
                <wp:posOffset>-1083419</wp:posOffset>
              </wp:positionV>
              <wp:extent cx="2007870" cy="1766570"/>
              <wp:effectExtent l="0" t="0" r="0" b="5080"/>
              <wp:wrapNone/>
              <wp:docPr id="11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787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BD8CC38" w14:textId="77777777" w:rsidR="007D75CF" w:rsidRDefault="007D75CF" w:rsidP="00EC033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ACD6D6" id="Freeform 9" o:spid="_x0000_s1033" style="position:absolute;left:0;text-align:left;margin-left:-2.4pt;margin-top:-85.3pt;width:158.1pt;height:139.1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HMLgQAAMQKAAAOAAAAZHJzL2Uyb0RvYy54bWysVttu4zYQfS/QfyD0WMDRxboacRaxYxcF&#10;0naBpOgzLVGWUElUSfqSXfTfOxxKspR1Cm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7870,800341;0,0;0,1766570;1731337,1766570;2007870,800341" o:connectangles="0,0,0,0,0" textboxrect="0,0,668,607"/>
              <v:textbox>
                <w:txbxContent>
                  <w:p w14:paraId="3BD8CC38" w14:textId="77777777" w:rsidR="007D75CF" w:rsidRDefault="007D75CF" w:rsidP="00EC033D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0B962F" wp14:editId="113CD6E7">
              <wp:simplePos x="0" y="0"/>
              <wp:positionH relativeFrom="page">
                <wp:posOffset>1581150</wp:posOffset>
              </wp:positionH>
              <wp:positionV relativeFrom="paragraph">
                <wp:posOffset>-344279</wp:posOffset>
              </wp:positionV>
              <wp:extent cx="1680210" cy="966470"/>
              <wp:effectExtent l="0" t="0" r="0" b="5080"/>
              <wp:wrapNone/>
              <wp:docPr id="15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21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929ED1" id="Freeform 10" o:spid="_x0000_s1026" style="position:absolute;margin-left:124.5pt;margin-top:-27.1pt;width:132.3pt;height:76.1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" path="m548,332v7,-49,11,-76,11,-76c408,162,251,77,92,,55,102,24,215,,332r548,xe" fillcolor="#c6b99c" stroked="f" strokecolor="#212120">
              <v:shadow color="#8c8682"/>
              <v:path arrowok="t" o:connecttype="custom" o:connectlocs="1647147,966470;1680210,745230;276528,0;0,966470;1647147,966470" o:connectangles="0,0,0,0,0"/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73C338" wp14:editId="49E88103">
              <wp:simplePos x="0" y="0"/>
              <wp:positionH relativeFrom="page">
                <wp:posOffset>1755775</wp:posOffset>
              </wp:positionH>
              <wp:positionV relativeFrom="paragraph">
                <wp:posOffset>-1385679</wp:posOffset>
              </wp:positionV>
              <wp:extent cx="5763260" cy="2811780"/>
              <wp:effectExtent l="0" t="0" r="8890" b="7620"/>
              <wp:wrapNone/>
              <wp:docPr id="10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811780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BC456" id="Freeform 8" o:spid="_x0000_s1026" style="position:absolute;margin-left:138.25pt;margin-top:-109.1pt;width:453.8pt;height:221.4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811780;5763260,2811780;5763260,0;117249,1563070;0,1845413;1403987,2590563;1370916,2811780" o:connectangles="0,0,0,0,0,0,0"/>
              <w10:wrap anchorx="page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7A576" wp14:editId="259FD377">
              <wp:simplePos x="0" y="0"/>
              <wp:positionH relativeFrom="column">
                <wp:posOffset>2465680</wp:posOffset>
              </wp:positionH>
              <wp:positionV relativeFrom="paragraph">
                <wp:posOffset>240538</wp:posOffset>
              </wp:positionV>
              <wp:extent cx="5763260" cy="2570378"/>
              <wp:effectExtent l="0" t="0" r="8890" b="1905"/>
              <wp:wrapNone/>
              <wp:docPr id="5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570378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DBFB29" id="Freeform 8" o:spid="_x0000_s1026" style="position:absolute;margin-left:194.15pt;margin-top:18.95pt;width:453.8pt;height:20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570378;5763260,2570378;5763260,0;117249,1428875;0,1686977;1403987,2368154;1370916,2570378" o:connectangles="0,0,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9C84E3" wp14:editId="7F8030AD">
              <wp:simplePos x="0" y="0"/>
              <wp:positionH relativeFrom="column">
                <wp:posOffset>1120140</wp:posOffset>
              </wp:positionH>
              <wp:positionV relativeFrom="paragraph">
                <wp:posOffset>1062050</wp:posOffset>
              </wp:positionV>
              <wp:extent cx="1680740" cy="966470"/>
              <wp:effectExtent l="0" t="0" r="0" b="5080"/>
              <wp:wrapNone/>
              <wp:docPr id="7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74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F35856" id="Freeform 10" o:spid="_x0000_s1026" style="position:absolute;margin-left:88.2pt;margin-top:83.65pt;width:132.35pt;height:7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" path="m548,332v7,-49,11,-76,11,-76c408,162,251,77,92,,55,102,24,215,,332r548,xe" fillcolor="#c6b99c" stroked="f" strokecolor="#212120">
              <v:shadow color="#8c8682"/>
              <v:path arrowok="t" o:connecttype="custom" o:connectlocs="1647666,966470;1680740,745230;276616,0;0,966470;1647666,966470" o:connectangles="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92D803" wp14:editId="73D862BE">
              <wp:simplePos x="0" y="0"/>
              <wp:positionH relativeFrom="page">
                <wp:align>left</wp:align>
              </wp:positionH>
              <wp:positionV relativeFrom="paragraph">
                <wp:posOffset>533146</wp:posOffset>
              </wp:positionV>
              <wp:extent cx="2008380" cy="1766570"/>
              <wp:effectExtent l="0" t="0" r="0" b="5080"/>
              <wp:wrapNone/>
              <wp:docPr id="6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838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42DBE7C" w14:textId="77777777" w:rsidR="007D75CF" w:rsidRDefault="007D75CF" w:rsidP="004A49C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2D803" id="_x0000_s1034" style="position:absolute;left:0;text-align:left;margin-left:0;margin-top:42pt;width:158.15pt;height:139.1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mkLwQAAMMKAAAOAAAAZHJzL2Uyb0RvYy54bWysVttu4zYQfS/QfyD0WMDRxboacRaxYxcF&#10;0naBpOgzLVGWUElUSfqSXfTfOxxKspR1UG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8380,800341;0,0;0,1766570;1731777,1766570;2008380,800341" o:connectangles="0,0,0,0,0" textboxrect="0,0,668,607"/>
              <v:textbox>
                <w:txbxContent>
                  <w:p w14:paraId="242DBE7C" w14:textId="77777777" w:rsidR="007D75CF" w:rsidRDefault="007D75CF" w:rsidP="004A49CE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EEF41" w14:textId="77777777" w:rsidR="00794D37" w:rsidRDefault="00794D37" w:rsidP="00136C83">
      <w:pPr>
        <w:spacing w:after="0" w:line="240" w:lineRule="auto"/>
      </w:pPr>
      <w:r>
        <w:separator/>
      </w:r>
    </w:p>
  </w:footnote>
  <w:footnote w:type="continuationSeparator" w:id="0">
    <w:p w14:paraId="583F45CB" w14:textId="77777777" w:rsidR="00794D37" w:rsidRDefault="00794D37" w:rsidP="0013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CE88F" w14:textId="63E66BDE" w:rsidR="007D75CF" w:rsidRPr="00F47569" w:rsidRDefault="007D75CF" w:rsidP="00F47569">
    <w:pPr>
      <w:pStyle w:val="Header"/>
      <w:jc w:val="center"/>
      <w:rPr>
        <w:sz w:val="40"/>
        <w:szCs w:val="40"/>
        <w:rtl/>
      </w:rPr>
    </w:pPr>
    <w:r w:rsidRPr="00F47569">
      <w:rPr>
        <w:rFonts w:cs="B Titr"/>
        <w:b/>
        <w:bCs/>
        <w:color w:val="000000"/>
        <w:sz w:val="40"/>
        <w:szCs w:val="40"/>
      </w:rPr>
      <w:t>Microsoft Azure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57F9"/>
    <w:multiLevelType w:val="hybridMultilevel"/>
    <w:tmpl w:val="7E02B288"/>
    <w:lvl w:ilvl="0" w:tplc="CCA2EC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3401A"/>
    <w:multiLevelType w:val="hybridMultilevel"/>
    <w:tmpl w:val="7C2E51D0"/>
    <w:lvl w:ilvl="0" w:tplc="DD9A0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B2757"/>
    <w:multiLevelType w:val="hybridMultilevel"/>
    <w:tmpl w:val="44CCC52A"/>
    <w:lvl w:ilvl="0" w:tplc="E67CC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00AA7"/>
    <w:multiLevelType w:val="hybridMultilevel"/>
    <w:tmpl w:val="89424F7A"/>
    <w:lvl w:ilvl="0" w:tplc="39EEE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55EAA"/>
    <w:multiLevelType w:val="multilevel"/>
    <w:tmpl w:val="9A96DAA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3E"/>
    <w:rsid w:val="0000096E"/>
    <w:rsid w:val="00004CBE"/>
    <w:rsid w:val="000102C0"/>
    <w:rsid w:val="00011501"/>
    <w:rsid w:val="00014450"/>
    <w:rsid w:val="000251D5"/>
    <w:rsid w:val="0002642B"/>
    <w:rsid w:val="0002688D"/>
    <w:rsid w:val="00026A98"/>
    <w:rsid w:val="00030C48"/>
    <w:rsid w:val="00031DF6"/>
    <w:rsid w:val="00033ADF"/>
    <w:rsid w:val="00035BDB"/>
    <w:rsid w:val="00036970"/>
    <w:rsid w:val="00040FDF"/>
    <w:rsid w:val="000424F2"/>
    <w:rsid w:val="0004669F"/>
    <w:rsid w:val="00047B80"/>
    <w:rsid w:val="00052638"/>
    <w:rsid w:val="00054A2D"/>
    <w:rsid w:val="000561D0"/>
    <w:rsid w:val="0006059F"/>
    <w:rsid w:val="000608EF"/>
    <w:rsid w:val="00061E91"/>
    <w:rsid w:val="00073CEF"/>
    <w:rsid w:val="00082416"/>
    <w:rsid w:val="0008692E"/>
    <w:rsid w:val="0009384C"/>
    <w:rsid w:val="000943EE"/>
    <w:rsid w:val="000A211E"/>
    <w:rsid w:val="000A5BED"/>
    <w:rsid w:val="000B27CB"/>
    <w:rsid w:val="000B2A17"/>
    <w:rsid w:val="000B437D"/>
    <w:rsid w:val="000B734D"/>
    <w:rsid w:val="000C1E47"/>
    <w:rsid w:val="000D0E9F"/>
    <w:rsid w:val="000D0F43"/>
    <w:rsid w:val="000D2A6C"/>
    <w:rsid w:val="000D2F2B"/>
    <w:rsid w:val="000E6A08"/>
    <w:rsid w:val="000E732D"/>
    <w:rsid w:val="000F51FB"/>
    <w:rsid w:val="000F7DBF"/>
    <w:rsid w:val="00100D52"/>
    <w:rsid w:val="00100FC0"/>
    <w:rsid w:val="00103B82"/>
    <w:rsid w:val="00105433"/>
    <w:rsid w:val="00105FEE"/>
    <w:rsid w:val="0010629C"/>
    <w:rsid w:val="00107B77"/>
    <w:rsid w:val="00107F2E"/>
    <w:rsid w:val="00112FA3"/>
    <w:rsid w:val="00116587"/>
    <w:rsid w:val="001173EB"/>
    <w:rsid w:val="001218A7"/>
    <w:rsid w:val="0013168C"/>
    <w:rsid w:val="00132FFC"/>
    <w:rsid w:val="0013483B"/>
    <w:rsid w:val="00134FE0"/>
    <w:rsid w:val="00136C83"/>
    <w:rsid w:val="00136F8F"/>
    <w:rsid w:val="001449AE"/>
    <w:rsid w:val="00147FBF"/>
    <w:rsid w:val="001517DC"/>
    <w:rsid w:val="00153718"/>
    <w:rsid w:val="00153E74"/>
    <w:rsid w:val="00166223"/>
    <w:rsid w:val="001716A5"/>
    <w:rsid w:val="00171BAB"/>
    <w:rsid w:val="00173F10"/>
    <w:rsid w:val="00174DC6"/>
    <w:rsid w:val="0018017B"/>
    <w:rsid w:val="00181AA9"/>
    <w:rsid w:val="00183FE1"/>
    <w:rsid w:val="00187F67"/>
    <w:rsid w:val="001906FA"/>
    <w:rsid w:val="0019283F"/>
    <w:rsid w:val="001939BE"/>
    <w:rsid w:val="00193E97"/>
    <w:rsid w:val="00194246"/>
    <w:rsid w:val="00195131"/>
    <w:rsid w:val="0019696E"/>
    <w:rsid w:val="00197B01"/>
    <w:rsid w:val="001A3B24"/>
    <w:rsid w:val="001A41DE"/>
    <w:rsid w:val="001A4AA0"/>
    <w:rsid w:val="001A54E8"/>
    <w:rsid w:val="001A5C80"/>
    <w:rsid w:val="001A6CE4"/>
    <w:rsid w:val="001A73FD"/>
    <w:rsid w:val="001B11AA"/>
    <w:rsid w:val="001B1833"/>
    <w:rsid w:val="001B55B2"/>
    <w:rsid w:val="001C02C0"/>
    <w:rsid w:val="001C638C"/>
    <w:rsid w:val="001D1DE8"/>
    <w:rsid w:val="001E0C46"/>
    <w:rsid w:val="001E1F2C"/>
    <w:rsid w:val="001E26C8"/>
    <w:rsid w:val="001E6659"/>
    <w:rsid w:val="001E72F5"/>
    <w:rsid w:val="001E7966"/>
    <w:rsid w:val="001F065B"/>
    <w:rsid w:val="001F14D4"/>
    <w:rsid w:val="001F6E97"/>
    <w:rsid w:val="002018DA"/>
    <w:rsid w:val="002018E5"/>
    <w:rsid w:val="00202D13"/>
    <w:rsid w:val="00203226"/>
    <w:rsid w:val="00205238"/>
    <w:rsid w:val="002055AA"/>
    <w:rsid w:val="00206FE1"/>
    <w:rsid w:val="002101D4"/>
    <w:rsid w:val="0021252B"/>
    <w:rsid w:val="002139DB"/>
    <w:rsid w:val="00215BB1"/>
    <w:rsid w:val="002225E1"/>
    <w:rsid w:val="00222C8F"/>
    <w:rsid w:val="00222DBA"/>
    <w:rsid w:val="00226E29"/>
    <w:rsid w:val="002313A7"/>
    <w:rsid w:val="002338DC"/>
    <w:rsid w:val="002338F8"/>
    <w:rsid w:val="00237039"/>
    <w:rsid w:val="002405B2"/>
    <w:rsid w:val="00244D85"/>
    <w:rsid w:val="0024655C"/>
    <w:rsid w:val="002467E7"/>
    <w:rsid w:val="0025077C"/>
    <w:rsid w:val="00250F7A"/>
    <w:rsid w:val="00251569"/>
    <w:rsid w:val="0025288D"/>
    <w:rsid w:val="00252C6A"/>
    <w:rsid w:val="002541BD"/>
    <w:rsid w:val="00255FB4"/>
    <w:rsid w:val="00257718"/>
    <w:rsid w:val="00262E9E"/>
    <w:rsid w:val="00266846"/>
    <w:rsid w:val="00267EBA"/>
    <w:rsid w:val="00272464"/>
    <w:rsid w:val="00277837"/>
    <w:rsid w:val="00283F9A"/>
    <w:rsid w:val="00290200"/>
    <w:rsid w:val="002A0110"/>
    <w:rsid w:val="002A4F9E"/>
    <w:rsid w:val="002A63C2"/>
    <w:rsid w:val="002C05DD"/>
    <w:rsid w:val="002C26F1"/>
    <w:rsid w:val="002D407D"/>
    <w:rsid w:val="002D40F0"/>
    <w:rsid w:val="002D6F18"/>
    <w:rsid w:val="002E2E94"/>
    <w:rsid w:val="002E3050"/>
    <w:rsid w:val="002E67F1"/>
    <w:rsid w:val="002E6A23"/>
    <w:rsid w:val="002F1825"/>
    <w:rsid w:val="00300077"/>
    <w:rsid w:val="00300F3F"/>
    <w:rsid w:val="00301357"/>
    <w:rsid w:val="00304FA8"/>
    <w:rsid w:val="003232D0"/>
    <w:rsid w:val="00324389"/>
    <w:rsid w:val="003267DE"/>
    <w:rsid w:val="003326D8"/>
    <w:rsid w:val="0033597E"/>
    <w:rsid w:val="00335AF1"/>
    <w:rsid w:val="0033689A"/>
    <w:rsid w:val="003369E8"/>
    <w:rsid w:val="00347E60"/>
    <w:rsid w:val="003564F7"/>
    <w:rsid w:val="00363B8F"/>
    <w:rsid w:val="003718BB"/>
    <w:rsid w:val="003738E7"/>
    <w:rsid w:val="00373C14"/>
    <w:rsid w:val="00373DB2"/>
    <w:rsid w:val="003776C1"/>
    <w:rsid w:val="003779DC"/>
    <w:rsid w:val="0038058B"/>
    <w:rsid w:val="0038157B"/>
    <w:rsid w:val="00382259"/>
    <w:rsid w:val="00385BA6"/>
    <w:rsid w:val="0038664B"/>
    <w:rsid w:val="0038765F"/>
    <w:rsid w:val="00392C80"/>
    <w:rsid w:val="003960D2"/>
    <w:rsid w:val="00396EB8"/>
    <w:rsid w:val="0039765A"/>
    <w:rsid w:val="003A4300"/>
    <w:rsid w:val="003A4B72"/>
    <w:rsid w:val="003A652F"/>
    <w:rsid w:val="003B052A"/>
    <w:rsid w:val="003C7FB0"/>
    <w:rsid w:val="003D47CB"/>
    <w:rsid w:val="003E191D"/>
    <w:rsid w:val="003E1F79"/>
    <w:rsid w:val="003E37CD"/>
    <w:rsid w:val="003E44E2"/>
    <w:rsid w:val="003E76EF"/>
    <w:rsid w:val="003E7D15"/>
    <w:rsid w:val="003F0063"/>
    <w:rsid w:val="003F26E5"/>
    <w:rsid w:val="003F2726"/>
    <w:rsid w:val="003F2DE9"/>
    <w:rsid w:val="003F5116"/>
    <w:rsid w:val="003F584E"/>
    <w:rsid w:val="00400570"/>
    <w:rsid w:val="00400AB1"/>
    <w:rsid w:val="00400FC9"/>
    <w:rsid w:val="004050B1"/>
    <w:rsid w:val="00410666"/>
    <w:rsid w:val="004116B7"/>
    <w:rsid w:val="0041765A"/>
    <w:rsid w:val="00425CE9"/>
    <w:rsid w:val="00425EAC"/>
    <w:rsid w:val="0042768B"/>
    <w:rsid w:val="00431950"/>
    <w:rsid w:val="00433621"/>
    <w:rsid w:val="00434FFA"/>
    <w:rsid w:val="0044234C"/>
    <w:rsid w:val="0044284A"/>
    <w:rsid w:val="004501F7"/>
    <w:rsid w:val="004551A1"/>
    <w:rsid w:val="0045752C"/>
    <w:rsid w:val="00457C60"/>
    <w:rsid w:val="00457D7C"/>
    <w:rsid w:val="00467183"/>
    <w:rsid w:val="00472BD5"/>
    <w:rsid w:val="004800C2"/>
    <w:rsid w:val="004800FD"/>
    <w:rsid w:val="00482155"/>
    <w:rsid w:val="004840A3"/>
    <w:rsid w:val="0048418A"/>
    <w:rsid w:val="00484467"/>
    <w:rsid w:val="00484C52"/>
    <w:rsid w:val="00484CB9"/>
    <w:rsid w:val="00486288"/>
    <w:rsid w:val="004903EE"/>
    <w:rsid w:val="00490452"/>
    <w:rsid w:val="00497CBF"/>
    <w:rsid w:val="004A1BF8"/>
    <w:rsid w:val="004A49CE"/>
    <w:rsid w:val="004B0372"/>
    <w:rsid w:val="004C1C79"/>
    <w:rsid w:val="004C308F"/>
    <w:rsid w:val="004C4F3D"/>
    <w:rsid w:val="004C7300"/>
    <w:rsid w:val="004C797B"/>
    <w:rsid w:val="004D2D1A"/>
    <w:rsid w:val="004D3532"/>
    <w:rsid w:val="004D6BD7"/>
    <w:rsid w:val="004E66E7"/>
    <w:rsid w:val="004E6DF7"/>
    <w:rsid w:val="004F2212"/>
    <w:rsid w:val="004F4367"/>
    <w:rsid w:val="004F5439"/>
    <w:rsid w:val="004F5EB5"/>
    <w:rsid w:val="004F716D"/>
    <w:rsid w:val="00502268"/>
    <w:rsid w:val="00504625"/>
    <w:rsid w:val="0051318A"/>
    <w:rsid w:val="005149AE"/>
    <w:rsid w:val="00515343"/>
    <w:rsid w:val="005154E0"/>
    <w:rsid w:val="005175D5"/>
    <w:rsid w:val="00517BFC"/>
    <w:rsid w:val="00521BFA"/>
    <w:rsid w:val="00523E56"/>
    <w:rsid w:val="00525CD8"/>
    <w:rsid w:val="00527869"/>
    <w:rsid w:val="00527DAE"/>
    <w:rsid w:val="00535C9B"/>
    <w:rsid w:val="00536A9F"/>
    <w:rsid w:val="00540A2E"/>
    <w:rsid w:val="00541254"/>
    <w:rsid w:val="005421DA"/>
    <w:rsid w:val="00546AB3"/>
    <w:rsid w:val="00547037"/>
    <w:rsid w:val="00551364"/>
    <w:rsid w:val="005523E5"/>
    <w:rsid w:val="005549BC"/>
    <w:rsid w:val="00555461"/>
    <w:rsid w:val="0055685F"/>
    <w:rsid w:val="00557228"/>
    <w:rsid w:val="00565160"/>
    <w:rsid w:val="00567A3E"/>
    <w:rsid w:val="005716B8"/>
    <w:rsid w:val="0057427B"/>
    <w:rsid w:val="00582D85"/>
    <w:rsid w:val="0058515F"/>
    <w:rsid w:val="00597CA8"/>
    <w:rsid w:val="005A1E43"/>
    <w:rsid w:val="005A60EA"/>
    <w:rsid w:val="005B3D2C"/>
    <w:rsid w:val="005B4975"/>
    <w:rsid w:val="005B6D7D"/>
    <w:rsid w:val="005C05DC"/>
    <w:rsid w:val="005C2F3C"/>
    <w:rsid w:val="005C7095"/>
    <w:rsid w:val="005D1701"/>
    <w:rsid w:val="005D2553"/>
    <w:rsid w:val="005D40A9"/>
    <w:rsid w:val="005D4880"/>
    <w:rsid w:val="005E09BE"/>
    <w:rsid w:val="005E11B2"/>
    <w:rsid w:val="005E1FEE"/>
    <w:rsid w:val="005E4ACD"/>
    <w:rsid w:val="005E5882"/>
    <w:rsid w:val="005F0D78"/>
    <w:rsid w:val="005F1152"/>
    <w:rsid w:val="005F28AE"/>
    <w:rsid w:val="005F38BE"/>
    <w:rsid w:val="0060059B"/>
    <w:rsid w:val="00600B1C"/>
    <w:rsid w:val="00601B43"/>
    <w:rsid w:val="00602253"/>
    <w:rsid w:val="006032B4"/>
    <w:rsid w:val="0061295A"/>
    <w:rsid w:val="00613AA4"/>
    <w:rsid w:val="006154D0"/>
    <w:rsid w:val="0061720B"/>
    <w:rsid w:val="00617840"/>
    <w:rsid w:val="0062089B"/>
    <w:rsid w:val="006212B5"/>
    <w:rsid w:val="00621756"/>
    <w:rsid w:val="006229FA"/>
    <w:rsid w:val="006244C0"/>
    <w:rsid w:val="006251FD"/>
    <w:rsid w:val="0063086A"/>
    <w:rsid w:val="00634FBC"/>
    <w:rsid w:val="00636E65"/>
    <w:rsid w:val="00637548"/>
    <w:rsid w:val="00640168"/>
    <w:rsid w:val="00640FEE"/>
    <w:rsid w:val="006479D4"/>
    <w:rsid w:val="00650D6E"/>
    <w:rsid w:val="00650FBF"/>
    <w:rsid w:val="00651390"/>
    <w:rsid w:val="00652F77"/>
    <w:rsid w:val="00657C6C"/>
    <w:rsid w:val="00661786"/>
    <w:rsid w:val="0066283F"/>
    <w:rsid w:val="0067014A"/>
    <w:rsid w:val="006746DD"/>
    <w:rsid w:val="006750AE"/>
    <w:rsid w:val="00682AEB"/>
    <w:rsid w:val="00684FC1"/>
    <w:rsid w:val="006852EA"/>
    <w:rsid w:val="0069012F"/>
    <w:rsid w:val="0069713B"/>
    <w:rsid w:val="0069781D"/>
    <w:rsid w:val="00697E93"/>
    <w:rsid w:val="006A1996"/>
    <w:rsid w:val="006A35DB"/>
    <w:rsid w:val="006A4F8A"/>
    <w:rsid w:val="006A7D73"/>
    <w:rsid w:val="006B0B4B"/>
    <w:rsid w:val="006B1835"/>
    <w:rsid w:val="006B657A"/>
    <w:rsid w:val="006B6CF3"/>
    <w:rsid w:val="006B7D0E"/>
    <w:rsid w:val="006C28C8"/>
    <w:rsid w:val="006C5BBF"/>
    <w:rsid w:val="006D3BD1"/>
    <w:rsid w:val="006D753F"/>
    <w:rsid w:val="006E2490"/>
    <w:rsid w:val="006E45D8"/>
    <w:rsid w:val="006F1F56"/>
    <w:rsid w:val="006F5599"/>
    <w:rsid w:val="006F6E8D"/>
    <w:rsid w:val="006F7FB7"/>
    <w:rsid w:val="00703D53"/>
    <w:rsid w:val="0070465C"/>
    <w:rsid w:val="00704F5B"/>
    <w:rsid w:val="00705285"/>
    <w:rsid w:val="0071049F"/>
    <w:rsid w:val="00710EE9"/>
    <w:rsid w:val="00711CB3"/>
    <w:rsid w:val="00717516"/>
    <w:rsid w:val="0072186D"/>
    <w:rsid w:val="00721EE2"/>
    <w:rsid w:val="0072274E"/>
    <w:rsid w:val="007309B7"/>
    <w:rsid w:val="007322E0"/>
    <w:rsid w:val="007330B0"/>
    <w:rsid w:val="00737B82"/>
    <w:rsid w:val="00741333"/>
    <w:rsid w:val="007415E0"/>
    <w:rsid w:val="0074173C"/>
    <w:rsid w:val="0074273B"/>
    <w:rsid w:val="00742C8F"/>
    <w:rsid w:val="00747456"/>
    <w:rsid w:val="007513D9"/>
    <w:rsid w:val="00754C72"/>
    <w:rsid w:val="007557E9"/>
    <w:rsid w:val="00760220"/>
    <w:rsid w:val="00763D3A"/>
    <w:rsid w:val="0076586A"/>
    <w:rsid w:val="00765AB6"/>
    <w:rsid w:val="00772C09"/>
    <w:rsid w:val="00776074"/>
    <w:rsid w:val="007774A0"/>
    <w:rsid w:val="007811B9"/>
    <w:rsid w:val="00782E78"/>
    <w:rsid w:val="00786400"/>
    <w:rsid w:val="00790F03"/>
    <w:rsid w:val="00794D37"/>
    <w:rsid w:val="007A0A9E"/>
    <w:rsid w:val="007A5237"/>
    <w:rsid w:val="007A6767"/>
    <w:rsid w:val="007A69D2"/>
    <w:rsid w:val="007B292C"/>
    <w:rsid w:val="007B5BCE"/>
    <w:rsid w:val="007B6787"/>
    <w:rsid w:val="007B7200"/>
    <w:rsid w:val="007C223E"/>
    <w:rsid w:val="007D51F7"/>
    <w:rsid w:val="007D6223"/>
    <w:rsid w:val="007D74E9"/>
    <w:rsid w:val="007D75CF"/>
    <w:rsid w:val="007E0883"/>
    <w:rsid w:val="007E2B11"/>
    <w:rsid w:val="007E6693"/>
    <w:rsid w:val="007E6BF9"/>
    <w:rsid w:val="008057A9"/>
    <w:rsid w:val="00806FBB"/>
    <w:rsid w:val="00815099"/>
    <w:rsid w:val="008206F8"/>
    <w:rsid w:val="008212CC"/>
    <w:rsid w:val="00826722"/>
    <w:rsid w:val="00830EA5"/>
    <w:rsid w:val="008314B0"/>
    <w:rsid w:val="0083333F"/>
    <w:rsid w:val="00841753"/>
    <w:rsid w:val="008429BD"/>
    <w:rsid w:val="008463A0"/>
    <w:rsid w:val="008478E5"/>
    <w:rsid w:val="008500D2"/>
    <w:rsid w:val="00853BB9"/>
    <w:rsid w:val="0086060E"/>
    <w:rsid w:val="00863A75"/>
    <w:rsid w:val="0086779E"/>
    <w:rsid w:val="00877A75"/>
    <w:rsid w:val="00882295"/>
    <w:rsid w:val="00884978"/>
    <w:rsid w:val="00886C66"/>
    <w:rsid w:val="0089124F"/>
    <w:rsid w:val="00892E71"/>
    <w:rsid w:val="008962F0"/>
    <w:rsid w:val="008A04FA"/>
    <w:rsid w:val="008A2777"/>
    <w:rsid w:val="008A4A3D"/>
    <w:rsid w:val="008A6F27"/>
    <w:rsid w:val="008B0078"/>
    <w:rsid w:val="008B0A60"/>
    <w:rsid w:val="008B0C82"/>
    <w:rsid w:val="008B0DC5"/>
    <w:rsid w:val="008B1FBA"/>
    <w:rsid w:val="008B38CE"/>
    <w:rsid w:val="008B3C32"/>
    <w:rsid w:val="008B4FF9"/>
    <w:rsid w:val="008B675E"/>
    <w:rsid w:val="008B681C"/>
    <w:rsid w:val="008C08E3"/>
    <w:rsid w:val="008C0B35"/>
    <w:rsid w:val="008C1351"/>
    <w:rsid w:val="008C1A22"/>
    <w:rsid w:val="008C1EFD"/>
    <w:rsid w:val="008C2D95"/>
    <w:rsid w:val="008E2737"/>
    <w:rsid w:val="008F3C08"/>
    <w:rsid w:val="008F6C79"/>
    <w:rsid w:val="008F7638"/>
    <w:rsid w:val="00902FFA"/>
    <w:rsid w:val="0090526C"/>
    <w:rsid w:val="00916AEF"/>
    <w:rsid w:val="00927D15"/>
    <w:rsid w:val="00932502"/>
    <w:rsid w:val="0093344C"/>
    <w:rsid w:val="00933FFF"/>
    <w:rsid w:val="009361D5"/>
    <w:rsid w:val="00936BC0"/>
    <w:rsid w:val="009407D0"/>
    <w:rsid w:val="009427F1"/>
    <w:rsid w:val="00944332"/>
    <w:rsid w:val="00947673"/>
    <w:rsid w:val="00947F99"/>
    <w:rsid w:val="00950F66"/>
    <w:rsid w:val="009558D3"/>
    <w:rsid w:val="00956F34"/>
    <w:rsid w:val="00961FE5"/>
    <w:rsid w:val="00963947"/>
    <w:rsid w:val="00963DBE"/>
    <w:rsid w:val="0096418C"/>
    <w:rsid w:val="009664A1"/>
    <w:rsid w:val="00972391"/>
    <w:rsid w:val="00974595"/>
    <w:rsid w:val="0097476E"/>
    <w:rsid w:val="009770A2"/>
    <w:rsid w:val="00985672"/>
    <w:rsid w:val="009941BA"/>
    <w:rsid w:val="009953DE"/>
    <w:rsid w:val="00995A7A"/>
    <w:rsid w:val="009A13F4"/>
    <w:rsid w:val="009A1F94"/>
    <w:rsid w:val="009A357F"/>
    <w:rsid w:val="009C61BA"/>
    <w:rsid w:val="009C7FDB"/>
    <w:rsid w:val="009D3F03"/>
    <w:rsid w:val="009D7CB0"/>
    <w:rsid w:val="009E0318"/>
    <w:rsid w:val="009E21E7"/>
    <w:rsid w:val="009E343F"/>
    <w:rsid w:val="009E73BA"/>
    <w:rsid w:val="009F6D63"/>
    <w:rsid w:val="00A0171B"/>
    <w:rsid w:val="00A03B26"/>
    <w:rsid w:val="00A2086C"/>
    <w:rsid w:val="00A22BE4"/>
    <w:rsid w:val="00A37B2D"/>
    <w:rsid w:val="00A4195D"/>
    <w:rsid w:val="00A41D02"/>
    <w:rsid w:val="00A43B06"/>
    <w:rsid w:val="00A464FE"/>
    <w:rsid w:val="00A625AE"/>
    <w:rsid w:val="00A6295F"/>
    <w:rsid w:val="00A63320"/>
    <w:rsid w:val="00A635E8"/>
    <w:rsid w:val="00A71C1F"/>
    <w:rsid w:val="00A745D8"/>
    <w:rsid w:val="00A7797F"/>
    <w:rsid w:val="00A82C2D"/>
    <w:rsid w:val="00A84319"/>
    <w:rsid w:val="00A96066"/>
    <w:rsid w:val="00AA19A6"/>
    <w:rsid w:val="00AA2E1E"/>
    <w:rsid w:val="00AA3A9A"/>
    <w:rsid w:val="00AA4E78"/>
    <w:rsid w:val="00AA5159"/>
    <w:rsid w:val="00AB087D"/>
    <w:rsid w:val="00AC5DE9"/>
    <w:rsid w:val="00AD23B0"/>
    <w:rsid w:val="00AD28A7"/>
    <w:rsid w:val="00AD52B3"/>
    <w:rsid w:val="00AD5C7A"/>
    <w:rsid w:val="00AD6324"/>
    <w:rsid w:val="00AD659F"/>
    <w:rsid w:val="00AD7E56"/>
    <w:rsid w:val="00AE4396"/>
    <w:rsid w:val="00AF012A"/>
    <w:rsid w:val="00AF1070"/>
    <w:rsid w:val="00AF2B28"/>
    <w:rsid w:val="00AF2F48"/>
    <w:rsid w:val="00B00896"/>
    <w:rsid w:val="00B00A3E"/>
    <w:rsid w:val="00B01DDC"/>
    <w:rsid w:val="00B0255E"/>
    <w:rsid w:val="00B0434F"/>
    <w:rsid w:val="00B049E6"/>
    <w:rsid w:val="00B075FA"/>
    <w:rsid w:val="00B11BDE"/>
    <w:rsid w:val="00B14B4E"/>
    <w:rsid w:val="00B2201E"/>
    <w:rsid w:val="00B324A0"/>
    <w:rsid w:val="00B33A58"/>
    <w:rsid w:val="00B35039"/>
    <w:rsid w:val="00B37FD1"/>
    <w:rsid w:val="00B40BEA"/>
    <w:rsid w:val="00B40DA5"/>
    <w:rsid w:val="00B425FF"/>
    <w:rsid w:val="00B431DA"/>
    <w:rsid w:val="00B4567E"/>
    <w:rsid w:val="00B52A18"/>
    <w:rsid w:val="00B53C7A"/>
    <w:rsid w:val="00B55D38"/>
    <w:rsid w:val="00B62365"/>
    <w:rsid w:val="00B631CC"/>
    <w:rsid w:val="00B65F2D"/>
    <w:rsid w:val="00B7165F"/>
    <w:rsid w:val="00B717E9"/>
    <w:rsid w:val="00B758CB"/>
    <w:rsid w:val="00B75F5A"/>
    <w:rsid w:val="00B77062"/>
    <w:rsid w:val="00B80558"/>
    <w:rsid w:val="00B8305F"/>
    <w:rsid w:val="00B8770F"/>
    <w:rsid w:val="00B93C92"/>
    <w:rsid w:val="00BA36D7"/>
    <w:rsid w:val="00BA53C7"/>
    <w:rsid w:val="00BA7F35"/>
    <w:rsid w:val="00BB0CAB"/>
    <w:rsid w:val="00BB55BB"/>
    <w:rsid w:val="00BB6047"/>
    <w:rsid w:val="00BC198E"/>
    <w:rsid w:val="00BC763D"/>
    <w:rsid w:val="00BC774B"/>
    <w:rsid w:val="00BC7F80"/>
    <w:rsid w:val="00BD0F7B"/>
    <w:rsid w:val="00BD3138"/>
    <w:rsid w:val="00BD3B9D"/>
    <w:rsid w:val="00BD3D96"/>
    <w:rsid w:val="00BD4E92"/>
    <w:rsid w:val="00BD6434"/>
    <w:rsid w:val="00BE2F4B"/>
    <w:rsid w:val="00BE6036"/>
    <w:rsid w:val="00BE7A6B"/>
    <w:rsid w:val="00BF0FBE"/>
    <w:rsid w:val="00BF1C09"/>
    <w:rsid w:val="00BF571D"/>
    <w:rsid w:val="00BF66F6"/>
    <w:rsid w:val="00C01D24"/>
    <w:rsid w:val="00C04B7B"/>
    <w:rsid w:val="00C12168"/>
    <w:rsid w:val="00C13F32"/>
    <w:rsid w:val="00C25B6F"/>
    <w:rsid w:val="00C27BD2"/>
    <w:rsid w:val="00C36036"/>
    <w:rsid w:val="00C362D9"/>
    <w:rsid w:val="00C37E09"/>
    <w:rsid w:val="00C4141B"/>
    <w:rsid w:val="00C41FAF"/>
    <w:rsid w:val="00C44C4F"/>
    <w:rsid w:val="00C46207"/>
    <w:rsid w:val="00C56E46"/>
    <w:rsid w:val="00C604B5"/>
    <w:rsid w:val="00C62697"/>
    <w:rsid w:val="00C6276F"/>
    <w:rsid w:val="00C63340"/>
    <w:rsid w:val="00C63509"/>
    <w:rsid w:val="00C665B6"/>
    <w:rsid w:val="00C71D24"/>
    <w:rsid w:val="00C72F99"/>
    <w:rsid w:val="00C74C11"/>
    <w:rsid w:val="00C82301"/>
    <w:rsid w:val="00C83D98"/>
    <w:rsid w:val="00C85D13"/>
    <w:rsid w:val="00C86759"/>
    <w:rsid w:val="00C92AF9"/>
    <w:rsid w:val="00CA04A8"/>
    <w:rsid w:val="00CA04E7"/>
    <w:rsid w:val="00CA0DEE"/>
    <w:rsid w:val="00CA2A17"/>
    <w:rsid w:val="00CA4DB9"/>
    <w:rsid w:val="00CA6FB2"/>
    <w:rsid w:val="00CB3005"/>
    <w:rsid w:val="00CB5411"/>
    <w:rsid w:val="00CC0DC9"/>
    <w:rsid w:val="00CD03A0"/>
    <w:rsid w:val="00CD1BDB"/>
    <w:rsid w:val="00CD5379"/>
    <w:rsid w:val="00CD65D8"/>
    <w:rsid w:val="00CD6932"/>
    <w:rsid w:val="00CF34B1"/>
    <w:rsid w:val="00CF7590"/>
    <w:rsid w:val="00CF789A"/>
    <w:rsid w:val="00D05370"/>
    <w:rsid w:val="00D12F2D"/>
    <w:rsid w:val="00D13B10"/>
    <w:rsid w:val="00D14B32"/>
    <w:rsid w:val="00D14FD9"/>
    <w:rsid w:val="00D15F86"/>
    <w:rsid w:val="00D219CF"/>
    <w:rsid w:val="00D2273E"/>
    <w:rsid w:val="00D22AC9"/>
    <w:rsid w:val="00D23074"/>
    <w:rsid w:val="00D4426D"/>
    <w:rsid w:val="00D4612E"/>
    <w:rsid w:val="00D468BC"/>
    <w:rsid w:val="00D46B1C"/>
    <w:rsid w:val="00D5188A"/>
    <w:rsid w:val="00D55ED3"/>
    <w:rsid w:val="00D57533"/>
    <w:rsid w:val="00D6082E"/>
    <w:rsid w:val="00D80097"/>
    <w:rsid w:val="00D8714C"/>
    <w:rsid w:val="00D922AB"/>
    <w:rsid w:val="00D961E4"/>
    <w:rsid w:val="00DA0B05"/>
    <w:rsid w:val="00DA12BF"/>
    <w:rsid w:val="00DA269C"/>
    <w:rsid w:val="00DA488E"/>
    <w:rsid w:val="00DA730A"/>
    <w:rsid w:val="00DA7D5C"/>
    <w:rsid w:val="00DB1538"/>
    <w:rsid w:val="00DB2665"/>
    <w:rsid w:val="00DC2FEB"/>
    <w:rsid w:val="00DD29D4"/>
    <w:rsid w:val="00DD2AB4"/>
    <w:rsid w:val="00DD60F9"/>
    <w:rsid w:val="00DE28DF"/>
    <w:rsid w:val="00DE6507"/>
    <w:rsid w:val="00DF1777"/>
    <w:rsid w:val="00E010F2"/>
    <w:rsid w:val="00E02B12"/>
    <w:rsid w:val="00E02D5B"/>
    <w:rsid w:val="00E112F9"/>
    <w:rsid w:val="00E136DF"/>
    <w:rsid w:val="00E15713"/>
    <w:rsid w:val="00E16BE1"/>
    <w:rsid w:val="00E16FC3"/>
    <w:rsid w:val="00E20A11"/>
    <w:rsid w:val="00E23956"/>
    <w:rsid w:val="00E27360"/>
    <w:rsid w:val="00E320FA"/>
    <w:rsid w:val="00E322D4"/>
    <w:rsid w:val="00E33D05"/>
    <w:rsid w:val="00E3543E"/>
    <w:rsid w:val="00E3798B"/>
    <w:rsid w:val="00E42560"/>
    <w:rsid w:val="00E43762"/>
    <w:rsid w:val="00E44025"/>
    <w:rsid w:val="00E449EA"/>
    <w:rsid w:val="00E51B6E"/>
    <w:rsid w:val="00E52E63"/>
    <w:rsid w:val="00E53BF8"/>
    <w:rsid w:val="00E55F9A"/>
    <w:rsid w:val="00E60AFE"/>
    <w:rsid w:val="00E62997"/>
    <w:rsid w:val="00E647C2"/>
    <w:rsid w:val="00E655CE"/>
    <w:rsid w:val="00E7147E"/>
    <w:rsid w:val="00E72C4F"/>
    <w:rsid w:val="00E739DE"/>
    <w:rsid w:val="00E82A83"/>
    <w:rsid w:val="00E83C1F"/>
    <w:rsid w:val="00E870CE"/>
    <w:rsid w:val="00E936A2"/>
    <w:rsid w:val="00EA653C"/>
    <w:rsid w:val="00EB3C24"/>
    <w:rsid w:val="00EB4DD3"/>
    <w:rsid w:val="00EC033D"/>
    <w:rsid w:val="00EC62D6"/>
    <w:rsid w:val="00ED365A"/>
    <w:rsid w:val="00EE1B08"/>
    <w:rsid w:val="00EE45DF"/>
    <w:rsid w:val="00EE65A4"/>
    <w:rsid w:val="00EE6F0C"/>
    <w:rsid w:val="00EE726B"/>
    <w:rsid w:val="00EE7396"/>
    <w:rsid w:val="00EE741B"/>
    <w:rsid w:val="00F02D26"/>
    <w:rsid w:val="00F058B1"/>
    <w:rsid w:val="00F05A99"/>
    <w:rsid w:val="00F07F8E"/>
    <w:rsid w:val="00F11232"/>
    <w:rsid w:val="00F12682"/>
    <w:rsid w:val="00F12E3A"/>
    <w:rsid w:val="00F16D2A"/>
    <w:rsid w:val="00F20525"/>
    <w:rsid w:val="00F214E3"/>
    <w:rsid w:val="00F224A7"/>
    <w:rsid w:val="00F22929"/>
    <w:rsid w:val="00F24DBF"/>
    <w:rsid w:val="00F2524F"/>
    <w:rsid w:val="00F35908"/>
    <w:rsid w:val="00F359FD"/>
    <w:rsid w:val="00F35B26"/>
    <w:rsid w:val="00F4372A"/>
    <w:rsid w:val="00F446C8"/>
    <w:rsid w:val="00F45677"/>
    <w:rsid w:val="00F46514"/>
    <w:rsid w:val="00F47569"/>
    <w:rsid w:val="00F501E9"/>
    <w:rsid w:val="00F5046F"/>
    <w:rsid w:val="00F5679F"/>
    <w:rsid w:val="00F604F8"/>
    <w:rsid w:val="00F61C88"/>
    <w:rsid w:val="00F62DD4"/>
    <w:rsid w:val="00F63109"/>
    <w:rsid w:val="00F63B03"/>
    <w:rsid w:val="00F647A0"/>
    <w:rsid w:val="00F66828"/>
    <w:rsid w:val="00F75B14"/>
    <w:rsid w:val="00F75F4A"/>
    <w:rsid w:val="00F763EE"/>
    <w:rsid w:val="00F778FA"/>
    <w:rsid w:val="00F810AF"/>
    <w:rsid w:val="00F82959"/>
    <w:rsid w:val="00F8646A"/>
    <w:rsid w:val="00F8767A"/>
    <w:rsid w:val="00F9245B"/>
    <w:rsid w:val="00F970D6"/>
    <w:rsid w:val="00F97C56"/>
    <w:rsid w:val="00FA1607"/>
    <w:rsid w:val="00FA3E51"/>
    <w:rsid w:val="00FA51B7"/>
    <w:rsid w:val="00FA632B"/>
    <w:rsid w:val="00FB46A8"/>
    <w:rsid w:val="00FB51E1"/>
    <w:rsid w:val="00FC0F79"/>
    <w:rsid w:val="00FC17AF"/>
    <w:rsid w:val="00FC2A67"/>
    <w:rsid w:val="00FC5515"/>
    <w:rsid w:val="00FC57C7"/>
    <w:rsid w:val="00FC5959"/>
    <w:rsid w:val="00FC5985"/>
    <w:rsid w:val="00FC7583"/>
    <w:rsid w:val="00FC7E27"/>
    <w:rsid w:val="00FD078D"/>
    <w:rsid w:val="00FD1212"/>
    <w:rsid w:val="00FD189A"/>
    <w:rsid w:val="00FE07EB"/>
    <w:rsid w:val="00FE10CF"/>
    <w:rsid w:val="00FE173E"/>
    <w:rsid w:val="00FF0D4F"/>
    <w:rsid w:val="00FF462E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A0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1E0C46"/>
    <w:pPr>
      <w:bidi/>
      <w:spacing w:after="100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autoRedefine/>
    <w:uiPriority w:val="9"/>
    <w:qFormat/>
    <w:rsid w:val="00D4612E"/>
    <w:pPr>
      <w:keepNext/>
      <w:keepLines/>
      <w:tabs>
        <w:tab w:val="left" w:pos="2587"/>
      </w:tabs>
      <w:spacing w:before="480" w:line="276" w:lineRule="auto"/>
      <w:ind w:right="-1026"/>
      <w:jc w:val="left"/>
      <w:outlineLvl w:val="0"/>
    </w:pPr>
    <w:rPr>
      <w:rFonts w:eastAsia="Calibri" w:cs="Nazanin"/>
      <w:b/>
      <w:bCs/>
      <w:noProof/>
      <w:color w:val="000000" w:themeColor="text1"/>
      <w:sz w:val="40"/>
      <w:szCs w:val="40"/>
      <w:lang w:bidi="ar-SA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3E37CD"/>
    <w:pPr>
      <w:spacing w:before="200" w:after="0"/>
      <w:outlineLvl w:val="1"/>
    </w:pPr>
    <w:rPr>
      <w:rFonts w:eastAsiaTheme="majorEastAsia"/>
      <w:b/>
      <w:bCs/>
      <w:sz w:val="32"/>
      <w:szCs w:val="36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3E37CD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97B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D4612E"/>
    <w:rPr>
      <w:rFonts w:eastAsia="Calibri" w:cs="Nazanin"/>
      <w:b/>
      <w:bCs/>
      <w:noProof/>
      <w:color w:val="000000" w:themeColor="text1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83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83"/>
    <w:rPr>
      <w:rFonts w:cs="B Nazanin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197B01"/>
    <w:rPr>
      <w:rFonts w:eastAsiaTheme="majorEastAsia" w:cs="B Nazani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7E2B11"/>
    <w:rPr>
      <w:color w:val="0000FF" w:themeColor="hyperlink"/>
      <w:u w:val="single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6B1835"/>
    <w:rPr>
      <w:rFonts w:eastAsiaTheme="majorEastAsia" w:cs="B Nazanin"/>
      <w:b/>
      <w:bCs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540A2E"/>
    <w:pPr>
      <w:spacing w:after="0"/>
    </w:pPr>
  </w:style>
  <w:style w:type="character" w:styleId="BookTitle">
    <w:name w:val="Book Title"/>
    <w:basedOn w:val="DefaultParagraphFont"/>
    <w:uiPriority w:val="33"/>
    <w:rsid w:val="00482155"/>
    <w:rPr>
      <w:rFonts w:asciiTheme="minorHAnsi" w:hAnsiTheme="minorHAnsi" w:cs="B Nazanin"/>
      <w:b/>
      <w:bCs/>
      <w:iCs w:val="0"/>
      <w:caps w:val="0"/>
      <w:smallCaps w:val="0"/>
      <w:strike w:val="0"/>
      <w:dstrike w:val="0"/>
      <w:vanish w:val="0"/>
      <w:spacing w:val="5"/>
      <w:sz w:val="44"/>
      <w:szCs w:val="48"/>
      <w:vertAlign w:val="baseline"/>
    </w:rPr>
  </w:style>
  <w:style w:type="paragraph" w:styleId="Title">
    <w:name w:val="Title"/>
    <w:aliases w:val="عنوان اصلی"/>
    <w:basedOn w:val="Normal"/>
    <w:next w:val="Normal"/>
    <w:link w:val="TitleChar"/>
    <w:autoRedefine/>
    <w:uiPriority w:val="10"/>
    <w:qFormat/>
    <w:rsid w:val="00ED365A"/>
    <w:pPr>
      <w:spacing w:after="200" w:line="240" w:lineRule="auto"/>
      <w:contextualSpacing/>
      <w:jc w:val="left"/>
    </w:pPr>
    <w:rPr>
      <w:rFonts w:ascii="Times New Roman" w:eastAsia="Calibri" w:hAnsi="Times New Roman"/>
      <w:b/>
      <w:bCs/>
      <w:spacing w:val="5"/>
      <w:kern w:val="28"/>
      <w:sz w:val="48"/>
      <w:szCs w:val="48"/>
    </w:rPr>
  </w:style>
  <w:style w:type="character" w:customStyle="1" w:styleId="TitleChar">
    <w:name w:val="Title Char"/>
    <w:aliases w:val="عنوان اصلی Char"/>
    <w:basedOn w:val="DefaultParagraphFont"/>
    <w:link w:val="Title"/>
    <w:uiPriority w:val="10"/>
    <w:rsid w:val="00ED365A"/>
    <w:rPr>
      <w:rFonts w:ascii="Times New Roman" w:eastAsia="Calibri" w:hAnsi="Times New Roman" w:cs="B Nazanin"/>
      <w:b/>
      <w:bCs/>
      <w:spacing w:val="5"/>
      <w:kern w:val="28"/>
      <w:sz w:val="48"/>
      <w:szCs w:val="4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01"/>
    <w:rPr>
      <w:rFonts w:asciiTheme="majorHAnsi" w:eastAsiaTheme="majorEastAsia" w:hAnsiTheme="majorHAnsi" w:cstheme="majorBidi"/>
      <w:color w:val="365F91" w:themeColor="accent1" w:themeShade="B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01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paragraph" w:styleId="Caption">
    <w:name w:val="caption"/>
    <w:aliases w:val="جدول/تصویر"/>
    <w:basedOn w:val="Normal"/>
    <w:next w:val="Normal"/>
    <w:uiPriority w:val="35"/>
    <w:unhideWhenUsed/>
    <w:qFormat/>
    <w:rsid w:val="00540A2E"/>
    <w:pPr>
      <w:spacing w:after="200" w:line="240" w:lineRule="auto"/>
      <w:jc w:val="center"/>
    </w:pPr>
    <w:rPr>
      <w:sz w:val="18"/>
      <w:szCs w:val="20"/>
    </w:rPr>
  </w:style>
  <w:style w:type="paragraph" w:customStyle="1" w:styleId="ContactInfo">
    <w:name w:val="Contact Info"/>
    <w:basedOn w:val="Normal"/>
    <w:uiPriority w:val="3"/>
    <w:qFormat/>
    <w:rsid w:val="00B11BDE"/>
    <w:pPr>
      <w:bidi w:val="0"/>
      <w:spacing w:after="80" w:line="280" w:lineRule="exact"/>
      <w:ind w:left="6480"/>
      <w:contextualSpacing/>
      <w:jc w:val="left"/>
    </w:pPr>
    <w:rPr>
      <w:rFonts w:cs="Times New Roman"/>
      <w:color w:val="212120"/>
      <w:sz w:val="20"/>
      <w:szCs w:val="18"/>
      <w:lang w:bidi="ar-SA"/>
    </w:rPr>
  </w:style>
  <w:style w:type="paragraph" w:customStyle="1" w:styleId="Logo">
    <w:name w:val="Logo"/>
    <w:basedOn w:val="Normal"/>
    <w:link w:val="LogoChar"/>
    <w:uiPriority w:val="3"/>
    <w:qFormat/>
    <w:rsid w:val="00B11BDE"/>
    <w:pPr>
      <w:bidi w:val="0"/>
      <w:spacing w:after="0" w:line="240" w:lineRule="auto"/>
      <w:jc w:val="left"/>
    </w:pPr>
    <w:rPr>
      <w:rFonts w:ascii="Arial" w:hAnsi="Arial" w:cs="Times New Roman"/>
      <w:color w:val="4A412B"/>
      <w:spacing w:val="20"/>
      <w:sz w:val="26"/>
      <w:szCs w:val="24"/>
      <w:lang w:bidi="ar-SA"/>
    </w:rPr>
  </w:style>
  <w:style w:type="character" w:customStyle="1" w:styleId="LogoChar">
    <w:name w:val="Logo Char"/>
    <w:basedOn w:val="DefaultParagraphFont"/>
    <w:link w:val="Logo"/>
    <w:uiPriority w:val="3"/>
    <w:rsid w:val="00B11BDE"/>
    <w:rPr>
      <w:rFonts w:ascii="Arial" w:hAnsi="Arial" w:cs="Times New Roman"/>
      <w:color w:val="4A412B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F214E3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14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65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5439"/>
    <w:pPr>
      <w:bidi w:val="0"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B27CB"/>
    <w:pPr>
      <w:tabs>
        <w:tab w:val="right" w:leader="dot" w:pos="10430"/>
      </w:tabs>
      <w:ind w:left="90" w:hanging="90"/>
    </w:pPr>
  </w:style>
  <w:style w:type="paragraph" w:customStyle="1" w:styleId="a">
    <w:name w:val="تهیه کننده"/>
    <w:basedOn w:val="Normal"/>
    <w:next w:val="Normal"/>
    <w:link w:val="Char"/>
    <w:autoRedefine/>
    <w:qFormat/>
    <w:rsid w:val="0071049F"/>
    <w:pPr>
      <w:keepLines/>
      <w:widowControl w:val="0"/>
      <w:spacing w:after="0"/>
      <w:ind w:left="720"/>
      <w:jc w:val="center"/>
    </w:pPr>
    <w:rPr>
      <w:rFonts w:ascii="Calibri" w:eastAsiaTheme="majorEastAsia" w:hAnsi="Calibri"/>
      <w:b/>
      <w:bCs/>
      <w:sz w:val="28"/>
    </w:rPr>
  </w:style>
  <w:style w:type="paragraph" w:customStyle="1" w:styleId="a0">
    <w:name w:val="هدر"/>
    <w:basedOn w:val="Normal"/>
    <w:next w:val="Normal"/>
    <w:link w:val="Char0"/>
    <w:autoRedefine/>
    <w:qFormat/>
    <w:rsid w:val="00863A75"/>
    <w:pPr>
      <w:spacing w:before="240"/>
      <w:ind w:left="115" w:right="180"/>
      <w:outlineLvl w:val="2"/>
    </w:pPr>
    <w:rPr>
      <w:rFonts w:ascii="Calibri" w:hAnsi="Calibri"/>
      <w:b/>
      <w:bCs/>
      <w:sz w:val="40"/>
      <w:szCs w:val="40"/>
    </w:rPr>
  </w:style>
  <w:style w:type="character" w:customStyle="1" w:styleId="Char">
    <w:name w:val="تهیه کننده Char"/>
    <w:basedOn w:val="DefaultParagraphFont"/>
    <w:link w:val="a"/>
    <w:rsid w:val="0071049F"/>
    <w:rPr>
      <w:rFonts w:ascii="Calibri" w:eastAsiaTheme="majorEastAsia" w:hAnsi="Calibri" w:cs="B Nazanin"/>
      <w:b/>
      <w:bCs/>
      <w:sz w:val="28"/>
      <w:szCs w:val="28"/>
      <w:lang w:bidi="fa-IR"/>
    </w:rPr>
  </w:style>
  <w:style w:type="paragraph" w:customStyle="1" w:styleId="a1">
    <w:name w:val="فوتر"/>
    <w:basedOn w:val="Normal"/>
    <w:next w:val="Normal"/>
    <w:link w:val="Char1"/>
    <w:autoRedefine/>
    <w:qFormat/>
    <w:rsid w:val="00C41FAF"/>
    <w:pPr>
      <w:jc w:val="left"/>
    </w:pPr>
    <w:rPr>
      <w:rFonts w:ascii="Calibri" w:hAnsi="Calibri"/>
      <w:b/>
      <w:bCs/>
      <w:sz w:val="22"/>
      <w:szCs w:val="24"/>
    </w:rPr>
  </w:style>
  <w:style w:type="character" w:customStyle="1" w:styleId="Char0">
    <w:name w:val="هدر Char"/>
    <w:basedOn w:val="DefaultParagraphFont"/>
    <w:link w:val="a0"/>
    <w:rsid w:val="00863A75"/>
    <w:rPr>
      <w:rFonts w:ascii="Calibri" w:hAnsi="Calibri" w:cs="B Nazanin"/>
      <w:b/>
      <w:bCs/>
      <w:sz w:val="40"/>
      <w:szCs w:val="40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A730A"/>
  </w:style>
  <w:style w:type="character" w:customStyle="1" w:styleId="Char1">
    <w:name w:val="فوتر Char"/>
    <w:basedOn w:val="DefaultParagraphFont"/>
    <w:link w:val="a1"/>
    <w:rsid w:val="00C41FAF"/>
    <w:rPr>
      <w:rFonts w:ascii="Calibri" w:hAnsi="Calibri" w:cs="B Nazanin"/>
      <w:b/>
      <w:bCs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A730A"/>
    <w:pPr>
      <w:ind w:left="240"/>
    </w:pPr>
  </w:style>
  <w:style w:type="paragraph" w:styleId="Salutation">
    <w:name w:val="Salutation"/>
    <w:basedOn w:val="Normal"/>
    <w:next w:val="Normal"/>
    <w:link w:val="SalutationChar"/>
    <w:uiPriority w:val="5"/>
    <w:qFormat/>
    <w:rsid w:val="00484CB9"/>
    <w:pPr>
      <w:bidi w:val="0"/>
      <w:spacing w:after="360" w:line="312" w:lineRule="auto"/>
      <w:jc w:val="left"/>
    </w:pPr>
    <w:rPr>
      <w:rFonts w:cstheme="minorBidi"/>
      <w:color w:val="000000" w:themeColor="text1"/>
      <w:szCs w:val="24"/>
      <w:lang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484CB9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F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59FD"/>
    <w:pPr>
      <w:bidi w:val="0"/>
      <w:spacing w:before="100"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Body">
    <w:name w:val="Body"/>
    <w:basedOn w:val="Normal"/>
    <w:qFormat/>
    <w:rsid w:val="00F647A0"/>
    <w:pPr>
      <w:spacing w:before="120" w:after="60" w:line="240" w:lineRule="auto"/>
      <w:ind w:left="890"/>
      <w:jc w:val="left"/>
    </w:pPr>
    <w:rPr>
      <w:rFonts w:ascii="Book Antiqua" w:eastAsia="Times New Roman" w:hAnsi="Book Antiqua"/>
      <w:noProof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devops/pipelines/process/environments-kubernetes?view=azure-devop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devops/pipelines/library/secure-files?view=azure-devop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devops/pipelines/process/environments-virtual-machines?view=azure-devop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arshasbi\Downloads\trans24-word-template-960915-01-v4.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E95C4403F4D8B4FB30489A4DF6BA6DA" ma:contentTypeVersion="11" ma:contentTypeDescription="ایجاد سند جدید" ma:contentTypeScope="" ma:versionID="1613cd3bd36efbf0e3006b99ebb4d303">
  <xsd:schema xmlns:xsd="http://www.w3.org/2001/XMLSchema" xmlns:xs="http://www.w3.org/2001/XMLSchema" xmlns:p="http://schemas.microsoft.com/office/2006/metadata/properties" xmlns:ns2="8f13c765-3cc4-4a29-be50-ea6aea989080" xmlns:ns3="5b1bf424-ba61-4d0a-bfc2-5f59fc698eac" targetNamespace="http://schemas.microsoft.com/office/2006/metadata/properties" ma:root="true" ma:fieldsID="b89a887638c5c7379b0ea2834ac8fa69" ns2:_="" ns3:_="">
    <xsd:import namespace="8f13c765-3cc4-4a29-be50-ea6aea989080"/>
    <xsd:import namespace="5b1bf424-ba61-4d0a-bfc2-5f59fc698e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62a__x0648__x0636__x06cc__x062d__x0627__x062a_" minOccurs="0"/>
                <xsd:element ref="ns3:_x0646__x0648__x0639__x0020__x0645__x062e__x0627__x0637__x0628_" minOccurs="0"/>
                <xsd:element ref="ns3:_x0648__x0627__x062d__x062f__x0020__x0645__x0631__x0628__x0648__x0637__x0647_" minOccurs="0"/>
                <xsd:element ref="ns3:_x0641__x0631__x0645__x062a_" minOccurs="0"/>
                <xsd:element ref="ns3:_x0646__x0648__x0639__x0020__x0622__x0645__x0648__x0632__x0634_" minOccurs="0"/>
                <xsd:element ref="ns3:cd18ac07c6eb4191abfbb62549d35a37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3c765-3cc4-4a29-be50-ea6aea9890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دسترسی به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7" nillable="true" ma:displayName="Taxonomy Catch All Column" ma:description="" ma:hidden="true" ma:list="{5a11a14e-2dee-4f62-a218-758d0ddb9d57}" ma:internalName="TaxCatchAll" ma:showField="CatchAllData" ma:web="8f13c765-3cc4-4a29-be50-ea6aea989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bf424-ba61-4d0a-bfc2-5f59fc698eac" elementFormDefault="qualified">
    <xsd:import namespace="http://schemas.microsoft.com/office/2006/documentManagement/types"/>
    <xsd:import namespace="http://schemas.microsoft.com/office/infopath/2007/PartnerControls"/>
    <xsd:element name="_x062a__x0648__x0636__x06cc__x062d__x0627__x062a_" ma:index="9" nillable="true" ma:displayName="توضیحات" ma:internalName="_x062a__x0648__x0636__x06cc__x062d__x0627__x062a_">
      <xsd:simpleType>
        <xsd:restriction base="dms:Note">
          <xsd:maxLength value="255"/>
        </xsd:restriction>
      </xsd:simpleType>
    </xsd:element>
    <xsd:element name="_x0646__x0648__x0639__x0020__x0645__x062e__x0627__x0637__x0628_" ma:index="10" nillable="true" ma:displayName="نوع مخاطب" ma:default="پشتیبانی نرم‌افزار" ma:format="Dropdown" ma:internalName="_x0646__x0648__x0639__x0020__x0645__x062e__x0627__x0637__x0628_">
      <xsd:simpleType>
        <xsd:restriction base="dms:Choice">
          <xsd:enumeration value="پشتیبانی نرم‌افزار"/>
          <xsd:enumeration value="توسعه نرم‌افزار"/>
        </xsd:restriction>
      </xsd:simpleType>
    </xsd:element>
    <xsd:element name="_x0648__x0627__x062d__x062f__x0020__x0645__x0631__x0628__x0648__x0637__x0647_" ma:index="11" nillable="true" ma:displayName="واحد مربوطه" ma:format="Dropdown" ma:internalName="_x0648__x0627__x062d__x062f__x0020__x0645__x0631__x0628__x0648__x0637__x0647_">
      <xsd:simpleType>
        <xsd:restriction base="dms:Choice">
          <xsd:enumeration value="نرم‌افزار"/>
          <xsd:enumeration value="پایگاه داده"/>
          <xsd:enumeration value="زیرساخت"/>
          <xsd:enumeration value="مشترک"/>
          <xsd:enumeration value="عمومی"/>
        </xsd:restriction>
      </xsd:simpleType>
    </xsd:element>
    <xsd:element name="_x0641__x0631__x0645__x062a_" ma:index="12" nillable="true" ma:displayName="فرمت" ma:default="مستند آموزشی" ma:format="Dropdown" ma:internalName="_x0641__x0631__x0645__x062a_">
      <xsd:simpleType>
        <xsd:restriction base="dms:Choice">
          <xsd:enumeration value="مستند آموزشی"/>
          <xsd:enumeration value="کلیپ آموزشی"/>
          <xsd:enumeration value="کتاب"/>
          <xsd:enumeration value="مقاله"/>
          <xsd:enumeration value="ارایه"/>
        </xsd:restriction>
      </xsd:simpleType>
    </xsd:element>
    <xsd:element name="_x0646__x0648__x0639__x0020__x0622__x0645__x0648__x0632__x0634_" ma:index="13" nillable="true" ma:displayName="نوع آموزش" ma:format="Dropdown" ma:internalName="_x0646__x0648__x0639__x0020__x0622__x0645__x0648__x0632__x0634_">
      <xsd:simpleType>
        <xsd:restriction base="dms:Choice">
          <xsd:enumeration value="متنی-مصور"/>
          <xsd:enumeration value="تصویر متحرک"/>
          <xsd:enumeration value="ویدیویی"/>
        </xsd:restriction>
      </xsd:simpleType>
    </xsd:element>
    <xsd:element name="cd18ac07c6eb4191abfbb62549d35a37" ma:index="16" nillable="true" ma:taxonomy="true" ma:internalName="cd18ac07c6eb4191abfbb62549d35a37" ma:taxonomyFieldName="_x06a9__x0644__x0645__x0627__x062a__x0020__x06a9__x0644__x06cc__x062f__x06cc_" ma:displayName="کلمات کلیدی" ma:default="" ma:fieldId="{cd18ac07-c6eb-4191-abfb-b62549d35a37}" ma:taxonomyMulti="true" ma:sspId="338b1968-eb8f-42b6-a7b7-156de4e54ff3" ma:termSetId="42bbad0b-0184-456c-a96c-399840fa6955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13c765-3cc4-4a29-be50-ea6aea989080">
      <Value>962</Value>
      <Value>985</Value>
    </TaxCatchAll>
    <cd18ac07c6eb4191abfbb62549d35a37 xmlns="5b1bf424-ba61-4d0a-bfc2-5f59fc698e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devops</TermName>
          <TermId xmlns="http://schemas.microsoft.com/office/infopath/2007/PartnerControls">46b14971-714d-49f5-9761-d749693b0705</TermId>
        </TermInfo>
        <TermInfo xmlns="http://schemas.microsoft.com/office/infopath/2007/PartnerControls">
          <TermName xmlns="http://schemas.microsoft.com/office/infopath/2007/PartnerControls">فصل دوم</TermName>
          <TermId xmlns="http://schemas.microsoft.com/office/infopath/2007/PartnerControls">9091caf0-b0fe-4f6b-a2c4-46445aedca56</TermId>
        </TermInfo>
      </Terms>
    </cd18ac07c6eb4191abfbb62549d35a37>
    <_x0646__x0648__x0639__x0020__x0645__x062e__x0627__x0637__x0628_ xmlns="5b1bf424-ba61-4d0a-bfc2-5f59fc698eac">توسعه نرم‌افزار</_x0646__x0648__x0639__x0020__x0645__x062e__x0627__x0637__x0628_>
    <_x062a__x0648__x0636__x06cc__x062d__x0627__x062a_ xmlns="5b1bf424-ba61-4d0a-bfc2-5f59fc698eac">Microsoft Azure DevOps (Session 2)</_x062a__x0648__x0636__x06cc__x062d__x0627__x062a_>
    <_x0646__x0648__x0639__x0020__x0622__x0645__x0648__x0632__x0634_ xmlns="5b1bf424-ba61-4d0a-bfc2-5f59fc698eac">متنی-مصور</_x0646__x0648__x0639__x0020__x0622__x0645__x0648__x0632__x0634_>
    <_x0648__x0627__x062d__x062f__x0020__x0645__x0631__x0628__x0648__x0637__x0647_ xmlns="5b1bf424-ba61-4d0a-bfc2-5f59fc698eac">نرم‌افزار</_x0648__x0627__x062d__x062f__x0020__x0645__x0631__x0628__x0648__x0637__x0647_>
    <_x0641__x0631__x0645__x062a_ xmlns="5b1bf424-ba61-4d0a-bfc2-5f59fc698eac">مستند آموزشی</_x0641__x0631__x0645__x062a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37CF8-DE5F-4E85-AF40-F6D1326A5352}"/>
</file>

<file path=customXml/itemProps2.xml><?xml version="1.0" encoding="utf-8"?>
<ds:datastoreItem xmlns:ds="http://schemas.openxmlformats.org/officeDocument/2006/customXml" ds:itemID="{CBA6F130-ADD5-43AB-99B4-3DE8A9F307E8}"/>
</file>

<file path=customXml/itemProps3.xml><?xml version="1.0" encoding="utf-8"?>
<ds:datastoreItem xmlns:ds="http://schemas.openxmlformats.org/officeDocument/2006/customXml" ds:itemID="{13AB4D0F-7993-449C-84A2-7F599544B85E}"/>
</file>

<file path=customXml/itemProps4.xml><?xml version="1.0" encoding="utf-8"?>
<ds:datastoreItem xmlns:ds="http://schemas.openxmlformats.org/officeDocument/2006/customXml" ds:itemID="{D82D7BB3-9891-47D8-B515-0A09EDC6EAC5}"/>
</file>

<file path=docProps/app.xml><?xml version="1.0" encoding="utf-8"?>
<Properties xmlns="http://schemas.openxmlformats.org/officeDocument/2006/extended-properties" xmlns:vt="http://schemas.openxmlformats.org/officeDocument/2006/docPropsVTypes">
  <Template>trans24-word-template-960915-01-v4.0-1</Template>
  <TotalTime>0</TotalTime>
  <Pages>7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Azure DevOps (Session 2)</vt:lpstr>
    </vt:vector>
  </TitlesOfParts>
  <Manager/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 DevOps (Session 2)</dc:title>
  <dc:creator/>
  <cp:lastModifiedBy/>
  <cp:revision>1</cp:revision>
  <dcterms:created xsi:type="dcterms:W3CDTF">2021-05-26T06:57:00Z</dcterms:created>
  <dcterms:modified xsi:type="dcterms:W3CDTF">2021-05-29T11:23:00Z</dcterms:modified>
  <cp:version>4.0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0x010100DE95C4403F4D8B4FB30489A4DF6BA6DA</vt:lpwstr>
  </property>
  <property fmtid="{D5CDD505-2E9C-101B-9397-08002B2CF9AE}" pid="3" name="کلید واژه">
    <vt:lpwstr/>
  </property>
  <property fmtid="{D5CDD505-2E9C-101B-9397-08002B2CF9AE}" pid="4" name="کلمات کلیدی">
    <vt:lpwstr>962;#devops|46b14971-714d-49f5-9761-d749693b0705;#985;#فصل دوم|9091caf0-b0fe-4f6b-a2c4-46445aedca56</vt:lpwstr>
  </property>
</Properties>
</file>