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7D15057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-902335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FB7094" id="Group 57" o:spid="_x0000_s1026" style="position:absolute;margin-left:80.85pt;margin-top:-71.05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2C686350" w14:textId="04BD8057" w:rsidR="003F2726" w:rsidRPr="009C1612" w:rsidRDefault="008B675E" w:rsidP="009C1612">
          <w:pPr>
            <w:spacing w:after="20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1BBFDC7F">
                    <wp:simplePos x="0" y="0"/>
                    <wp:positionH relativeFrom="page">
                      <wp:posOffset>370840</wp:posOffset>
                    </wp:positionH>
                    <wp:positionV relativeFrom="paragraph">
                      <wp:posOffset>2401570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78906273" w:rsidR="00320084" w:rsidRPr="004C308F" w:rsidRDefault="00320084" w:rsidP="00453CEC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4C308F">
                                  <w:rPr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EA29C3">
                                  <w:rPr>
                                    <w:rFonts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 xml:space="preserve">Microsoft Azure DevOps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 w:rsidR="00453CEC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4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29.2pt;margin-top:189.1pt;width:537pt;height:66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" stroked="f">
                    <v:textbox>
                      <w:txbxContent>
                        <w:p w14:paraId="5CD56FCE" w14:textId="78906273" w:rsidR="00320084" w:rsidRPr="004C308F" w:rsidRDefault="00320084" w:rsidP="00453CEC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4C308F">
                            <w:rPr>
                              <w:sz w:val="28"/>
                              <w:szCs w:val="32"/>
                            </w:rPr>
                            <w:t xml:space="preserve"> </w:t>
                          </w:r>
                          <w:r w:rsidRPr="00EA29C3">
                            <w:rPr>
                              <w:rFonts w:cstheme="majorBidi"/>
                              <w:b/>
                              <w:bCs/>
                              <w:sz w:val="52"/>
                              <w:szCs w:val="52"/>
                            </w:rPr>
                            <w:t xml:space="preserve">Microsoft Azure DevOps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 w:rsidR="00453CEC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35E79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7C4D339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320084" w:rsidRPr="00B631CC" w:rsidRDefault="00320084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662BD5C6" w14:textId="628E6CFF" w:rsidR="00320084" w:rsidRDefault="00320084" w:rsidP="0051230C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320084" w:rsidRPr="00B631CC" w:rsidRDefault="00320084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662BD5C6" w14:textId="628E6CFF" w:rsidR="00320084" w:rsidRDefault="00320084" w:rsidP="0051230C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2" w:name="_Toc33439033" w:displacedByCustomXml="prev"/>
    <w:bookmarkStart w:id="3" w:name="_Toc33439675" w:displacedByCustomXml="prev"/>
    <w:p w14:paraId="732A4411" w14:textId="00259D1B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3E08CA88" w14:textId="77777777" w:rsidR="003F2726" w:rsidRDefault="003F2726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42C55" w14:textId="69C57353" w:rsidR="000B27CB" w:rsidRDefault="003F2726" w:rsidP="004D6B4B">
          <w:pPr>
            <w:pStyle w:val="TOCHeading"/>
            <w:bidi/>
            <w:rPr>
              <w:rtl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875328" behindDoc="1" locked="0" layoutInCell="1" allowOverlap="1" wp14:anchorId="1FB97E7F" wp14:editId="0E7C403B">
                <wp:simplePos x="0" y="0"/>
                <wp:positionH relativeFrom="margin">
                  <wp:posOffset>4651596</wp:posOffset>
                </wp:positionH>
                <wp:positionV relativeFrom="paragraph">
                  <wp:posOffset>82219</wp:posOffset>
                </wp:positionV>
                <wp:extent cx="2143125" cy="2143125"/>
                <wp:effectExtent l="0" t="0" r="9525" b="9525"/>
                <wp:wrapTight wrapText="bothSides">
                  <wp:wrapPolygon edited="0">
                    <wp:start x="0" y="0"/>
                    <wp:lineTo x="0" y="21504"/>
                    <wp:lineTo x="21504" y="21504"/>
                    <wp:lineTo x="21504" y="0"/>
                    <wp:lineTo x="0" y="0"/>
                  </wp:wrapPolygon>
                </wp:wrapTight>
                <wp:docPr id="56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s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54C465" w14:textId="2B4DD96F" w:rsidR="000B27CB" w:rsidRDefault="000B27CB" w:rsidP="003267DE">
          <w:pPr>
            <w:ind w:firstLine="90"/>
            <w:rPr>
              <w:rtl/>
              <w:lang w:bidi="ar-SA"/>
            </w:rPr>
          </w:pPr>
        </w:p>
        <w:p w14:paraId="089E6BB0" w14:textId="540E7BF1" w:rsidR="003F2726" w:rsidRPr="001D1862" w:rsidRDefault="003F2726" w:rsidP="001D1862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sz w:val="48"/>
              <w:szCs w:val="48"/>
            </w:rPr>
          </w:pPr>
          <w:r w:rsidRPr="00257A1F">
            <w:rPr>
              <w:rFonts w:cs="B Nazanin" w:hint="cs"/>
              <w:b/>
              <w:bCs/>
              <w:color w:val="auto"/>
              <w:sz w:val="48"/>
              <w:szCs w:val="48"/>
              <w:rtl/>
            </w:rPr>
            <w:t>فهـرســت</w:t>
          </w:r>
        </w:p>
        <w:p w14:paraId="15F71A50" w14:textId="77B2B100" w:rsidR="0045752C" w:rsidRDefault="0045752C" w:rsidP="003267DE">
          <w:pPr>
            <w:ind w:firstLine="90"/>
            <w:rPr>
              <w:rtl/>
              <w:lang w:bidi="ar-SA"/>
            </w:rPr>
          </w:pPr>
        </w:p>
        <w:p w14:paraId="1D3D36A7" w14:textId="77777777" w:rsidR="001D1862" w:rsidRPr="003F2726" w:rsidRDefault="001D1862" w:rsidP="003267DE">
          <w:pPr>
            <w:ind w:firstLine="90"/>
            <w:rPr>
              <w:rtl/>
              <w:lang w:bidi="ar-SA"/>
            </w:rPr>
          </w:pP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20C3BFA9" w14:textId="3DE403DE" w:rsidR="00EE3151" w:rsidRPr="00EE3151" w:rsidRDefault="000B27CB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r w:rsidRPr="00EE3151">
            <w:rPr>
              <w:b/>
              <w:bCs/>
              <w:noProof/>
              <w:sz w:val="28"/>
            </w:rPr>
            <w:fldChar w:fldCharType="begin"/>
          </w:r>
          <w:r w:rsidRPr="00EE3151">
            <w:rPr>
              <w:b/>
              <w:bCs/>
              <w:noProof/>
              <w:sz w:val="28"/>
            </w:rPr>
            <w:instrText xml:space="preserve"> TOC \o "1-3" \h \z \u </w:instrText>
          </w:r>
          <w:r w:rsidRPr="00EE3151">
            <w:rPr>
              <w:b/>
              <w:bCs/>
              <w:noProof/>
              <w:sz w:val="28"/>
            </w:rPr>
            <w:fldChar w:fldCharType="separate"/>
          </w:r>
          <w:hyperlink w:anchor="_Toc64444495" w:history="1">
            <w:r w:rsidR="00EE3151"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مقدمه</w:t>
            </w:r>
            <w:r w:rsidR="00EE3151" w:rsidRPr="00EE3151">
              <w:rPr>
                <w:b/>
                <w:bCs/>
                <w:noProof/>
                <w:webHidden/>
                <w:rtl/>
              </w:rPr>
              <w:tab/>
            </w:r>
            <w:r w:rsidR="00EE3151"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="00EE3151"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EE3151" w:rsidRPr="00EE3151">
              <w:rPr>
                <w:b/>
                <w:bCs/>
                <w:noProof/>
                <w:webHidden/>
              </w:rPr>
              <w:instrText>PAGEREF</w:instrText>
            </w:r>
            <w:r w:rsidR="00EE3151"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EE3151" w:rsidRPr="00EE3151">
              <w:rPr>
                <w:b/>
                <w:bCs/>
                <w:noProof/>
                <w:webHidden/>
              </w:rPr>
              <w:instrText>Toc64444495 \h</w:instrText>
            </w:r>
            <w:r w:rsidR="00EE3151"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EE3151" w:rsidRPr="00EE3151">
              <w:rPr>
                <w:b/>
                <w:bCs/>
                <w:noProof/>
                <w:webHidden/>
                <w:rtl/>
              </w:rPr>
            </w:r>
            <w:r w:rsidR="00EE3151"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2</w:t>
            </w:r>
            <w:r w:rsidR="00EE3151"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109C6980" w14:textId="7C476876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496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مد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ر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ت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محصول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در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Azure DevOps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Toc64444496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2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5B880254" w14:textId="667DC57E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497" w:history="1">
            <w:r w:rsidRPr="00EE3151">
              <w:rPr>
                <w:rStyle w:val="Hyperlink"/>
                <w:b/>
                <w:bCs/>
                <w:noProof/>
              </w:rPr>
              <w:t>Board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Toc64444497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2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BCE3E84" w14:textId="7B7DFF1B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498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ز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رمجموعه‌ها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Board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Toc64444498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2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240F3F2" w14:textId="347ECB9C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499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متدولوژ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rFonts w:cstheme="majorBidi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cstheme="majorBidi"/>
                <w:b/>
                <w:bCs/>
                <w:iCs/>
                <w:noProof/>
              </w:rPr>
              <w:t>KanBan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Toc64444499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3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10DB41EA" w14:textId="1BFF3A0E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0" w:history="1">
            <w:r w:rsidRPr="00EE3151">
              <w:rPr>
                <w:rStyle w:val="Hyperlink"/>
                <w:b/>
                <w:bCs/>
                <w:noProof/>
              </w:rPr>
              <w:t>Type Of Queries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Toc64444500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5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67C6DED" w14:textId="5300B4F7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1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بررس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ک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Sample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برا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Board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Toc64444501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5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E91E541" w14:textId="5EBBD881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2" w:history="1">
            <w:r w:rsidRPr="00EE3151">
              <w:rPr>
                <w:rStyle w:val="Hyperlink"/>
                <w:b/>
                <w:bCs/>
                <w:noProof/>
              </w:rPr>
              <w:t>Extention Delivery Plans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چه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امکانت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را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فراهم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ی‌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کند؟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Toc64444502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6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2E14C562" w14:textId="765045A9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3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مفهوم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User Story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Toc64444503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7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6DE5011D" w14:textId="4AA11B9B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4" w:history="1">
            <w:r w:rsidRPr="00EE3151">
              <w:rPr>
                <w:rStyle w:val="Hyperlink"/>
                <w:b/>
                <w:bCs/>
                <w:noProof/>
              </w:rPr>
              <w:t>Mapping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Toc64444504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9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05689E70" w14:textId="00D522F8" w:rsidR="00EE3151" w:rsidRPr="00EE3151" w:rsidRDefault="00EE3151">
          <w:pPr>
            <w:pStyle w:val="TOC3"/>
            <w:rPr>
              <w:rFonts w:eastAsiaTheme="minorEastAsia" w:cstheme="minorBidi"/>
              <w:b/>
              <w:bCs/>
              <w:noProof/>
              <w:sz w:val="22"/>
              <w:szCs w:val="22"/>
              <w:rtl/>
              <w:lang w:bidi="ar-SA"/>
            </w:rPr>
          </w:pPr>
          <w:hyperlink w:anchor="_Toc64444505" w:history="1"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نکات</w:t>
            </w:r>
            <w:r w:rsidRPr="00EE3151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در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rFonts w:hint="eastAsia"/>
                <w:b/>
                <w:bCs/>
                <w:noProof/>
                <w:rtl/>
              </w:rPr>
              <w:t>خصوص</w:t>
            </w:r>
            <w:r w:rsidRPr="00EE3151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EE3151">
              <w:rPr>
                <w:rStyle w:val="Hyperlink"/>
                <w:b/>
                <w:bCs/>
                <w:noProof/>
              </w:rPr>
              <w:t>KanBan</w:t>
            </w:r>
            <w:r w:rsidRPr="00EE3151">
              <w:rPr>
                <w:b/>
                <w:bCs/>
                <w:noProof/>
                <w:webHidden/>
                <w:rtl/>
              </w:rPr>
              <w:tab/>
            </w:r>
            <w:r w:rsidRPr="00EE3151">
              <w:rPr>
                <w:b/>
                <w:bCs/>
                <w:noProof/>
                <w:webHidden/>
                <w:rtl/>
              </w:rPr>
              <w:fldChar w:fldCharType="begin"/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</w:rPr>
              <w:instrText>PAGEREF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EE3151">
              <w:rPr>
                <w:b/>
                <w:bCs/>
                <w:noProof/>
                <w:webHidden/>
              </w:rPr>
              <w:instrText>Toc64444505 \h</w:instrText>
            </w:r>
            <w:r w:rsidRPr="00EE3151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EE3151">
              <w:rPr>
                <w:b/>
                <w:bCs/>
                <w:noProof/>
                <w:webHidden/>
                <w:rtl/>
              </w:rPr>
            </w:r>
            <w:r w:rsidRPr="00EE3151">
              <w:rPr>
                <w:b/>
                <w:bCs/>
                <w:noProof/>
                <w:webHidden/>
                <w:rtl/>
              </w:rPr>
              <w:fldChar w:fldCharType="separate"/>
            </w:r>
            <w:r w:rsidR="006C4BBD">
              <w:rPr>
                <w:b/>
                <w:bCs/>
                <w:noProof/>
                <w:webHidden/>
                <w:rtl/>
              </w:rPr>
              <w:t>9</w:t>
            </w:r>
            <w:r w:rsidRPr="00EE3151">
              <w:rPr>
                <w:b/>
                <w:bCs/>
                <w:noProof/>
                <w:webHidden/>
                <w:rtl/>
              </w:rPr>
              <w:fldChar w:fldCharType="end"/>
            </w:r>
          </w:hyperlink>
        </w:p>
        <w:p w14:paraId="4F4FC875" w14:textId="77777777" w:rsidR="00EE3151" w:rsidRDefault="000B27CB" w:rsidP="003C3768">
          <w:pPr>
            <w:rPr>
              <w:b/>
              <w:bCs/>
              <w:noProof/>
              <w:sz w:val="28"/>
            </w:rPr>
          </w:pPr>
          <w:r w:rsidRPr="00EE3151">
            <w:rPr>
              <w:b/>
              <w:bCs/>
              <w:noProof/>
              <w:sz w:val="28"/>
            </w:rPr>
            <w:fldChar w:fldCharType="end"/>
          </w:r>
        </w:p>
        <w:p w14:paraId="0FC643CD" w14:textId="07DD4940" w:rsidR="003C3768" w:rsidRDefault="00100F20" w:rsidP="003C3768">
          <w:pPr>
            <w:rPr>
              <w:b/>
              <w:bCs/>
              <w:noProof/>
              <w:rtl/>
            </w:rPr>
          </w:pPr>
        </w:p>
      </w:sdtContent>
    </w:sdt>
    <w:bookmarkStart w:id="4" w:name="_Toc34147079" w:displacedByCustomXml="prev"/>
    <w:bookmarkStart w:id="5" w:name="_Toc34146900" w:displacedByCustomXml="prev"/>
    <w:bookmarkStart w:id="6" w:name="_Toc34146472" w:displacedByCustomXml="prev"/>
    <w:bookmarkStart w:id="7" w:name="_Toc34146246" w:displacedByCustomXml="prev"/>
    <w:bookmarkStart w:id="8" w:name="_Toc34145915" w:displacedByCustomXml="prev"/>
    <w:p w14:paraId="286B44E3" w14:textId="5F1A51F0" w:rsidR="00203226" w:rsidRPr="003C3768" w:rsidRDefault="003E30F1" w:rsidP="003C3768">
      <w:pPr>
        <w:rPr>
          <w:b/>
          <w:bCs/>
          <w:noProof/>
          <w:sz w:val="2"/>
          <w:szCs w:val="2"/>
        </w:rPr>
      </w:pPr>
      <w:r>
        <w:rPr>
          <w:rFonts w:hint="cs"/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B56742" wp14:editId="20E08558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1775" cy="828675"/>
                <wp:effectExtent l="0" t="0" r="28575" b="28575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2867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6313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0;margin-top:0;width:518.25pt;height:65.25pt;z-index:251915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" adj="18000" filled="f" strokecolor="#c00000" strokeweight="2pt">
                <w10:wrap anchorx="page"/>
              </v:shape>
            </w:pict>
          </mc:Fallback>
        </mc:AlternateContent>
      </w:r>
      <w:bookmarkEnd w:id="8"/>
      <w:bookmarkEnd w:id="7"/>
      <w:bookmarkEnd w:id="6"/>
      <w:bookmarkEnd w:id="5"/>
      <w:bookmarkEnd w:id="4"/>
      <w:r w:rsidR="008C2D95" w:rsidRPr="00283F9A">
        <w:rPr>
          <w:rFonts w:cs="Nazanin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925504" behindDoc="1" locked="0" layoutInCell="1" allowOverlap="1" wp14:anchorId="23E6D0BC" wp14:editId="0E575E2E">
            <wp:simplePos x="0" y="0"/>
            <wp:positionH relativeFrom="margin">
              <wp:posOffset>5671185</wp:posOffset>
            </wp:positionH>
            <wp:positionV relativeFrom="paragraph">
              <wp:posOffset>174625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EA310" w14:textId="77777777" w:rsidR="003C3768" w:rsidRPr="00126137" w:rsidRDefault="003C3768" w:rsidP="00AA0094">
      <w:pPr>
        <w:pStyle w:val="a0"/>
        <w:rPr>
          <w:sz w:val="20"/>
          <w:szCs w:val="20"/>
          <w:rtl/>
        </w:rPr>
      </w:pPr>
      <w:bookmarkStart w:id="9" w:name="_Toc62340367"/>
      <w:bookmarkStart w:id="10" w:name="_Toc64444495"/>
      <w:r w:rsidRPr="00126137">
        <w:rPr>
          <w:rFonts w:hint="cs"/>
          <w:rtl/>
        </w:rPr>
        <w:t>مقدمه</w:t>
      </w:r>
      <w:bookmarkEnd w:id="9"/>
      <w:bookmarkEnd w:id="10"/>
    </w:p>
    <w:p w14:paraId="61287821" w14:textId="349D30A3" w:rsidR="008C2D95" w:rsidRDefault="008C2D95" w:rsidP="008C2D95">
      <w:pPr>
        <w:spacing w:line="276" w:lineRule="auto"/>
        <w:ind w:firstLine="90"/>
      </w:pPr>
    </w:p>
    <w:p w14:paraId="7311BA0D" w14:textId="244B35D9" w:rsidR="00453CEC" w:rsidRPr="00453CEC" w:rsidRDefault="00453CEC" w:rsidP="00453CEC">
      <w:pPr>
        <w:spacing w:line="276" w:lineRule="auto"/>
        <w:rPr>
          <w:rFonts w:ascii="Times New Roman" w:hAnsi="Times New Roman"/>
          <w:sz w:val="27"/>
          <w:szCs w:val="27"/>
          <w:rtl/>
        </w:rPr>
      </w:pPr>
      <w:r w:rsidRPr="00453CEC">
        <w:rPr>
          <w:rFonts w:ascii="Times New Roman" w:hAnsi="Times New Roman" w:hint="cs"/>
          <w:sz w:val="27"/>
          <w:szCs w:val="27"/>
          <w:rtl/>
        </w:rPr>
        <w:t>در این سند</w:t>
      </w:r>
      <w:r>
        <w:rPr>
          <w:rFonts w:ascii="Times New Roman" w:hAnsi="Times New Roman" w:hint="cs"/>
          <w:sz w:val="27"/>
          <w:szCs w:val="27"/>
          <w:rtl/>
        </w:rPr>
        <w:t xml:space="preserve"> آموزش نحوه پیاده‌</w:t>
      </w:r>
      <w:r w:rsidRPr="00453CEC">
        <w:rPr>
          <w:rFonts w:ascii="Times New Roman" w:hAnsi="Times New Roman" w:hint="cs"/>
          <w:sz w:val="27"/>
          <w:szCs w:val="27"/>
          <w:rtl/>
        </w:rPr>
        <w:t>سازی و نگهداری از بخش محصولات سازمان و اجایل و دانشنامه ف</w:t>
      </w:r>
      <w:r w:rsidR="00F5698C">
        <w:rPr>
          <w:rFonts w:ascii="Times New Roman" w:hAnsi="Times New Roman" w:hint="cs"/>
          <w:sz w:val="27"/>
          <w:szCs w:val="27"/>
          <w:rtl/>
        </w:rPr>
        <w:t>نی سازمان را مورد بررسی قرار می‌</w:t>
      </w:r>
      <w:r w:rsidRPr="00453CEC">
        <w:rPr>
          <w:rFonts w:ascii="Times New Roman" w:hAnsi="Times New Roman" w:hint="cs"/>
          <w:sz w:val="27"/>
          <w:szCs w:val="27"/>
          <w:rtl/>
        </w:rPr>
        <w:t>دهیم.</w:t>
      </w:r>
    </w:p>
    <w:p w14:paraId="022C40D7" w14:textId="2C23C320" w:rsidR="0066283F" w:rsidRPr="0066283F" w:rsidRDefault="0066283F" w:rsidP="008C2D95">
      <w:pPr>
        <w:ind w:firstLine="720"/>
        <w:rPr>
          <w:sz w:val="10"/>
          <w:szCs w:val="10"/>
          <w:rtl/>
        </w:rPr>
      </w:pPr>
      <w:r w:rsidRPr="0066283F">
        <w:rPr>
          <w:noProof/>
          <w:rtl/>
          <w:lang w:bidi="ar-SA"/>
        </w:rPr>
        <w:drawing>
          <wp:anchor distT="0" distB="0" distL="114300" distR="114300" simplePos="0" relativeHeight="251958272" behindDoc="1" locked="0" layoutInCell="1" allowOverlap="1" wp14:anchorId="3911F90B" wp14:editId="7A27A366">
            <wp:simplePos x="0" y="0"/>
            <wp:positionH relativeFrom="margin">
              <wp:posOffset>5658485</wp:posOffset>
            </wp:positionH>
            <wp:positionV relativeFrom="paragraph">
              <wp:posOffset>261620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283F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3AC692" wp14:editId="62493BF8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6581775" cy="952500"/>
                <wp:effectExtent l="0" t="0" r="28575" b="19050"/>
                <wp:wrapNone/>
                <wp:docPr id="23" name="Folded Co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B7D5" id="Folded Corner 23" o:spid="_x0000_s1026" type="#_x0000_t65" style="position:absolute;margin-left:0;margin-top:10.25pt;width:518.25pt;height:75pt;z-index:2519572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0D5FBF13" w14:textId="65D80AD0" w:rsidR="008C2D95" w:rsidRPr="0066283F" w:rsidRDefault="008C2D95" w:rsidP="008C2D95">
      <w:pPr>
        <w:spacing w:line="276" w:lineRule="auto"/>
        <w:ind w:firstLine="90"/>
        <w:rPr>
          <w:sz w:val="2"/>
          <w:szCs w:val="4"/>
          <w:rtl/>
        </w:rPr>
      </w:pPr>
    </w:p>
    <w:p w14:paraId="1F2EA522" w14:textId="77777777" w:rsidR="00453CEC" w:rsidRPr="00453CEC" w:rsidRDefault="00453CEC" w:rsidP="00AA0094">
      <w:pPr>
        <w:pStyle w:val="a0"/>
        <w:rPr>
          <w:rtl/>
        </w:rPr>
      </w:pPr>
      <w:bookmarkStart w:id="11" w:name="_Toc63082321"/>
      <w:bookmarkStart w:id="12" w:name="_Toc64444496"/>
      <w:r w:rsidRPr="00453CEC">
        <w:rPr>
          <w:rtl/>
        </w:rPr>
        <w:t xml:space="preserve">مدیریت محصول در </w:t>
      </w:r>
      <w:r w:rsidRPr="00AA0094">
        <w:t>Azure DevOps</w:t>
      </w:r>
      <w:bookmarkEnd w:id="11"/>
      <w:bookmarkEnd w:id="12"/>
    </w:p>
    <w:p w14:paraId="65788212" w14:textId="5F5A435B" w:rsidR="001B4225" w:rsidRDefault="001B4225" w:rsidP="000A5BED">
      <w:pPr>
        <w:spacing w:line="276" w:lineRule="auto"/>
        <w:rPr>
          <w:rtl/>
        </w:rPr>
      </w:pPr>
    </w:p>
    <w:p w14:paraId="24D6E67B" w14:textId="77777777" w:rsidR="003C3768" w:rsidRDefault="003C3768" w:rsidP="000A5BED">
      <w:pPr>
        <w:spacing w:line="276" w:lineRule="auto"/>
        <w:rPr>
          <w:sz w:val="2"/>
          <w:szCs w:val="2"/>
          <w:rtl/>
        </w:rPr>
      </w:pPr>
    </w:p>
    <w:p w14:paraId="780233C3" w14:textId="2CE50A58" w:rsidR="00AA0094" w:rsidRPr="00AA0094" w:rsidRDefault="00AA0094" w:rsidP="00AA0094">
      <w:pPr>
        <w:rPr>
          <w:rFonts w:ascii="Times New Roman" w:hAnsi="Times New Roman"/>
          <w:sz w:val="27"/>
          <w:szCs w:val="27"/>
          <w:rtl/>
        </w:rPr>
      </w:pPr>
      <w:r w:rsidRPr="00AA0094">
        <w:rPr>
          <w:rFonts w:ascii="Times New Roman" w:hAnsi="Times New Roman" w:hint="cs"/>
          <w:sz w:val="27"/>
          <w:szCs w:val="27"/>
          <w:rtl/>
        </w:rPr>
        <w:t xml:space="preserve">برای آن که بتوانیم محصول خود را در </w:t>
      </w:r>
      <w:r w:rsidRPr="00AA0094">
        <w:rPr>
          <w:szCs w:val="24"/>
        </w:rPr>
        <w:t>Azure DevOps</w:t>
      </w:r>
      <w:r w:rsidRPr="00AA0094">
        <w:rPr>
          <w:rFonts w:ascii="Times New Roman" w:hAnsi="Times New Roman" w:hint="cs"/>
          <w:szCs w:val="24"/>
          <w:rtl/>
        </w:rPr>
        <w:t xml:space="preserve"> </w:t>
      </w:r>
      <w:r w:rsidRPr="00AA0094">
        <w:rPr>
          <w:rFonts w:ascii="Times New Roman" w:hAnsi="Times New Roman" w:hint="cs"/>
          <w:sz w:val="27"/>
          <w:szCs w:val="27"/>
          <w:rtl/>
        </w:rPr>
        <w:t xml:space="preserve">مدیریت نماییم </w:t>
      </w:r>
      <w:r>
        <w:rPr>
          <w:rFonts w:ascii="Times New Roman" w:hAnsi="Times New Roman" w:hint="cs"/>
          <w:sz w:val="27"/>
          <w:szCs w:val="27"/>
          <w:rtl/>
        </w:rPr>
        <w:t>دو بخش ما را درگیر می‌</w:t>
      </w:r>
      <w:r w:rsidRPr="00AA0094">
        <w:rPr>
          <w:rFonts w:ascii="Times New Roman" w:hAnsi="Times New Roman" w:hint="cs"/>
          <w:sz w:val="27"/>
          <w:szCs w:val="27"/>
          <w:rtl/>
        </w:rPr>
        <w:t>نمایند:</w:t>
      </w:r>
    </w:p>
    <w:p w14:paraId="0788C06C" w14:textId="77777777" w:rsidR="00AA0094" w:rsidRPr="00AA0094" w:rsidRDefault="00AA0094" w:rsidP="00AA0094">
      <w:pPr>
        <w:pStyle w:val="ListParagraph"/>
        <w:numPr>
          <w:ilvl w:val="0"/>
          <w:numId w:val="13"/>
        </w:numPr>
        <w:spacing w:after="160"/>
        <w:rPr>
          <w:b/>
          <w:bCs/>
          <w:sz w:val="27"/>
          <w:szCs w:val="27"/>
        </w:rPr>
      </w:pPr>
      <w:r w:rsidRPr="00AA0094">
        <w:rPr>
          <w:b/>
          <w:bCs/>
          <w:sz w:val="27"/>
          <w:szCs w:val="27"/>
        </w:rPr>
        <w:t>Over View</w:t>
      </w:r>
    </w:p>
    <w:p w14:paraId="244A9706" w14:textId="77777777" w:rsidR="00AA0094" w:rsidRPr="00AA0094" w:rsidRDefault="00AA0094" w:rsidP="00AA0094">
      <w:pPr>
        <w:pStyle w:val="ListParagraph"/>
        <w:numPr>
          <w:ilvl w:val="0"/>
          <w:numId w:val="13"/>
        </w:numPr>
        <w:spacing w:after="160"/>
        <w:rPr>
          <w:b/>
          <w:bCs/>
          <w:sz w:val="27"/>
          <w:szCs w:val="27"/>
        </w:rPr>
      </w:pPr>
      <w:r w:rsidRPr="00AA0094">
        <w:rPr>
          <w:b/>
          <w:bCs/>
          <w:sz w:val="27"/>
          <w:szCs w:val="27"/>
        </w:rPr>
        <w:t>Board</w:t>
      </w:r>
    </w:p>
    <w:p w14:paraId="5C9085F6" w14:textId="11C419A3" w:rsidR="00AA0094" w:rsidRPr="00AA0094" w:rsidRDefault="00AA0094" w:rsidP="00AA0094">
      <w:pPr>
        <w:rPr>
          <w:rFonts w:ascii="Times New Roman" w:hAnsi="Times New Roman"/>
          <w:sz w:val="27"/>
          <w:szCs w:val="27"/>
          <w:rtl/>
        </w:rPr>
      </w:pPr>
      <w:r w:rsidRPr="00AA0094">
        <w:rPr>
          <w:rFonts w:ascii="Times New Roman" w:hAnsi="Times New Roman" w:hint="cs"/>
          <w:sz w:val="27"/>
          <w:szCs w:val="27"/>
          <w:rtl/>
        </w:rPr>
        <w:t xml:space="preserve">این دو </w:t>
      </w:r>
      <w:r>
        <w:rPr>
          <w:rFonts w:ascii="Times New Roman" w:hAnsi="Times New Roman" w:hint="cs"/>
          <w:sz w:val="27"/>
          <w:szCs w:val="27"/>
          <w:rtl/>
        </w:rPr>
        <w:t>با یکدیگر کمک می‌کنند تا بتوانیم نیازمندی‌</w:t>
      </w:r>
      <w:r w:rsidRPr="00AA0094">
        <w:rPr>
          <w:rFonts w:ascii="Times New Roman" w:hAnsi="Times New Roman" w:hint="cs"/>
          <w:sz w:val="27"/>
          <w:szCs w:val="27"/>
          <w:rtl/>
        </w:rPr>
        <w:t>های محصول را برطرف نماییم.</w:t>
      </w:r>
    </w:p>
    <w:bookmarkStart w:id="13" w:name="_Toc60780476"/>
    <w:p w14:paraId="019D306D" w14:textId="11751613" w:rsidR="00643EC8" w:rsidRPr="00643EC8" w:rsidRDefault="00643EC8" w:rsidP="003C3768">
      <w:pPr>
        <w:rPr>
          <w:rFonts w:ascii="Times New Roman" w:hAnsi="Times New Roman"/>
          <w:sz w:val="14"/>
          <w:szCs w:val="14"/>
          <w:rtl/>
        </w:rPr>
      </w:pPr>
      <w:r w:rsidRPr="00C6334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89987C0" wp14:editId="09E87697">
                <wp:simplePos x="0" y="0"/>
                <wp:positionH relativeFrom="page">
                  <wp:align>center</wp:align>
                </wp:positionH>
                <wp:positionV relativeFrom="paragraph">
                  <wp:posOffset>57149</wp:posOffset>
                </wp:positionV>
                <wp:extent cx="6543675" cy="866775"/>
                <wp:effectExtent l="0" t="0" r="28575" b="28575"/>
                <wp:wrapNone/>
                <wp:docPr id="25" name="Folded Corn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86677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4570" id="Folded Corner 25" o:spid="_x0000_s1026" type="#_x0000_t65" style="position:absolute;margin-left:0;margin-top:4.5pt;width:515.25pt;height:68.25pt;z-index:251960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" adj="18000" filled="f" strokecolor="#c00000" strokeweight="2pt">
                <w10:wrap anchorx="page"/>
              </v:shape>
            </w:pict>
          </mc:Fallback>
        </mc:AlternateContent>
      </w:r>
      <w:r w:rsidRPr="00C63340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1344" behindDoc="1" locked="0" layoutInCell="1" allowOverlap="1" wp14:anchorId="703F0209" wp14:editId="679333D8">
            <wp:simplePos x="0" y="0"/>
            <wp:positionH relativeFrom="margin">
              <wp:posOffset>5594350</wp:posOffset>
            </wp:positionH>
            <wp:positionV relativeFrom="paragraph">
              <wp:posOffset>248285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</w:p>
    <w:p w14:paraId="480E9198" w14:textId="77777777" w:rsidR="00AA0094" w:rsidRPr="00AA0094" w:rsidRDefault="00AA0094" w:rsidP="00AA0094">
      <w:pPr>
        <w:pStyle w:val="a0"/>
        <w:rPr>
          <w:rtl/>
        </w:rPr>
      </w:pPr>
      <w:bookmarkStart w:id="14" w:name="_Toc63082322"/>
      <w:bookmarkStart w:id="15" w:name="_Toc64444497"/>
      <w:r w:rsidRPr="00AA0094">
        <w:t>Board</w:t>
      </w:r>
      <w:bookmarkEnd w:id="14"/>
      <w:bookmarkEnd w:id="15"/>
    </w:p>
    <w:p w14:paraId="323FF2A0" w14:textId="287C0640" w:rsidR="003C3768" w:rsidRDefault="003C3768" w:rsidP="003C3768">
      <w:pPr>
        <w:spacing w:after="160"/>
        <w:rPr>
          <w:rFonts w:cstheme="majorBidi"/>
          <w:sz w:val="20"/>
          <w:szCs w:val="20"/>
          <w:rtl/>
        </w:rPr>
      </w:pPr>
    </w:p>
    <w:p w14:paraId="1FDCDD06" w14:textId="51E9F5AD" w:rsidR="00AA0094" w:rsidRPr="00AA0094" w:rsidRDefault="00AA0094" w:rsidP="00AA0094">
      <w:pPr>
        <w:rPr>
          <w:rFonts w:ascii="Times New Roman" w:hAnsi="Times New Roman"/>
          <w:sz w:val="27"/>
          <w:szCs w:val="27"/>
          <w:rtl/>
        </w:rPr>
      </w:pPr>
      <w:r w:rsidRPr="00AA0094">
        <w:rPr>
          <w:szCs w:val="24"/>
        </w:rPr>
        <w:t>Board</w:t>
      </w:r>
      <w:r w:rsidRPr="00AA0094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چه امکاناتی را به شما ارئه می‌</w:t>
      </w:r>
      <w:r w:rsidRPr="00AA0094">
        <w:rPr>
          <w:rFonts w:ascii="Times New Roman" w:hAnsi="Times New Roman" w:hint="cs"/>
          <w:sz w:val="27"/>
          <w:szCs w:val="27"/>
          <w:rtl/>
        </w:rPr>
        <w:t>دهد؟ این بخ</w:t>
      </w:r>
      <w:r>
        <w:rPr>
          <w:rFonts w:ascii="Times New Roman" w:hAnsi="Times New Roman" w:hint="cs"/>
          <w:sz w:val="27"/>
          <w:szCs w:val="27"/>
          <w:rtl/>
        </w:rPr>
        <w:t>ش بسته به آن که شما از چه پروسه‌ای استفاده می‌کنید، ظاهرش متفاوت می‌</w:t>
      </w:r>
      <w:r w:rsidRPr="00AA0094">
        <w:rPr>
          <w:rFonts w:ascii="Times New Roman" w:hAnsi="Times New Roman" w:hint="cs"/>
          <w:sz w:val="27"/>
          <w:szCs w:val="27"/>
          <w:rtl/>
        </w:rPr>
        <w:t>شود.</w:t>
      </w:r>
    </w:p>
    <w:p w14:paraId="74E473E4" w14:textId="4DFCB4D0" w:rsidR="00C63340" w:rsidRPr="00643EC8" w:rsidRDefault="00C63340" w:rsidP="00643EC8">
      <w:pPr>
        <w:pStyle w:val="ListParagraph"/>
        <w:spacing w:after="160"/>
        <w:rPr>
          <w:rFonts w:cstheme="majorBidi"/>
          <w:sz w:val="6"/>
          <w:szCs w:val="6"/>
          <w:rtl/>
        </w:rPr>
      </w:pPr>
    </w:p>
    <w:p w14:paraId="78987282" w14:textId="714A72BD" w:rsidR="0066283F" w:rsidRPr="00FF462E" w:rsidRDefault="003E30F1" w:rsidP="00643EC8">
      <w:pPr>
        <w:rPr>
          <w:sz w:val="2"/>
          <w:szCs w:val="4"/>
          <w:rtl/>
        </w:rPr>
      </w:pPr>
      <w:r w:rsidRPr="00DC2FEB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81D4CE2" wp14:editId="35DF4A19">
                <wp:simplePos x="0" y="0"/>
                <wp:positionH relativeFrom="page">
                  <wp:align>center</wp:align>
                </wp:positionH>
                <wp:positionV relativeFrom="paragraph">
                  <wp:posOffset>-79375</wp:posOffset>
                </wp:positionV>
                <wp:extent cx="6581775" cy="819150"/>
                <wp:effectExtent l="0" t="0" r="28575" b="1905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68BA" id="Folded Corner 27" o:spid="_x0000_s1026" type="#_x0000_t65" style="position:absolute;margin-left:0;margin-top:-6.25pt;width:518.25pt;height:64.5pt;z-index:251963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  <w:r w:rsidR="00FF462E" w:rsidRPr="00DC2FEB">
        <w:rPr>
          <w:noProof/>
          <w:rtl/>
          <w:lang w:bidi="ar-SA"/>
        </w:rPr>
        <w:drawing>
          <wp:anchor distT="0" distB="0" distL="114300" distR="114300" simplePos="0" relativeHeight="251964416" behindDoc="1" locked="0" layoutInCell="1" allowOverlap="1" wp14:anchorId="2D0306A6" wp14:editId="1B254F69">
            <wp:simplePos x="0" y="0"/>
            <wp:positionH relativeFrom="margin">
              <wp:posOffset>5648960</wp:posOffset>
            </wp:positionH>
            <wp:positionV relativeFrom="paragraph">
              <wp:posOffset>64770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9A30" w14:textId="118B0789" w:rsidR="00F557FE" w:rsidRDefault="00F557FE" w:rsidP="00F557FE">
      <w:pPr>
        <w:pStyle w:val="a0"/>
        <w:rPr>
          <w:rtl/>
        </w:rPr>
      </w:pPr>
      <w:bookmarkStart w:id="16" w:name="_Toc63082323"/>
      <w:bookmarkStart w:id="17" w:name="_Toc64444498"/>
      <w:r>
        <w:rPr>
          <w:rFonts w:hint="cs"/>
          <w:rtl/>
        </w:rPr>
        <w:t>زیرمجموعه‌</w:t>
      </w:r>
      <w:r w:rsidRPr="001F2F22">
        <w:rPr>
          <w:rFonts w:hint="cs"/>
          <w:rtl/>
        </w:rPr>
        <w:t xml:space="preserve">های </w:t>
      </w:r>
      <w:r w:rsidRPr="001F2F22">
        <w:t>Board</w:t>
      </w:r>
      <w:bookmarkEnd w:id="16"/>
      <w:bookmarkEnd w:id="17"/>
    </w:p>
    <w:p w14:paraId="1DACCD71" w14:textId="77777777" w:rsidR="007512A2" w:rsidRPr="007512A2" w:rsidRDefault="007512A2" w:rsidP="007512A2">
      <w:pPr>
        <w:rPr>
          <w:sz w:val="16"/>
          <w:szCs w:val="18"/>
          <w:rtl/>
          <w:lang w:val="en"/>
        </w:rPr>
      </w:pPr>
    </w:p>
    <w:p w14:paraId="013C4D4A" w14:textId="1F7DDEA9" w:rsidR="007512A2" w:rsidRPr="007512A2" w:rsidRDefault="007512A2" w:rsidP="008A4FFB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/>
          <w:sz w:val="27"/>
          <w:szCs w:val="27"/>
        </w:rPr>
      </w:pPr>
      <w:r w:rsidRPr="007512A2">
        <w:rPr>
          <w:b/>
          <w:bCs/>
          <w:sz w:val="27"/>
          <w:szCs w:val="27"/>
        </w:rPr>
        <w:t>Work Item</w:t>
      </w:r>
      <w:r w:rsidRPr="007512A2">
        <w:rPr>
          <w:b/>
          <w:bCs/>
          <w:sz w:val="27"/>
          <w:szCs w:val="27"/>
          <w:rtl/>
        </w:rPr>
        <w:t>:</w:t>
      </w:r>
      <w:r>
        <w:rPr>
          <w:rFonts w:ascii="Times New Roman" w:hAnsi="Times New Roman" w:hint="cs"/>
          <w:sz w:val="27"/>
          <w:szCs w:val="27"/>
          <w:rtl/>
        </w:rPr>
        <w:t xml:space="preserve"> نسبت به بقیه موارد به هم ریخته‌تر و شلوغ‌تر می‌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باشد، و علت آن هم این است که در این قسمت شما همه </w:t>
      </w:r>
      <w:r w:rsidRPr="007512A2">
        <w:rPr>
          <w:szCs w:val="24"/>
        </w:rPr>
        <w:t>Work Item</w:t>
      </w:r>
      <w:r>
        <w:rPr>
          <w:rFonts w:ascii="Times New Roman" w:hAnsi="Times New Roman" w:hint="cs"/>
          <w:sz w:val="27"/>
          <w:szCs w:val="27"/>
          <w:rtl/>
        </w:rPr>
        <w:t>‌</w:t>
      </w:r>
      <w:r w:rsidRPr="007512A2">
        <w:rPr>
          <w:rFonts w:ascii="Times New Roman" w:hAnsi="Times New Roman" w:hint="cs"/>
          <w:sz w:val="27"/>
          <w:szCs w:val="27"/>
          <w:rtl/>
        </w:rPr>
        <w:t>ها که اهمیتی ندارد مختص چه تیم اسکرامی هستند یا متع</w:t>
      </w:r>
      <w:r>
        <w:rPr>
          <w:rFonts w:ascii="Times New Roman" w:hAnsi="Times New Roman" w:hint="cs"/>
          <w:sz w:val="27"/>
          <w:szCs w:val="27"/>
          <w:rtl/>
        </w:rPr>
        <w:t>لق به چه محصولی می‌</w:t>
      </w:r>
      <w:r w:rsidRPr="007512A2">
        <w:rPr>
          <w:rFonts w:ascii="Times New Roman" w:hAnsi="Times New Roman" w:hint="cs"/>
          <w:sz w:val="27"/>
          <w:szCs w:val="27"/>
          <w:rtl/>
        </w:rPr>
        <w:t>ب</w:t>
      </w:r>
      <w:r>
        <w:rPr>
          <w:rFonts w:ascii="Times New Roman" w:hAnsi="Times New Roman" w:hint="cs"/>
          <w:sz w:val="27"/>
          <w:szCs w:val="27"/>
          <w:rtl/>
        </w:rPr>
        <w:t>اشند و ...، چنان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چه </w:t>
      </w:r>
      <w:r w:rsidRPr="007512A2">
        <w:rPr>
          <w:rFonts w:ascii="Times New Roman" w:hAnsi="Times New Roman" w:hint="cs"/>
          <w:sz w:val="27"/>
          <w:szCs w:val="27"/>
          <w:rtl/>
        </w:rPr>
        <w:lastRenderedPageBreak/>
        <w:t xml:space="preserve">شما </w:t>
      </w:r>
      <w:r w:rsidRPr="007512A2">
        <w:rPr>
          <w:szCs w:val="24"/>
        </w:rPr>
        <w:t>Permission</w:t>
      </w:r>
      <w:r w:rsidRPr="007512A2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داشته باشید، آن‌ها را می‌</w:t>
      </w:r>
      <w:r w:rsidRPr="007512A2">
        <w:rPr>
          <w:rFonts w:ascii="Times New Roman" w:hAnsi="Times New Roman" w:hint="cs"/>
          <w:sz w:val="27"/>
          <w:szCs w:val="27"/>
          <w:rtl/>
        </w:rPr>
        <w:t>بینید و به شما امکان</w:t>
      </w:r>
      <w:r>
        <w:rPr>
          <w:rFonts w:ascii="Times New Roman" w:hAnsi="Times New Roman" w:hint="cs"/>
          <w:sz w:val="27"/>
          <w:szCs w:val="27"/>
          <w:rtl/>
        </w:rPr>
        <w:t>ات فیلترینگ بیشتری را اختصاص می‌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دهد. نکته دیگر سطل زباله </w:t>
      </w:r>
      <w:r w:rsidRPr="007512A2">
        <w:rPr>
          <w:szCs w:val="24"/>
          <w:rtl/>
        </w:rPr>
        <w:t>(</w:t>
      </w:r>
      <w:r w:rsidRPr="007512A2">
        <w:rPr>
          <w:szCs w:val="24"/>
        </w:rPr>
        <w:t>Recycle Bin</w:t>
      </w:r>
      <w:r w:rsidRPr="007512A2">
        <w:rPr>
          <w:szCs w:val="24"/>
          <w:rtl/>
        </w:rPr>
        <w:t>)</w:t>
      </w:r>
      <w:r w:rsidRPr="007512A2">
        <w:rPr>
          <w:rFonts w:ascii="Times New Roman" w:hAnsi="Times New Roman" w:hint="cs"/>
          <w:szCs w:val="24"/>
          <w:rtl/>
        </w:rPr>
        <w:t xml:space="preserve"> 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آن است، که چنان چه </w:t>
      </w:r>
      <w:r w:rsidRPr="007512A2">
        <w:rPr>
          <w:szCs w:val="24"/>
        </w:rPr>
        <w:t>Work Item</w:t>
      </w:r>
      <w:r w:rsidRPr="007512A2">
        <w:rPr>
          <w:rFonts w:ascii="Times New Roman" w:hAnsi="Times New Roman" w:hint="cs"/>
          <w:szCs w:val="24"/>
          <w:rtl/>
        </w:rPr>
        <w:t xml:space="preserve"> 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یی را پاک کرده باشید تا </w:t>
      </w:r>
      <w:r w:rsidRPr="007512A2">
        <w:rPr>
          <w:rFonts w:ascii="Times New Roman" w:hAnsi="Times New Roman" w:hint="cs"/>
          <w:szCs w:val="24"/>
          <w:rtl/>
        </w:rPr>
        <w:t xml:space="preserve">30 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روز فرصت دارید آن را از سطل زباله برگردانید. دراصل یک ماهیت </w:t>
      </w:r>
      <w:r w:rsidRPr="007512A2">
        <w:rPr>
          <w:szCs w:val="24"/>
        </w:rPr>
        <w:t>General</w:t>
      </w:r>
      <w:r w:rsidRPr="007512A2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دارد و توصیه می‌</w:t>
      </w:r>
      <w:r w:rsidRPr="007512A2">
        <w:rPr>
          <w:rFonts w:ascii="Times New Roman" w:hAnsi="Times New Roman" w:hint="cs"/>
          <w:sz w:val="27"/>
          <w:szCs w:val="27"/>
          <w:rtl/>
        </w:rPr>
        <w:t>شود زیاد به آن کاری نداشته باشید.</w:t>
      </w:r>
    </w:p>
    <w:p w14:paraId="016DB5BA" w14:textId="4A85982B" w:rsidR="007512A2" w:rsidRPr="007512A2" w:rsidRDefault="007512A2" w:rsidP="008A4FFB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/>
          <w:sz w:val="27"/>
          <w:szCs w:val="27"/>
        </w:rPr>
      </w:pPr>
      <w:r w:rsidRPr="00FC171C">
        <w:rPr>
          <w:b/>
          <w:bCs/>
          <w:sz w:val="27"/>
          <w:szCs w:val="27"/>
        </w:rPr>
        <w:t>Board</w:t>
      </w:r>
      <w:r w:rsidRPr="00FC171C">
        <w:rPr>
          <w:b/>
          <w:bCs/>
          <w:sz w:val="27"/>
          <w:szCs w:val="27"/>
          <w:rtl/>
        </w:rPr>
        <w:t>: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 ا</w:t>
      </w:r>
      <w:r>
        <w:rPr>
          <w:rFonts w:ascii="Times New Roman" w:hAnsi="Times New Roman" w:hint="cs"/>
          <w:sz w:val="27"/>
          <w:szCs w:val="27"/>
          <w:rtl/>
        </w:rPr>
        <w:t>سم آن کمی شما را دچار اشتباه می‌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کند. منظور از </w:t>
      </w:r>
      <w:r w:rsidRPr="007512A2">
        <w:rPr>
          <w:szCs w:val="24"/>
        </w:rPr>
        <w:t>Board</w:t>
      </w:r>
      <w:r w:rsidRPr="007512A2">
        <w:rPr>
          <w:rFonts w:ascii="Times New Roman" w:hAnsi="Times New Roman" w:hint="cs"/>
          <w:szCs w:val="24"/>
          <w:rtl/>
        </w:rPr>
        <w:t xml:space="preserve"> 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همان </w:t>
      </w:r>
      <w:proofErr w:type="spellStart"/>
      <w:r w:rsidRPr="007512A2">
        <w:rPr>
          <w:szCs w:val="24"/>
        </w:rPr>
        <w:t>KanBan</w:t>
      </w:r>
      <w:proofErr w:type="spellEnd"/>
      <w:r w:rsidRPr="007512A2">
        <w:rPr>
          <w:rFonts w:ascii="Times New Roman" w:hAnsi="Times New Roman" w:hint="cs"/>
          <w:szCs w:val="24"/>
          <w:rtl/>
        </w:rPr>
        <w:t xml:space="preserve"> </w:t>
      </w:r>
      <w:r w:rsidRPr="007512A2">
        <w:rPr>
          <w:rFonts w:ascii="Times New Roman" w:hAnsi="Times New Roman" w:hint="cs"/>
          <w:sz w:val="27"/>
          <w:szCs w:val="27"/>
          <w:rtl/>
        </w:rPr>
        <w:t>است</w:t>
      </w:r>
      <w:r>
        <w:rPr>
          <w:rFonts w:ascii="Times New Roman" w:hAnsi="Times New Roman" w:hint="cs"/>
          <w:sz w:val="27"/>
          <w:szCs w:val="27"/>
          <w:rtl/>
        </w:rPr>
        <w:t>، یعنی چنانچه می‌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خواهید به جای اسکرام از روش </w:t>
      </w:r>
      <w:proofErr w:type="spellStart"/>
      <w:r w:rsidRPr="007512A2">
        <w:rPr>
          <w:szCs w:val="24"/>
        </w:rPr>
        <w:t>KanBan</w:t>
      </w:r>
      <w:proofErr w:type="spellEnd"/>
      <w:r w:rsidRPr="007512A2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استفاده نمایید، می‌</w:t>
      </w:r>
      <w:r w:rsidRPr="007512A2">
        <w:rPr>
          <w:rFonts w:ascii="Times New Roman" w:hAnsi="Times New Roman" w:hint="cs"/>
          <w:sz w:val="27"/>
          <w:szCs w:val="27"/>
          <w:rtl/>
        </w:rPr>
        <w:t xml:space="preserve">توانید در این بخش کلا به روش </w:t>
      </w:r>
      <w:proofErr w:type="spellStart"/>
      <w:r w:rsidRPr="007512A2">
        <w:rPr>
          <w:szCs w:val="24"/>
        </w:rPr>
        <w:t>KanBan</w:t>
      </w:r>
      <w:proofErr w:type="spellEnd"/>
      <w:r w:rsidRPr="007512A2">
        <w:rPr>
          <w:rFonts w:ascii="Times New Roman" w:hAnsi="Times New Roman" w:hint="cs"/>
          <w:szCs w:val="24"/>
          <w:rtl/>
        </w:rPr>
        <w:t xml:space="preserve"> </w:t>
      </w:r>
      <w:r w:rsidRPr="007512A2">
        <w:rPr>
          <w:rFonts w:ascii="Times New Roman" w:hAnsi="Times New Roman" w:hint="cs"/>
          <w:sz w:val="27"/>
          <w:szCs w:val="27"/>
          <w:rtl/>
        </w:rPr>
        <w:t>کار کنید.</w:t>
      </w:r>
    </w:p>
    <w:p w14:paraId="1FE2D795" w14:textId="6DF4D262" w:rsidR="0066283F" w:rsidRPr="00100FC0" w:rsidRDefault="00100FC0" w:rsidP="00E55F9A">
      <w:pPr>
        <w:ind w:firstLine="1620"/>
        <w:rPr>
          <w:sz w:val="8"/>
          <w:szCs w:val="8"/>
          <w:rtl/>
        </w:rPr>
      </w:pPr>
      <w:r w:rsidRPr="00100FC0">
        <w:rPr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67488" behindDoc="1" locked="0" layoutInCell="1" allowOverlap="1" wp14:anchorId="07D980EA" wp14:editId="54E5D1DA">
            <wp:simplePos x="0" y="0"/>
            <wp:positionH relativeFrom="margin">
              <wp:posOffset>5639435</wp:posOffset>
            </wp:positionH>
            <wp:positionV relativeFrom="paragraph">
              <wp:posOffset>118745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FC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A390DB3" wp14:editId="5CC19E2A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6581775" cy="819150"/>
                <wp:effectExtent l="0" t="0" r="28575" b="19050"/>
                <wp:wrapNone/>
                <wp:docPr id="33" name="Folded Corn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F8C7" id="Folded Corner 33" o:spid="_x0000_s1026" type="#_x0000_t65" style="position:absolute;margin-left:0;margin-top:.75pt;width:518.25pt;height:64.5pt;z-index:2519664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" adj="18000" filled="f" strokecolor="#c00000" strokeweight="2pt">
                <w10:wrap anchorx="page"/>
              </v:shape>
            </w:pict>
          </mc:Fallback>
        </mc:AlternateContent>
      </w:r>
    </w:p>
    <w:p w14:paraId="6A1594FC" w14:textId="6E9FEDF2" w:rsidR="00966189" w:rsidRPr="002A21E2" w:rsidRDefault="00966189" w:rsidP="00966189">
      <w:pPr>
        <w:pStyle w:val="a0"/>
        <w:rPr>
          <w:rFonts w:cstheme="majorBidi"/>
          <w:rtl/>
        </w:rPr>
      </w:pPr>
      <w:bookmarkStart w:id="18" w:name="_Toc63082324"/>
      <w:bookmarkStart w:id="19" w:name="_Toc64444499"/>
      <w:r w:rsidRPr="002A21E2">
        <w:rPr>
          <w:rtl/>
        </w:rPr>
        <w:t>متدولوژی</w:t>
      </w:r>
      <w:r w:rsidRPr="002A21E2">
        <w:rPr>
          <w:rFonts w:cstheme="majorBidi"/>
          <w:rtl/>
        </w:rPr>
        <w:t xml:space="preserve"> </w:t>
      </w:r>
      <w:proofErr w:type="spellStart"/>
      <w:r w:rsidRPr="00966189">
        <w:rPr>
          <w:rFonts w:cstheme="majorBidi"/>
          <w:iCs/>
        </w:rPr>
        <w:t>KanBan</w:t>
      </w:r>
      <w:bookmarkEnd w:id="18"/>
      <w:bookmarkEnd w:id="19"/>
      <w:proofErr w:type="spellEnd"/>
    </w:p>
    <w:p w14:paraId="67B1284A" w14:textId="3C9F1EE4" w:rsidR="00966189" w:rsidRPr="005C0A98" w:rsidRDefault="00966189" w:rsidP="00966189">
      <w:pPr>
        <w:spacing w:line="276" w:lineRule="auto"/>
        <w:rPr>
          <w:rFonts w:ascii="Times New Roman" w:hAnsi="Times New Roman"/>
          <w:sz w:val="16"/>
          <w:szCs w:val="16"/>
          <w:rtl/>
        </w:rPr>
      </w:pPr>
    </w:p>
    <w:p w14:paraId="0EBD62A4" w14:textId="2CE28607" w:rsidR="00966189" w:rsidRPr="00966189" w:rsidRDefault="00966189" w:rsidP="00966189">
      <w:pPr>
        <w:rPr>
          <w:rFonts w:ascii="Times New Roman" w:hAnsi="Times New Roman"/>
          <w:sz w:val="27"/>
          <w:szCs w:val="27"/>
          <w:rtl/>
        </w:rPr>
      </w:pPr>
      <w:r>
        <w:rPr>
          <w:rFonts w:ascii="Times New Roman" w:hAnsi="Times New Roman" w:hint="cs"/>
          <w:sz w:val="27"/>
          <w:szCs w:val="27"/>
          <w:rtl/>
        </w:rPr>
        <w:t>چنانچه تصور می‌کنید که سازمان شما تازه می‌</w:t>
      </w:r>
      <w:r w:rsidRPr="00966189">
        <w:rPr>
          <w:rFonts w:ascii="Times New Roman" w:hAnsi="Times New Roman" w:hint="cs"/>
          <w:sz w:val="27"/>
          <w:szCs w:val="27"/>
          <w:rtl/>
        </w:rPr>
        <w:t>خواهد از روش اسکرام استفاده نماید و این رو</w:t>
      </w:r>
      <w:r>
        <w:rPr>
          <w:rFonts w:ascii="Times New Roman" w:hAnsi="Times New Roman" w:hint="cs"/>
          <w:sz w:val="27"/>
          <w:szCs w:val="27"/>
          <w:rtl/>
        </w:rPr>
        <w:t>ش برای سازمان سنگین و پیچیده می‌باشد، یکی از روش‌هایی که می‌</w:t>
      </w:r>
      <w:r w:rsidRPr="00966189">
        <w:rPr>
          <w:rFonts w:ascii="Times New Roman" w:hAnsi="Times New Roman" w:hint="cs"/>
          <w:sz w:val="27"/>
          <w:szCs w:val="27"/>
          <w:rtl/>
        </w:rPr>
        <w:t xml:space="preserve">توانید </w:t>
      </w:r>
      <w:r>
        <w:rPr>
          <w:rFonts w:ascii="Times New Roman" w:hAnsi="Times New Roman" w:hint="cs"/>
          <w:sz w:val="27"/>
          <w:szCs w:val="27"/>
          <w:rtl/>
        </w:rPr>
        <w:t>استفاده کنید تا کم‌</w:t>
      </w:r>
      <w:r w:rsidRPr="00966189">
        <w:rPr>
          <w:rFonts w:ascii="Times New Roman" w:hAnsi="Times New Roman" w:hint="cs"/>
          <w:sz w:val="27"/>
          <w:szCs w:val="27"/>
          <w:rtl/>
        </w:rPr>
        <w:t xml:space="preserve">کم به اسکرام مهاجرت نمایید </w:t>
      </w:r>
      <w:proofErr w:type="spellStart"/>
      <w:r w:rsidRPr="00966189">
        <w:rPr>
          <w:szCs w:val="24"/>
        </w:rPr>
        <w:t>KanBan</w:t>
      </w:r>
      <w:proofErr w:type="spellEnd"/>
      <w:r w:rsidRPr="00966189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می‌</w:t>
      </w:r>
      <w:r w:rsidRPr="00966189">
        <w:rPr>
          <w:rFonts w:ascii="Times New Roman" w:hAnsi="Times New Roman" w:hint="cs"/>
          <w:sz w:val="27"/>
          <w:szCs w:val="27"/>
          <w:rtl/>
        </w:rPr>
        <w:t>باشد.</w:t>
      </w:r>
    </w:p>
    <w:p w14:paraId="127DE64D" w14:textId="7CA4E2F8" w:rsidR="00966189" w:rsidRPr="00966189" w:rsidRDefault="00966189" w:rsidP="00966189">
      <w:pPr>
        <w:rPr>
          <w:rFonts w:ascii="Times New Roman" w:hAnsi="Times New Roman"/>
          <w:sz w:val="27"/>
          <w:szCs w:val="27"/>
          <w:rtl/>
        </w:rPr>
      </w:pPr>
      <w:proofErr w:type="spellStart"/>
      <w:r w:rsidRPr="00966189">
        <w:rPr>
          <w:szCs w:val="24"/>
        </w:rPr>
        <w:t>KanBan</w:t>
      </w:r>
      <w:proofErr w:type="spellEnd"/>
      <w:r w:rsidRPr="00966189">
        <w:rPr>
          <w:rFonts w:ascii="Times New Roman" w:hAnsi="Times New Roman"/>
          <w:szCs w:val="24"/>
          <w:rtl/>
        </w:rPr>
        <w:t xml:space="preserve"> </w:t>
      </w:r>
      <w:r w:rsidRPr="00966189">
        <w:rPr>
          <w:rFonts w:ascii="Times New Roman" w:hAnsi="Times New Roman" w:hint="cs"/>
          <w:sz w:val="27"/>
          <w:szCs w:val="27"/>
          <w:rtl/>
        </w:rPr>
        <w:t>آن مسائل خاص، رویدادها (</w:t>
      </w:r>
      <w:r w:rsidR="008F6DA8">
        <w:rPr>
          <w:rFonts w:ascii="Times New Roman" w:hAnsi="Times New Roman" w:hint="cs"/>
          <w:sz w:val="27"/>
          <w:szCs w:val="27"/>
          <w:rtl/>
        </w:rPr>
        <w:t>‌</w:t>
      </w:r>
      <w:r w:rsidRPr="00966189">
        <w:rPr>
          <w:szCs w:val="24"/>
        </w:rPr>
        <w:t>Event</w:t>
      </w:r>
      <w:r w:rsidRPr="00966189">
        <w:rPr>
          <w:rFonts w:ascii="Times New Roman" w:hAnsi="Times New Roman" w:hint="cs"/>
          <w:sz w:val="27"/>
          <w:szCs w:val="27"/>
          <w:rtl/>
        </w:rPr>
        <w:t>ها)</w:t>
      </w:r>
      <w:r w:rsidRPr="00966189">
        <w:rPr>
          <w:rFonts w:ascii="Times New Roman" w:hAnsi="Times New Roman"/>
          <w:sz w:val="27"/>
          <w:szCs w:val="27"/>
        </w:rPr>
        <w:t xml:space="preserve"> </w:t>
      </w:r>
      <w:r w:rsidRPr="00966189">
        <w:rPr>
          <w:rFonts w:ascii="Times New Roman" w:hAnsi="Times New Roman" w:hint="cs"/>
          <w:sz w:val="27"/>
          <w:szCs w:val="27"/>
          <w:rtl/>
        </w:rPr>
        <w:t xml:space="preserve">و </w:t>
      </w:r>
      <w:r w:rsidRPr="008F6DA8">
        <w:rPr>
          <w:szCs w:val="24"/>
        </w:rPr>
        <w:t>Data</w:t>
      </w:r>
      <w:r w:rsidR="008F6DA8">
        <w:rPr>
          <w:rFonts w:ascii="Times New Roman" w:hAnsi="Times New Roman" w:hint="cs"/>
          <w:szCs w:val="24"/>
          <w:rtl/>
        </w:rPr>
        <w:t>‌</w:t>
      </w:r>
      <w:r w:rsidRPr="00966189">
        <w:rPr>
          <w:rFonts w:ascii="Times New Roman" w:hAnsi="Times New Roman" w:hint="cs"/>
          <w:sz w:val="27"/>
          <w:szCs w:val="27"/>
          <w:rtl/>
        </w:rPr>
        <w:t xml:space="preserve">هایی مثل اسکرام را ندارد </w:t>
      </w:r>
      <w:r w:rsidR="008F6DA8">
        <w:rPr>
          <w:rFonts w:ascii="Times New Roman" w:hAnsi="Times New Roman" w:hint="cs"/>
          <w:sz w:val="27"/>
          <w:szCs w:val="27"/>
          <w:rtl/>
        </w:rPr>
        <w:t>و تنها مسئله‌</w:t>
      </w:r>
      <w:r w:rsidRPr="00966189">
        <w:rPr>
          <w:rFonts w:ascii="Times New Roman" w:hAnsi="Times New Roman" w:hint="cs"/>
          <w:sz w:val="27"/>
          <w:szCs w:val="27"/>
          <w:rtl/>
        </w:rPr>
        <w:t xml:space="preserve">ای که وجود دارد محدود کردن کار در این </w:t>
      </w:r>
      <w:r w:rsidRPr="008F6DA8">
        <w:rPr>
          <w:szCs w:val="24"/>
        </w:rPr>
        <w:t>Progress</w:t>
      </w:r>
      <w:r w:rsidRPr="008F6DA8">
        <w:rPr>
          <w:szCs w:val="24"/>
          <w:rtl/>
        </w:rPr>
        <w:t xml:space="preserve"> (</w:t>
      </w:r>
      <w:r w:rsidRPr="008F6DA8">
        <w:rPr>
          <w:szCs w:val="24"/>
        </w:rPr>
        <w:t>WIT</w:t>
      </w:r>
      <w:r w:rsidRPr="008F6DA8">
        <w:rPr>
          <w:szCs w:val="24"/>
          <w:rtl/>
        </w:rPr>
        <w:t>)</w:t>
      </w:r>
      <w:r w:rsidRPr="008F6DA8">
        <w:rPr>
          <w:rFonts w:ascii="Times New Roman" w:hAnsi="Times New Roman" w:hint="cs"/>
          <w:szCs w:val="24"/>
          <w:rtl/>
        </w:rPr>
        <w:t xml:space="preserve"> </w:t>
      </w:r>
      <w:r w:rsidR="008F6DA8">
        <w:rPr>
          <w:rFonts w:ascii="Times New Roman" w:hAnsi="Times New Roman" w:hint="cs"/>
          <w:sz w:val="27"/>
          <w:szCs w:val="27"/>
          <w:rtl/>
        </w:rPr>
        <w:t>می‌</w:t>
      </w:r>
      <w:r w:rsidRPr="00966189">
        <w:rPr>
          <w:rFonts w:ascii="Times New Roman" w:hAnsi="Times New Roman" w:hint="cs"/>
          <w:sz w:val="27"/>
          <w:szCs w:val="27"/>
          <w:rtl/>
        </w:rPr>
        <w:t>باشد.</w:t>
      </w:r>
    </w:p>
    <w:p w14:paraId="7062CB0F" w14:textId="2B60DD72" w:rsidR="00272888" w:rsidRPr="005C0A98" w:rsidRDefault="005C0A98" w:rsidP="00966189">
      <w:pPr>
        <w:rPr>
          <w:sz w:val="16"/>
          <w:szCs w:val="18"/>
          <w:rtl/>
        </w:rPr>
      </w:pPr>
      <w:r w:rsidRPr="00F604F8">
        <w:rPr>
          <w:b/>
          <w:bCs/>
          <w:noProof/>
          <w:sz w:val="26"/>
          <w:szCs w:val="26"/>
          <w:lang w:bidi="ar-SA"/>
        </w:rPr>
        <w:drawing>
          <wp:anchor distT="0" distB="0" distL="114300" distR="114300" simplePos="0" relativeHeight="252007424" behindDoc="1" locked="0" layoutInCell="1" allowOverlap="1" wp14:anchorId="18779354" wp14:editId="1157CDDF">
            <wp:simplePos x="0" y="0"/>
            <wp:positionH relativeFrom="margin">
              <wp:posOffset>5686425</wp:posOffset>
            </wp:positionH>
            <wp:positionV relativeFrom="paragraph">
              <wp:posOffset>208915</wp:posOffset>
            </wp:positionV>
            <wp:extent cx="7905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0" y="21346"/>
                <wp:lineTo x="213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55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FC0">
        <w:rPr>
          <w:rFonts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B86C0E8" wp14:editId="14FC6576">
                <wp:simplePos x="0" y="0"/>
                <wp:positionH relativeFrom="page">
                  <wp:align>center</wp:align>
                </wp:positionH>
                <wp:positionV relativeFrom="paragraph">
                  <wp:posOffset>134619</wp:posOffset>
                </wp:positionV>
                <wp:extent cx="6581775" cy="3019425"/>
                <wp:effectExtent l="0" t="0" r="28575" b="28575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3019425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5044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1" o:spid="_x0000_s1026" type="#_x0000_t65" style="position:absolute;margin-left:0;margin-top:10.6pt;width:518.25pt;height:237.75pt;z-index:252009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68B58A61" w14:textId="36E5AFEB" w:rsidR="005C0A98" w:rsidRPr="005C0A98" w:rsidRDefault="005C0A98" w:rsidP="005C0A98">
      <w:pPr>
        <w:pStyle w:val="ListParagraph"/>
        <w:numPr>
          <w:ilvl w:val="0"/>
          <w:numId w:val="15"/>
        </w:numPr>
        <w:ind w:left="810" w:right="180" w:firstLine="270"/>
        <w:rPr>
          <w:rFonts w:ascii="Times New Roman" w:hAnsi="Times New Roman"/>
          <w:sz w:val="27"/>
          <w:szCs w:val="27"/>
          <w:rtl/>
        </w:rPr>
      </w:pPr>
      <w:r w:rsidRPr="005C0A98">
        <w:rPr>
          <w:rFonts w:ascii="Times New Roman" w:hAnsi="Times New Roman"/>
          <w:b/>
          <w:bCs/>
          <w:sz w:val="27"/>
          <w:szCs w:val="27"/>
        </w:rPr>
        <w:t>Approve</w:t>
      </w:r>
      <w:r w:rsidRPr="005C0A98">
        <w:rPr>
          <w:rFonts w:ascii="Times New Roman" w:hAnsi="Times New Roman" w:hint="cs"/>
          <w:b/>
          <w:bCs/>
          <w:sz w:val="27"/>
          <w:szCs w:val="27"/>
          <w:rtl/>
        </w:rPr>
        <w:t xml:space="preserve">: </w:t>
      </w:r>
      <w:r>
        <w:rPr>
          <w:rFonts w:ascii="Times New Roman" w:hAnsi="Times New Roman" w:hint="cs"/>
          <w:sz w:val="27"/>
          <w:szCs w:val="27"/>
          <w:rtl/>
        </w:rPr>
        <w:t>از 0 تا 5 در نظر گرفته می‌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شود و سقف آن به صورت </w:t>
      </w:r>
      <w:r>
        <w:rPr>
          <w:szCs w:val="24"/>
        </w:rPr>
        <w:t>D</w:t>
      </w:r>
      <w:r w:rsidRPr="005C0A98">
        <w:rPr>
          <w:szCs w:val="24"/>
        </w:rPr>
        <w:t>efault</w:t>
      </w:r>
      <w:r w:rsidRPr="005C0A98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 xml:space="preserve">روی </w:t>
      </w:r>
      <w:r w:rsidRPr="005C0A98">
        <w:rPr>
          <w:rFonts w:ascii="Times New Roman" w:hAnsi="Times New Roman" w:hint="cs"/>
          <w:szCs w:val="24"/>
          <w:rtl/>
        </w:rPr>
        <w:t>5</w:t>
      </w:r>
      <w:r>
        <w:rPr>
          <w:rFonts w:ascii="Times New Roman" w:hAnsi="Times New Roman" w:hint="cs"/>
          <w:sz w:val="27"/>
          <w:szCs w:val="27"/>
          <w:rtl/>
        </w:rPr>
        <w:t xml:space="preserve"> تنظیم می‌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شود، زیرا چنان چه انسان در یک روز دو کار مختلف برای انجام داشته باشد بهتر می تواند بین آن ها </w:t>
      </w:r>
      <w:r w:rsidRPr="005C0A98">
        <w:rPr>
          <w:szCs w:val="24"/>
        </w:rPr>
        <w:t>Switch</w:t>
      </w:r>
      <w:r w:rsidRPr="005C0A98">
        <w:rPr>
          <w:rFonts w:ascii="Times New Roman" w:hAnsi="Times New Roman" w:hint="cs"/>
          <w:szCs w:val="24"/>
          <w:rtl/>
        </w:rPr>
        <w:t xml:space="preserve"> 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کند تا این که </w:t>
      </w:r>
      <w:r w:rsidRPr="005C0A98">
        <w:rPr>
          <w:rFonts w:ascii="Times New Roman" w:hAnsi="Times New Roman" w:hint="cs"/>
          <w:szCs w:val="24"/>
          <w:rtl/>
        </w:rPr>
        <w:t xml:space="preserve">5 </w:t>
      </w:r>
      <w:r w:rsidRPr="005C0A98">
        <w:rPr>
          <w:rFonts w:ascii="Times New Roman" w:hAnsi="Times New Roman" w:hint="cs"/>
          <w:sz w:val="27"/>
          <w:szCs w:val="27"/>
          <w:rtl/>
        </w:rPr>
        <w:t>کار مختلف را برای انجام د</w:t>
      </w:r>
      <w:r>
        <w:rPr>
          <w:rFonts w:ascii="Times New Roman" w:hAnsi="Times New Roman" w:hint="cs"/>
          <w:sz w:val="27"/>
          <w:szCs w:val="27"/>
          <w:rtl/>
        </w:rPr>
        <w:t>اشته باشد، در آن زمان مدیریت آن‌</w:t>
      </w:r>
      <w:r w:rsidRPr="005C0A98">
        <w:rPr>
          <w:rFonts w:ascii="Times New Roman" w:hAnsi="Times New Roman" w:hint="cs"/>
          <w:sz w:val="27"/>
          <w:szCs w:val="27"/>
          <w:rtl/>
        </w:rPr>
        <w:t>ها دشوار خواهد شد.</w:t>
      </w:r>
    </w:p>
    <w:p w14:paraId="178A974A" w14:textId="393DA204" w:rsidR="005C0A98" w:rsidRPr="005C0A98" w:rsidRDefault="005C0A98" w:rsidP="005C0A98">
      <w:pPr>
        <w:pStyle w:val="ListParagraph"/>
        <w:numPr>
          <w:ilvl w:val="0"/>
          <w:numId w:val="16"/>
        </w:numPr>
        <w:ind w:right="180" w:firstLine="1260"/>
        <w:rPr>
          <w:rFonts w:ascii="Times New Roman" w:hAnsi="Times New Roman"/>
          <w:sz w:val="27"/>
          <w:szCs w:val="27"/>
          <w:rtl/>
        </w:rPr>
      </w:pPr>
      <w:r w:rsidRPr="005C0A98">
        <w:rPr>
          <w:rFonts w:ascii="Times New Roman" w:hAnsi="Times New Roman"/>
          <w:b/>
          <w:bCs/>
          <w:sz w:val="27"/>
          <w:szCs w:val="27"/>
        </w:rPr>
        <w:t>Approved</w:t>
      </w:r>
      <w:r w:rsidRPr="005C0A98">
        <w:rPr>
          <w:rFonts w:ascii="Times New Roman" w:hAnsi="Times New Roman" w:hint="cs"/>
          <w:b/>
          <w:bCs/>
          <w:sz w:val="27"/>
          <w:szCs w:val="27"/>
          <w:rtl/>
        </w:rPr>
        <w:t>: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 یعنی تأیید شده تا انجام شود و اکنون تیم</w:t>
      </w:r>
      <w:r>
        <w:rPr>
          <w:rFonts w:ascii="Times New Roman" w:hAnsi="Times New Roman" w:hint="cs"/>
          <w:sz w:val="27"/>
          <w:szCs w:val="27"/>
          <w:rtl/>
        </w:rPr>
        <w:t xml:space="preserve"> توسعه روی انجام شدن آن زمان می‌گذارند. به راحتی می‌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توانید با </w:t>
      </w:r>
      <w:r w:rsidRPr="005C0A98">
        <w:rPr>
          <w:szCs w:val="24"/>
        </w:rPr>
        <w:t>Drag And Drop</w:t>
      </w:r>
      <w:r w:rsidRPr="005C0A98">
        <w:rPr>
          <w:rFonts w:ascii="Times New Roman" w:hAnsi="Times New Roman" w:hint="cs"/>
          <w:szCs w:val="24"/>
          <w:rtl/>
        </w:rPr>
        <w:t xml:space="preserve"> 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هر کاری را </w:t>
      </w:r>
      <w:r w:rsidRPr="005C0A98">
        <w:rPr>
          <w:szCs w:val="24"/>
          <w:rtl/>
        </w:rPr>
        <w:t>(</w:t>
      </w:r>
      <w:r w:rsidRPr="005C0A98">
        <w:rPr>
          <w:szCs w:val="24"/>
        </w:rPr>
        <w:t>Bug</w:t>
      </w:r>
      <w:r w:rsidRPr="005C0A98">
        <w:rPr>
          <w:szCs w:val="24"/>
          <w:rtl/>
        </w:rPr>
        <w:t xml:space="preserve"> و ...)</w:t>
      </w:r>
      <w:r w:rsidRPr="005C0A98">
        <w:rPr>
          <w:rFonts w:ascii="Times New Roman" w:hAnsi="Times New Roman"/>
          <w:sz w:val="27"/>
          <w:szCs w:val="27"/>
        </w:rPr>
        <w:t xml:space="preserve"> 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 داخل آن قرار دهید.</w:t>
      </w:r>
    </w:p>
    <w:p w14:paraId="3ADAA283" w14:textId="5D9CADCA" w:rsidR="005C0A98" w:rsidRPr="005C0A98" w:rsidRDefault="005C0A98" w:rsidP="005C0A98">
      <w:pPr>
        <w:pStyle w:val="ListParagraph"/>
        <w:numPr>
          <w:ilvl w:val="0"/>
          <w:numId w:val="16"/>
        </w:numPr>
        <w:ind w:left="2160" w:hanging="180"/>
        <w:rPr>
          <w:rFonts w:ascii="Times New Roman" w:hAnsi="Times New Roman"/>
          <w:sz w:val="27"/>
          <w:szCs w:val="27"/>
          <w:rtl/>
        </w:rPr>
      </w:pPr>
      <w:r w:rsidRPr="005C0A98">
        <w:rPr>
          <w:b/>
          <w:bCs/>
          <w:sz w:val="27"/>
          <w:szCs w:val="27"/>
        </w:rPr>
        <w:t>Commit</w:t>
      </w:r>
      <w:r w:rsidRPr="005C0A98">
        <w:rPr>
          <w:b/>
          <w:bCs/>
          <w:sz w:val="27"/>
          <w:szCs w:val="27"/>
          <w:rtl/>
        </w:rPr>
        <w:t>: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 یعنی روی آن پروژه کار می شود تا به انجام برسد.</w:t>
      </w:r>
    </w:p>
    <w:p w14:paraId="70995101" w14:textId="3F6B1C44" w:rsidR="005C0A98" w:rsidRPr="005C0A98" w:rsidRDefault="005C0A98" w:rsidP="005C0A98">
      <w:pPr>
        <w:pStyle w:val="ListParagraph"/>
        <w:numPr>
          <w:ilvl w:val="0"/>
          <w:numId w:val="16"/>
        </w:numPr>
        <w:ind w:firstLine="1260"/>
        <w:rPr>
          <w:rFonts w:ascii="Times New Roman" w:hAnsi="Times New Roman"/>
          <w:sz w:val="27"/>
          <w:szCs w:val="27"/>
          <w:rtl/>
        </w:rPr>
      </w:pPr>
      <w:r w:rsidRPr="005C0A98">
        <w:rPr>
          <w:b/>
          <w:bCs/>
          <w:sz w:val="27"/>
          <w:szCs w:val="27"/>
        </w:rPr>
        <w:t>Done</w:t>
      </w:r>
      <w:r w:rsidRPr="005C0A98">
        <w:rPr>
          <w:b/>
          <w:bCs/>
          <w:sz w:val="27"/>
          <w:szCs w:val="27"/>
          <w:rtl/>
        </w:rPr>
        <w:t>:</w:t>
      </w:r>
      <w:r w:rsidRPr="005C0A98">
        <w:rPr>
          <w:rFonts w:ascii="Times New Roman" w:hAnsi="Times New Roman" w:hint="cs"/>
          <w:sz w:val="27"/>
          <w:szCs w:val="27"/>
          <w:rtl/>
        </w:rPr>
        <w:t xml:space="preserve"> یعنی کار به اتمام رسیده است.</w:t>
      </w:r>
    </w:p>
    <w:p w14:paraId="05275A46" w14:textId="5C53DE4B" w:rsidR="00100FC0" w:rsidRDefault="00100FC0" w:rsidP="00100FC0">
      <w:pPr>
        <w:rPr>
          <w:sz w:val="12"/>
          <w:szCs w:val="14"/>
          <w:rtl/>
        </w:rPr>
      </w:pPr>
    </w:p>
    <w:p w14:paraId="56707492" w14:textId="4C6B1962" w:rsidR="005C0A98" w:rsidRDefault="005C0A98" w:rsidP="00100FC0">
      <w:pPr>
        <w:rPr>
          <w:sz w:val="12"/>
          <w:szCs w:val="14"/>
          <w:rtl/>
        </w:rPr>
      </w:pPr>
    </w:p>
    <w:p w14:paraId="6A647FE0" w14:textId="312370E7" w:rsidR="00D01E86" w:rsidRPr="00D01E86" w:rsidRDefault="00D01E86" w:rsidP="00D01E86">
      <w:pPr>
        <w:rPr>
          <w:rFonts w:ascii="Times New Roman" w:hAnsi="Times New Roman"/>
          <w:sz w:val="27"/>
          <w:szCs w:val="27"/>
          <w:rtl/>
        </w:rPr>
      </w:pPr>
      <w:r w:rsidRPr="00D01E86">
        <w:rPr>
          <w:rFonts w:ascii="Times New Roman" w:hAnsi="Times New Roman" w:hint="cs"/>
          <w:sz w:val="27"/>
          <w:szCs w:val="27"/>
          <w:rtl/>
        </w:rPr>
        <w:lastRenderedPageBreak/>
        <w:t xml:space="preserve">به طور کلی </w:t>
      </w:r>
      <w:proofErr w:type="spellStart"/>
      <w:r w:rsidRPr="00D01E86">
        <w:rPr>
          <w:szCs w:val="24"/>
        </w:rPr>
        <w:t>KanBan</w:t>
      </w:r>
      <w:proofErr w:type="spellEnd"/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بدون </w:t>
      </w:r>
      <w:r w:rsidRPr="00D01E86">
        <w:rPr>
          <w:szCs w:val="24"/>
        </w:rPr>
        <w:t>Effort</w:t>
      </w:r>
      <w:r w:rsidRPr="00D01E86">
        <w:rPr>
          <w:szCs w:val="24"/>
          <w:rtl/>
        </w:rPr>
        <w:t xml:space="preserve">، </w:t>
      </w:r>
      <w:r w:rsidRPr="00D01E86">
        <w:rPr>
          <w:szCs w:val="24"/>
        </w:rPr>
        <w:t>Sprint</w:t>
      </w:r>
      <w:r w:rsidRPr="00D01E86">
        <w:rPr>
          <w:szCs w:val="24"/>
          <w:rtl/>
        </w:rPr>
        <w:t xml:space="preserve">، </w:t>
      </w:r>
      <w:r w:rsidRPr="00D01E86">
        <w:rPr>
          <w:szCs w:val="24"/>
        </w:rPr>
        <w:t>Velocity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>و ... به سادگی</w:t>
      </w:r>
      <w:r>
        <w:rPr>
          <w:rFonts w:ascii="Times New Roman" w:hAnsi="Times New Roman" w:hint="cs"/>
          <w:sz w:val="27"/>
          <w:szCs w:val="27"/>
          <w:rtl/>
        </w:rPr>
        <w:t xml:space="preserve"> امکان مدیریت کارها را فراهم می‌کند و برای بچه‌</w:t>
      </w:r>
      <w:r w:rsidRPr="00D01E86">
        <w:rPr>
          <w:rFonts w:ascii="Times New Roman" w:hAnsi="Times New Roman" w:hint="cs"/>
          <w:sz w:val="27"/>
          <w:szCs w:val="27"/>
          <w:rtl/>
        </w:rPr>
        <w:t>ه</w:t>
      </w:r>
      <w:r>
        <w:rPr>
          <w:rFonts w:ascii="Times New Roman" w:hAnsi="Times New Roman" w:hint="cs"/>
          <w:sz w:val="27"/>
          <w:szCs w:val="27"/>
          <w:rtl/>
        </w:rPr>
        <w:t>ای پشتیبانی یا استقرار مناسب می‌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باشد.( افرادی </w:t>
      </w:r>
      <w:r>
        <w:rPr>
          <w:rFonts w:ascii="Times New Roman" w:hAnsi="Times New Roman" w:hint="cs"/>
          <w:sz w:val="27"/>
          <w:szCs w:val="27"/>
          <w:rtl/>
        </w:rPr>
        <w:t>که برای آن‌</w:t>
      </w:r>
      <w:r w:rsidRPr="00D01E86">
        <w:rPr>
          <w:rFonts w:ascii="Times New Roman" w:hAnsi="Times New Roman" w:hint="cs"/>
          <w:sz w:val="27"/>
          <w:szCs w:val="27"/>
          <w:rtl/>
        </w:rPr>
        <w:t>ها بسیاری</w:t>
      </w:r>
      <w:r>
        <w:rPr>
          <w:rFonts w:ascii="Times New Roman" w:hAnsi="Times New Roman" w:hint="cs"/>
          <w:sz w:val="27"/>
          <w:szCs w:val="27"/>
          <w:rtl/>
        </w:rPr>
        <w:t xml:space="preserve"> از کارها خیلی ناگهانی ایجاد می‌</w:t>
      </w:r>
      <w:r w:rsidRPr="00D01E86">
        <w:rPr>
          <w:rFonts w:ascii="Times New Roman" w:hAnsi="Times New Roman" w:hint="cs"/>
          <w:sz w:val="27"/>
          <w:szCs w:val="27"/>
          <w:rtl/>
        </w:rPr>
        <w:t>شوند و باید سریع انجام شوند.)</w:t>
      </w:r>
    </w:p>
    <w:p w14:paraId="2C8AB481" w14:textId="6DB606D2" w:rsidR="00D01E86" w:rsidRPr="00D01E86" w:rsidRDefault="00D01E86" w:rsidP="00D01E86">
      <w:pPr>
        <w:rPr>
          <w:rFonts w:ascii="Times New Roman" w:hAnsi="Times New Roman"/>
          <w:sz w:val="27"/>
          <w:szCs w:val="27"/>
          <w:rtl/>
        </w:rPr>
      </w:pPr>
      <w:r w:rsidRPr="00D01E86">
        <w:rPr>
          <w:rFonts w:ascii="Times New Roman" w:hAnsi="Times New Roman" w:hint="cs"/>
          <w:sz w:val="27"/>
          <w:szCs w:val="27"/>
          <w:rtl/>
        </w:rPr>
        <w:t xml:space="preserve">در قسمت </w:t>
      </w:r>
      <w:r w:rsidRPr="00D01E86">
        <w:rPr>
          <w:szCs w:val="24"/>
        </w:rPr>
        <w:t>New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اگر روی ... کلیک نمایید و گزینه </w:t>
      </w:r>
      <w:r w:rsidRPr="00D01E86">
        <w:rPr>
          <w:szCs w:val="24"/>
        </w:rPr>
        <w:t>Add Test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>را بزنید، چنان چه ا</w:t>
      </w:r>
      <w:r>
        <w:rPr>
          <w:rFonts w:ascii="Times New Roman" w:hAnsi="Times New Roman" w:hint="cs"/>
          <w:sz w:val="27"/>
          <w:szCs w:val="27"/>
          <w:rtl/>
        </w:rPr>
        <w:t>ز اسکرام استفاده می‌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نمایید توقع </w:t>
      </w:r>
      <w:r w:rsidRPr="00D01E86">
        <w:rPr>
          <w:szCs w:val="24"/>
        </w:rPr>
        <w:t>Azure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از شما این است که به ازای هر </w:t>
      </w:r>
      <w:r w:rsidRPr="00D01E86">
        <w:rPr>
          <w:szCs w:val="24"/>
        </w:rPr>
        <w:t>Sprint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یک </w:t>
      </w:r>
      <w:r w:rsidRPr="00D01E86">
        <w:rPr>
          <w:szCs w:val="24"/>
        </w:rPr>
        <w:t>Test Plan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داشته باشید ولی در </w:t>
      </w:r>
      <w:proofErr w:type="spellStart"/>
      <w:r w:rsidRPr="00D01E86">
        <w:rPr>
          <w:szCs w:val="24"/>
        </w:rPr>
        <w:t>KanBan</w:t>
      </w:r>
      <w:proofErr w:type="spellEnd"/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چون </w:t>
      </w:r>
      <w:r w:rsidRPr="00D01E86">
        <w:rPr>
          <w:sz w:val="27"/>
          <w:szCs w:val="27"/>
        </w:rPr>
        <w:t>time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 و</w:t>
      </w:r>
      <w:r w:rsidRPr="00D01E86">
        <w:rPr>
          <w:rFonts w:ascii="Times New Roman" w:hAnsi="Times New Roman"/>
          <w:sz w:val="27"/>
          <w:szCs w:val="27"/>
        </w:rPr>
        <w:t xml:space="preserve"> </w:t>
      </w:r>
      <w:r w:rsidRPr="00D01E86">
        <w:rPr>
          <w:szCs w:val="24"/>
        </w:rPr>
        <w:t>sprint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و ... وجود ندارند، ما </w:t>
      </w:r>
      <w:r w:rsidRPr="00D01E86">
        <w:rPr>
          <w:szCs w:val="24"/>
        </w:rPr>
        <w:t>Add</w:t>
      </w:r>
      <w:r w:rsidRPr="00D01E86">
        <w:rPr>
          <w:rFonts w:ascii="Times New Roman" w:hAnsi="Times New Roman"/>
          <w:szCs w:val="24"/>
        </w:rPr>
        <w:t xml:space="preserve"> </w:t>
      </w:r>
      <w:r w:rsidRPr="00D01E86">
        <w:rPr>
          <w:szCs w:val="24"/>
        </w:rPr>
        <w:t>Test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Pr="00D01E86">
        <w:rPr>
          <w:rFonts w:ascii="Times New Roman" w:hAnsi="Times New Roman" w:hint="cs"/>
          <w:sz w:val="27"/>
          <w:szCs w:val="27"/>
          <w:rtl/>
        </w:rPr>
        <w:t xml:space="preserve">را در همان </w:t>
      </w:r>
      <w:r w:rsidRPr="00D01E86">
        <w:rPr>
          <w:szCs w:val="24"/>
        </w:rPr>
        <w:t>Level</w:t>
      </w:r>
      <w:r w:rsidRPr="00D01E86">
        <w:rPr>
          <w:rFonts w:ascii="Times New Roman" w:hAnsi="Times New Roman" w:hint="cs"/>
          <w:szCs w:val="24"/>
          <w:rtl/>
        </w:rPr>
        <w:t xml:space="preserve"> </w:t>
      </w:r>
      <w:r w:rsidR="00F5698C">
        <w:rPr>
          <w:rFonts w:ascii="Times New Roman" w:hAnsi="Times New Roman" w:hint="cs"/>
          <w:sz w:val="27"/>
          <w:szCs w:val="27"/>
          <w:rtl/>
        </w:rPr>
        <w:t>اول انجام می‌</w:t>
      </w:r>
      <w:r w:rsidRPr="00D01E86">
        <w:rPr>
          <w:rFonts w:ascii="Times New Roman" w:hAnsi="Times New Roman" w:hint="cs"/>
          <w:sz w:val="27"/>
          <w:szCs w:val="27"/>
          <w:rtl/>
        </w:rPr>
        <w:t>دهیم.</w:t>
      </w:r>
    </w:p>
    <w:p w14:paraId="62086971" w14:textId="5EFB96E8" w:rsidR="00D667EA" w:rsidRPr="00D667EA" w:rsidRDefault="00D667EA" w:rsidP="008A4FFB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/>
          <w:sz w:val="27"/>
          <w:szCs w:val="27"/>
        </w:rPr>
      </w:pPr>
      <w:proofErr w:type="spellStart"/>
      <w:r w:rsidRPr="00D667EA">
        <w:rPr>
          <w:rFonts w:ascii="Times New Roman" w:hAnsi="Times New Roman"/>
          <w:b/>
          <w:bCs/>
          <w:sz w:val="27"/>
          <w:szCs w:val="27"/>
        </w:rPr>
        <w:t>BackLog</w:t>
      </w:r>
      <w:proofErr w:type="spellEnd"/>
      <w:r w:rsidRPr="00D667EA">
        <w:rPr>
          <w:rFonts w:ascii="Times New Roman" w:hAnsi="Times New Roman" w:hint="cs"/>
          <w:b/>
          <w:bCs/>
          <w:sz w:val="27"/>
          <w:szCs w:val="27"/>
          <w:rtl/>
        </w:rPr>
        <w:t>: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 اگر </w:t>
      </w:r>
      <w:r>
        <w:rPr>
          <w:rFonts w:ascii="Times New Roman" w:hAnsi="Times New Roman" w:hint="cs"/>
          <w:sz w:val="27"/>
          <w:szCs w:val="27"/>
          <w:rtl/>
        </w:rPr>
        <w:t>می‌</w:t>
      </w:r>
      <w:r w:rsidRPr="00D667EA">
        <w:rPr>
          <w:rFonts w:ascii="Times New Roman" w:hAnsi="Times New Roman" w:hint="cs"/>
          <w:sz w:val="27"/>
          <w:szCs w:val="27"/>
          <w:rtl/>
        </w:rPr>
        <w:t>خواهیم از روش اسکرام استفاده نماییم</w:t>
      </w:r>
      <w:r>
        <w:rPr>
          <w:rFonts w:ascii="Times New Roman" w:hAnsi="Times New Roman" w:hint="cs"/>
          <w:sz w:val="27"/>
          <w:szCs w:val="27"/>
          <w:rtl/>
        </w:rPr>
        <w:t>، این بخش این امکان را به ما می‌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دهد. </w:t>
      </w:r>
      <w:r w:rsidRPr="00D667EA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D667EA">
        <w:rPr>
          <w:szCs w:val="24"/>
        </w:rPr>
        <w:t>BackLog</w:t>
      </w:r>
      <w:proofErr w:type="spellEnd"/>
      <w:r w:rsidRPr="00D667EA">
        <w:rPr>
          <w:rFonts w:ascii="Times New Roman" w:hAnsi="Times New Roman" w:hint="cs"/>
          <w:sz w:val="27"/>
          <w:szCs w:val="27"/>
          <w:rtl/>
        </w:rPr>
        <w:t xml:space="preserve">درواقع </w:t>
      </w:r>
      <w:r>
        <w:rPr>
          <w:rFonts w:ascii="Times New Roman" w:hAnsi="Times New Roman" w:hint="cs"/>
          <w:sz w:val="27"/>
          <w:szCs w:val="27"/>
          <w:rtl/>
        </w:rPr>
        <w:t>متعلق به تمام محصول می‌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شود که هرچقدر بالای محصولات باشیم </w:t>
      </w:r>
      <w:r w:rsidR="00D254B8">
        <w:rPr>
          <w:szCs w:val="24"/>
        </w:rPr>
        <w:t>Item</w:t>
      </w:r>
      <w:r w:rsidR="00D254B8">
        <w:rPr>
          <w:rFonts w:ascii="Times New Roman" w:hAnsi="Times New Roman" w:hint="cs"/>
          <w:szCs w:val="24"/>
          <w:rtl/>
        </w:rPr>
        <w:t>‌</w:t>
      </w:r>
      <w:r w:rsidRPr="00D667EA">
        <w:rPr>
          <w:rFonts w:ascii="Times New Roman" w:hAnsi="Times New Roman" w:hint="cs"/>
          <w:sz w:val="27"/>
          <w:szCs w:val="27"/>
          <w:rtl/>
        </w:rPr>
        <w:t>ها</w:t>
      </w:r>
      <w:r w:rsidR="00D254B8">
        <w:rPr>
          <w:rFonts w:ascii="Times New Roman" w:hAnsi="Times New Roman"/>
          <w:sz w:val="27"/>
          <w:szCs w:val="27"/>
        </w:rPr>
        <w:t xml:space="preserve"> 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و </w:t>
      </w:r>
      <w:r w:rsidR="00D254B8" w:rsidRPr="00D254B8">
        <w:rPr>
          <w:szCs w:val="24"/>
        </w:rPr>
        <w:t>S</w:t>
      </w:r>
      <w:r w:rsidRPr="00D254B8">
        <w:rPr>
          <w:szCs w:val="24"/>
        </w:rPr>
        <w:t>tory</w:t>
      </w:r>
      <w:r w:rsidR="00D254B8">
        <w:rPr>
          <w:rFonts w:ascii="Times New Roman" w:hAnsi="Times New Roman" w:hint="cs"/>
          <w:szCs w:val="24"/>
          <w:rtl/>
        </w:rPr>
        <w:t>‌</w:t>
      </w:r>
      <w:r w:rsidR="00D254B8">
        <w:rPr>
          <w:rFonts w:ascii="Times New Roman" w:hAnsi="Times New Roman" w:hint="cs"/>
          <w:sz w:val="27"/>
          <w:szCs w:val="27"/>
          <w:rtl/>
        </w:rPr>
        <w:t>ها شکسته شده‌اند و جزئیات آن‌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ها مشخص شده است. ولی آن </w:t>
      </w:r>
      <w:proofErr w:type="spellStart"/>
      <w:r w:rsidRPr="00D667EA">
        <w:rPr>
          <w:szCs w:val="24"/>
        </w:rPr>
        <w:t>BackLog</w:t>
      </w:r>
      <w:proofErr w:type="spellEnd"/>
      <w:r w:rsidRPr="00D667EA">
        <w:rPr>
          <w:rFonts w:ascii="Times New Roman" w:hAnsi="Times New Roman" w:hint="cs"/>
          <w:szCs w:val="24"/>
          <w:rtl/>
        </w:rPr>
        <w:t xml:space="preserve"> </w:t>
      </w:r>
      <w:r w:rsidR="00D254B8">
        <w:rPr>
          <w:rFonts w:ascii="Times New Roman" w:hAnsi="Times New Roman" w:hint="cs"/>
          <w:sz w:val="27"/>
          <w:szCs w:val="27"/>
          <w:rtl/>
        </w:rPr>
        <w:t>کل محصول می‌باشد. به طور کلی قسمت‌های پایین‌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تر یک </w:t>
      </w:r>
      <w:r w:rsidRPr="00D254B8">
        <w:rPr>
          <w:szCs w:val="24"/>
        </w:rPr>
        <w:t>Epic</w:t>
      </w:r>
      <w:r w:rsidRPr="00D254B8">
        <w:rPr>
          <w:rFonts w:ascii="Times New Roman" w:hAnsi="Times New Roman" w:hint="cs"/>
          <w:szCs w:val="24"/>
          <w:rtl/>
        </w:rPr>
        <w:t xml:space="preserve"> 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و </w:t>
      </w:r>
      <w:r w:rsidRPr="00D254B8">
        <w:rPr>
          <w:szCs w:val="24"/>
        </w:rPr>
        <w:t>Feature</w:t>
      </w:r>
      <w:r w:rsidRPr="00D254B8">
        <w:rPr>
          <w:rFonts w:ascii="Times New Roman" w:hAnsi="Times New Roman" w:hint="cs"/>
          <w:szCs w:val="24"/>
          <w:rtl/>
        </w:rPr>
        <w:t xml:space="preserve"> </w:t>
      </w:r>
      <w:r w:rsidR="00D254B8">
        <w:rPr>
          <w:rFonts w:ascii="Times New Roman" w:hAnsi="Times New Roman" w:hint="cs"/>
          <w:sz w:val="27"/>
          <w:szCs w:val="27"/>
          <w:rtl/>
        </w:rPr>
        <w:t>هستند که هنوز خرد نشده‌اند تا جزئیات آن‌</w:t>
      </w:r>
      <w:r w:rsidRPr="00D667EA">
        <w:rPr>
          <w:rFonts w:ascii="Times New Roman" w:hAnsi="Times New Roman" w:hint="cs"/>
          <w:sz w:val="27"/>
          <w:szCs w:val="27"/>
          <w:rtl/>
        </w:rPr>
        <w:t>ها مشخص شود و متوجه شویم که چه کاری باید انجام دهیم.</w:t>
      </w:r>
      <w:r w:rsidR="00D254B8">
        <w:rPr>
          <w:rFonts w:ascii="Times New Roman" w:hAnsi="Times New Roman" w:hint="cs"/>
          <w:sz w:val="27"/>
          <w:szCs w:val="27"/>
          <w:rtl/>
        </w:rPr>
        <w:t xml:space="preserve"> درواقع آن‌</w:t>
      </w:r>
      <w:r w:rsidRPr="00D667EA">
        <w:rPr>
          <w:rFonts w:ascii="Times New Roman" w:hAnsi="Times New Roman" w:hint="cs"/>
          <w:sz w:val="27"/>
          <w:szCs w:val="27"/>
          <w:rtl/>
        </w:rPr>
        <w:t>هایی که ب</w:t>
      </w:r>
      <w:r w:rsidR="00D254B8">
        <w:rPr>
          <w:rFonts w:ascii="Times New Roman" w:hAnsi="Times New Roman" w:hint="cs"/>
          <w:sz w:val="27"/>
          <w:szCs w:val="27"/>
          <w:rtl/>
        </w:rPr>
        <w:t>الاتر قرار دارند کارهای خرد شده‌</w:t>
      </w:r>
      <w:r w:rsidRPr="00D667EA">
        <w:rPr>
          <w:rFonts w:ascii="Times New Roman" w:hAnsi="Times New Roman" w:hint="cs"/>
          <w:sz w:val="27"/>
          <w:szCs w:val="27"/>
          <w:rtl/>
        </w:rPr>
        <w:t xml:space="preserve">ای هستند که </w:t>
      </w:r>
      <w:r w:rsidR="00D254B8" w:rsidRPr="00D254B8">
        <w:rPr>
          <w:szCs w:val="24"/>
        </w:rPr>
        <w:t>D</w:t>
      </w:r>
      <w:r w:rsidRPr="00D254B8">
        <w:rPr>
          <w:szCs w:val="24"/>
        </w:rPr>
        <w:t>etail</w:t>
      </w:r>
      <w:r w:rsidRPr="00D254B8">
        <w:rPr>
          <w:rFonts w:ascii="Times New Roman" w:hAnsi="Times New Roman" w:hint="cs"/>
          <w:szCs w:val="24"/>
          <w:rtl/>
        </w:rPr>
        <w:t xml:space="preserve"> </w:t>
      </w:r>
      <w:r w:rsidR="00D254B8">
        <w:rPr>
          <w:rFonts w:ascii="Times New Roman" w:hAnsi="Times New Roman" w:hint="cs"/>
          <w:sz w:val="27"/>
          <w:szCs w:val="27"/>
          <w:rtl/>
        </w:rPr>
        <w:t>آن‌</w:t>
      </w:r>
      <w:r w:rsidRPr="00D667EA">
        <w:rPr>
          <w:rFonts w:ascii="Times New Roman" w:hAnsi="Times New Roman" w:hint="cs"/>
          <w:sz w:val="27"/>
          <w:szCs w:val="27"/>
          <w:rtl/>
        </w:rPr>
        <w:t>ها مشخص شده و هر چه رو به پایین ح</w:t>
      </w:r>
      <w:r w:rsidR="00D254B8">
        <w:rPr>
          <w:rFonts w:ascii="Times New Roman" w:hAnsi="Times New Roman" w:hint="cs"/>
          <w:sz w:val="27"/>
          <w:szCs w:val="27"/>
          <w:rtl/>
        </w:rPr>
        <w:t>رکت کنیم، حجم اطلاعات بزرگتر می‌</w:t>
      </w:r>
      <w:r w:rsidRPr="00D667EA">
        <w:rPr>
          <w:rFonts w:ascii="Times New Roman" w:hAnsi="Times New Roman" w:hint="cs"/>
          <w:sz w:val="27"/>
          <w:szCs w:val="27"/>
          <w:rtl/>
        </w:rPr>
        <w:t>شود.</w:t>
      </w:r>
    </w:p>
    <w:p w14:paraId="43B9B405" w14:textId="7D15E6BD" w:rsidR="005C0A98" w:rsidRPr="00F5698C" w:rsidRDefault="0038299C" w:rsidP="00F5698C">
      <w:pPr>
        <w:ind w:left="360"/>
        <w:jc w:val="center"/>
        <w:rPr>
          <w:sz w:val="27"/>
          <w:szCs w:val="27"/>
          <w:rtl/>
        </w:rPr>
      </w:pPr>
      <w:r>
        <w:rPr>
          <w:noProof/>
          <w:lang w:bidi="ar-SA"/>
        </w:rPr>
        <w:drawing>
          <wp:inline distT="0" distB="0" distL="0" distR="0" wp14:anchorId="18A8B617" wp14:editId="60B4CE5F">
            <wp:extent cx="4857750" cy="3648075"/>
            <wp:effectExtent l="152400" t="152400" r="361950" b="371475"/>
            <wp:docPr id="32" name="Picture 32" descr="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Stor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F30E3" w14:textId="554C2AFD" w:rsidR="0038299C" w:rsidRPr="0038299C" w:rsidRDefault="0038299C" w:rsidP="008A4FFB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/>
          <w:sz w:val="27"/>
          <w:szCs w:val="27"/>
        </w:rPr>
      </w:pPr>
      <w:r w:rsidRPr="0038299C">
        <w:rPr>
          <w:b/>
          <w:bCs/>
          <w:sz w:val="27"/>
          <w:szCs w:val="27"/>
        </w:rPr>
        <w:lastRenderedPageBreak/>
        <w:t>Sprints</w:t>
      </w:r>
      <w:r w:rsidRPr="0038299C">
        <w:rPr>
          <w:b/>
          <w:bCs/>
          <w:sz w:val="27"/>
          <w:szCs w:val="27"/>
          <w:rtl/>
        </w:rPr>
        <w:t>: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 درواقع روی </w:t>
      </w:r>
      <w:proofErr w:type="spellStart"/>
      <w:r w:rsidRPr="0038299C">
        <w:rPr>
          <w:szCs w:val="24"/>
        </w:rPr>
        <w:t>BackLog</w:t>
      </w:r>
      <w:proofErr w:type="spellEnd"/>
      <w:r w:rsidRPr="0038299C">
        <w:rPr>
          <w:rFonts w:ascii="Times New Roman" w:hAnsi="Times New Roman" w:hint="cs"/>
          <w:szCs w:val="24"/>
          <w:rtl/>
        </w:rPr>
        <w:t xml:space="preserve"> 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متعلق به خود </w:t>
      </w:r>
      <w:r w:rsidRPr="0055114A">
        <w:rPr>
          <w:szCs w:val="24"/>
        </w:rPr>
        <w:t>Sprint</w:t>
      </w:r>
      <w:r w:rsidR="0042275F" w:rsidRPr="0055114A">
        <w:rPr>
          <w:rFonts w:ascii="Times New Roman" w:hAnsi="Times New Roman" w:hint="cs"/>
          <w:szCs w:val="24"/>
          <w:rtl/>
        </w:rPr>
        <w:t xml:space="preserve"> </w:t>
      </w:r>
      <w:r w:rsidR="0042275F">
        <w:rPr>
          <w:rFonts w:ascii="Times New Roman" w:hAnsi="Times New Roman" w:hint="cs"/>
          <w:sz w:val="27"/>
          <w:szCs w:val="27"/>
          <w:rtl/>
        </w:rPr>
        <w:t>کار می‌</w:t>
      </w:r>
      <w:r w:rsidRPr="0038299C">
        <w:rPr>
          <w:rFonts w:ascii="Times New Roman" w:hAnsi="Times New Roman" w:hint="cs"/>
          <w:sz w:val="27"/>
          <w:szCs w:val="27"/>
          <w:rtl/>
        </w:rPr>
        <w:t>کند. یعنی این امکان را</w:t>
      </w:r>
      <w:r w:rsidR="0042275F">
        <w:rPr>
          <w:rFonts w:ascii="Times New Roman" w:hAnsi="Times New Roman" w:hint="cs"/>
          <w:sz w:val="27"/>
          <w:szCs w:val="27"/>
          <w:rtl/>
        </w:rPr>
        <w:t xml:space="preserve"> به شما می‌</w:t>
      </w:r>
      <w:r w:rsidR="001C5E38">
        <w:rPr>
          <w:rFonts w:ascii="Times New Roman" w:hAnsi="Times New Roman" w:hint="cs"/>
          <w:sz w:val="27"/>
          <w:szCs w:val="27"/>
          <w:rtl/>
        </w:rPr>
        <w:t>دهد تا محصول را دسته‌بندی کنید و پس از دسته‌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بندی </w:t>
      </w:r>
      <w:r w:rsidR="001C5E38">
        <w:rPr>
          <w:rFonts w:ascii="Times New Roman" w:hAnsi="Times New Roman" w:hint="cs"/>
          <w:sz w:val="27"/>
          <w:szCs w:val="27"/>
          <w:rtl/>
        </w:rPr>
        <w:t>می‌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توانید کارها را در سطح کل محصول روی </w:t>
      </w:r>
      <w:proofErr w:type="spellStart"/>
      <w:r w:rsidRPr="00FC171C">
        <w:rPr>
          <w:szCs w:val="24"/>
        </w:rPr>
        <w:t>BackLog</w:t>
      </w:r>
      <w:proofErr w:type="spellEnd"/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تفکیک نمایید. حال </w:t>
      </w:r>
      <w:r w:rsidRPr="001C5E38">
        <w:rPr>
          <w:szCs w:val="24"/>
        </w:rPr>
        <w:t>Azure</w:t>
      </w:r>
      <w:r w:rsidRPr="001C5E38">
        <w:rPr>
          <w:rFonts w:ascii="Times New Roman" w:hAnsi="Times New Roman" w:hint="cs"/>
          <w:szCs w:val="24"/>
          <w:rtl/>
        </w:rPr>
        <w:t xml:space="preserve"> </w:t>
      </w:r>
      <w:r w:rsidR="001C5E38">
        <w:rPr>
          <w:rFonts w:ascii="Times New Roman" w:hAnsi="Times New Roman" w:hint="cs"/>
          <w:sz w:val="27"/>
          <w:szCs w:val="27"/>
          <w:rtl/>
        </w:rPr>
        <w:t>می‌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بایست این امکان را فراهم نماید تا بتوانید به بهترین شکل ممکن این </w:t>
      </w:r>
      <w:r w:rsidRPr="00FC171C">
        <w:rPr>
          <w:szCs w:val="24"/>
        </w:rPr>
        <w:t>Sprint</w:t>
      </w:r>
      <w:r w:rsidR="001C5E38">
        <w:rPr>
          <w:rFonts w:ascii="Times New Roman" w:hAnsi="Times New Roman" w:hint="cs"/>
          <w:sz w:val="27"/>
          <w:szCs w:val="27"/>
          <w:rtl/>
        </w:rPr>
        <w:t>‌</w:t>
      </w:r>
      <w:r w:rsidRPr="0038299C">
        <w:rPr>
          <w:rFonts w:ascii="Times New Roman" w:hAnsi="Times New Roman" w:hint="cs"/>
          <w:sz w:val="27"/>
          <w:szCs w:val="27"/>
          <w:rtl/>
        </w:rPr>
        <w:t>ها را اجرا و</w:t>
      </w:r>
      <w:r w:rsidR="001C5E38">
        <w:rPr>
          <w:rFonts w:ascii="Times New Roman" w:hAnsi="Times New Roman" w:hint="cs"/>
          <w:sz w:val="27"/>
          <w:szCs w:val="27"/>
          <w:rtl/>
        </w:rPr>
        <w:t xml:space="preserve"> 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مدیریت نمایید. درواقع این بخش روی یک </w:t>
      </w:r>
      <w:r w:rsidRPr="00FC171C">
        <w:rPr>
          <w:szCs w:val="24"/>
        </w:rPr>
        <w:t>Sprint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38299C">
        <w:rPr>
          <w:rFonts w:ascii="Times New Roman" w:hAnsi="Times New Roman" w:hint="cs"/>
          <w:sz w:val="27"/>
          <w:szCs w:val="27"/>
          <w:rtl/>
        </w:rPr>
        <w:t>متمرکز می شود.</w:t>
      </w:r>
    </w:p>
    <w:p w14:paraId="4974E7AE" w14:textId="7ABBCD01" w:rsidR="005C0A98" w:rsidRDefault="0038299C" w:rsidP="008A4FFB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/>
          <w:sz w:val="27"/>
          <w:szCs w:val="27"/>
        </w:rPr>
      </w:pPr>
      <w:r w:rsidRPr="0038299C">
        <w:rPr>
          <w:b/>
          <w:bCs/>
          <w:sz w:val="27"/>
          <w:szCs w:val="27"/>
        </w:rPr>
        <w:t>Queries</w:t>
      </w:r>
      <w:r w:rsidRPr="0038299C">
        <w:rPr>
          <w:b/>
          <w:bCs/>
          <w:sz w:val="27"/>
          <w:szCs w:val="27"/>
          <w:rtl/>
        </w:rPr>
        <w:t>:</w:t>
      </w:r>
      <w:r>
        <w:rPr>
          <w:rFonts w:ascii="Times New Roman" w:hAnsi="Times New Roman" w:hint="cs"/>
          <w:sz w:val="27"/>
          <w:szCs w:val="27"/>
          <w:rtl/>
        </w:rPr>
        <w:t xml:space="preserve"> فرض کنید می‌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خواهید گزارش تهیه نمایید، یا مدیر از شما گزارش خاصی را خواسته است و ... آن جا نیاز به نوشتن </w:t>
      </w:r>
      <w:r w:rsidRPr="0038299C">
        <w:rPr>
          <w:szCs w:val="24"/>
        </w:rPr>
        <w:t>Queries</w:t>
      </w:r>
      <w:r w:rsidRPr="0038299C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می‌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باشد تا بتوانیم از بین </w:t>
      </w:r>
      <w:r w:rsidRPr="0038299C">
        <w:rPr>
          <w:szCs w:val="24"/>
        </w:rPr>
        <w:t>Data</w:t>
      </w:r>
      <w:r>
        <w:rPr>
          <w:rFonts w:ascii="Times New Roman" w:hAnsi="Times New Roman" w:hint="cs"/>
          <w:szCs w:val="24"/>
          <w:rtl/>
        </w:rPr>
        <w:t>‌</w:t>
      </w:r>
      <w:r w:rsidRPr="0038299C">
        <w:rPr>
          <w:rFonts w:ascii="Times New Roman" w:hAnsi="Times New Roman" w:hint="cs"/>
          <w:sz w:val="27"/>
          <w:szCs w:val="27"/>
          <w:rtl/>
        </w:rPr>
        <w:t xml:space="preserve">ها اطلاعات مورد نظرمان را نمایش دهیم. </w:t>
      </w:r>
    </w:p>
    <w:p w14:paraId="11B4880B" w14:textId="14F713CF" w:rsidR="0055114A" w:rsidRPr="0055114A" w:rsidRDefault="0055114A" w:rsidP="0055114A">
      <w:pPr>
        <w:spacing w:after="160"/>
        <w:rPr>
          <w:rFonts w:ascii="Times New Roman" w:hAnsi="Times New Roman"/>
          <w:sz w:val="10"/>
          <w:szCs w:val="10"/>
          <w:rtl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29D6D1" wp14:editId="27BBF89A">
                <wp:simplePos x="0" y="0"/>
                <wp:positionH relativeFrom="page">
                  <wp:align>center</wp:align>
                </wp:positionH>
                <wp:positionV relativeFrom="paragraph">
                  <wp:posOffset>173355</wp:posOffset>
                </wp:positionV>
                <wp:extent cx="6581775" cy="781050"/>
                <wp:effectExtent l="0" t="0" r="28575" b="19050"/>
                <wp:wrapNone/>
                <wp:docPr id="36" name="Folded Corn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810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6664" id="Folded Corner 36" o:spid="_x0000_s1026" type="#_x0000_t65" style="position:absolute;margin-left:0;margin-top:13.65pt;width:518.25pt;height:61.5pt;z-index:251969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</w:p>
    <w:bookmarkEnd w:id="3"/>
    <w:bookmarkEnd w:id="2"/>
    <w:p w14:paraId="1E7541FF" w14:textId="69C23B8C" w:rsidR="006A1996" w:rsidRPr="0045752C" w:rsidRDefault="0055114A" w:rsidP="00F11232">
      <w:pPr>
        <w:rPr>
          <w:rFonts w:asciiTheme="majorBidi" w:hAnsiTheme="majorBidi"/>
          <w:sz w:val="2"/>
          <w:szCs w:val="2"/>
          <w:rtl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0560" behindDoc="1" locked="0" layoutInCell="1" allowOverlap="1" wp14:anchorId="64410374" wp14:editId="4DD2E53F">
            <wp:simplePos x="0" y="0"/>
            <wp:positionH relativeFrom="margin">
              <wp:posOffset>5632450</wp:posOffset>
            </wp:positionH>
            <wp:positionV relativeFrom="paragraph">
              <wp:posOffset>12700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07C5B" w14:textId="12809434" w:rsidR="008B4150" w:rsidRPr="00126137" w:rsidRDefault="008B4150" w:rsidP="0055114A">
      <w:pPr>
        <w:pStyle w:val="a0"/>
        <w:rPr>
          <w:rtl/>
        </w:rPr>
      </w:pPr>
      <w:bookmarkStart w:id="20" w:name="_Toc62340372"/>
      <w:bookmarkStart w:id="21" w:name="_Toc61072153"/>
      <w:r w:rsidRPr="008B4150">
        <w:rPr>
          <w:rtl/>
        </w:rPr>
        <w:t xml:space="preserve"> </w:t>
      </w:r>
      <w:bookmarkStart w:id="22" w:name="_Toc64444500"/>
      <w:bookmarkEnd w:id="20"/>
      <w:r w:rsidR="0055114A" w:rsidRPr="001F2F22">
        <w:t xml:space="preserve">Type </w:t>
      </w:r>
      <w:proofErr w:type="gramStart"/>
      <w:r w:rsidR="0055114A" w:rsidRPr="001F2F22">
        <w:t>Of</w:t>
      </w:r>
      <w:proofErr w:type="gramEnd"/>
      <w:r w:rsidR="0055114A" w:rsidRPr="001F2F22">
        <w:t xml:space="preserve"> Queries</w:t>
      </w:r>
      <w:bookmarkEnd w:id="22"/>
      <w:r w:rsidR="0055114A" w:rsidRPr="001F2F22">
        <w:t xml:space="preserve"> </w:t>
      </w:r>
    </w:p>
    <w:bookmarkEnd w:id="21"/>
    <w:p w14:paraId="4DD7B233" w14:textId="19B50C30" w:rsidR="00993C7E" w:rsidRDefault="00993C7E" w:rsidP="00EF5B4E">
      <w:pPr>
        <w:rPr>
          <w:sz w:val="12"/>
          <w:szCs w:val="14"/>
          <w:rtl/>
          <w:lang w:val="en"/>
        </w:rPr>
      </w:pPr>
    </w:p>
    <w:p w14:paraId="00F5CD29" w14:textId="0EEE6268" w:rsidR="00792801" w:rsidRPr="00792801" w:rsidRDefault="00792801" w:rsidP="008A4FFB">
      <w:pPr>
        <w:pStyle w:val="ListParagraph"/>
        <w:numPr>
          <w:ilvl w:val="0"/>
          <w:numId w:val="20"/>
        </w:numPr>
        <w:spacing w:after="160"/>
        <w:ind w:left="990" w:hanging="180"/>
        <w:rPr>
          <w:rFonts w:ascii="Times New Roman" w:hAnsi="Times New Roman"/>
          <w:sz w:val="27"/>
          <w:szCs w:val="27"/>
        </w:rPr>
      </w:pPr>
      <w:r w:rsidRPr="00792801">
        <w:rPr>
          <w:b/>
          <w:bCs/>
          <w:sz w:val="27"/>
          <w:szCs w:val="27"/>
        </w:rPr>
        <w:t>Flat List of Work Items</w:t>
      </w:r>
      <w:r w:rsidRPr="00792801">
        <w:rPr>
          <w:b/>
          <w:bCs/>
          <w:sz w:val="27"/>
          <w:szCs w:val="27"/>
          <w:rtl/>
        </w:rPr>
        <w:t>:</w:t>
      </w:r>
      <w:r w:rsidRPr="00792801">
        <w:rPr>
          <w:sz w:val="27"/>
          <w:szCs w:val="27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فقط از این نوع می‌</w:t>
      </w:r>
      <w:r w:rsidRPr="00792801">
        <w:rPr>
          <w:rFonts w:ascii="Times New Roman" w:hAnsi="Times New Roman" w:hint="cs"/>
          <w:sz w:val="27"/>
          <w:szCs w:val="27"/>
          <w:rtl/>
        </w:rPr>
        <w:t>توان چارت و دیاگرام تهیه نمود.</w:t>
      </w:r>
    </w:p>
    <w:p w14:paraId="70CC59FC" w14:textId="77777777" w:rsidR="00792801" w:rsidRPr="00792801" w:rsidRDefault="00792801" w:rsidP="008A4FFB">
      <w:pPr>
        <w:pStyle w:val="ListParagraph"/>
        <w:numPr>
          <w:ilvl w:val="0"/>
          <w:numId w:val="20"/>
        </w:numPr>
        <w:spacing w:after="160"/>
        <w:ind w:left="990" w:hanging="180"/>
        <w:rPr>
          <w:b/>
          <w:bCs/>
          <w:sz w:val="27"/>
          <w:szCs w:val="27"/>
        </w:rPr>
      </w:pPr>
      <w:r w:rsidRPr="00792801">
        <w:rPr>
          <w:b/>
          <w:bCs/>
          <w:sz w:val="27"/>
          <w:szCs w:val="27"/>
        </w:rPr>
        <w:t>Work Items and Direct Links</w:t>
      </w:r>
    </w:p>
    <w:p w14:paraId="5538C505" w14:textId="33EB8E92" w:rsidR="009462DB" w:rsidRDefault="00792801" w:rsidP="008A4FFB">
      <w:pPr>
        <w:pStyle w:val="ListParagraph"/>
        <w:numPr>
          <w:ilvl w:val="0"/>
          <w:numId w:val="20"/>
        </w:numPr>
        <w:spacing w:after="160"/>
        <w:ind w:left="990" w:hanging="180"/>
        <w:rPr>
          <w:b/>
          <w:bCs/>
          <w:sz w:val="27"/>
          <w:szCs w:val="27"/>
        </w:rPr>
      </w:pPr>
      <w:r w:rsidRPr="00792801">
        <w:rPr>
          <w:b/>
          <w:bCs/>
          <w:sz w:val="27"/>
          <w:szCs w:val="27"/>
        </w:rPr>
        <w:t>Tree of Work Items</w:t>
      </w:r>
    </w:p>
    <w:p w14:paraId="6EC93A3F" w14:textId="77777777" w:rsidR="008A4FFB" w:rsidRDefault="008A4FFB" w:rsidP="00C21436">
      <w:pPr>
        <w:pStyle w:val="ListParagraph"/>
        <w:spacing w:after="160"/>
        <w:ind w:left="990" w:hanging="630"/>
        <w:rPr>
          <w:b/>
          <w:bCs/>
          <w:sz w:val="27"/>
          <w:szCs w:val="27"/>
        </w:rPr>
      </w:pPr>
    </w:p>
    <w:p w14:paraId="1E5DF4E6" w14:textId="77777777" w:rsidR="008A4FFB" w:rsidRPr="008A4FFB" w:rsidRDefault="008A4FFB" w:rsidP="008A4FFB">
      <w:pPr>
        <w:pStyle w:val="ListParagraph"/>
        <w:numPr>
          <w:ilvl w:val="0"/>
          <w:numId w:val="34"/>
        </w:numPr>
        <w:spacing w:after="160" w:line="276" w:lineRule="auto"/>
        <w:rPr>
          <w:b/>
          <w:bCs/>
          <w:sz w:val="27"/>
          <w:szCs w:val="27"/>
        </w:rPr>
      </w:pPr>
      <w:r w:rsidRPr="008A4FFB">
        <w:rPr>
          <w:b/>
          <w:bCs/>
          <w:sz w:val="27"/>
          <w:szCs w:val="27"/>
        </w:rPr>
        <w:t>Analytics Views</w:t>
      </w:r>
      <w:r w:rsidRPr="008A4FFB">
        <w:rPr>
          <w:b/>
          <w:bCs/>
          <w:sz w:val="27"/>
          <w:szCs w:val="27"/>
          <w:rtl/>
        </w:rPr>
        <w:t xml:space="preserve"> </w:t>
      </w:r>
    </w:p>
    <w:p w14:paraId="7BA37DD7" w14:textId="77777777" w:rsidR="00743DC9" w:rsidRPr="008A4FFB" w:rsidRDefault="00743DC9" w:rsidP="008A4FFB">
      <w:pPr>
        <w:spacing w:after="160"/>
        <w:rPr>
          <w:b/>
          <w:bCs/>
          <w:sz w:val="10"/>
          <w:szCs w:val="10"/>
          <w:rtl/>
        </w:rPr>
      </w:pPr>
    </w:p>
    <w:p w14:paraId="2258FBAF" w14:textId="77777777" w:rsidR="008C3467" w:rsidRPr="008C3467" w:rsidRDefault="008C3467" w:rsidP="00EF5B4E">
      <w:pPr>
        <w:rPr>
          <w:sz w:val="2"/>
          <w:szCs w:val="2"/>
          <w:rtl/>
        </w:rPr>
      </w:pPr>
    </w:p>
    <w:p w14:paraId="3576A567" w14:textId="045B9E74" w:rsidR="00FA1607" w:rsidRPr="00453DDB" w:rsidRDefault="00FA1607" w:rsidP="00F11232">
      <w:pPr>
        <w:rPr>
          <w:rFonts w:asciiTheme="majorBidi" w:hAnsiTheme="majorBidi"/>
          <w:sz w:val="10"/>
          <w:szCs w:val="10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4656" behindDoc="1" locked="0" layoutInCell="1" allowOverlap="1" wp14:anchorId="25D5057B" wp14:editId="46389721">
            <wp:simplePos x="0" y="0"/>
            <wp:positionH relativeFrom="margin">
              <wp:posOffset>5698490</wp:posOffset>
            </wp:positionH>
            <wp:positionV relativeFrom="paragraph">
              <wp:posOffset>133350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BEF3D8" wp14:editId="019D9EA2">
                <wp:simplePos x="0" y="0"/>
                <wp:positionH relativeFrom="page">
                  <wp:posOffset>561975</wp:posOffset>
                </wp:positionH>
                <wp:positionV relativeFrom="paragraph">
                  <wp:posOffset>-635</wp:posOffset>
                </wp:positionV>
                <wp:extent cx="6581775" cy="819150"/>
                <wp:effectExtent l="0" t="0" r="28575" b="19050"/>
                <wp:wrapNone/>
                <wp:docPr id="38" name="Folded Corn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ED8C" id="Folded Corner 38" o:spid="_x0000_s1026" type="#_x0000_t65" style="position:absolute;margin-left:44.25pt;margin-top:-.05pt;width:518.25pt;height:64.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3AB7097F" w14:textId="77777777" w:rsidR="00743DC9" w:rsidRPr="001F2F22" w:rsidRDefault="00743DC9" w:rsidP="00743DC9">
      <w:pPr>
        <w:pStyle w:val="a0"/>
        <w:rPr>
          <w:rtl/>
        </w:rPr>
      </w:pPr>
      <w:bookmarkStart w:id="23" w:name="_Toc63082325"/>
      <w:bookmarkStart w:id="24" w:name="_Toc64444501"/>
      <w:r w:rsidRPr="001F2F22">
        <w:rPr>
          <w:rFonts w:hint="cs"/>
          <w:rtl/>
        </w:rPr>
        <w:t xml:space="preserve">بررسی یک </w:t>
      </w:r>
      <w:r w:rsidRPr="001F2F22">
        <w:t>Sample</w:t>
      </w:r>
      <w:r w:rsidRPr="001F2F22">
        <w:rPr>
          <w:rFonts w:hint="cs"/>
          <w:rtl/>
        </w:rPr>
        <w:t xml:space="preserve"> برای </w:t>
      </w:r>
      <w:r w:rsidRPr="001F2F22">
        <w:t>Board</w:t>
      </w:r>
      <w:bookmarkEnd w:id="23"/>
      <w:bookmarkEnd w:id="24"/>
    </w:p>
    <w:p w14:paraId="5FF56179" w14:textId="77777777" w:rsidR="00743DC9" w:rsidRDefault="00743DC9" w:rsidP="00743DC9">
      <w:pPr>
        <w:spacing w:line="276" w:lineRule="auto"/>
        <w:rPr>
          <w:rFonts w:ascii="Times New Roman" w:hAnsi="Times New Roman"/>
          <w:szCs w:val="24"/>
          <w:rtl/>
        </w:rPr>
      </w:pPr>
    </w:p>
    <w:p w14:paraId="55D83816" w14:textId="379858AD" w:rsidR="00743DC9" w:rsidRPr="00743DC9" w:rsidRDefault="00743DC9" w:rsidP="00743DC9">
      <w:pPr>
        <w:rPr>
          <w:rFonts w:ascii="Times New Roman" w:hAnsi="Times New Roman"/>
          <w:sz w:val="27"/>
          <w:szCs w:val="27"/>
          <w:rtl/>
        </w:rPr>
      </w:pPr>
      <w:r w:rsidRPr="00743DC9">
        <w:rPr>
          <w:rFonts w:ascii="Times New Roman" w:hAnsi="Times New Roman" w:hint="cs"/>
          <w:sz w:val="27"/>
          <w:szCs w:val="27"/>
          <w:rtl/>
        </w:rPr>
        <w:t xml:space="preserve">محصولی به اسم </w:t>
      </w:r>
      <w:proofErr w:type="spellStart"/>
      <w:r w:rsidRPr="00C06AFB">
        <w:rPr>
          <w:szCs w:val="24"/>
        </w:rPr>
        <w:t>UniqShoe</w:t>
      </w:r>
      <w:proofErr w:type="spellEnd"/>
      <w:r w:rsidRPr="00C06AFB">
        <w:rPr>
          <w:rFonts w:ascii="Times New Roman" w:hAnsi="Times New Roman" w:hint="cs"/>
          <w:szCs w:val="24"/>
          <w:rtl/>
        </w:rPr>
        <w:t xml:space="preserve"> </w:t>
      </w:r>
      <w:r w:rsidRPr="00743DC9">
        <w:rPr>
          <w:rFonts w:ascii="Times New Roman" w:hAnsi="Times New Roman" w:hint="cs"/>
          <w:sz w:val="27"/>
          <w:szCs w:val="27"/>
          <w:rtl/>
        </w:rPr>
        <w:t>را در نظر ب</w:t>
      </w:r>
      <w:r>
        <w:rPr>
          <w:rFonts w:ascii="Times New Roman" w:hAnsi="Times New Roman" w:hint="cs"/>
          <w:sz w:val="27"/>
          <w:szCs w:val="27"/>
          <w:rtl/>
        </w:rPr>
        <w:t>گیرید که یک فروشگاه اینترنتی می‌</w:t>
      </w:r>
      <w:r w:rsidRPr="00743DC9">
        <w:rPr>
          <w:rFonts w:ascii="Times New Roman" w:hAnsi="Times New Roman" w:hint="cs"/>
          <w:sz w:val="27"/>
          <w:szCs w:val="27"/>
          <w:rtl/>
        </w:rPr>
        <w:t>باشد و به مشتری این امکان را</w:t>
      </w:r>
      <w:r>
        <w:rPr>
          <w:rFonts w:ascii="Times New Roman" w:hAnsi="Times New Roman" w:hint="cs"/>
          <w:sz w:val="27"/>
          <w:szCs w:val="27"/>
          <w:rtl/>
        </w:rPr>
        <w:t xml:space="preserve"> می‌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دهد تا از این سایت استفاده نماید و کفشی را که مد نظرش است را </w:t>
      </w:r>
      <w:r w:rsidRPr="00743DC9">
        <w:rPr>
          <w:szCs w:val="24"/>
        </w:rPr>
        <w:t>Custom</w:t>
      </w:r>
      <w:r w:rsidRPr="00743DC9">
        <w:rPr>
          <w:rFonts w:ascii="Times New Roman" w:hAnsi="Times New Roman" w:hint="cs"/>
          <w:szCs w:val="24"/>
          <w:rtl/>
        </w:rPr>
        <w:t xml:space="preserve"> </w:t>
      </w:r>
      <w:r w:rsidRPr="00743DC9">
        <w:rPr>
          <w:rFonts w:ascii="Times New Roman" w:hAnsi="Times New Roman" w:hint="cs"/>
          <w:sz w:val="27"/>
          <w:szCs w:val="27"/>
          <w:rtl/>
        </w:rPr>
        <w:t>کند.</w:t>
      </w:r>
    </w:p>
    <w:p w14:paraId="62EC889E" w14:textId="398DD84B" w:rsidR="00743DC9" w:rsidRPr="00743DC9" w:rsidRDefault="00743DC9" w:rsidP="00743DC9">
      <w:pPr>
        <w:rPr>
          <w:rFonts w:ascii="Times New Roman" w:hAnsi="Times New Roman"/>
          <w:sz w:val="27"/>
          <w:szCs w:val="27"/>
          <w:rtl/>
        </w:rPr>
      </w:pPr>
      <w:r w:rsidRPr="00743DC9">
        <w:rPr>
          <w:rFonts w:ascii="Times New Roman" w:hAnsi="Times New Roman" w:hint="cs"/>
          <w:sz w:val="27"/>
          <w:szCs w:val="27"/>
          <w:rtl/>
        </w:rPr>
        <w:t xml:space="preserve">با استفاده از </w:t>
      </w:r>
      <w:r w:rsidRPr="00743DC9">
        <w:rPr>
          <w:szCs w:val="24"/>
        </w:rPr>
        <w:t>Brows Marketplace</w:t>
      </w:r>
      <w:r w:rsidRPr="00743DC9">
        <w:rPr>
          <w:rFonts w:ascii="Times New Roman" w:hAnsi="Times New Roman" w:hint="cs"/>
          <w:szCs w:val="24"/>
          <w:rtl/>
        </w:rPr>
        <w:t xml:space="preserve"> 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به سایت </w:t>
      </w:r>
      <w:r w:rsidRPr="00743DC9">
        <w:rPr>
          <w:szCs w:val="24"/>
        </w:rPr>
        <w:t>Marketplace</w:t>
      </w:r>
      <w:r w:rsidRPr="00743DC9">
        <w:rPr>
          <w:rFonts w:ascii="Times New Roman" w:hAnsi="Times New Roman" w:hint="cs"/>
          <w:szCs w:val="24"/>
          <w:rtl/>
        </w:rPr>
        <w:t xml:space="preserve"> 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رفته و </w:t>
      </w:r>
      <w:proofErr w:type="spellStart"/>
      <w:r w:rsidRPr="00743DC9">
        <w:rPr>
          <w:szCs w:val="24"/>
        </w:rPr>
        <w:t>Extention</w:t>
      </w:r>
      <w:proofErr w:type="spellEnd"/>
      <w:r w:rsidRPr="00743DC9">
        <w:rPr>
          <w:rFonts w:ascii="Times New Roman" w:hAnsi="Times New Roman" w:hint="cs"/>
          <w:szCs w:val="24"/>
          <w:rtl/>
        </w:rPr>
        <w:t xml:space="preserve"> </w:t>
      </w:r>
      <w:r w:rsidRPr="00743DC9">
        <w:rPr>
          <w:rFonts w:ascii="Times New Roman" w:hAnsi="Times New Roman" w:hint="cs"/>
          <w:sz w:val="27"/>
          <w:szCs w:val="27"/>
          <w:rtl/>
        </w:rPr>
        <w:t>مورد</w:t>
      </w:r>
      <w:r w:rsidR="001C6337">
        <w:rPr>
          <w:rFonts w:ascii="Times New Roman" w:hAnsi="Times New Roman" w:hint="cs"/>
          <w:sz w:val="27"/>
          <w:szCs w:val="27"/>
          <w:rtl/>
        </w:rPr>
        <w:t xml:space="preserve"> نظرتان را نصب نمایید. توصیه می‌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شود از </w:t>
      </w:r>
      <w:proofErr w:type="spellStart"/>
      <w:r w:rsidRPr="00743DC9">
        <w:rPr>
          <w:szCs w:val="24"/>
        </w:rPr>
        <w:t>Extention</w:t>
      </w:r>
      <w:proofErr w:type="spellEnd"/>
      <w:r>
        <w:rPr>
          <w:rFonts w:ascii="Times New Roman" w:hAnsi="Times New Roman" w:hint="cs"/>
          <w:szCs w:val="24"/>
          <w:rtl/>
        </w:rPr>
        <w:t>‌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هایی استفاده نمایید که توسط </w:t>
      </w:r>
      <w:r w:rsidRPr="00743DC9">
        <w:rPr>
          <w:szCs w:val="24"/>
        </w:rPr>
        <w:t>Microsoft</w:t>
      </w:r>
      <w:r w:rsidRPr="00743DC9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ارائه شده‌</w:t>
      </w:r>
      <w:r w:rsidRPr="00743DC9">
        <w:rPr>
          <w:rFonts w:ascii="Times New Roman" w:hAnsi="Times New Roman" w:hint="cs"/>
          <w:sz w:val="27"/>
          <w:szCs w:val="27"/>
          <w:rtl/>
        </w:rPr>
        <w:t xml:space="preserve">اند، زیرا </w:t>
      </w:r>
      <w:r>
        <w:rPr>
          <w:rFonts w:ascii="Times New Roman" w:hAnsi="Times New Roman" w:hint="cs"/>
          <w:sz w:val="27"/>
          <w:szCs w:val="27"/>
          <w:rtl/>
        </w:rPr>
        <w:t>جواب خود را پس داده‌</w:t>
      </w:r>
      <w:r w:rsidRPr="00743DC9">
        <w:rPr>
          <w:rFonts w:ascii="Times New Roman" w:hAnsi="Times New Roman" w:hint="cs"/>
          <w:sz w:val="27"/>
          <w:szCs w:val="27"/>
          <w:rtl/>
        </w:rPr>
        <w:t>اند.</w:t>
      </w:r>
    </w:p>
    <w:p w14:paraId="2F6F384B" w14:textId="043685C8" w:rsidR="008B4150" w:rsidRPr="00743DC9" w:rsidRDefault="008B4150" w:rsidP="00743DC9">
      <w:pPr>
        <w:rPr>
          <w:rtl/>
        </w:rPr>
      </w:pPr>
    </w:p>
    <w:p w14:paraId="290057CC" w14:textId="545BD803" w:rsidR="001716A5" w:rsidRPr="008C3467" w:rsidRDefault="001716A5" w:rsidP="001716A5">
      <w:pPr>
        <w:rPr>
          <w:sz w:val="8"/>
          <w:szCs w:val="10"/>
          <w:rtl/>
        </w:rPr>
      </w:pPr>
    </w:p>
    <w:p w14:paraId="3B571B91" w14:textId="77D555A9" w:rsidR="00FB51E1" w:rsidRPr="00453DDB" w:rsidRDefault="00FB51E1" w:rsidP="00FA1607">
      <w:pPr>
        <w:ind w:firstLine="720"/>
        <w:rPr>
          <w:rFonts w:asciiTheme="majorBidi" w:hAnsiTheme="majorBidi"/>
          <w:sz w:val="16"/>
          <w:szCs w:val="16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78752" behindDoc="1" locked="0" layoutInCell="1" allowOverlap="1" wp14:anchorId="6199DF55" wp14:editId="01BC4CBC">
            <wp:simplePos x="0" y="0"/>
            <wp:positionH relativeFrom="margin">
              <wp:posOffset>5629275</wp:posOffset>
            </wp:positionH>
            <wp:positionV relativeFrom="paragraph">
              <wp:posOffset>172085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B94BA00" wp14:editId="0F6171DB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6581775" cy="819150"/>
                <wp:effectExtent l="0" t="0" r="28575" b="19050"/>
                <wp:wrapNone/>
                <wp:docPr id="43" name="Folded Corn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FD32" id="Folded Corner 43" o:spid="_x0000_s1026" type="#_x0000_t65" style="position:absolute;margin-left:0;margin-top:5.3pt;width:518.25pt;height:64.5pt;z-index:25197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78BD2E76" w14:textId="273613F2" w:rsidR="001C6337" w:rsidRPr="001F2F22" w:rsidRDefault="001C6337" w:rsidP="001C6337">
      <w:pPr>
        <w:pStyle w:val="a0"/>
        <w:rPr>
          <w:rtl/>
        </w:rPr>
      </w:pPr>
      <w:bookmarkStart w:id="25" w:name="_Toc63082326"/>
      <w:bookmarkStart w:id="26" w:name="_Toc64444502"/>
      <w:proofErr w:type="spellStart"/>
      <w:r w:rsidRPr="001F2F22">
        <w:t>Extention</w:t>
      </w:r>
      <w:proofErr w:type="spellEnd"/>
      <w:r w:rsidRPr="001F2F22">
        <w:t xml:space="preserve"> Delivery Plans</w:t>
      </w:r>
      <w:r w:rsidRPr="001F2F22">
        <w:rPr>
          <w:rtl/>
        </w:rPr>
        <w:t xml:space="preserve"> </w:t>
      </w:r>
      <w:r w:rsidR="00C21C95">
        <w:rPr>
          <w:rFonts w:hint="cs"/>
          <w:rtl/>
        </w:rPr>
        <w:t>چه امکانتی را فراهم می‌</w:t>
      </w:r>
      <w:r w:rsidRPr="001F2F22">
        <w:rPr>
          <w:rFonts w:hint="cs"/>
          <w:rtl/>
        </w:rPr>
        <w:t>کند؟</w:t>
      </w:r>
      <w:bookmarkEnd w:id="25"/>
      <w:bookmarkEnd w:id="26"/>
    </w:p>
    <w:p w14:paraId="16A47859" w14:textId="4C676779" w:rsidR="006A1996" w:rsidRPr="0013168C" w:rsidRDefault="00FB51E1" w:rsidP="00FB51E1">
      <w:pPr>
        <w:tabs>
          <w:tab w:val="left" w:pos="1545"/>
        </w:tabs>
        <w:rPr>
          <w:rFonts w:asciiTheme="majorBidi" w:hAnsiTheme="majorBidi"/>
          <w:sz w:val="14"/>
          <w:szCs w:val="14"/>
          <w:rtl/>
        </w:rPr>
      </w:pPr>
      <w:r w:rsidRPr="0013168C">
        <w:rPr>
          <w:rFonts w:asciiTheme="majorBidi" w:hAnsiTheme="majorBidi"/>
          <w:sz w:val="14"/>
          <w:szCs w:val="14"/>
          <w:rtl/>
        </w:rPr>
        <w:tab/>
      </w:r>
    </w:p>
    <w:p w14:paraId="32015793" w14:textId="48003479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درواقع مشکل </w:t>
      </w:r>
      <w:proofErr w:type="spellStart"/>
      <w:r w:rsidRPr="00FC171C">
        <w:rPr>
          <w:szCs w:val="24"/>
        </w:rPr>
        <w:t>BackLog</w:t>
      </w:r>
      <w:proofErr w:type="spellEnd"/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این است که </w:t>
      </w:r>
      <w:r w:rsidRPr="00FC171C">
        <w:rPr>
          <w:szCs w:val="24"/>
        </w:rPr>
        <w:t>Sprint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‌ها را به تفکیک نشان نمی‌دهد و مشکل </w:t>
      </w:r>
      <w:r w:rsidRPr="00FC171C">
        <w:rPr>
          <w:szCs w:val="24"/>
        </w:rPr>
        <w:t>Sprint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این است که خیلی روی </w:t>
      </w:r>
      <w:r w:rsidRPr="00FC171C">
        <w:rPr>
          <w:szCs w:val="24"/>
        </w:rPr>
        <w:t>Sprint</w:t>
      </w:r>
      <w:r w:rsidRPr="00FC171C">
        <w:rPr>
          <w:rFonts w:ascii="Times New Roman" w:hAnsi="Times New Roman" w:hint="cs"/>
          <w:szCs w:val="24"/>
          <w:rtl/>
        </w:rPr>
        <w:t>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ها </w:t>
      </w:r>
      <w:r w:rsidRPr="00FC171C">
        <w:rPr>
          <w:szCs w:val="24"/>
        </w:rPr>
        <w:t>Zoom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می‌کند و بر روی آن دو هفته و یک هفته </w:t>
      </w:r>
      <w:r w:rsidRPr="00007E5F">
        <w:rPr>
          <w:sz w:val="27"/>
          <w:szCs w:val="27"/>
        </w:rPr>
        <w:t>Sprint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 متمرکز می شود، پس جای یک چیزی که عقب تر بیاید و بررسی کند که </w:t>
      </w:r>
      <w:r w:rsidRPr="00FC171C">
        <w:rPr>
          <w:szCs w:val="24"/>
        </w:rPr>
        <w:t>Sprint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به </w:t>
      </w:r>
      <w:r w:rsidRPr="00FC171C">
        <w:rPr>
          <w:szCs w:val="24"/>
        </w:rPr>
        <w:t>Sprint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کنار هم کارها چگونه </w:t>
      </w:r>
      <w:r w:rsidRPr="00FC171C">
        <w:rPr>
          <w:szCs w:val="24"/>
        </w:rPr>
        <w:t>Deliver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="00FC171C">
        <w:rPr>
          <w:rFonts w:ascii="Times New Roman" w:hAnsi="Times New Roman" w:hint="cs"/>
          <w:sz w:val="27"/>
          <w:szCs w:val="27"/>
          <w:rtl/>
        </w:rPr>
        <w:t>می‌شوند، خالی 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باشد. </w:t>
      </w:r>
      <w:r w:rsidRPr="00FC171C">
        <w:rPr>
          <w:szCs w:val="24"/>
        </w:rPr>
        <w:t>Product Role Map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="00FC171C">
        <w:rPr>
          <w:rFonts w:ascii="Times New Roman" w:hAnsi="Times New Roman" w:hint="cs"/>
          <w:sz w:val="27"/>
          <w:szCs w:val="27"/>
          <w:rtl/>
        </w:rPr>
        <w:t>یعنی در لایه‌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های مختلف </w:t>
      </w:r>
      <w:r w:rsidRPr="00FC171C">
        <w:rPr>
          <w:szCs w:val="24"/>
        </w:rPr>
        <w:t>PBI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یا </w:t>
      </w:r>
      <w:r w:rsidRPr="00FC171C">
        <w:rPr>
          <w:szCs w:val="24"/>
        </w:rPr>
        <w:t>Epic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="00FC171C">
        <w:rPr>
          <w:rFonts w:ascii="Times New Roman" w:hAnsi="Times New Roman" w:hint="cs"/>
          <w:sz w:val="27"/>
          <w:szCs w:val="27"/>
          <w:rtl/>
        </w:rPr>
        <w:t>چه اتفاقی 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افتد </w:t>
      </w:r>
      <w:proofErr w:type="gramStart"/>
      <w:r w:rsidRPr="00007E5F">
        <w:rPr>
          <w:rFonts w:ascii="Times New Roman" w:hAnsi="Times New Roman" w:hint="cs"/>
          <w:sz w:val="27"/>
          <w:szCs w:val="27"/>
          <w:rtl/>
        </w:rPr>
        <w:t>و ...</w:t>
      </w:r>
      <w:proofErr w:type="gramEnd"/>
      <w:r w:rsidRPr="00007E5F">
        <w:rPr>
          <w:rFonts w:ascii="Times New Roman" w:hAnsi="Times New Roman" w:hint="cs"/>
          <w:sz w:val="27"/>
          <w:szCs w:val="27"/>
          <w:rtl/>
        </w:rPr>
        <w:t xml:space="preserve"> .</w:t>
      </w:r>
    </w:p>
    <w:p w14:paraId="788978F1" w14:textId="77777777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حال در ابتدا باید </w:t>
      </w:r>
      <w:r w:rsidRPr="00FC171C">
        <w:rPr>
          <w:szCs w:val="24"/>
        </w:rPr>
        <w:t>Area</w:t>
      </w:r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را برای محصول </w:t>
      </w:r>
      <w:proofErr w:type="spellStart"/>
      <w:r w:rsidRPr="00FC171C">
        <w:rPr>
          <w:szCs w:val="24"/>
        </w:rPr>
        <w:t>UniqShoe</w:t>
      </w:r>
      <w:proofErr w:type="spellEnd"/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>مشخص نماییم:</w:t>
      </w:r>
    </w:p>
    <w:p w14:paraId="4CF1ADE3" w14:textId="77777777" w:rsidR="00C21C95" w:rsidRPr="00FC171C" w:rsidRDefault="00C21C95" w:rsidP="00FC171C">
      <w:pPr>
        <w:bidi w:val="0"/>
        <w:rPr>
          <w:szCs w:val="24"/>
        </w:rPr>
      </w:pPr>
      <w:r w:rsidRPr="00FC171C">
        <w:rPr>
          <w:szCs w:val="24"/>
        </w:rPr>
        <w:t>Project Settings =&gt; Project Configuration =&gt; Area</w:t>
      </w:r>
    </w:p>
    <w:p w14:paraId="6EA8AC83" w14:textId="65B36371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در </w:t>
      </w:r>
      <w:proofErr w:type="spellStart"/>
      <w:r w:rsidRPr="00FC171C">
        <w:rPr>
          <w:szCs w:val="24"/>
        </w:rPr>
        <w:t>Interations</w:t>
      </w:r>
      <w:proofErr w:type="spellEnd"/>
      <w:r w:rsidRPr="00FC171C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تاریخ </w:t>
      </w:r>
      <w:r w:rsidRPr="00FC171C">
        <w:rPr>
          <w:szCs w:val="24"/>
        </w:rPr>
        <w:t>Sprint</w:t>
      </w:r>
      <w:r w:rsidR="00FC171C">
        <w:rPr>
          <w:rFonts w:ascii="Times New Roman" w:hAnsi="Times New Roman" w:hint="cs"/>
          <w:szCs w:val="24"/>
          <w:rtl/>
        </w:rPr>
        <w:t>‌</w:t>
      </w:r>
      <w:r w:rsidR="00FC171C">
        <w:rPr>
          <w:rFonts w:ascii="Times New Roman" w:hAnsi="Times New Roman" w:hint="cs"/>
          <w:sz w:val="27"/>
          <w:szCs w:val="27"/>
          <w:rtl/>
        </w:rPr>
        <w:t>ها را مشخص 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نماییم و سپس وارد </w:t>
      </w:r>
      <w:proofErr w:type="spellStart"/>
      <w:r w:rsidRPr="00FC171C">
        <w:rPr>
          <w:szCs w:val="24"/>
        </w:rPr>
        <w:t>BackLog</w:t>
      </w:r>
      <w:proofErr w:type="spellEnd"/>
      <w:r w:rsidRPr="00FC171C">
        <w:rPr>
          <w:rFonts w:ascii="Times New Roman" w:hAnsi="Times New Roman" w:hint="cs"/>
          <w:szCs w:val="24"/>
          <w:rtl/>
        </w:rPr>
        <w:t xml:space="preserve"> </w:t>
      </w:r>
      <w:r w:rsidR="00FC171C">
        <w:rPr>
          <w:rFonts w:ascii="Times New Roman" w:hAnsi="Times New Roman" w:hint="cs"/>
          <w:sz w:val="27"/>
          <w:szCs w:val="27"/>
          <w:rtl/>
        </w:rPr>
        <w:t>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شویم. </w:t>
      </w:r>
    </w:p>
    <w:p w14:paraId="57EF0FA1" w14:textId="77777777" w:rsidR="00C21C95" w:rsidRPr="00007E5F" w:rsidRDefault="00C21C95" w:rsidP="00FC171C">
      <w:pPr>
        <w:bidi w:val="0"/>
        <w:rPr>
          <w:rFonts w:ascii="Times New Roman" w:hAnsi="Times New Roman"/>
          <w:sz w:val="27"/>
          <w:szCs w:val="27"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کلیک روی </w:t>
      </w:r>
      <w:r w:rsidRPr="00007E5F">
        <w:rPr>
          <w:rFonts w:ascii="Times New Roman" w:hAnsi="Times New Roman"/>
          <w:sz w:val="27"/>
          <w:szCs w:val="27"/>
        </w:rPr>
        <w:t xml:space="preserve"> </w:t>
      </w:r>
      <w:r w:rsidRPr="00FC171C">
        <w:rPr>
          <w:szCs w:val="24"/>
        </w:rPr>
        <w:t>Column Options =&gt; Add Area Path</w:t>
      </w:r>
    </w:p>
    <w:p w14:paraId="09377F04" w14:textId="666643AE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همچنین </w:t>
      </w:r>
      <w:r w:rsidRPr="00926726">
        <w:rPr>
          <w:szCs w:val="24"/>
        </w:rPr>
        <w:t>Tags</w:t>
      </w:r>
      <w:r w:rsidRPr="00926726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کاربرد چندانی ندارد و آن را حذف نمایید. اکنون مشخص است در کدام </w:t>
      </w:r>
      <w:r w:rsidRPr="00926726">
        <w:rPr>
          <w:szCs w:val="24"/>
        </w:rPr>
        <w:t>Sprint</w:t>
      </w:r>
      <w:r w:rsidRPr="00926726">
        <w:rPr>
          <w:rFonts w:ascii="Times New Roman" w:hAnsi="Times New Roman" w:hint="cs"/>
          <w:szCs w:val="24"/>
          <w:rtl/>
        </w:rPr>
        <w:t xml:space="preserve"> </w:t>
      </w:r>
      <w:r w:rsidR="00926726">
        <w:rPr>
          <w:rFonts w:ascii="Times New Roman" w:hAnsi="Times New Roman" w:hint="cs"/>
          <w:sz w:val="27"/>
          <w:szCs w:val="27"/>
          <w:rtl/>
        </w:rPr>
        <w:t>و روی چه کارهایی زمان 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گذاریم. همان طور که گفته شد کاری که در بالاترین سطح قرار دارد، باید برایش برنامه ریزی نماییم. پس برای آن هایی که هنوز </w:t>
      </w:r>
      <w:r w:rsidRPr="00926726">
        <w:rPr>
          <w:szCs w:val="24"/>
        </w:rPr>
        <w:t>Sprint</w:t>
      </w:r>
      <w:r w:rsidR="00926726">
        <w:rPr>
          <w:rFonts w:ascii="Times New Roman" w:hAnsi="Times New Roman" w:hint="cs"/>
          <w:szCs w:val="24"/>
          <w:rtl/>
        </w:rPr>
        <w:t>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ها مشخص نشده است، </w:t>
      </w:r>
      <w:r w:rsidRPr="00926726">
        <w:rPr>
          <w:szCs w:val="24"/>
        </w:rPr>
        <w:t>Sprint</w:t>
      </w:r>
      <w:r w:rsidRPr="00926726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>را مشخص نمایید.</w:t>
      </w:r>
    </w:p>
    <w:p w14:paraId="311062AB" w14:textId="2CEC70DD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proofErr w:type="spellStart"/>
      <w:r w:rsidRPr="00926726">
        <w:rPr>
          <w:szCs w:val="24"/>
        </w:rPr>
        <w:t>BackLog</w:t>
      </w:r>
      <w:proofErr w:type="spellEnd"/>
      <w:r w:rsidR="00926726">
        <w:rPr>
          <w:rFonts w:ascii="Times New Roman" w:hAnsi="Times New Roman" w:hint="cs"/>
          <w:sz w:val="27"/>
          <w:szCs w:val="27"/>
          <w:rtl/>
        </w:rPr>
        <w:t>‌ها فقط کارهایی را نمایش می‌</w:t>
      </w:r>
      <w:r w:rsidRPr="00007E5F">
        <w:rPr>
          <w:rFonts w:ascii="Times New Roman" w:hAnsi="Times New Roman" w:hint="cs"/>
          <w:sz w:val="27"/>
          <w:szCs w:val="27"/>
          <w:rtl/>
        </w:rPr>
        <w:t>دهند که باید ان</w:t>
      </w:r>
      <w:r w:rsidR="00926726">
        <w:rPr>
          <w:rFonts w:ascii="Times New Roman" w:hAnsi="Times New Roman" w:hint="cs"/>
          <w:sz w:val="27"/>
          <w:szCs w:val="27"/>
          <w:rtl/>
        </w:rPr>
        <w:t>جام شوند، یعنی چنان چه وضعیت آن‌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ها </w:t>
      </w:r>
      <w:proofErr w:type="gramStart"/>
      <w:r w:rsidRPr="00926726">
        <w:rPr>
          <w:szCs w:val="24"/>
        </w:rPr>
        <w:t>Done</w:t>
      </w:r>
      <w:proofErr w:type="gramEnd"/>
      <w:r w:rsidRPr="00926726">
        <w:rPr>
          <w:rFonts w:ascii="Times New Roman" w:hAnsi="Times New Roman" w:hint="cs"/>
          <w:szCs w:val="24"/>
          <w:rtl/>
        </w:rPr>
        <w:t xml:space="preserve"> </w:t>
      </w:r>
      <w:r w:rsidR="00926726">
        <w:rPr>
          <w:rFonts w:ascii="Times New Roman" w:hAnsi="Times New Roman" w:hint="cs"/>
          <w:sz w:val="27"/>
          <w:szCs w:val="27"/>
          <w:rtl/>
        </w:rPr>
        <w:t>شده باشد، دیگر آن‌ها را نشان نمی‌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دهد. زیرا وظیفه </w:t>
      </w:r>
      <w:proofErr w:type="spellStart"/>
      <w:r w:rsidRPr="00926726">
        <w:rPr>
          <w:szCs w:val="24"/>
        </w:rPr>
        <w:t>BackLog</w:t>
      </w:r>
      <w:proofErr w:type="spellEnd"/>
      <w:r w:rsidRPr="00926726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نمایش </w:t>
      </w:r>
      <w:r w:rsidR="00926726">
        <w:rPr>
          <w:rFonts w:ascii="Times New Roman" w:hAnsi="Times New Roman" w:hint="cs"/>
          <w:sz w:val="27"/>
          <w:szCs w:val="27"/>
          <w:rtl/>
        </w:rPr>
        <w:t>کارهایی است که باقی مانده‌</w:t>
      </w:r>
      <w:r w:rsidRPr="00007E5F">
        <w:rPr>
          <w:rFonts w:ascii="Times New Roman" w:hAnsi="Times New Roman" w:hint="cs"/>
          <w:sz w:val="27"/>
          <w:szCs w:val="27"/>
          <w:rtl/>
        </w:rPr>
        <w:t>اند و</w:t>
      </w:r>
      <w:r w:rsidR="00926726">
        <w:rPr>
          <w:rFonts w:ascii="Times New Roman" w:hAnsi="Times New Roman" w:hint="cs"/>
          <w:sz w:val="27"/>
          <w:szCs w:val="27"/>
          <w:rtl/>
        </w:rPr>
        <w:t xml:space="preserve"> می بایست آن‌</w:t>
      </w:r>
      <w:r w:rsidRPr="00007E5F">
        <w:rPr>
          <w:rFonts w:ascii="Times New Roman" w:hAnsi="Times New Roman" w:hint="cs"/>
          <w:sz w:val="27"/>
          <w:szCs w:val="27"/>
          <w:rtl/>
        </w:rPr>
        <w:t>ها را انجام دهید.</w:t>
      </w:r>
    </w:p>
    <w:p w14:paraId="5CA60606" w14:textId="1C954953" w:rsidR="00C21C95" w:rsidRPr="00007E5F" w:rsidRDefault="00926726" w:rsidP="00007E5F">
      <w:pPr>
        <w:rPr>
          <w:rFonts w:ascii="Times New Roman" w:hAnsi="Times New Roman"/>
          <w:sz w:val="27"/>
          <w:szCs w:val="27"/>
          <w:rtl/>
        </w:rPr>
      </w:pPr>
      <w:r>
        <w:rPr>
          <w:rFonts w:ascii="Times New Roman" w:hAnsi="Times New Roman" w:hint="cs"/>
          <w:sz w:val="27"/>
          <w:szCs w:val="27"/>
          <w:rtl/>
        </w:rPr>
        <w:t>حال می‌</w:t>
      </w:r>
      <w:r w:rsidR="00C21C95" w:rsidRPr="00007E5F">
        <w:rPr>
          <w:rFonts w:ascii="Times New Roman" w:hAnsi="Times New Roman" w:hint="cs"/>
          <w:sz w:val="27"/>
          <w:szCs w:val="27"/>
          <w:rtl/>
        </w:rPr>
        <w:t xml:space="preserve">توانیم سه مورد زیر را در </w:t>
      </w:r>
      <w:proofErr w:type="spellStart"/>
      <w:r w:rsidR="00C21C95" w:rsidRPr="00926726">
        <w:rPr>
          <w:szCs w:val="24"/>
        </w:rPr>
        <w:t>BackLog</w:t>
      </w:r>
      <w:proofErr w:type="spellEnd"/>
      <w:r w:rsidR="00C21C95" w:rsidRPr="00926726">
        <w:rPr>
          <w:rFonts w:ascii="Times New Roman" w:hAnsi="Times New Roman" w:hint="cs"/>
          <w:szCs w:val="24"/>
          <w:rtl/>
        </w:rPr>
        <w:t xml:space="preserve"> </w:t>
      </w:r>
      <w:r w:rsidR="00C21C95" w:rsidRPr="00007E5F">
        <w:rPr>
          <w:rFonts w:ascii="Times New Roman" w:hAnsi="Times New Roman" w:hint="cs"/>
          <w:sz w:val="27"/>
          <w:szCs w:val="27"/>
          <w:rtl/>
        </w:rPr>
        <w:t>تعریف نماییم:</w:t>
      </w:r>
    </w:p>
    <w:p w14:paraId="6841EE17" w14:textId="04DDBDCB" w:rsidR="00C21C95" w:rsidRPr="00007E5F" w:rsidRDefault="00C21C95" w:rsidP="00007E5F">
      <w:pPr>
        <w:pStyle w:val="ListParagraph"/>
        <w:numPr>
          <w:ilvl w:val="0"/>
          <w:numId w:val="21"/>
        </w:numPr>
        <w:spacing w:after="160"/>
        <w:rPr>
          <w:rFonts w:ascii="Times New Roman" w:hAnsi="Times New Roman"/>
          <w:sz w:val="27"/>
          <w:szCs w:val="27"/>
        </w:rPr>
      </w:pPr>
      <w:r w:rsidRPr="00FA6040">
        <w:rPr>
          <w:b/>
          <w:bCs/>
          <w:sz w:val="27"/>
          <w:szCs w:val="27"/>
        </w:rPr>
        <w:t>Epic</w:t>
      </w:r>
      <w:r w:rsidRPr="00FA6040">
        <w:rPr>
          <w:b/>
          <w:bCs/>
          <w:sz w:val="27"/>
          <w:szCs w:val="27"/>
          <w:rtl/>
        </w:rPr>
        <w:t>: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 معمولا اهداف بلند مدت سازمان است.</w:t>
      </w:r>
    </w:p>
    <w:p w14:paraId="4457E75C" w14:textId="77777777" w:rsidR="00C21C95" w:rsidRPr="00FA6040" w:rsidRDefault="00C21C95" w:rsidP="00007E5F">
      <w:pPr>
        <w:pStyle w:val="ListParagraph"/>
        <w:numPr>
          <w:ilvl w:val="0"/>
          <w:numId w:val="21"/>
        </w:numPr>
        <w:spacing w:after="160"/>
        <w:rPr>
          <w:b/>
          <w:bCs/>
          <w:sz w:val="27"/>
          <w:szCs w:val="27"/>
        </w:rPr>
      </w:pPr>
      <w:r w:rsidRPr="00FA6040">
        <w:rPr>
          <w:b/>
          <w:bCs/>
          <w:sz w:val="27"/>
          <w:szCs w:val="27"/>
        </w:rPr>
        <w:t>Feature</w:t>
      </w:r>
    </w:p>
    <w:p w14:paraId="7B5389B0" w14:textId="77777777" w:rsidR="00C21C95" w:rsidRPr="00FA6040" w:rsidRDefault="00C21C95" w:rsidP="00007E5F">
      <w:pPr>
        <w:pStyle w:val="ListParagraph"/>
        <w:numPr>
          <w:ilvl w:val="0"/>
          <w:numId w:val="21"/>
        </w:numPr>
        <w:spacing w:after="160"/>
        <w:rPr>
          <w:b/>
          <w:bCs/>
          <w:sz w:val="27"/>
          <w:szCs w:val="27"/>
        </w:rPr>
      </w:pPr>
      <w:r w:rsidRPr="00FA6040">
        <w:rPr>
          <w:b/>
          <w:bCs/>
          <w:sz w:val="27"/>
          <w:szCs w:val="27"/>
        </w:rPr>
        <w:t>Backlog Items</w:t>
      </w:r>
    </w:p>
    <w:p w14:paraId="4ED619E6" w14:textId="6CA862E6" w:rsidR="00C21C95" w:rsidRPr="00007E5F" w:rsidRDefault="00C21C95" w:rsidP="00007E5F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ابتدا یک </w:t>
      </w:r>
      <w:r w:rsidRPr="00244E47">
        <w:rPr>
          <w:szCs w:val="24"/>
        </w:rPr>
        <w:t>Product</w:t>
      </w:r>
      <w:r w:rsidRPr="00244E47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ایجاد کرده و به آن یک </w:t>
      </w:r>
      <w:r w:rsidRPr="00244E47">
        <w:rPr>
          <w:szCs w:val="24"/>
        </w:rPr>
        <w:t>Epic</w:t>
      </w:r>
      <w:r w:rsidRPr="00244E47">
        <w:rPr>
          <w:rFonts w:ascii="Times New Roman" w:hAnsi="Times New Roman" w:hint="cs"/>
          <w:szCs w:val="24"/>
          <w:rtl/>
        </w:rPr>
        <w:t xml:space="preserve"> </w:t>
      </w:r>
      <w:r w:rsidR="00244E47">
        <w:rPr>
          <w:rFonts w:ascii="Times New Roman" w:hAnsi="Times New Roman" w:hint="cs"/>
          <w:sz w:val="27"/>
          <w:szCs w:val="27"/>
          <w:rtl/>
        </w:rPr>
        <w:t>اضافه می‌</w:t>
      </w:r>
      <w:r w:rsidRPr="00007E5F">
        <w:rPr>
          <w:rFonts w:ascii="Times New Roman" w:hAnsi="Times New Roman" w:hint="cs"/>
          <w:sz w:val="27"/>
          <w:szCs w:val="27"/>
          <w:rtl/>
        </w:rPr>
        <w:t>نماییم:</w:t>
      </w:r>
    </w:p>
    <w:p w14:paraId="06AC7B3A" w14:textId="24192CD2" w:rsidR="00C21C95" w:rsidRPr="00007E5F" w:rsidRDefault="00C21C95" w:rsidP="00FE371A">
      <w:pPr>
        <w:bidi w:val="0"/>
        <w:rPr>
          <w:rFonts w:ascii="Times New Roman" w:hAnsi="Times New Roman"/>
          <w:sz w:val="27"/>
          <w:szCs w:val="27"/>
        </w:rPr>
      </w:pPr>
      <w:proofErr w:type="spellStart"/>
      <w:proofErr w:type="gramStart"/>
      <w:r w:rsidRPr="00FE371A">
        <w:rPr>
          <w:szCs w:val="24"/>
        </w:rPr>
        <w:lastRenderedPageBreak/>
        <w:t>UniqShoe</w:t>
      </w:r>
      <w:proofErr w:type="spellEnd"/>
      <w:r w:rsidRPr="00FE371A">
        <w:rPr>
          <w:szCs w:val="24"/>
        </w:rPr>
        <w:t>(</w:t>
      </w:r>
      <w:proofErr w:type="gramEnd"/>
      <w:r w:rsidRPr="00FE371A">
        <w:rPr>
          <w:szCs w:val="24"/>
        </w:rPr>
        <w:t>Product) =&gt; Buy Shoes(Epic)</w:t>
      </w:r>
      <w:r w:rsidRPr="00FE371A">
        <w:rPr>
          <w:rFonts w:ascii="Times New Roman" w:hAnsi="Times New Roman"/>
          <w:szCs w:val="24"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>یعنی این فرو</w:t>
      </w:r>
      <w:r w:rsidR="00FE371A">
        <w:rPr>
          <w:rFonts w:ascii="Times New Roman" w:hAnsi="Times New Roman" w:hint="cs"/>
          <w:sz w:val="27"/>
          <w:szCs w:val="27"/>
          <w:rtl/>
        </w:rPr>
        <w:t>شگاه قابلیت خرید کفش را مهیا می‌</w:t>
      </w:r>
      <w:r w:rsidRPr="00007E5F">
        <w:rPr>
          <w:rFonts w:ascii="Times New Roman" w:hAnsi="Times New Roman" w:hint="cs"/>
          <w:sz w:val="27"/>
          <w:szCs w:val="27"/>
          <w:rtl/>
        </w:rPr>
        <w:t>کند.</w:t>
      </w:r>
    </w:p>
    <w:p w14:paraId="22001E6A" w14:textId="4AF82E39" w:rsidR="00C21C95" w:rsidRDefault="0004702D" w:rsidP="0004702D">
      <w:pPr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D1CB37B" wp14:editId="5BE98BDE">
                <wp:simplePos x="0" y="0"/>
                <wp:positionH relativeFrom="column">
                  <wp:posOffset>1849120</wp:posOffset>
                </wp:positionH>
                <wp:positionV relativeFrom="paragraph">
                  <wp:posOffset>306232</wp:posOffset>
                </wp:positionV>
                <wp:extent cx="1143000" cy="361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6FE95" w14:textId="77777777" w:rsidR="00C21C95" w:rsidRPr="0004702D" w:rsidRDefault="00C21C95" w:rsidP="0004702D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02D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CB37B" id="Rectangle 2" o:spid="_x0000_s1028" style="position:absolute;left:0;text-align:left;margin-left:145.6pt;margin-top:24.1pt;width:90pt;height:28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" filled="f" stroked="f" strokeweight="2pt">
                <v:textbox>
                  <w:txbxContent>
                    <w:p w14:paraId="6FC6FE95" w14:textId="77777777" w:rsidR="00C21C95" w:rsidRPr="0004702D" w:rsidRDefault="00C21C95" w:rsidP="0004702D">
                      <w:pPr>
                        <w:bidi w:val="0"/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02D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Shoe</w:t>
                      </w:r>
                    </w:p>
                  </w:txbxContent>
                </v:textbox>
              </v:rect>
            </w:pict>
          </mc:Fallback>
        </mc:AlternateContent>
      </w:r>
      <w:r w:rsidR="00997E01"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96996D5" wp14:editId="3930C662">
                <wp:simplePos x="0" y="0"/>
                <wp:positionH relativeFrom="column">
                  <wp:posOffset>1752600</wp:posOffset>
                </wp:positionH>
                <wp:positionV relativeFrom="paragraph">
                  <wp:posOffset>285750</wp:posOffset>
                </wp:positionV>
                <wp:extent cx="190500" cy="381000"/>
                <wp:effectExtent l="0" t="0" r="1905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D648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38pt;margin-top:22.5pt;width:15pt;height:30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" adj="900" strokecolor="black [3040]"/>
            </w:pict>
          </mc:Fallback>
        </mc:AlternateContent>
      </w:r>
      <w:r w:rsidR="00C21C95" w:rsidRPr="00007E5F">
        <w:rPr>
          <w:rFonts w:ascii="Times New Roman" w:hAnsi="Times New Roman" w:hint="cs"/>
          <w:sz w:val="27"/>
          <w:szCs w:val="27"/>
          <w:rtl/>
        </w:rPr>
        <w:t xml:space="preserve">سپس رو + کنار </w:t>
      </w:r>
      <w:r w:rsidR="00C21C95" w:rsidRPr="00997E01">
        <w:rPr>
          <w:szCs w:val="24"/>
        </w:rPr>
        <w:t>Epic</w:t>
      </w:r>
      <w:r w:rsidR="00C21C95" w:rsidRPr="00997E01">
        <w:rPr>
          <w:rFonts w:ascii="Times New Roman" w:hAnsi="Times New Roman" w:hint="cs"/>
          <w:szCs w:val="24"/>
          <w:rtl/>
        </w:rPr>
        <w:t xml:space="preserve"> </w:t>
      </w:r>
      <w:r w:rsidR="00C21C95" w:rsidRPr="00007E5F">
        <w:rPr>
          <w:rFonts w:ascii="Times New Roman" w:hAnsi="Times New Roman" w:hint="cs"/>
          <w:sz w:val="27"/>
          <w:szCs w:val="27"/>
          <w:rtl/>
        </w:rPr>
        <w:t xml:space="preserve">کلیک کرده و </w:t>
      </w:r>
      <w:r w:rsidR="00C21C95" w:rsidRPr="00997E01">
        <w:rPr>
          <w:szCs w:val="24"/>
        </w:rPr>
        <w:t>Feature</w:t>
      </w:r>
      <w:r w:rsidR="00C21C95" w:rsidRPr="00997E01">
        <w:rPr>
          <w:rFonts w:ascii="Times New Roman" w:hAnsi="Times New Roman" w:hint="cs"/>
          <w:szCs w:val="24"/>
          <w:rtl/>
        </w:rPr>
        <w:t xml:space="preserve"> </w:t>
      </w:r>
      <w:r w:rsidR="00997E01">
        <w:rPr>
          <w:rFonts w:ascii="Times New Roman" w:hAnsi="Times New Roman" w:hint="cs"/>
          <w:sz w:val="27"/>
          <w:szCs w:val="27"/>
          <w:rtl/>
        </w:rPr>
        <w:t>را اضافه می‌</w:t>
      </w:r>
      <w:r w:rsidR="00C21C95" w:rsidRPr="00007E5F">
        <w:rPr>
          <w:rFonts w:ascii="Times New Roman" w:hAnsi="Times New Roman" w:hint="cs"/>
          <w:sz w:val="27"/>
          <w:szCs w:val="27"/>
          <w:rtl/>
        </w:rPr>
        <w:t xml:space="preserve">نماییم. یعنی یک ساختار </w:t>
      </w:r>
      <w:r w:rsidR="00997E01">
        <w:rPr>
          <w:rFonts w:ascii="Times New Roman" w:hAnsi="Times New Roman" w:hint="cs"/>
          <w:sz w:val="27"/>
          <w:szCs w:val="27"/>
          <w:rtl/>
        </w:rPr>
        <w:t>سلسله مراتبی ( درختی ) ارائه می‌</w:t>
      </w:r>
      <w:r w:rsidR="00C21C95" w:rsidRPr="00007E5F">
        <w:rPr>
          <w:rFonts w:ascii="Times New Roman" w:hAnsi="Times New Roman" w:hint="cs"/>
          <w:sz w:val="27"/>
          <w:szCs w:val="27"/>
          <w:rtl/>
        </w:rPr>
        <w:t>دهد.</w:t>
      </w:r>
    </w:p>
    <w:p w14:paraId="4C83C532" w14:textId="77777777" w:rsidR="0004702D" w:rsidRDefault="0004702D" w:rsidP="0004702D">
      <w:pPr>
        <w:rPr>
          <w:rFonts w:ascii="Times New Roman" w:hAnsi="Times New Roman"/>
          <w:sz w:val="27"/>
          <w:szCs w:val="27"/>
          <w:rtl/>
        </w:rPr>
      </w:pPr>
    </w:p>
    <w:p w14:paraId="6557F955" w14:textId="77777777" w:rsidR="00997E01" w:rsidRPr="00007E5F" w:rsidRDefault="00997E01" w:rsidP="00997E01">
      <w:pPr>
        <w:bidi w:val="0"/>
        <w:rPr>
          <w:rFonts w:ascii="Times New Roman" w:hAnsi="Times New Roman"/>
          <w:sz w:val="27"/>
          <w:szCs w:val="27"/>
          <w:rtl/>
        </w:rPr>
      </w:pPr>
    </w:p>
    <w:p w14:paraId="799B80C7" w14:textId="5C33B5A8" w:rsidR="00C21C95" w:rsidRDefault="00C21C95" w:rsidP="00997E01">
      <w:pPr>
        <w:bidi w:val="0"/>
        <w:rPr>
          <w:rFonts w:ascii="Times New Roman" w:hAnsi="Times New Roman"/>
          <w:sz w:val="27"/>
          <w:szCs w:val="27"/>
          <w:rtl/>
        </w:rPr>
      </w:pPr>
      <w:r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3E064B8" wp14:editId="5ED613F7">
                <wp:simplePos x="0" y="0"/>
                <wp:positionH relativeFrom="column">
                  <wp:posOffset>2021205</wp:posOffset>
                </wp:positionH>
                <wp:positionV relativeFrom="paragraph">
                  <wp:posOffset>101438</wp:posOffset>
                </wp:positionV>
                <wp:extent cx="1428750" cy="4476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55E5E" w14:textId="77777777" w:rsidR="00C21C95" w:rsidRPr="0004702D" w:rsidRDefault="00C21C95" w:rsidP="00C21C95">
                            <w:pPr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02D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64B8" id="Rectangle 34" o:spid="_x0000_s1029" style="position:absolute;left:0;text-align:left;margin-left:159.15pt;margin-top:8pt;width:112.5pt;height:35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" filled="f" stroked="f" strokeweight="2pt">
                <v:textbox>
                  <w:txbxContent>
                    <w:p w14:paraId="61955E5E" w14:textId="77777777" w:rsidR="00C21C95" w:rsidRPr="0004702D" w:rsidRDefault="00C21C95" w:rsidP="00C21C95">
                      <w:pPr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02D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Search Result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007E5F">
        <w:rPr>
          <w:rFonts w:ascii="Times New Roman" w:hAnsi="Times New Roman"/>
          <w:sz w:val="27"/>
          <w:szCs w:val="27"/>
        </w:rPr>
        <w:t>UniqShoe</w:t>
      </w:r>
      <w:proofErr w:type="spellEnd"/>
      <w:r w:rsidRPr="00007E5F">
        <w:rPr>
          <w:rFonts w:ascii="Times New Roman" w:hAnsi="Times New Roman"/>
          <w:sz w:val="27"/>
          <w:szCs w:val="27"/>
        </w:rPr>
        <w:t xml:space="preserve"> =&gt; Buy Shoes =&gt;  </w:t>
      </w:r>
    </w:p>
    <w:p w14:paraId="46CCC685" w14:textId="77777777" w:rsidR="00997E01" w:rsidRPr="00007E5F" w:rsidRDefault="00997E01" w:rsidP="00997E01">
      <w:pPr>
        <w:bidi w:val="0"/>
        <w:rPr>
          <w:rFonts w:ascii="Times New Roman" w:hAnsi="Times New Roman"/>
          <w:sz w:val="27"/>
          <w:szCs w:val="27"/>
          <w:rtl/>
        </w:rPr>
      </w:pPr>
    </w:p>
    <w:p w14:paraId="5DA83BF1" w14:textId="5A89A75C" w:rsidR="00C21C95" w:rsidRDefault="00C21C95" w:rsidP="00997E01">
      <w:pPr>
        <w:rPr>
          <w:szCs w:val="24"/>
          <w:rtl/>
        </w:rPr>
      </w:pPr>
      <w:r w:rsidRPr="00007E5F">
        <w:rPr>
          <w:rFonts w:ascii="Times New Roman" w:hAnsi="Times New Roman" w:hint="cs"/>
          <w:sz w:val="27"/>
          <w:szCs w:val="27"/>
          <w:rtl/>
        </w:rPr>
        <w:t xml:space="preserve">پس به هر </w:t>
      </w:r>
      <w:r w:rsidRPr="00997E01">
        <w:rPr>
          <w:szCs w:val="24"/>
        </w:rPr>
        <w:t>Feature</w:t>
      </w:r>
      <w:r w:rsidRPr="00997E01">
        <w:rPr>
          <w:rFonts w:ascii="Times New Roman" w:hAnsi="Times New Roman" w:hint="cs"/>
          <w:szCs w:val="24"/>
          <w:rtl/>
        </w:rPr>
        <w:t xml:space="preserve"> </w:t>
      </w:r>
      <w:r w:rsidR="00997E01">
        <w:rPr>
          <w:rFonts w:ascii="Times New Roman" w:hAnsi="Times New Roman" w:hint="cs"/>
          <w:sz w:val="27"/>
          <w:szCs w:val="27"/>
          <w:rtl/>
        </w:rPr>
        <w:t>می‌</w:t>
      </w:r>
      <w:r w:rsidRPr="00007E5F">
        <w:rPr>
          <w:rFonts w:ascii="Times New Roman" w:hAnsi="Times New Roman" w:hint="cs"/>
          <w:sz w:val="27"/>
          <w:szCs w:val="27"/>
          <w:rtl/>
        </w:rPr>
        <w:t xml:space="preserve">توانید </w:t>
      </w:r>
      <w:r w:rsidRPr="00997E01">
        <w:rPr>
          <w:szCs w:val="24"/>
        </w:rPr>
        <w:t>Item</w:t>
      </w:r>
      <w:r w:rsidRPr="00997E01">
        <w:rPr>
          <w:rFonts w:ascii="Times New Roman" w:hAnsi="Times New Roman" w:hint="cs"/>
          <w:szCs w:val="24"/>
          <w:rtl/>
        </w:rPr>
        <w:t xml:space="preserve"> </w:t>
      </w:r>
      <w:r w:rsidRPr="00007E5F">
        <w:rPr>
          <w:rFonts w:ascii="Times New Roman" w:hAnsi="Times New Roman" w:hint="cs"/>
          <w:sz w:val="27"/>
          <w:szCs w:val="27"/>
          <w:rtl/>
        </w:rPr>
        <w:t>اضافه نمایید</w:t>
      </w:r>
      <w:r w:rsidRPr="00997E01">
        <w:rPr>
          <w:szCs w:val="24"/>
          <w:rtl/>
        </w:rPr>
        <w:t>(</w:t>
      </w:r>
      <w:r w:rsidRPr="00997E01">
        <w:rPr>
          <w:szCs w:val="24"/>
        </w:rPr>
        <w:t>PBI</w:t>
      </w:r>
      <w:r w:rsidRPr="00997E01">
        <w:rPr>
          <w:szCs w:val="24"/>
          <w:rtl/>
        </w:rPr>
        <w:t>):</w:t>
      </w:r>
    </w:p>
    <w:p w14:paraId="05F5A563" w14:textId="2167A0E8" w:rsidR="007A76B1" w:rsidRPr="00997E01" w:rsidRDefault="007A76B1" w:rsidP="00997E01">
      <w:pPr>
        <w:rPr>
          <w:szCs w:val="24"/>
          <w:rtl/>
        </w:rPr>
      </w:pPr>
      <w:r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B10C57B" wp14:editId="3787105C">
                <wp:simplePos x="0" y="0"/>
                <wp:positionH relativeFrom="column">
                  <wp:posOffset>196377</wp:posOffset>
                </wp:positionH>
                <wp:positionV relativeFrom="paragraph">
                  <wp:posOffset>140970</wp:posOffset>
                </wp:positionV>
                <wp:extent cx="1381125" cy="32956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0283" w14:textId="77777777" w:rsidR="00C21C95" w:rsidRPr="00997E01" w:rsidRDefault="00C21C95" w:rsidP="007A76B1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E01">
                              <w:rPr>
                                <w:rFonts w:cstheme="majorBidi"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Man 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0C57B" id="Rectangle 51" o:spid="_x0000_s1030" style="position:absolute;left:0;text-align:left;margin-left:15.45pt;margin-top:11.1pt;width:108.75pt;height:25.9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" filled="f" stroked="f" strokeweight="2pt">
                <v:textbox>
                  <w:txbxContent>
                    <w:p w14:paraId="7F2D0283" w14:textId="77777777" w:rsidR="00C21C95" w:rsidRPr="00997E01" w:rsidRDefault="00C21C95" w:rsidP="007A76B1">
                      <w:pPr>
                        <w:bidi w:val="0"/>
                        <w:rPr>
                          <w:rFonts w:cstheme="majorBidi"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E01">
                        <w:rPr>
                          <w:rFonts w:cstheme="majorBidi"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Man Shoe</w:t>
                      </w:r>
                    </w:p>
                  </w:txbxContent>
                </v:textbox>
              </v:rect>
            </w:pict>
          </mc:Fallback>
        </mc:AlternateContent>
      </w:r>
      <w:r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49CB366" wp14:editId="1F949DC1">
                <wp:simplePos x="0" y="0"/>
                <wp:positionH relativeFrom="column">
                  <wp:posOffset>-119867</wp:posOffset>
                </wp:positionH>
                <wp:positionV relativeFrom="paragraph">
                  <wp:posOffset>283713</wp:posOffset>
                </wp:positionV>
                <wp:extent cx="335915" cy="609600"/>
                <wp:effectExtent l="0" t="0" r="26035" b="19050"/>
                <wp:wrapNone/>
                <wp:docPr id="40" name="Lef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8D472" id="Left Brace 40" o:spid="_x0000_s1026" type="#_x0000_t87" style="position:absolute;margin-left:-9.45pt;margin-top:22.35pt;width:26.45pt;height:48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" adj="992" strokecolor="black [3040]"/>
            </w:pict>
          </mc:Fallback>
        </mc:AlternateContent>
      </w:r>
    </w:p>
    <w:p w14:paraId="1A106AE3" w14:textId="2A195E4E" w:rsidR="00C21C95" w:rsidRPr="00007E5F" w:rsidRDefault="007A76B1" w:rsidP="00997E01">
      <w:pPr>
        <w:bidi w:val="0"/>
        <w:rPr>
          <w:rFonts w:ascii="Times New Roman" w:hAnsi="Times New Roman"/>
          <w:sz w:val="27"/>
          <w:szCs w:val="27"/>
        </w:rPr>
      </w:pPr>
      <w:r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CF2106F" wp14:editId="15A8985B">
                <wp:simplePos x="0" y="0"/>
                <wp:positionH relativeFrom="column">
                  <wp:posOffset>170770</wp:posOffset>
                </wp:positionH>
                <wp:positionV relativeFrom="paragraph">
                  <wp:posOffset>300990</wp:posOffset>
                </wp:positionV>
                <wp:extent cx="3838575" cy="4191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128DF" w14:textId="77777777" w:rsidR="00C21C95" w:rsidRPr="00997E01" w:rsidRDefault="00C21C95" w:rsidP="00997E01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E01">
                              <w:rPr>
                                <w:rFonts w:cstheme="majorBidi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Top 20 </w:t>
                            </w:r>
                            <w:proofErr w:type="gramStart"/>
                            <w:r w:rsidRPr="00997E01">
                              <w:rPr>
                                <w:rFonts w:cstheme="majorBidi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Products</w:t>
                            </w:r>
                            <w:r w:rsidRPr="00997E01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997E01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کاربر</w:t>
                            </w:r>
                            <w:proofErr w:type="gramEnd"/>
                            <w:r w:rsidRPr="00997E01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بتواند </w:t>
                            </w:r>
                            <w:r w:rsidRPr="00997E01">
                              <w:rPr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997E01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محصول برتر را لیست نماید</w:t>
                            </w:r>
                            <w:r w:rsidRPr="00997E01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106F" id="Rectangle 53" o:spid="_x0000_s1031" style="position:absolute;left:0;text-align:left;margin-left:13.45pt;margin-top:23.7pt;width:302.25pt;height:3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" filled="f" stroked="f" strokeweight="2pt">
                <v:textbox>
                  <w:txbxContent>
                    <w:p w14:paraId="2A6128DF" w14:textId="77777777" w:rsidR="00C21C95" w:rsidRPr="00997E01" w:rsidRDefault="00C21C95" w:rsidP="00997E01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E01">
                        <w:rPr>
                          <w:rFonts w:cstheme="majorBidi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Top 20 </w:t>
                      </w:r>
                      <w:proofErr w:type="gramStart"/>
                      <w:r w:rsidRPr="00997E01">
                        <w:rPr>
                          <w:rFonts w:cstheme="majorBidi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Products</w:t>
                      </w:r>
                      <w:r w:rsidRPr="00997E01">
                        <w:rPr>
                          <w:rFonts w:asciiTheme="majorBidi" w:hAnsiTheme="majorBidi" w:cstheme="majorBidi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997E01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کاربر</w:t>
                      </w:r>
                      <w:proofErr w:type="gramEnd"/>
                      <w:r w:rsidRPr="00997E01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بتواند </w:t>
                      </w:r>
                      <w:r w:rsidRPr="00997E01">
                        <w:rPr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997E01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محصول برتر را لیست نماید</w:t>
                      </w:r>
                      <w:r w:rsidRPr="00997E01">
                        <w:rPr>
                          <w:rFonts w:asciiTheme="majorBidi" w:hAnsiTheme="majorBidi" w:cs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97E01" w:rsidRPr="00007E5F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46B36A3" wp14:editId="52E6C8FA">
                <wp:simplePos x="0" y="0"/>
                <wp:positionH relativeFrom="column">
                  <wp:posOffset>183412</wp:posOffset>
                </wp:positionH>
                <wp:positionV relativeFrom="paragraph">
                  <wp:posOffset>13025</wp:posOffset>
                </wp:positionV>
                <wp:extent cx="1562100" cy="3524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FCBB" w14:textId="77777777" w:rsidR="00C21C95" w:rsidRPr="00997E01" w:rsidRDefault="00C21C95" w:rsidP="007A76B1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E01">
                              <w:rPr>
                                <w:rFonts w:cstheme="majorBidi"/>
                                <w:color w:val="000000" w:themeColor="text1"/>
                                <w:sz w:val="27"/>
                                <w:szCs w:val="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Woman 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36A3" id="Rectangle 52" o:spid="_x0000_s1032" style="position:absolute;left:0;text-align:left;margin-left:14.45pt;margin-top:1.05pt;width:123pt;height:27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" filled="f" stroked="f" strokeweight="2pt">
                <v:textbox>
                  <w:txbxContent>
                    <w:p w14:paraId="5F54FCBB" w14:textId="77777777" w:rsidR="00C21C95" w:rsidRPr="00997E01" w:rsidRDefault="00C21C95" w:rsidP="007A76B1">
                      <w:pPr>
                        <w:bidi w:val="0"/>
                        <w:rPr>
                          <w:rFonts w:cstheme="majorBidi"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E01">
                        <w:rPr>
                          <w:rFonts w:cstheme="majorBidi"/>
                          <w:color w:val="000000" w:themeColor="text1"/>
                          <w:sz w:val="27"/>
                          <w:szCs w:val="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Woman Shoe</w:t>
                      </w:r>
                    </w:p>
                  </w:txbxContent>
                </v:textbox>
              </v:rect>
            </w:pict>
          </mc:Fallback>
        </mc:AlternateContent>
      </w:r>
    </w:p>
    <w:p w14:paraId="36EAD85E" w14:textId="180CC107" w:rsidR="00C21C95" w:rsidRPr="00007E5F" w:rsidRDefault="00C21C95" w:rsidP="00007E5F">
      <w:pPr>
        <w:rPr>
          <w:sz w:val="27"/>
          <w:szCs w:val="27"/>
          <w:rtl/>
        </w:rPr>
      </w:pPr>
    </w:p>
    <w:p w14:paraId="44B1D58D" w14:textId="77777777" w:rsidR="00C21C95" w:rsidRDefault="00C21C95" w:rsidP="0013168C">
      <w:pPr>
        <w:rPr>
          <w:sz w:val="2"/>
          <w:szCs w:val="2"/>
          <w:rtl/>
        </w:rPr>
      </w:pPr>
    </w:p>
    <w:p w14:paraId="7835874C" w14:textId="77777777" w:rsidR="00C21C95" w:rsidRDefault="00C21C95" w:rsidP="0013168C">
      <w:pPr>
        <w:rPr>
          <w:sz w:val="2"/>
          <w:szCs w:val="2"/>
          <w:rtl/>
        </w:rPr>
      </w:pPr>
    </w:p>
    <w:p w14:paraId="1F20E899" w14:textId="77777777" w:rsidR="00C21C95" w:rsidRDefault="00C21C95" w:rsidP="0013168C">
      <w:pPr>
        <w:rPr>
          <w:sz w:val="2"/>
          <w:szCs w:val="2"/>
          <w:rtl/>
        </w:rPr>
      </w:pPr>
    </w:p>
    <w:p w14:paraId="4B6129D2" w14:textId="22F36645" w:rsidR="00031DF6" w:rsidRPr="00453DDB" w:rsidRDefault="00460575" w:rsidP="0013168C">
      <w:pPr>
        <w:rPr>
          <w:sz w:val="2"/>
          <w:szCs w:val="2"/>
        </w:rPr>
      </w:pPr>
      <w:r w:rsidRPr="006A1996">
        <w:rPr>
          <w:rStyle w:val="Char0"/>
          <w:b w:val="0"/>
          <w:bCs w:val="0"/>
          <w:noProof/>
          <w:rtl/>
          <w:lang w:val="en-US" w:bidi="ar-S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43B067C" wp14:editId="51B56392">
                <wp:simplePos x="0" y="0"/>
                <wp:positionH relativeFrom="page">
                  <wp:align>center</wp:align>
                </wp:positionH>
                <wp:positionV relativeFrom="paragraph">
                  <wp:posOffset>84765</wp:posOffset>
                </wp:positionV>
                <wp:extent cx="6581775" cy="776177"/>
                <wp:effectExtent l="0" t="0" r="28575" b="24130"/>
                <wp:wrapNone/>
                <wp:docPr id="45" name="Folded Corn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76177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B0C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5" o:spid="_x0000_s1026" type="#_x0000_t65" style="position:absolute;margin-left:0;margin-top:6.65pt;width:518.25pt;height:61.1pt;z-index:251980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" adj="18000" filled="f" strokecolor="#c00000" strokeweight="2pt">
                <w10:wrap anchorx="page"/>
              </v:shape>
            </w:pict>
          </mc:Fallback>
        </mc:AlternateContent>
      </w:r>
      <w:r w:rsidR="00031DF6" w:rsidRPr="006A1996">
        <w:rPr>
          <w:rStyle w:val="Char0"/>
          <w:b w:val="0"/>
          <w:bCs w:val="0"/>
          <w:noProof/>
          <w:rtl/>
          <w:lang w:val="en-US" w:bidi="ar-SA"/>
        </w:rPr>
        <w:drawing>
          <wp:anchor distT="0" distB="0" distL="114300" distR="114300" simplePos="0" relativeHeight="251982848" behindDoc="1" locked="0" layoutInCell="1" allowOverlap="1" wp14:anchorId="3D5C2279" wp14:editId="49ACA6D7">
            <wp:simplePos x="0" y="0"/>
            <wp:positionH relativeFrom="margin">
              <wp:posOffset>5657850</wp:posOffset>
            </wp:positionH>
            <wp:positionV relativeFrom="paragraph">
              <wp:posOffset>184150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0DC48" w14:textId="77777777" w:rsidR="00C21C95" w:rsidRPr="00C21C95" w:rsidRDefault="00C21C95" w:rsidP="00C21C95">
      <w:pPr>
        <w:pStyle w:val="a0"/>
        <w:rPr>
          <w:rtl/>
        </w:rPr>
      </w:pPr>
      <w:bookmarkStart w:id="27" w:name="_Toc63082327"/>
      <w:bookmarkStart w:id="28" w:name="_Toc64444503"/>
      <w:r w:rsidRPr="00C21C95">
        <w:rPr>
          <w:rtl/>
        </w:rPr>
        <w:t>مفهوم</w:t>
      </w:r>
      <w:r w:rsidRPr="00C21C95">
        <w:rPr>
          <w:rFonts w:hint="cs"/>
          <w:rtl/>
        </w:rPr>
        <w:t xml:space="preserve"> </w:t>
      </w:r>
      <w:r w:rsidRPr="00C21C95">
        <w:t>User Story</w:t>
      </w:r>
      <w:bookmarkEnd w:id="27"/>
      <w:bookmarkEnd w:id="28"/>
    </w:p>
    <w:p w14:paraId="21967F65" w14:textId="770FAC45" w:rsidR="0013168C" w:rsidRPr="00031DF6" w:rsidRDefault="0013168C" w:rsidP="00031DF6">
      <w:pPr>
        <w:tabs>
          <w:tab w:val="left" w:pos="1545"/>
        </w:tabs>
        <w:rPr>
          <w:rFonts w:asciiTheme="majorBidi" w:hAnsiTheme="majorBidi"/>
          <w:sz w:val="16"/>
          <w:szCs w:val="16"/>
          <w:rtl/>
        </w:rPr>
      </w:pPr>
    </w:p>
    <w:p w14:paraId="3482FE62" w14:textId="6055CFEC" w:rsidR="00C21C95" w:rsidRPr="006011D2" w:rsidRDefault="00460575" w:rsidP="006011D2">
      <w:pPr>
        <w:rPr>
          <w:rFonts w:ascii="Times New Roman" w:hAnsi="Times New Roman"/>
          <w:sz w:val="27"/>
          <w:szCs w:val="27"/>
          <w:rtl/>
        </w:rPr>
      </w:pPr>
      <w:r>
        <w:rPr>
          <w:rFonts w:ascii="Times New Roman" w:hAnsi="Times New Roman" w:hint="cs"/>
          <w:sz w:val="27"/>
          <w:szCs w:val="27"/>
          <w:rtl/>
        </w:rPr>
        <w:t>به معنای داستان کاربر می‌</w:t>
      </w:r>
      <w:r w:rsidR="00C21C95" w:rsidRPr="006011D2">
        <w:rPr>
          <w:rFonts w:ascii="Times New Roman" w:hAnsi="Times New Roman" w:hint="cs"/>
          <w:sz w:val="27"/>
          <w:szCs w:val="27"/>
          <w:rtl/>
        </w:rPr>
        <w:t xml:space="preserve">باشد. یعنی کاربر قرار است چگونه از سیستم استفاده نماید. در اصل </w:t>
      </w:r>
      <w:r w:rsidR="00C21C95" w:rsidRPr="00460575">
        <w:rPr>
          <w:szCs w:val="24"/>
        </w:rPr>
        <w:t>PBI</w:t>
      </w:r>
      <w:r w:rsidR="00C21C95" w:rsidRPr="00460575">
        <w:rPr>
          <w:rFonts w:ascii="Times New Roman" w:hAnsi="Times New Roman" w:hint="cs"/>
          <w:szCs w:val="24"/>
          <w:rtl/>
        </w:rPr>
        <w:t xml:space="preserve"> </w:t>
      </w:r>
      <w:r w:rsidR="00C21C95" w:rsidRPr="006011D2">
        <w:rPr>
          <w:rFonts w:ascii="Times New Roman" w:hAnsi="Times New Roman" w:hint="cs"/>
          <w:sz w:val="27"/>
          <w:szCs w:val="27"/>
          <w:rtl/>
        </w:rPr>
        <w:t xml:space="preserve">همان </w:t>
      </w:r>
      <w:r w:rsidR="00C21C95" w:rsidRPr="00460575">
        <w:rPr>
          <w:szCs w:val="24"/>
        </w:rPr>
        <w:t>User Story</w:t>
      </w:r>
      <w:r w:rsidR="00C21C95" w:rsidRPr="00460575">
        <w:rPr>
          <w:rFonts w:ascii="Times New Roman" w:hAnsi="Times New Roman" w:hint="cs"/>
          <w:szCs w:val="24"/>
          <w:rtl/>
        </w:rPr>
        <w:t xml:space="preserve"> </w:t>
      </w:r>
      <w:r>
        <w:rPr>
          <w:rFonts w:ascii="Times New Roman" w:hAnsi="Times New Roman" w:hint="cs"/>
          <w:sz w:val="27"/>
          <w:szCs w:val="27"/>
          <w:rtl/>
        </w:rPr>
        <w:t>می‌</w:t>
      </w:r>
      <w:r w:rsidR="00C21C95" w:rsidRPr="006011D2">
        <w:rPr>
          <w:rFonts w:ascii="Times New Roman" w:hAnsi="Times New Roman" w:hint="cs"/>
          <w:sz w:val="27"/>
          <w:szCs w:val="27"/>
          <w:rtl/>
        </w:rPr>
        <w:t>باشد.</w:t>
      </w:r>
    </w:p>
    <w:p w14:paraId="2065C062" w14:textId="77777777" w:rsidR="00C21C95" w:rsidRPr="006011D2" w:rsidRDefault="00C21C95" w:rsidP="006011D2">
      <w:pPr>
        <w:rPr>
          <w:rFonts w:ascii="Times New Roman" w:hAnsi="Times New Roman"/>
          <w:sz w:val="27"/>
          <w:szCs w:val="27"/>
          <w:rtl/>
        </w:rPr>
      </w:pPr>
      <w:r w:rsidRPr="006011D2">
        <w:rPr>
          <w:rFonts w:ascii="Times New Roman" w:hAnsi="Times New Roman" w:hint="cs"/>
          <w:sz w:val="27"/>
          <w:szCs w:val="27"/>
          <w:rtl/>
        </w:rPr>
        <w:t xml:space="preserve">اگر روی </w:t>
      </w:r>
      <w:r w:rsidRPr="00460575">
        <w:rPr>
          <w:szCs w:val="24"/>
        </w:rPr>
        <w:t>PBI</w:t>
      </w:r>
      <w:r w:rsidRPr="00460575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>کلیک کنیم دو گزینه مهم وجود دارند:</w:t>
      </w:r>
    </w:p>
    <w:p w14:paraId="7A922DB7" w14:textId="0D11E9D0" w:rsidR="00C21C95" w:rsidRPr="006011D2" w:rsidRDefault="00C21C95" w:rsidP="006011D2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sz w:val="27"/>
          <w:szCs w:val="27"/>
        </w:rPr>
      </w:pPr>
      <w:r w:rsidRPr="002C16AB">
        <w:rPr>
          <w:b/>
          <w:bCs/>
          <w:sz w:val="27"/>
          <w:szCs w:val="27"/>
        </w:rPr>
        <w:t>Description</w:t>
      </w:r>
      <w:r w:rsidRPr="002C16AB">
        <w:rPr>
          <w:b/>
          <w:bCs/>
          <w:sz w:val="27"/>
          <w:szCs w:val="27"/>
          <w:rtl/>
        </w:rPr>
        <w:t>: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 همیشه منظور این است </w:t>
      </w:r>
      <w:r w:rsidRPr="002C16AB">
        <w:rPr>
          <w:szCs w:val="24"/>
        </w:rPr>
        <w:t>as a persona</w:t>
      </w:r>
      <w:r w:rsidRPr="002C16AB">
        <w:rPr>
          <w:szCs w:val="24"/>
          <w:rtl/>
        </w:rPr>
        <w:t xml:space="preserve">. </w:t>
      </w:r>
      <w:r w:rsidRPr="006011D2">
        <w:rPr>
          <w:rFonts w:ascii="Times New Roman" w:hAnsi="Times New Roman" w:hint="cs"/>
          <w:sz w:val="27"/>
          <w:szCs w:val="27"/>
          <w:rtl/>
        </w:rPr>
        <w:t>به عنوان مثال در این پروژه خانمی دوست د</w:t>
      </w:r>
      <w:r w:rsidR="002C16AB">
        <w:rPr>
          <w:rFonts w:ascii="Times New Roman" w:hAnsi="Times New Roman" w:hint="cs"/>
          <w:sz w:val="27"/>
          <w:szCs w:val="27"/>
          <w:rtl/>
        </w:rPr>
        <w:t>ارد خرید کند ولی هر کفشی را نمی‌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پسندد و علاقه دارد بتواند کفش خود را </w:t>
      </w:r>
      <w:r w:rsidRPr="002C16AB">
        <w:rPr>
          <w:szCs w:val="24"/>
        </w:rPr>
        <w:t>Customize</w:t>
      </w:r>
      <w:r w:rsidRPr="002C16AB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>کند تا متفاوت باشد و هم</w:t>
      </w:r>
      <w:r w:rsidR="002C16AB">
        <w:rPr>
          <w:rFonts w:ascii="Times New Roman" w:hAnsi="Times New Roman" w:hint="cs"/>
          <w:sz w:val="27"/>
          <w:szCs w:val="27"/>
          <w:rtl/>
        </w:rPr>
        <w:t>چنین به خرید با تخفیف نیز علاقه‌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مند است. به همین علت همیشه در </w:t>
      </w:r>
      <w:r w:rsidRPr="002C16AB">
        <w:rPr>
          <w:szCs w:val="24"/>
        </w:rPr>
        <w:t>Description</w:t>
      </w:r>
      <w:r w:rsidRPr="002C16AB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باید بنویسیم </w:t>
      </w:r>
      <w:r w:rsidRPr="002C16AB">
        <w:rPr>
          <w:szCs w:val="24"/>
        </w:rPr>
        <w:t>as a</w:t>
      </w:r>
      <w:r w:rsidRPr="002C16AB">
        <w:rPr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کدام </w:t>
      </w:r>
      <w:r w:rsidRPr="002C16AB">
        <w:rPr>
          <w:szCs w:val="24"/>
        </w:rPr>
        <w:t>Persona</w:t>
      </w:r>
      <w:r w:rsidR="002C16AB">
        <w:rPr>
          <w:rFonts w:ascii="Times New Roman" w:hAnsi="Times New Roman" w:hint="cs"/>
          <w:sz w:val="27"/>
          <w:szCs w:val="27"/>
          <w:rtl/>
        </w:rPr>
        <w:t>. یعنی چه چیزی می‌خواهم و چرا به آن نیاز دارم( می‌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توان مشخص کرد که چه </w:t>
      </w:r>
      <w:r w:rsidRPr="002C16AB">
        <w:rPr>
          <w:szCs w:val="24"/>
        </w:rPr>
        <w:t>Person</w:t>
      </w:r>
      <w:r w:rsidR="002C16AB">
        <w:rPr>
          <w:rFonts w:ascii="Times New Roman" w:hAnsi="Times New Roman" w:hint="cs"/>
          <w:szCs w:val="24"/>
          <w:rtl/>
        </w:rPr>
        <w:t>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هایی با این </w:t>
      </w:r>
      <w:r w:rsidRPr="002C16AB">
        <w:rPr>
          <w:szCs w:val="24"/>
        </w:rPr>
        <w:t>PBI</w:t>
      </w:r>
      <w:r w:rsidRPr="002C16AB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>در ارتباط هستند.)</w:t>
      </w:r>
    </w:p>
    <w:p w14:paraId="54F0B592" w14:textId="77777777" w:rsidR="00C21C95" w:rsidRPr="006011D2" w:rsidRDefault="00C21C95" w:rsidP="006011D2">
      <w:pPr>
        <w:pStyle w:val="ListParagraph"/>
        <w:rPr>
          <w:rFonts w:ascii="Times New Roman" w:hAnsi="Times New Roman"/>
          <w:sz w:val="27"/>
          <w:szCs w:val="27"/>
        </w:rPr>
      </w:pPr>
      <w:r w:rsidRPr="006011D2">
        <w:rPr>
          <w:rFonts w:ascii="Times New Roman" w:hAnsi="Times New Roman" w:hint="cs"/>
          <w:sz w:val="27"/>
          <w:szCs w:val="27"/>
          <w:rtl/>
        </w:rPr>
        <w:t xml:space="preserve">مثال: من به عنوان حسین، نیاز دارم که </w:t>
      </w:r>
      <w:r w:rsidRPr="002C16AB">
        <w:rPr>
          <w:rFonts w:ascii="Times New Roman" w:hAnsi="Times New Roman" w:hint="cs"/>
          <w:szCs w:val="24"/>
          <w:rtl/>
        </w:rPr>
        <w:t xml:space="preserve">20 </w:t>
      </w:r>
      <w:r w:rsidRPr="006011D2">
        <w:rPr>
          <w:rFonts w:ascii="Times New Roman" w:hAnsi="Times New Roman" w:hint="cs"/>
          <w:sz w:val="27"/>
          <w:szCs w:val="27"/>
          <w:rtl/>
        </w:rPr>
        <w:t>محصول برتر را بتوانم در نتایج جستجو نمایم، زیرا نظر سایر مشتریان سایت برای من دارای اهمیت است.</w:t>
      </w:r>
    </w:p>
    <w:p w14:paraId="3172980D" w14:textId="15960C07" w:rsidR="00C21C95" w:rsidRPr="006011D2" w:rsidRDefault="00C21C95" w:rsidP="006011D2">
      <w:pPr>
        <w:pStyle w:val="ListParagraph"/>
        <w:numPr>
          <w:ilvl w:val="0"/>
          <w:numId w:val="35"/>
        </w:numPr>
        <w:spacing w:after="160"/>
        <w:rPr>
          <w:rFonts w:ascii="Times New Roman" w:hAnsi="Times New Roman"/>
          <w:sz w:val="27"/>
          <w:szCs w:val="27"/>
        </w:rPr>
      </w:pPr>
      <w:r w:rsidRPr="004E4A21">
        <w:rPr>
          <w:b/>
          <w:bCs/>
          <w:sz w:val="27"/>
          <w:szCs w:val="27"/>
        </w:rPr>
        <w:lastRenderedPageBreak/>
        <w:t>Acceptance Criteria</w:t>
      </w:r>
      <w:r w:rsidRPr="004E4A21">
        <w:rPr>
          <w:b/>
          <w:bCs/>
          <w:sz w:val="27"/>
          <w:szCs w:val="27"/>
          <w:rtl/>
        </w:rPr>
        <w:t>: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 در این قسمت </w:t>
      </w:r>
      <w:r w:rsidR="004E4A21">
        <w:rPr>
          <w:rFonts w:ascii="Times New Roman" w:hAnsi="Times New Roman" w:hint="cs"/>
          <w:sz w:val="27"/>
          <w:szCs w:val="27"/>
          <w:rtl/>
        </w:rPr>
        <w:t>باید تجربه آن کاربر نوشته شود (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روند و نحوه انجام کار شرح داده شود.) به عنوان مثال برای </w:t>
      </w:r>
      <w:r w:rsidRPr="004E4A21">
        <w:rPr>
          <w:szCs w:val="24"/>
        </w:rPr>
        <w:t>List Top 20 Products</w:t>
      </w:r>
      <w:r w:rsidRPr="004E4A21">
        <w:rPr>
          <w:rFonts w:ascii="Times New Roman" w:hAnsi="Times New Roman" w:hint="cs"/>
          <w:szCs w:val="24"/>
          <w:rtl/>
        </w:rPr>
        <w:t xml:space="preserve"> </w:t>
      </w:r>
      <w:r w:rsidR="004E4A21">
        <w:rPr>
          <w:rFonts w:ascii="Times New Roman" w:hAnsi="Times New Roman" w:hint="cs"/>
          <w:sz w:val="27"/>
          <w:szCs w:val="27"/>
          <w:rtl/>
        </w:rPr>
        <w:t>می‌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خواهیم وقتی </w:t>
      </w:r>
      <w:r w:rsidRPr="004E4A21">
        <w:rPr>
          <w:szCs w:val="24"/>
        </w:rPr>
        <w:t>Login</w:t>
      </w:r>
      <w:r w:rsidRPr="004E4A21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>کردیم یک گزینه</w:t>
      </w:r>
      <w:r w:rsidR="004E4A21">
        <w:rPr>
          <w:rFonts w:ascii="Times New Roman" w:hAnsi="Times New Roman" w:hint="cs"/>
          <w:sz w:val="27"/>
          <w:szCs w:val="27"/>
          <w:rtl/>
        </w:rPr>
        <w:t xml:space="preserve"> هنگام سرچ نمایش داده شود که می‌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خواهید لیست </w:t>
      </w:r>
      <w:r w:rsidRPr="004E4A21">
        <w:rPr>
          <w:rFonts w:ascii="Times New Roman" w:hAnsi="Times New Roman" w:hint="cs"/>
          <w:szCs w:val="24"/>
          <w:rtl/>
        </w:rPr>
        <w:t xml:space="preserve">20 </w:t>
      </w:r>
      <w:r w:rsidRPr="006011D2">
        <w:rPr>
          <w:rFonts w:ascii="Times New Roman" w:hAnsi="Times New Roman" w:hint="cs"/>
          <w:sz w:val="27"/>
          <w:szCs w:val="27"/>
          <w:rtl/>
        </w:rPr>
        <w:t>محص</w:t>
      </w:r>
      <w:r w:rsidR="004E4A21">
        <w:rPr>
          <w:rFonts w:ascii="Times New Roman" w:hAnsi="Times New Roman" w:hint="cs"/>
          <w:sz w:val="27"/>
          <w:szCs w:val="27"/>
          <w:rtl/>
        </w:rPr>
        <w:t xml:space="preserve">ول برتر را مشاهده نمایید یا خیر </w:t>
      </w:r>
      <w:proofErr w:type="gramStart"/>
      <w:r w:rsidRPr="006011D2">
        <w:rPr>
          <w:rFonts w:ascii="Times New Roman" w:hAnsi="Times New Roman" w:hint="cs"/>
          <w:sz w:val="27"/>
          <w:szCs w:val="27"/>
          <w:rtl/>
        </w:rPr>
        <w:t>و ...</w:t>
      </w:r>
      <w:proofErr w:type="gramEnd"/>
      <w:r w:rsidRPr="006011D2">
        <w:rPr>
          <w:rFonts w:ascii="Times New Roman" w:hAnsi="Times New Roman" w:hint="cs"/>
          <w:sz w:val="27"/>
          <w:szCs w:val="27"/>
          <w:rtl/>
        </w:rPr>
        <w:t xml:space="preserve"> . اگر این قسمت</w:t>
      </w:r>
      <w:r w:rsidR="004E4A21">
        <w:rPr>
          <w:rFonts w:ascii="Times New Roman" w:hAnsi="Times New Roman" w:hint="cs"/>
          <w:sz w:val="27"/>
          <w:szCs w:val="27"/>
          <w:rtl/>
        </w:rPr>
        <w:t xml:space="preserve"> را دقیق ننویسیم به هزار روش می‌</w:t>
      </w:r>
      <w:r w:rsidRPr="006011D2">
        <w:rPr>
          <w:rFonts w:ascii="Times New Roman" w:hAnsi="Times New Roman" w:hint="cs"/>
          <w:sz w:val="27"/>
          <w:szCs w:val="27"/>
          <w:rtl/>
        </w:rPr>
        <w:t>توان آن پروژه را طراحی و پیاده سازی نمود، پس لازم است نحوه پیاده سازی را مشخص نماییم.</w:t>
      </w:r>
    </w:p>
    <w:p w14:paraId="144007C9" w14:textId="77777777" w:rsidR="00C21C95" w:rsidRPr="006011D2" w:rsidRDefault="00C21C95" w:rsidP="006011D2">
      <w:pPr>
        <w:pStyle w:val="ListParagraph"/>
        <w:rPr>
          <w:rFonts w:ascii="Times New Roman" w:hAnsi="Times New Roman"/>
          <w:sz w:val="27"/>
          <w:szCs w:val="27"/>
          <w:rtl/>
        </w:rPr>
      </w:pPr>
      <w:r w:rsidRPr="006011D2">
        <w:rPr>
          <w:rFonts w:ascii="Times New Roman" w:hAnsi="Times New Roman" w:hint="cs"/>
          <w:sz w:val="27"/>
          <w:szCs w:val="27"/>
          <w:rtl/>
        </w:rPr>
        <w:t xml:space="preserve">مثال: اگر کاربر </w:t>
      </w:r>
      <w:r w:rsidRPr="004E4A21">
        <w:rPr>
          <w:szCs w:val="24"/>
        </w:rPr>
        <w:t>Login</w:t>
      </w:r>
      <w:r w:rsidRPr="004E4A21">
        <w:rPr>
          <w:rFonts w:ascii="Times New Roman" w:hAnsi="Times New Roman" w:hint="cs"/>
          <w:szCs w:val="24"/>
          <w:rtl/>
        </w:rPr>
        <w:t xml:space="preserve"> </w:t>
      </w:r>
      <w:r w:rsidRPr="006011D2">
        <w:rPr>
          <w:rFonts w:ascii="Times New Roman" w:hAnsi="Times New Roman" w:hint="cs"/>
          <w:sz w:val="27"/>
          <w:szCs w:val="27"/>
          <w:rtl/>
        </w:rPr>
        <w:t xml:space="preserve">کرده باشد و یا خیر فرآیند زیر صورت خواهد گرفت: </w:t>
      </w:r>
    </w:p>
    <w:p w14:paraId="7777746C" w14:textId="6A47FAC9" w:rsidR="00C21C95" w:rsidRPr="00547018" w:rsidRDefault="00C21C95" w:rsidP="006011D2">
      <w:pPr>
        <w:rPr>
          <w:rFonts w:ascii="Times New Roman" w:hAnsi="Times New Roman"/>
          <w:sz w:val="27"/>
          <w:szCs w:val="27"/>
          <w:rtl/>
        </w:rPr>
      </w:pPr>
      <w:r w:rsidRPr="00547018">
        <w:rPr>
          <w:rFonts w:ascii="Times New Roman" w:hAnsi="Times New Roman" w:hint="cs"/>
          <w:sz w:val="27"/>
          <w:szCs w:val="27"/>
          <w:rtl/>
        </w:rPr>
        <w:t xml:space="preserve">زمانی که کاربر به صفحه جستجو مراجعه نماید در زیر دکمه سرچ یک تاگل </w:t>
      </w:r>
      <w:r w:rsidR="004E4A21">
        <w:rPr>
          <w:rFonts w:ascii="Times New Roman" w:hAnsi="Times New Roman" w:hint="cs"/>
          <w:sz w:val="27"/>
          <w:szCs w:val="27"/>
          <w:rtl/>
        </w:rPr>
        <w:t>باتن وجود خواهد داشت که با فعال‌</w:t>
      </w:r>
      <w:r w:rsidRPr="00547018">
        <w:rPr>
          <w:rFonts w:ascii="Times New Roman" w:hAnsi="Times New Roman" w:hint="cs"/>
          <w:sz w:val="27"/>
          <w:szCs w:val="27"/>
          <w:rtl/>
        </w:rPr>
        <w:t>سازی آن نتایج جستجو با ت</w:t>
      </w:r>
      <w:r w:rsidR="004E4A21">
        <w:rPr>
          <w:rFonts w:ascii="Times New Roman" w:hAnsi="Times New Roman" w:hint="cs"/>
          <w:sz w:val="27"/>
          <w:szCs w:val="27"/>
          <w:rtl/>
        </w:rPr>
        <w:t xml:space="preserve">وجه به </w:t>
      </w:r>
      <w:r w:rsidR="004E4A21" w:rsidRPr="004E4A21">
        <w:rPr>
          <w:rFonts w:ascii="Times New Roman" w:hAnsi="Times New Roman" w:hint="cs"/>
          <w:szCs w:val="24"/>
          <w:rtl/>
        </w:rPr>
        <w:t xml:space="preserve">20 </w:t>
      </w:r>
      <w:r w:rsidR="004E4A21">
        <w:rPr>
          <w:rFonts w:ascii="Times New Roman" w:hAnsi="Times New Roman" w:hint="cs"/>
          <w:sz w:val="27"/>
          <w:szCs w:val="27"/>
          <w:rtl/>
        </w:rPr>
        <w:t>محصول پربازدید اولویت‌</w:t>
      </w:r>
      <w:r w:rsidRPr="00547018">
        <w:rPr>
          <w:rFonts w:ascii="Times New Roman" w:hAnsi="Times New Roman" w:hint="cs"/>
          <w:sz w:val="27"/>
          <w:szCs w:val="27"/>
          <w:rtl/>
        </w:rPr>
        <w:t>بندی خواهد شد.</w:t>
      </w:r>
    </w:p>
    <w:p w14:paraId="5731A0C0" w14:textId="317FEB18" w:rsidR="00C21C95" w:rsidRPr="000C2AB7" w:rsidRDefault="000C2AB7" w:rsidP="00C21C95">
      <w:pPr>
        <w:spacing w:line="276" w:lineRule="auto"/>
        <w:rPr>
          <w:rFonts w:ascii="Times New Roman" w:hAnsi="Times New Roman"/>
          <w:sz w:val="22"/>
          <w:szCs w:val="22"/>
          <w:rtl/>
        </w:rPr>
      </w:pPr>
      <w:r w:rsidRPr="00C21C95">
        <w:rPr>
          <w:rFonts w:hint="cs"/>
          <w:noProof/>
          <w:sz w:val="8"/>
          <w:szCs w:val="8"/>
          <w:rtl/>
          <w:lang w:bidi="ar-S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3E1F649" wp14:editId="0941DF2B">
                <wp:simplePos x="0" y="0"/>
                <wp:positionH relativeFrom="page">
                  <wp:align>center</wp:align>
                </wp:positionH>
                <wp:positionV relativeFrom="paragraph">
                  <wp:posOffset>262138</wp:posOffset>
                </wp:positionV>
                <wp:extent cx="6581775" cy="5762846"/>
                <wp:effectExtent l="0" t="0" r="28575" b="28575"/>
                <wp:wrapNone/>
                <wp:docPr id="54" name="Folded Corn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762846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71917" id="Folded Corner 54" o:spid="_x0000_s1026" type="#_x0000_t65" style="position:absolute;margin-left:0;margin-top:20.65pt;width:518.25pt;height:453.75pt;z-index:252020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3C38919B" w14:textId="67D35565" w:rsidR="00C21C95" w:rsidRDefault="00C21C95" w:rsidP="00031DF6">
      <w:pPr>
        <w:rPr>
          <w:sz w:val="8"/>
          <w:szCs w:val="8"/>
          <w:rtl/>
        </w:rPr>
      </w:pPr>
      <w:r w:rsidRPr="00C21C95">
        <w:rPr>
          <w:noProof/>
          <w:sz w:val="8"/>
          <w:szCs w:val="8"/>
          <w:rtl/>
          <w:lang w:bidi="ar-SA"/>
        </w:rPr>
        <w:drawing>
          <wp:anchor distT="0" distB="0" distL="114300" distR="114300" simplePos="0" relativeHeight="252019712" behindDoc="1" locked="0" layoutInCell="1" allowOverlap="1" wp14:anchorId="140288C1" wp14:editId="32099FB6">
            <wp:simplePos x="0" y="0"/>
            <wp:positionH relativeFrom="margin">
              <wp:posOffset>5685790</wp:posOffset>
            </wp:positionH>
            <wp:positionV relativeFrom="paragraph">
              <wp:posOffset>107477</wp:posOffset>
            </wp:positionV>
            <wp:extent cx="7905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0" y="21346"/>
                <wp:lineTo x="21340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55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ADBB5" w14:textId="6FEE5885" w:rsidR="00C21C95" w:rsidRPr="00547018" w:rsidRDefault="00C21C95" w:rsidP="00005A13">
      <w:pPr>
        <w:pStyle w:val="ListParagraph"/>
        <w:numPr>
          <w:ilvl w:val="0"/>
          <w:numId w:val="36"/>
        </w:numPr>
        <w:spacing w:after="160"/>
        <w:ind w:right="180"/>
        <w:rPr>
          <w:sz w:val="27"/>
          <w:szCs w:val="27"/>
        </w:rPr>
      </w:pPr>
      <w:r w:rsidRPr="000C2AB7">
        <w:rPr>
          <w:szCs w:val="24"/>
        </w:rPr>
        <w:t>Product</w:t>
      </w:r>
      <w:r w:rsidRPr="000C2AB7">
        <w:rPr>
          <w:szCs w:val="24"/>
          <w:rtl/>
        </w:rPr>
        <w:t xml:space="preserve"> </w:t>
      </w:r>
      <w:r w:rsidR="000C2AB7">
        <w:rPr>
          <w:sz w:val="27"/>
          <w:szCs w:val="27"/>
          <w:rtl/>
        </w:rPr>
        <w:t>باید آن بلوک</w:t>
      </w:r>
      <w:r w:rsidR="000C2AB7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های بزرگ را مطرح کند و همه بتوانن</w:t>
      </w:r>
      <w:r w:rsidR="00005A13">
        <w:rPr>
          <w:sz w:val="27"/>
          <w:szCs w:val="27"/>
          <w:rtl/>
        </w:rPr>
        <w:t>د روی آن صحبت نمایند تا به بلوک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های</w:t>
      </w:r>
      <w:r w:rsidR="00005A13">
        <w:rPr>
          <w:sz w:val="27"/>
          <w:szCs w:val="27"/>
          <w:rtl/>
        </w:rPr>
        <w:t xml:space="preserve"> کوچکتری تبدیل شوند و جزئیات آن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 xml:space="preserve">ها مشخص شود. این کار وظیفه </w:t>
      </w:r>
      <w:r w:rsidRPr="00005A13">
        <w:rPr>
          <w:szCs w:val="24"/>
        </w:rPr>
        <w:t>Product Owner</w:t>
      </w:r>
      <w:r w:rsidR="00005A13"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می</w:t>
      </w:r>
      <w:r w:rsidR="00005A13">
        <w:rPr>
          <w:rFonts w:hint="cs"/>
          <w:sz w:val="27"/>
          <w:szCs w:val="27"/>
          <w:rtl/>
        </w:rPr>
        <w:t>‌</w:t>
      </w:r>
      <w:r w:rsidR="00005A13">
        <w:rPr>
          <w:sz w:val="27"/>
          <w:szCs w:val="27"/>
          <w:rtl/>
        </w:rPr>
        <w:t>باشد ولی بحث را باز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 xml:space="preserve">گذارد (پس باید هم </w:t>
      </w:r>
      <w:proofErr w:type="spellStart"/>
      <w:r w:rsidRPr="00547018">
        <w:rPr>
          <w:sz w:val="27"/>
          <w:szCs w:val="27"/>
        </w:rPr>
        <w:t>FeedBack</w:t>
      </w:r>
      <w:proofErr w:type="spellEnd"/>
      <w:r w:rsidRPr="00547018">
        <w:rPr>
          <w:sz w:val="27"/>
          <w:szCs w:val="27"/>
          <w:rtl/>
        </w:rPr>
        <w:t xml:space="preserve"> مشتری را دریافت کند و هم </w:t>
      </w:r>
      <w:proofErr w:type="spellStart"/>
      <w:r w:rsidRPr="00547018">
        <w:rPr>
          <w:sz w:val="27"/>
          <w:szCs w:val="27"/>
        </w:rPr>
        <w:t>FeedBack</w:t>
      </w:r>
      <w:proofErr w:type="spellEnd"/>
      <w:r w:rsidR="00005A13">
        <w:rPr>
          <w:sz w:val="27"/>
          <w:szCs w:val="27"/>
          <w:rtl/>
        </w:rPr>
        <w:t xml:space="preserve"> بچه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های تیم را.)</w:t>
      </w:r>
    </w:p>
    <w:p w14:paraId="3BFB9209" w14:textId="55432032" w:rsidR="00C21C95" w:rsidRPr="00547018" w:rsidRDefault="00C21C95" w:rsidP="00005A13">
      <w:pPr>
        <w:pStyle w:val="ListParagraph"/>
        <w:numPr>
          <w:ilvl w:val="0"/>
          <w:numId w:val="36"/>
        </w:numPr>
        <w:spacing w:after="160"/>
        <w:ind w:right="180"/>
        <w:rPr>
          <w:sz w:val="27"/>
          <w:szCs w:val="27"/>
        </w:rPr>
      </w:pPr>
      <w:r w:rsidRPr="00005A13">
        <w:rPr>
          <w:szCs w:val="24"/>
        </w:rPr>
        <w:t>Acceptance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برای پر کردن جای خالی </w:t>
      </w:r>
      <w:r w:rsidRPr="00005A13">
        <w:rPr>
          <w:szCs w:val="24"/>
        </w:rPr>
        <w:t>Use Case</w:t>
      </w:r>
      <w:r w:rsidR="00005A13">
        <w:rPr>
          <w:rFonts w:hint="cs"/>
          <w:szCs w:val="24"/>
          <w:rtl/>
        </w:rPr>
        <w:t>‌</w:t>
      </w:r>
      <w:r w:rsidRPr="00547018">
        <w:rPr>
          <w:sz w:val="27"/>
          <w:szCs w:val="27"/>
          <w:rtl/>
        </w:rPr>
        <w:t>ها</w:t>
      </w:r>
      <w:r w:rsidR="00005A13">
        <w:rPr>
          <w:rFonts w:hint="cs"/>
          <w:sz w:val="27"/>
          <w:szCs w:val="27"/>
          <w:rtl/>
        </w:rPr>
        <w:t xml:space="preserve"> </w:t>
      </w:r>
      <w:r w:rsidRPr="00005A13">
        <w:rPr>
          <w:szCs w:val="24"/>
          <w:rtl/>
        </w:rPr>
        <w:t>(</w:t>
      </w:r>
      <w:r w:rsidRPr="00005A13">
        <w:rPr>
          <w:szCs w:val="24"/>
        </w:rPr>
        <w:t>UML</w:t>
      </w:r>
      <w:r w:rsidRPr="00005A13">
        <w:rPr>
          <w:szCs w:val="24"/>
          <w:rtl/>
        </w:rPr>
        <w:t>)</w:t>
      </w:r>
      <w:r w:rsidRPr="00547018">
        <w:rPr>
          <w:sz w:val="27"/>
          <w:szCs w:val="27"/>
          <w:rtl/>
        </w:rPr>
        <w:t xml:space="preserve">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باشد تا به توسعه دهند</w:t>
      </w:r>
      <w:r w:rsidR="00005A13">
        <w:rPr>
          <w:sz w:val="27"/>
          <w:szCs w:val="27"/>
          <w:rtl/>
        </w:rPr>
        <w:t>ه بفهمانیم که کاربر دقیقا چه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خواهد.</w:t>
      </w:r>
    </w:p>
    <w:p w14:paraId="3D1E4799" w14:textId="1E167B8D" w:rsidR="00C21C95" w:rsidRPr="00547018" w:rsidRDefault="00C21C95" w:rsidP="000C2AB7">
      <w:pPr>
        <w:pStyle w:val="ListParagraph"/>
        <w:numPr>
          <w:ilvl w:val="0"/>
          <w:numId w:val="36"/>
        </w:numPr>
        <w:spacing w:after="160"/>
        <w:ind w:right="270"/>
        <w:rPr>
          <w:sz w:val="27"/>
          <w:szCs w:val="27"/>
        </w:rPr>
      </w:pPr>
      <w:r w:rsidRPr="00547018">
        <w:rPr>
          <w:sz w:val="27"/>
          <w:szCs w:val="27"/>
          <w:rtl/>
        </w:rPr>
        <w:t xml:space="preserve">حال اگر در </w:t>
      </w:r>
      <w:r w:rsidRPr="00005A13">
        <w:rPr>
          <w:szCs w:val="24"/>
        </w:rPr>
        <w:t>Level PBI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ما </w:t>
      </w:r>
      <w:r w:rsidRPr="00005A13">
        <w:rPr>
          <w:szCs w:val="24"/>
        </w:rPr>
        <w:t>Parent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را </w:t>
      </w:r>
      <w:r w:rsidRPr="00005A13">
        <w:rPr>
          <w:szCs w:val="24"/>
        </w:rPr>
        <w:t>on</w:t>
      </w:r>
      <w:r w:rsidR="00005A13"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نماییم می</w:t>
      </w:r>
      <w:r w:rsidR="00005A13">
        <w:rPr>
          <w:rFonts w:hint="cs"/>
          <w:sz w:val="27"/>
          <w:szCs w:val="27"/>
          <w:rtl/>
        </w:rPr>
        <w:t>‌</w:t>
      </w:r>
      <w:r w:rsidR="00005A13">
        <w:rPr>
          <w:sz w:val="27"/>
          <w:szCs w:val="27"/>
          <w:rtl/>
        </w:rPr>
        <w:t>توانیم زیرساخت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ها را مشاهده نماییم.</w:t>
      </w:r>
    </w:p>
    <w:p w14:paraId="4DAD9ABD" w14:textId="30B7A566" w:rsidR="00C21C95" w:rsidRPr="00547018" w:rsidRDefault="00C21C95" w:rsidP="000C2AB7">
      <w:pPr>
        <w:pStyle w:val="ListParagraph"/>
        <w:numPr>
          <w:ilvl w:val="0"/>
          <w:numId w:val="36"/>
        </w:numPr>
        <w:spacing w:after="160"/>
        <w:ind w:right="270"/>
        <w:rPr>
          <w:sz w:val="27"/>
          <w:szCs w:val="27"/>
        </w:rPr>
      </w:pPr>
      <w:r w:rsidRPr="00547018">
        <w:rPr>
          <w:sz w:val="27"/>
          <w:szCs w:val="27"/>
          <w:rtl/>
        </w:rPr>
        <w:t xml:space="preserve">می توانیم چند </w:t>
      </w:r>
      <w:r w:rsidRPr="00005A13">
        <w:rPr>
          <w:szCs w:val="24"/>
        </w:rPr>
        <w:t>Work Item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را با یکدیگر </w:t>
      </w:r>
      <w:r w:rsidRPr="00005A13">
        <w:rPr>
          <w:szCs w:val="24"/>
        </w:rPr>
        <w:t>Edit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>نماییم به شرط آ</w:t>
      </w:r>
      <w:r w:rsidR="00005A13">
        <w:rPr>
          <w:sz w:val="27"/>
          <w:szCs w:val="27"/>
          <w:rtl/>
        </w:rPr>
        <w:t>ن که برای آن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 xml:space="preserve">ها </w:t>
      </w:r>
      <w:r w:rsidRPr="00005A13">
        <w:rPr>
          <w:szCs w:val="24"/>
        </w:rPr>
        <w:t>Field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مشترک داشته باشیم. مثل </w:t>
      </w:r>
      <w:r w:rsidRPr="00005A13">
        <w:rPr>
          <w:szCs w:val="24"/>
        </w:rPr>
        <w:t>Area Path</w:t>
      </w:r>
    </w:p>
    <w:p w14:paraId="18161C8E" w14:textId="77777777" w:rsidR="00C21C95" w:rsidRPr="00005A13" w:rsidRDefault="00C21C95" w:rsidP="00005A13">
      <w:pPr>
        <w:pStyle w:val="ListParagraph"/>
        <w:numPr>
          <w:ilvl w:val="0"/>
          <w:numId w:val="36"/>
        </w:numPr>
        <w:bidi w:val="0"/>
        <w:rPr>
          <w:szCs w:val="24"/>
        </w:rPr>
      </w:pPr>
      <w:r w:rsidRPr="00005A13">
        <w:rPr>
          <w:szCs w:val="24"/>
        </w:rPr>
        <w:t>Edit =&gt; Field (Area Path) =&gt; Value (</w:t>
      </w:r>
      <w:proofErr w:type="spellStart"/>
      <w:r w:rsidRPr="00005A13">
        <w:rPr>
          <w:szCs w:val="24"/>
        </w:rPr>
        <w:t>SoftDept</w:t>
      </w:r>
      <w:proofErr w:type="spellEnd"/>
      <w:r w:rsidRPr="00005A13">
        <w:rPr>
          <w:szCs w:val="24"/>
        </w:rPr>
        <w:t>/Product)</w:t>
      </w:r>
    </w:p>
    <w:p w14:paraId="23522989" w14:textId="39E71F34" w:rsidR="00C21C95" w:rsidRPr="00547018" w:rsidRDefault="00C21C95" w:rsidP="00547018">
      <w:pPr>
        <w:pStyle w:val="ListParagraph"/>
        <w:numPr>
          <w:ilvl w:val="0"/>
          <w:numId w:val="36"/>
        </w:numPr>
        <w:spacing w:after="160"/>
        <w:rPr>
          <w:sz w:val="27"/>
          <w:szCs w:val="27"/>
        </w:rPr>
      </w:pPr>
      <w:r w:rsidRPr="00547018">
        <w:rPr>
          <w:sz w:val="27"/>
          <w:szCs w:val="27"/>
          <w:rtl/>
        </w:rPr>
        <w:t xml:space="preserve">چنانچه </w:t>
      </w:r>
      <w:r w:rsidRPr="00005A13">
        <w:rPr>
          <w:szCs w:val="24"/>
        </w:rPr>
        <w:t>PBI</w:t>
      </w:r>
      <w:r w:rsidR="00005A13">
        <w:rPr>
          <w:rFonts w:hint="cs"/>
          <w:szCs w:val="24"/>
          <w:rtl/>
        </w:rPr>
        <w:t>‌</w:t>
      </w:r>
      <w:r w:rsidRPr="00547018">
        <w:rPr>
          <w:sz w:val="27"/>
          <w:szCs w:val="27"/>
          <w:rtl/>
        </w:rPr>
        <w:t>ها را به ش</w:t>
      </w:r>
      <w:r w:rsidR="00005A13">
        <w:rPr>
          <w:sz w:val="27"/>
          <w:szCs w:val="27"/>
          <w:rtl/>
        </w:rPr>
        <w:t>کل زیر تقسیم نماییم به راحتی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توانیم گزارش تهیه کنیم:</w:t>
      </w:r>
    </w:p>
    <w:p w14:paraId="22103E38" w14:textId="4A4E2E7E" w:rsidR="00C21C95" w:rsidRPr="00547018" w:rsidRDefault="00C21C95" w:rsidP="00547018">
      <w:pPr>
        <w:pStyle w:val="ListParagraph"/>
        <w:numPr>
          <w:ilvl w:val="1"/>
          <w:numId w:val="36"/>
        </w:numPr>
        <w:rPr>
          <w:sz w:val="27"/>
          <w:szCs w:val="27"/>
          <w:rtl/>
        </w:rPr>
      </w:pPr>
      <w:r w:rsidRPr="00547018">
        <w:rPr>
          <w:sz w:val="27"/>
          <w:szCs w:val="27"/>
          <w:rtl/>
        </w:rPr>
        <w:t xml:space="preserve">مثلا برای کدام </w:t>
      </w:r>
      <w:r w:rsidRPr="00005A13">
        <w:rPr>
          <w:szCs w:val="24"/>
        </w:rPr>
        <w:t>PBI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زمان بیشتری صرف شده است یا کدام </w:t>
      </w:r>
      <w:r w:rsidRPr="00005A13">
        <w:rPr>
          <w:szCs w:val="24"/>
        </w:rPr>
        <w:t>PBI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دارای </w:t>
      </w:r>
      <w:r w:rsidRPr="00005A13">
        <w:rPr>
          <w:szCs w:val="24"/>
        </w:rPr>
        <w:t>Bug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>بیشتر</w:t>
      </w:r>
      <w:r w:rsidR="00005A13">
        <w:rPr>
          <w:sz w:val="27"/>
          <w:szCs w:val="27"/>
          <w:rtl/>
        </w:rPr>
        <w:t>ی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باشد و ...</w:t>
      </w:r>
    </w:p>
    <w:p w14:paraId="642FAED4" w14:textId="0D96142E" w:rsidR="00C21C95" w:rsidRDefault="00C21C95" w:rsidP="00005A13">
      <w:pPr>
        <w:pStyle w:val="ListParagraph"/>
        <w:numPr>
          <w:ilvl w:val="0"/>
          <w:numId w:val="36"/>
        </w:numPr>
        <w:spacing w:after="160"/>
        <w:rPr>
          <w:sz w:val="27"/>
          <w:szCs w:val="27"/>
        </w:rPr>
      </w:pPr>
      <w:r w:rsidRPr="00547018">
        <w:rPr>
          <w:sz w:val="27"/>
          <w:szCs w:val="27"/>
          <w:rtl/>
        </w:rPr>
        <w:t xml:space="preserve">حال در قسمت </w:t>
      </w:r>
      <w:r w:rsidRPr="00005A13">
        <w:rPr>
          <w:szCs w:val="24"/>
        </w:rPr>
        <w:t>Project Configuration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به </w:t>
      </w:r>
      <w:r w:rsidRPr="00005A13">
        <w:rPr>
          <w:szCs w:val="24"/>
        </w:rPr>
        <w:t>Area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تعریف شده </w:t>
      </w:r>
      <w:r w:rsidRPr="00005A13">
        <w:rPr>
          <w:szCs w:val="24"/>
        </w:rPr>
        <w:t>Child</w:t>
      </w:r>
      <w:r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اضافه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 xml:space="preserve">نماییم و در </w:t>
      </w:r>
      <w:proofErr w:type="spellStart"/>
      <w:r w:rsidRPr="00005A13">
        <w:rPr>
          <w:szCs w:val="24"/>
        </w:rPr>
        <w:t>BackLog</w:t>
      </w:r>
      <w:proofErr w:type="spellEnd"/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>قسمت</w:t>
      </w:r>
      <w:r w:rsidRPr="00005A13">
        <w:rPr>
          <w:szCs w:val="24"/>
        </w:rPr>
        <w:t>Area</w:t>
      </w:r>
      <w:r w:rsidRPr="00547018">
        <w:rPr>
          <w:sz w:val="27"/>
          <w:szCs w:val="27"/>
        </w:rPr>
        <w:t xml:space="preserve"> </w:t>
      </w:r>
      <w:r w:rsidRPr="00005A13">
        <w:rPr>
          <w:szCs w:val="24"/>
        </w:rPr>
        <w:t>Path</w:t>
      </w:r>
      <w:r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را به روزرسانی می</w:t>
      </w:r>
      <w:r w:rsidR="00005A13">
        <w:rPr>
          <w:rFonts w:hint="cs"/>
          <w:sz w:val="27"/>
          <w:szCs w:val="27"/>
          <w:rtl/>
        </w:rPr>
        <w:t>‌</w:t>
      </w:r>
      <w:r w:rsidRPr="00547018">
        <w:rPr>
          <w:sz w:val="27"/>
          <w:szCs w:val="27"/>
          <w:rtl/>
        </w:rPr>
        <w:t>کنیم.</w:t>
      </w:r>
    </w:p>
    <w:p w14:paraId="5190E7F3" w14:textId="77777777" w:rsidR="00C73A09" w:rsidRPr="00C73A09" w:rsidRDefault="00C73A09" w:rsidP="00C73A09">
      <w:pPr>
        <w:spacing w:after="160"/>
        <w:rPr>
          <w:sz w:val="27"/>
          <w:szCs w:val="27"/>
        </w:rPr>
      </w:pPr>
    </w:p>
    <w:p w14:paraId="1452D59B" w14:textId="360128BF" w:rsidR="00C21C95" w:rsidRPr="00547018" w:rsidRDefault="00C73A09" w:rsidP="00007FF5">
      <w:pPr>
        <w:pStyle w:val="ListParagraph"/>
        <w:numPr>
          <w:ilvl w:val="0"/>
          <w:numId w:val="36"/>
        </w:numPr>
        <w:spacing w:after="160"/>
        <w:ind w:right="180"/>
        <w:rPr>
          <w:sz w:val="27"/>
          <w:szCs w:val="27"/>
        </w:rPr>
      </w:pPr>
      <w:r w:rsidRPr="00C21C95">
        <w:rPr>
          <w:rFonts w:hint="cs"/>
          <w:noProof/>
          <w:sz w:val="8"/>
          <w:szCs w:val="8"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3CD8EC3" wp14:editId="2AC5B6F5">
                <wp:simplePos x="0" y="0"/>
                <wp:positionH relativeFrom="page">
                  <wp:posOffset>478465</wp:posOffset>
                </wp:positionH>
                <wp:positionV relativeFrom="paragraph">
                  <wp:posOffset>-85059</wp:posOffset>
                </wp:positionV>
                <wp:extent cx="6581775" cy="2137144"/>
                <wp:effectExtent l="0" t="0" r="28575" b="15875"/>
                <wp:wrapNone/>
                <wp:docPr id="30" name="Folded Corn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2137144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13F2" id="Folded Corner 30" o:spid="_x0000_s1026" type="#_x0000_t65" style="position:absolute;margin-left:37.65pt;margin-top:-6.7pt;width:518.25pt;height:168.3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" adj="18000" filled="f" strokecolor="#c00000" strokeweight="2pt">
                <w10:wrap anchorx="page"/>
              </v:shape>
            </w:pict>
          </mc:Fallback>
        </mc:AlternateContent>
      </w:r>
      <w:r w:rsidRPr="00C21C95">
        <w:rPr>
          <w:noProof/>
          <w:sz w:val="8"/>
          <w:szCs w:val="8"/>
          <w:rtl/>
          <w:lang w:bidi="ar-SA"/>
        </w:rPr>
        <w:drawing>
          <wp:anchor distT="0" distB="0" distL="114300" distR="114300" simplePos="0" relativeHeight="252035072" behindDoc="1" locked="0" layoutInCell="1" allowOverlap="1" wp14:anchorId="43BF0E0C" wp14:editId="32B4CEC4">
            <wp:simplePos x="0" y="0"/>
            <wp:positionH relativeFrom="margin">
              <wp:posOffset>5631815</wp:posOffset>
            </wp:positionH>
            <wp:positionV relativeFrom="paragraph">
              <wp:posOffset>30953</wp:posOffset>
            </wp:positionV>
            <wp:extent cx="7905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0" y="21346"/>
                <wp:lineTo x="21340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555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C95" w:rsidRPr="00005A13">
        <w:rPr>
          <w:szCs w:val="24"/>
        </w:rPr>
        <w:t>Option</w:t>
      </w:r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دیگری که در </w:t>
      </w:r>
      <w:proofErr w:type="spellStart"/>
      <w:r w:rsidR="00C21C95" w:rsidRPr="00005A13">
        <w:rPr>
          <w:szCs w:val="24"/>
        </w:rPr>
        <w:t>BackLog</w:t>
      </w:r>
      <w:proofErr w:type="spellEnd"/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موجود است </w:t>
      </w:r>
      <w:proofErr w:type="gramStart"/>
      <w:r w:rsidR="00C21C95" w:rsidRPr="00005A13">
        <w:rPr>
          <w:szCs w:val="24"/>
        </w:rPr>
        <w:t>Forecasting</w:t>
      </w:r>
      <w:proofErr w:type="gramEnd"/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است. ابتدا </w:t>
      </w:r>
      <w:r w:rsidR="00C21C95" w:rsidRPr="00005A13">
        <w:rPr>
          <w:szCs w:val="24"/>
        </w:rPr>
        <w:t>Effort</w:t>
      </w:r>
      <w:r w:rsidR="00005A13">
        <w:rPr>
          <w:rFonts w:hint="cs"/>
          <w:szCs w:val="24"/>
          <w:rtl/>
        </w:rPr>
        <w:t>‌</w:t>
      </w:r>
      <w:r w:rsidR="00005A13">
        <w:rPr>
          <w:sz w:val="27"/>
          <w:szCs w:val="27"/>
          <w:rtl/>
        </w:rPr>
        <w:t>ها را وارد می</w:t>
      </w:r>
      <w:r w:rsidR="00005A13">
        <w:rPr>
          <w:rFonts w:hint="cs"/>
          <w:sz w:val="27"/>
          <w:szCs w:val="27"/>
          <w:rtl/>
        </w:rPr>
        <w:t>‌</w:t>
      </w:r>
      <w:r w:rsidR="00C21C95" w:rsidRPr="00547018">
        <w:rPr>
          <w:sz w:val="27"/>
          <w:szCs w:val="27"/>
          <w:rtl/>
        </w:rPr>
        <w:t xml:space="preserve">نماییم، حال </w:t>
      </w:r>
      <w:r w:rsidR="00C21C95" w:rsidRPr="00005A13">
        <w:rPr>
          <w:szCs w:val="24"/>
        </w:rPr>
        <w:t>Product owner</w:t>
      </w:r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می بیند که اگر </w:t>
      </w:r>
      <w:r w:rsidR="00C21C95" w:rsidRPr="00005A13">
        <w:rPr>
          <w:szCs w:val="24"/>
        </w:rPr>
        <w:t>Forecasting</w:t>
      </w:r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را </w:t>
      </w:r>
      <w:r w:rsidR="00C21C95" w:rsidRPr="00005A13">
        <w:rPr>
          <w:szCs w:val="24"/>
          <w:rtl/>
        </w:rPr>
        <w:t xml:space="preserve">10 </w:t>
      </w:r>
      <w:r w:rsidR="00C21C95" w:rsidRPr="00547018">
        <w:rPr>
          <w:sz w:val="27"/>
          <w:szCs w:val="27"/>
          <w:rtl/>
        </w:rPr>
        <w:t xml:space="preserve">قرار دهید خود </w:t>
      </w:r>
      <w:r w:rsidR="00C21C95" w:rsidRPr="00005A13">
        <w:rPr>
          <w:szCs w:val="24"/>
        </w:rPr>
        <w:t>Azure</w:t>
      </w:r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 xml:space="preserve">بر اساس </w:t>
      </w:r>
      <w:r w:rsidR="00C21C95" w:rsidRPr="00005A13">
        <w:rPr>
          <w:szCs w:val="24"/>
        </w:rPr>
        <w:t>Effort</w:t>
      </w:r>
      <w:r w:rsidR="00005A13">
        <w:rPr>
          <w:rFonts w:hint="cs"/>
          <w:szCs w:val="24"/>
          <w:rtl/>
        </w:rPr>
        <w:t>‌</w:t>
      </w:r>
      <w:r w:rsidR="00C21C95" w:rsidRPr="00547018">
        <w:rPr>
          <w:sz w:val="27"/>
          <w:szCs w:val="27"/>
          <w:rtl/>
        </w:rPr>
        <w:t xml:space="preserve">هایی که وارد کرده اید، مشخص می کند که در هر </w:t>
      </w:r>
      <w:r w:rsidR="00C21C95" w:rsidRPr="00005A13">
        <w:rPr>
          <w:szCs w:val="24"/>
        </w:rPr>
        <w:t>Sprint</w:t>
      </w:r>
      <w:r w:rsidR="00005A13"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چه کارهایی را می</w:t>
      </w:r>
      <w:r w:rsidR="00005A13">
        <w:rPr>
          <w:rFonts w:hint="cs"/>
          <w:sz w:val="27"/>
          <w:szCs w:val="27"/>
          <w:rtl/>
        </w:rPr>
        <w:t>‌</w:t>
      </w:r>
      <w:r w:rsidR="00005A13">
        <w:rPr>
          <w:sz w:val="27"/>
          <w:szCs w:val="27"/>
          <w:rtl/>
        </w:rPr>
        <w:t>توانید انجام دهید (</w:t>
      </w:r>
      <w:r w:rsidR="00C21C95" w:rsidRPr="00547018">
        <w:rPr>
          <w:sz w:val="27"/>
          <w:szCs w:val="27"/>
          <w:rtl/>
        </w:rPr>
        <w:t xml:space="preserve">مجموع </w:t>
      </w:r>
      <w:proofErr w:type="spellStart"/>
      <w:r w:rsidR="00C21C95" w:rsidRPr="00005A13">
        <w:rPr>
          <w:szCs w:val="24"/>
        </w:rPr>
        <w:t>Effor</w:t>
      </w:r>
      <w:proofErr w:type="spellEnd"/>
      <w:r w:rsidR="00005A13">
        <w:rPr>
          <w:rFonts w:hint="cs"/>
          <w:szCs w:val="24"/>
          <w:rtl/>
        </w:rPr>
        <w:t>‌</w:t>
      </w:r>
      <w:r w:rsidR="00C21C95" w:rsidRPr="00547018">
        <w:rPr>
          <w:sz w:val="27"/>
          <w:szCs w:val="27"/>
          <w:rtl/>
        </w:rPr>
        <w:t xml:space="preserve">ها </w:t>
      </w:r>
      <w:r w:rsidR="00C21C95" w:rsidRPr="00005A13">
        <w:rPr>
          <w:szCs w:val="24"/>
          <w:rtl/>
        </w:rPr>
        <w:t xml:space="preserve">10 </w:t>
      </w:r>
      <w:r w:rsidR="00C21C95" w:rsidRPr="00547018">
        <w:rPr>
          <w:sz w:val="27"/>
          <w:szCs w:val="27"/>
          <w:rtl/>
        </w:rPr>
        <w:t xml:space="preserve">شود بقیه کارها به </w:t>
      </w:r>
      <w:r w:rsidR="00C21C95" w:rsidRPr="00005A13">
        <w:rPr>
          <w:szCs w:val="24"/>
        </w:rPr>
        <w:t>Sprint</w:t>
      </w:r>
      <w:r w:rsidR="00C21C95" w:rsidRPr="00005A13">
        <w:rPr>
          <w:szCs w:val="24"/>
          <w:rtl/>
        </w:rPr>
        <w:t xml:space="preserve"> </w:t>
      </w:r>
      <w:r w:rsidR="00005A13">
        <w:rPr>
          <w:sz w:val="27"/>
          <w:szCs w:val="27"/>
          <w:rtl/>
        </w:rPr>
        <w:t>بعدی منتقل می</w:t>
      </w:r>
      <w:r w:rsidR="00005A13">
        <w:rPr>
          <w:rFonts w:hint="cs"/>
          <w:sz w:val="27"/>
          <w:szCs w:val="27"/>
          <w:rtl/>
        </w:rPr>
        <w:t>‌</w:t>
      </w:r>
      <w:r w:rsidR="00C21C95" w:rsidRPr="00547018">
        <w:rPr>
          <w:sz w:val="27"/>
          <w:szCs w:val="27"/>
          <w:rtl/>
        </w:rPr>
        <w:t xml:space="preserve">شود). حال سعی کنید براساس اولویت کارها را در </w:t>
      </w:r>
      <w:r w:rsidR="00C21C95" w:rsidRPr="00005A13">
        <w:rPr>
          <w:szCs w:val="24"/>
        </w:rPr>
        <w:t>PBI</w:t>
      </w:r>
      <w:r w:rsidR="00C21C95" w:rsidRPr="00005A13">
        <w:rPr>
          <w:szCs w:val="24"/>
          <w:rtl/>
        </w:rPr>
        <w:t xml:space="preserve"> </w:t>
      </w:r>
      <w:r w:rsidR="00C21C95" w:rsidRPr="00547018">
        <w:rPr>
          <w:sz w:val="27"/>
          <w:szCs w:val="27"/>
          <w:rtl/>
        </w:rPr>
        <w:t>تنظیم نمایید.</w:t>
      </w:r>
    </w:p>
    <w:p w14:paraId="640BEB76" w14:textId="0E78F644" w:rsidR="00C21C95" w:rsidRPr="00005A13" w:rsidRDefault="00C21C95" w:rsidP="00005A13">
      <w:pPr>
        <w:pStyle w:val="ListParagraph"/>
        <w:numPr>
          <w:ilvl w:val="0"/>
          <w:numId w:val="36"/>
        </w:numPr>
        <w:spacing w:after="160"/>
        <w:rPr>
          <w:sz w:val="27"/>
          <w:szCs w:val="27"/>
          <w:rtl/>
        </w:rPr>
      </w:pPr>
      <w:r w:rsidRPr="00547018">
        <w:rPr>
          <w:sz w:val="27"/>
          <w:szCs w:val="27"/>
          <w:rtl/>
        </w:rPr>
        <w:t xml:space="preserve">از دیگر </w:t>
      </w:r>
      <w:r w:rsidRPr="00005A13">
        <w:rPr>
          <w:szCs w:val="24"/>
        </w:rPr>
        <w:t>Option</w:t>
      </w:r>
      <w:r w:rsidR="00005A13">
        <w:rPr>
          <w:rFonts w:hint="cs"/>
          <w:szCs w:val="24"/>
          <w:rtl/>
        </w:rPr>
        <w:t>‌</w:t>
      </w:r>
      <w:r w:rsidRPr="00547018">
        <w:rPr>
          <w:sz w:val="27"/>
          <w:szCs w:val="27"/>
          <w:rtl/>
        </w:rPr>
        <w:t xml:space="preserve">های موجود در </w:t>
      </w:r>
      <w:proofErr w:type="spellStart"/>
      <w:r w:rsidRPr="00005A13">
        <w:rPr>
          <w:szCs w:val="24"/>
        </w:rPr>
        <w:t>BackLog</w:t>
      </w:r>
      <w:proofErr w:type="spellEnd"/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یکی </w:t>
      </w:r>
      <w:r w:rsidRPr="00005A13">
        <w:rPr>
          <w:szCs w:val="24"/>
        </w:rPr>
        <w:t>Mapping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 xml:space="preserve">است و دیگری </w:t>
      </w:r>
      <w:r w:rsidRPr="00005A13">
        <w:rPr>
          <w:szCs w:val="24"/>
        </w:rPr>
        <w:t>Planning</w:t>
      </w:r>
      <w:r w:rsidRPr="00005A13">
        <w:rPr>
          <w:szCs w:val="24"/>
          <w:rtl/>
        </w:rPr>
        <w:t xml:space="preserve"> </w:t>
      </w:r>
      <w:r w:rsidRPr="00547018">
        <w:rPr>
          <w:sz w:val="27"/>
          <w:szCs w:val="27"/>
          <w:rtl/>
        </w:rPr>
        <w:t>.</w:t>
      </w:r>
    </w:p>
    <w:p w14:paraId="4370274A" w14:textId="2099E43C" w:rsidR="00C21C95" w:rsidRDefault="00C21C95" w:rsidP="00031DF6">
      <w:pPr>
        <w:rPr>
          <w:sz w:val="8"/>
          <w:szCs w:val="8"/>
          <w:rtl/>
        </w:rPr>
      </w:pPr>
    </w:p>
    <w:p w14:paraId="4AD5A006" w14:textId="77777777" w:rsidR="00C73A09" w:rsidRDefault="00C73A09" w:rsidP="00031DF6">
      <w:pPr>
        <w:rPr>
          <w:sz w:val="8"/>
          <w:szCs w:val="8"/>
          <w:rtl/>
        </w:rPr>
      </w:pPr>
    </w:p>
    <w:p w14:paraId="403EEAEE" w14:textId="339C5BB8" w:rsidR="001939BE" w:rsidRPr="00345E5F" w:rsidRDefault="001939BE" w:rsidP="00C21C95">
      <w:pPr>
        <w:rPr>
          <w:sz w:val="8"/>
          <w:szCs w:val="8"/>
          <w:rtl/>
        </w:rPr>
      </w:pPr>
      <w:r w:rsidRPr="001939BE">
        <w:rPr>
          <w:rFonts w:asciiTheme="majorBidi" w:hAnsiTheme="majorBidi"/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90016" behindDoc="1" locked="0" layoutInCell="1" allowOverlap="1" wp14:anchorId="1E7FAF92" wp14:editId="2D6F106B">
            <wp:simplePos x="0" y="0"/>
            <wp:positionH relativeFrom="margin">
              <wp:posOffset>5648960</wp:posOffset>
            </wp:positionH>
            <wp:positionV relativeFrom="paragraph">
              <wp:posOffset>192405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9BE">
        <w:rPr>
          <w:rFonts w:asciiTheme="majorBidi" w:hAnsiTheme="majorBidi"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274A465" wp14:editId="796C340A">
                <wp:simplePos x="0" y="0"/>
                <wp:positionH relativeFrom="page">
                  <wp:align>center</wp:align>
                </wp:positionH>
                <wp:positionV relativeFrom="paragraph">
                  <wp:posOffset>80645</wp:posOffset>
                </wp:positionV>
                <wp:extent cx="6581775" cy="819150"/>
                <wp:effectExtent l="0" t="0" r="28575" b="19050"/>
                <wp:wrapNone/>
                <wp:docPr id="49" name="Folded Corn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0E8F" id="Folded Corner 49" o:spid="_x0000_s1026" type="#_x0000_t65" style="position:absolute;margin-left:0;margin-top:6.35pt;width:518.25pt;height:64.5pt;z-index:2519889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" adj="18000" filled="f" strokecolor="#c00000" strokeweight="2pt">
                <w10:wrap anchorx="page"/>
              </v:shape>
            </w:pict>
          </mc:Fallback>
        </mc:AlternateContent>
      </w:r>
    </w:p>
    <w:p w14:paraId="5B08F105" w14:textId="77777777" w:rsidR="00C21C95" w:rsidRPr="001F2F22" w:rsidRDefault="00C21C95" w:rsidP="00C21C95">
      <w:pPr>
        <w:pStyle w:val="a0"/>
        <w:rPr>
          <w:rtl/>
        </w:rPr>
      </w:pPr>
      <w:bookmarkStart w:id="29" w:name="_Toc64444504"/>
      <w:r w:rsidRPr="001F2F22">
        <w:t>Mapping</w:t>
      </w:r>
      <w:bookmarkEnd w:id="29"/>
    </w:p>
    <w:p w14:paraId="5B3736A2" w14:textId="69221192" w:rsidR="00753CD3" w:rsidRPr="00C21C95" w:rsidRDefault="00753CD3" w:rsidP="00C21C95">
      <w:pPr>
        <w:rPr>
          <w:rtl/>
        </w:rPr>
      </w:pPr>
    </w:p>
    <w:p w14:paraId="2E35A214" w14:textId="0968EF48" w:rsidR="00A509C0" w:rsidRPr="006C3033" w:rsidRDefault="006C3033" w:rsidP="006C3033">
      <w:pPr>
        <w:pStyle w:val="ListParagraph"/>
        <w:numPr>
          <w:ilvl w:val="0"/>
          <w:numId w:val="37"/>
        </w:numPr>
        <w:rPr>
          <w:rFonts w:ascii="Times New Roman" w:hAnsi="Times New Roman"/>
          <w:sz w:val="27"/>
          <w:szCs w:val="27"/>
          <w:rtl/>
        </w:rPr>
      </w:pPr>
      <w:r>
        <w:rPr>
          <w:rFonts w:ascii="Times New Roman" w:hAnsi="Times New Roman" w:hint="cs"/>
          <w:sz w:val="27"/>
          <w:szCs w:val="27"/>
          <w:rtl/>
        </w:rPr>
        <w:t>می توانید لایه‌</w:t>
      </w:r>
      <w:r w:rsidR="00A509C0" w:rsidRPr="006C3033">
        <w:rPr>
          <w:rFonts w:ascii="Times New Roman" w:hAnsi="Times New Roman" w:hint="cs"/>
          <w:sz w:val="27"/>
          <w:szCs w:val="27"/>
          <w:rtl/>
        </w:rPr>
        <w:t xml:space="preserve">ی بالاتر را مشخص نمایید </w:t>
      </w:r>
      <w:r w:rsidR="00A509C0" w:rsidRPr="006C3033">
        <w:rPr>
          <w:rFonts w:ascii="Times New Roman" w:hAnsi="Times New Roman" w:hint="cs"/>
          <w:szCs w:val="24"/>
          <w:rtl/>
        </w:rPr>
        <w:t>(</w:t>
      </w:r>
      <w:r w:rsidR="00A509C0" w:rsidRPr="006C3033">
        <w:rPr>
          <w:rFonts w:ascii="Times New Roman" w:hAnsi="Times New Roman"/>
          <w:szCs w:val="24"/>
        </w:rPr>
        <w:t>Parent</w:t>
      </w:r>
      <w:r w:rsidR="00A509C0" w:rsidRPr="006C3033">
        <w:rPr>
          <w:rFonts w:ascii="Times New Roman" w:hAnsi="Times New Roman" w:hint="cs"/>
          <w:szCs w:val="24"/>
          <w:rtl/>
        </w:rPr>
        <w:t xml:space="preserve">) </w:t>
      </w:r>
      <w:r w:rsidR="00A509C0" w:rsidRPr="006C3033">
        <w:rPr>
          <w:rFonts w:ascii="Times New Roman" w:hAnsi="Times New Roman" w:hint="cs"/>
          <w:sz w:val="27"/>
          <w:szCs w:val="27"/>
          <w:rtl/>
        </w:rPr>
        <w:t>و حتی در صورت اشتباه بودن آن را عوض نمایید.</w:t>
      </w:r>
    </w:p>
    <w:p w14:paraId="5A97AEC2" w14:textId="2D631F7C" w:rsidR="00A509C0" w:rsidRPr="006C3033" w:rsidRDefault="00A509C0" w:rsidP="006C3033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/>
          <w:sz w:val="27"/>
          <w:szCs w:val="27"/>
        </w:rPr>
      </w:pPr>
      <w:r w:rsidRPr="006C3033">
        <w:rPr>
          <w:rFonts w:ascii="Times New Roman" w:hAnsi="Times New Roman" w:hint="cs"/>
          <w:sz w:val="27"/>
          <w:szCs w:val="27"/>
          <w:rtl/>
        </w:rPr>
        <w:t xml:space="preserve">حال اگر برای </w:t>
      </w:r>
      <w:r w:rsidRPr="006C3033">
        <w:rPr>
          <w:szCs w:val="24"/>
        </w:rPr>
        <w:t>PBI</w:t>
      </w:r>
      <w:r w:rsidR="006C3033">
        <w:rPr>
          <w:rFonts w:ascii="Times New Roman" w:hAnsi="Times New Roman" w:hint="cs"/>
          <w:szCs w:val="24"/>
          <w:rtl/>
        </w:rPr>
        <w:t>‌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ها </w:t>
      </w:r>
      <w:r w:rsidRPr="006C3033">
        <w:rPr>
          <w:szCs w:val="24"/>
        </w:rPr>
        <w:t>Task</w:t>
      </w:r>
      <w:r w:rsidRPr="006C3033">
        <w:rPr>
          <w:rFonts w:ascii="Times New Roman" w:hAnsi="Times New Roman" w:hint="cs"/>
          <w:szCs w:val="24"/>
          <w:rtl/>
        </w:rPr>
        <w:t xml:space="preserve"> 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ایجاد نماییم و در حالت </w:t>
      </w:r>
      <w:r w:rsidRPr="006C3033">
        <w:rPr>
          <w:szCs w:val="24"/>
        </w:rPr>
        <w:t>Done</w:t>
      </w:r>
      <w:r w:rsidRPr="006C3033">
        <w:rPr>
          <w:rFonts w:ascii="Times New Roman" w:hAnsi="Times New Roman" w:hint="cs"/>
          <w:szCs w:val="24"/>
          <w:rtl/>
        </w:rPr>
        <w:t xml:space="preserve"> </w:t>
      </w:r>
      <w:r w:rsidR="006C3033">
        <w:rPr>
          <w:rFonts w:ascii="Times New Roman" w:hAnsi="Times New Roman" w:hint="cs"/>
          <w:sz w:val="27"/>
          <w:szCs w:val="27"/>
          <w:rtl/>
        </w:rPr>
        <w:t>قرار دهیم، بازهم آن‌ها را نمایش می‌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دهد. اگر </w:t>
      </w:r>
      <w:r w:rsidRPr="006C3033">
        <w:rPr>
          <w:szCs w:val="24"/>
        </w:rPr>
        <w:t>PBI</w:t>
      </w:r>
      <w:r w:rsidR="006C3033">
        <w:rPr>
          <w:rFonts w:ascii="Times New Roman" w:hAnsi="Times New Roman" w:hint="cs"/>
          <w:szCs w:val="24"/>
          <w:rtl/>
        </w:rPr>
        <w:t>‌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ها </w:t>
      </w:r>
      <w:r w:rsidRPr="006C3033">
        <w:rPr>
          <w:szCs w:val="24"/>
        </w:rPr>
        <w:t>Done</w:t>
      </w:r>
      <w:r w:rsidRPr="006C3033">
        <w:rPr>
          <w:rFonts w:ascii="Times New Roman" w:hAnsi="Times New Roman" w:hint="cs"/>
          <w:szCs w:val="24"/>
          <w:rtl/>
        </w:rPr>
        <w:t xml:space="preserve"> </w:t>
      </w:r>
      <w:r w:rsidR="006C3033">
        <w:rPr>
          <w:rFonts w:ascii="Times New Roman" w:hAnsi="Times New Roman" w:hint="cs"/>
          <w:sz w:val="27"/>
          <w:szCs w:val="27"/>
          <w:rtl/>
        </w:rPr>
        <w:t>شوند دیگر نمایش داده نمی‌</w:t>
      </w:r>
      <w:r w:rsidRPr="006C3033">
        <w:rPr>
          <w:rFonts w:ascii="Times New Roman" w:hAnsi="Times New Roman" w:hint="cs"/>
          <w:sz w:val="27"/>
          <w:szCs w:val="27"/>
          <w:rtl/>
        </w:rPr>
        <w:t>شوند.</w:t>
      </w:r>
    </w:p>
    <w:p w14:paraId="08182BFC" w14:textId="1D8E3D95" w:rsidR="00A509C0" w:rsidRPr="006C3033" w:rsidRDefault="00A509C0" w:rsidP="006C3033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/>
          <w:sz w:val="27"/>
          <w:szCs w:val="27"/>
        </w:rPr>
      </w:pPr>
      <w:r w:rsidRPr="006C3033">
        <w:rPr>
          <w:b/>
          <w:bCs/>
          <w:sz w:val="27"/>
          <w:szCs w:val="27"/>
        </w:rPr>
        <w:t>Completed Child Items</w:t>
      </w:r>
      <w:r w:rsidRPr="006C3033">
        <w:rPr>
          <w:b/>
          <w:bCs/>
          <w:sz w:val="27"/>
          <w:szCs w:val="27"/>
          <w:rtl/>
        </w:rPr>
        <w:t>: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 اگر </w:t>
      </w:r>
      <w:r w:rsidRPr="006C3033">
        <w:rPr>
          <w:szCs w:val="24"/>
        </w:rPr>
        <w:t>off</w:t>
      </w:r>
      <w:r w:rsidRPr="006C3033">
        <w:rPr>
          <w:rFonts w:ascii="Times New Roman" w:hAnsi="Times New Roman" w:hint="cs"/>
          <w:szCs w:val="24"/>
          <w:rtl/>
        </w:rPr>
        <w:t xml:space="preserve"> 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شود </w:t>
      </w:r>
      <w:r w:rsidRPr="006C3033">
        <w:rPr>
          <w:szCs w:val="24"/>
        </w:rPr>
        <w:t>Child</w:t>
      </w:r>
      <w:r w:rsidR="006C3033">
        <w:rPr>
          <w:rFonts w:ascii="Times New Roman" w:hAnsi="Times New Roman" w:hint="cs"/>
          <w:szCs w:val="24"/>
          <w:rtl/>
        </w:rPr>
        <w:t>‌</w:t>
      </w:r>
      <w:r w:rsidRPr="006C3033">
        <w:rPr>
          <w:rFonts w:ascii="Times New Roman" w:hAnsi="Times New Roman" w:hint="cs"/>
          <w:sz w:val="27"/>
          <w:szCs w:val="27"/>
          <w:rtl/>
        </w:rPr>
        <w:t xml:space="preserve">هایی که </w:t>
      </w:r>
      <w:proofErr w:type="gramStart"/>
      <w:r w:rsidRPr="006C3033">
        <w:rPr>
          <w:rFonts w:ascii="Times New Roman" w:hAnsi="Times New Roman"/>
          <w:sz w:val="27"/>
          <w:szCs w:val="27"/>
        </w:rPr>
        <w:t>Done</w:t>
      </w:r>
      <w:proofErr w:type="gramEnd"/>
      <w:r w:rsidR="006C3033">
        <w:rPr>
          <w:rFonts w:ascii="Times New Roman" w:hAnsi="Times New Roman" w:hint="cs"/>
          <w:sz w:val="27"/>
          <w:szCs w:val="27"/>
          <w:rtl/>
        </w:rPr>
        <w:t xml:space="preserve"> شده باشند را دیگر نشان نمی‌</w:t>
      </w:r>
      <w:r w:rsidRPr="006C3033">
        <w:rPr>
          <w:rFonts w:ascii="Times New Roman" w:hAnsi="Times New Roman" w:hint="cs"/>
          <w:sz w:val="27"/>
          <w:szCs w:val="27"/>
          <w:rtl/>
        </w:rPr>
        <w:t>دهد.</w:t>
      </w:r>
    </w:p>
    <w:p w14:paraId="225C1E6B" w14:textId="4F7A419B" w:rsidR="00A509C0" w:rsidRPr="006C3033" w:rsidRDefault="006C3033" w:rsidP="006C3033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 w:hint="cs"/>
          <w:sz w:val="27"/>
          <w:szCs w:val="27"/>
          <w:rtl/>
        </w:rPr>
        <w:t>این امکانات را کسی می‌</w:t>
      </w:r>
      <w:r w:rsidR="00A509C0" w:rsidRPr="006C3033">
        <w:rPr>
          <w:rFonts w:ascii="Times New Roman" w:hAnsi="Times New Roman" w:hint="cs"/>
          <w:sz w:val="27"/>
          <w:szCs w:val="27"/>
          <w:rtl/>
        </w:rPr>
        <w:t xml:space="preserve">تواند تغییر دهد که </w:t>
      </w:r>
      <w:r w:rsidR="00A509C0" w:rsidRPr="006C3033">
        <w:rPr>
          <w:szCs w:val="24"/>
        </w:rPr>
        <w:t>Admin</w:t>
      </w:r>
      <w:r w:rsidR="00A509C0" w:rsidRPr="006C3033">
        <w:rPr>
          <w:rFonts w:ascii="Times New Roman" w:hAnsi="Times New Roman" w:hint="cs"/>
          <w:szCs w:val="24"/>
          <w:rtl/>
        </w:rPr>
        <w:t xml:space="preserve"> </w:t>
      </w:r>
      <w:r w:rsidR="00A509C0" w:rsidRPr="006C3033">
        <w:rPr>
          <w:rFonts w:ascii="Times New Roman" w:hAnsi="Times New Roman" w:hint="cs"/>
          <w:sz w:val="27"/>
          <w:szCs w:val="27"/>
          <w:rtl/>
        </w:rPr>
        <w:t>تیم اسکرام باشد.</w:t>
      </w:r>
    </w:p>
    <w:p w14:paraId="3370D92B" w14:textId="5EC15C50" w:rsidR="00026A98" w:rsidRPr="006D2E61" w:rsidRDefault="006D2E61" w:rsidP="00300077">
      <w:pPr>
        <w:tabs>
          <w:tab w:val="left" w:pos="1545"/>
        </w:tabs>
        <w:rPr>
          <w:rFonts w:asciiTheme="majorBidi" w:hAnsiTheme="majorBidi"/>
          <w:sz w:val="14"/>
          <w:szCs w:val="14"/>
        </w:rPr>
      </w:pPr>
      <w:r w:rsidRPr="001939BE">
        <w:rPr>
          <w:rFonts w:asciiTheme="majorBidi" w:hAnsiTheme="majorBidi"/>
          <w:noProof/>
          <w:sz w:val="27"/>
          <w:szCs w:val="27"/>
          <w:rtl/>
          <w:lang w:bidi="ar-SA"/>
        </w:rPr>
        <w:drawing>
          <wp:anchor distT="0" distB="0" distL="114300" distR="114300" simplePos="0" relativeHeight="251998208" behindDoc="1" locked="0" layoutInCell="1" allowOverlap="1" wp14:anchorId="5CA3019A" wp14:editId="099850CF">
            <wp:simplePos x="0" y="0"/>
            <wp:positionH relativeFrom="margin">
              <wp:posOffset>5622290</wp:posOffset>
            </wp:positionH>
            <wp:positionV relativeFrom="paragraph">
              <wp:posOffset>132715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9BE">
        <w:rPr>
          <w:rFonts w:asciiTheme="majorBidi" w:hAnsiTheme="majorBidi" w:hint="cs"/>
          <w:noProof/>
          <w:sz w:val="27"/>
          <w:szCs w:val="27"/>
          <w:rtl/>
          <w:lang w:bidi="ar-S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ADBF4AE" wp14:editId="0F1906A8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6581775" cy="819150"/>
                <wp:effectExtent l="0" t="0" r="28575" b="19050"/>
                <wp:wrapNone/>
                <wp:docPr id="21" name="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819150"/>
                        </a:xfrm>
                        <a:prstGeom prst="foldedCorne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0250" id="Folded Corner 21" o:spid="_x0000_s1026" type="#_x0000_t65" style="position:absolute;margin-left:0;margin-top:1.1pt;width:518.25pt;height:64.5pt;z-index:251996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" adj="18000" filled="f" strokecolor="#c00000" strokeweight="2pt">
                <w10:wrap anchorx="page"/>
              </v:shape>
            </w:pict>
          </mc:Fallback>
        </mc:AlternateContent>
      </w:r>
    </w:p>
    <w:p w14:paraId="080776D4" w14:textId="77777777" w:rsidR="00A509C0" w:rsidRPr="001F2F22" w:rsidRDefault="00A509C0" w:rsidP="00A509C0">
      <w:pPr>
        <w:pStyle w:val="a0"/>
        <w:rPr>
          <w:rtl/>
        </w:rPr>
      </w:pPr>
      <w:bookmarkStart w:id="30" w:name="_Toc63082329"/>
      <w:bookmarkStart w:id="31" w:name="_Toc64444505"/>
      <w:r w:rsidRPr="00F21F84">
        <w:rPr>
          <w:rFonts w:hint="cs"/>
          <w:rtl/>
        </w:rPr>
        <w:t>نکاتی در خصوص</w:t>
      </w:r>
      <w:r>
        <w:rPr>
          <w:rFonts w:hint="cs"/>
          <w:rtl/>
        </w:rPr>
        <w:t xml:space="preserve"> </w:t>
      </w:r>
      <w:proofErr w:type="spellStart"/>
      <w:r>
        <w:t>K</w:t>
      </w:r>
      <w:r w:rsidRPr="00F21F84">
        <w:t>anBan</w:t>
      </w:r>
      <w:bookmarkEnd w:id="31"/>
      <w:proofErr w:type="spellEnd"/>
      <w:r w:rsidRPr="001F2F22">
        <w:rPr>
          <w:rFonts w:hint="cs"/>
          <w:rtl/>
        </w:rPr>
        <w:t xml:space="preserve"> </w:t>
      </w:r>
      <w:bookmarkEnd w:id="30"/>
    </w:p>
    <w:p w14:paraId="18A9E794" w14:textId="77777777" w:rsidR="006D2E61" w:rsidRPr="005A715F" w:rsidRDefault="006D2E61" w:rsidP="006D2E61">
      <w:pPr>
        <w:rPr>
          <w:sz w:val="12"/>
          <w:szCs w:val="14"/>
          <w:rtl/>
          <w:lang w:val="en"/>
        </w:rPr>
      </w:pPr>
    </w:p>
    <w:p w14:paraId="2C9BF117" w14:textId="1D9D6998" w:rsidR="00A509C0" w:rsidRPr="007F2F95" w:rsidRDefault="007F2F95" w:rsidP="007F2F95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 w:hint="cs"/>
          <w:sz w:val="27"/>
          <w:szCs w:val="27"/>
          <w:rtl/>
        </w:rPr>
        <w:t>کسی می‌</w:t>
      </w:r>
      <w:r w:rsidR="00A509C0" w:rsidRPr="007F2F95">
        <w:rPr>
          <w:rFonts w:ascii="Times New Roman" w:hAnsi="Times New Roman" w:hint="cs"/>
          <w:sz w:val="27"/>
          <w:szCs w:val="27"/>
          <w:rtl/>
        </w:rPr>
        <w:t xml:space="preserve">تواند </w:t>
      </w:r>
      <w:proofErr w:type="spellStart"/>
      <w:r w:rsidR="00A509C0" w:rsidRPr="007F2F95">
        <w:rPr>
          <w:szCs w:val="24"/>
        </w:rPr>
        <w:t>Config</w:t>
      </w:r>
      <w:proofErr w:type="spellEnd"/>
      <w:r w:rsidR="00A509C0" w:rsidRPr="007F2F95">
        <w:rPr>
          <w:rFonts w:ascii="Times New Roman" w:hAnsi="Times New Roman" w:hint="cs"/>
          <w:szCs w:val="24"/>
          <w:rtl/>
        </w:rPr>
        <w:t xml:space="preserve"> </w:t>
      </w:r>
      <w:r w:rsidR="00A509C0" w:rsidRPr="007F2F95">
        <w:rPr>
          <w:rFonts w:ascii="Times New Roman" w:hAnsi="Times New Roman" w:hint="cs"/>
          <w:sz w:val="27"/>
          <w:szCs w:val="27"/>
          <w:rtl/>
        </w:rPr>
        <w:t xml:space="preserve">آن را تغییر دهد که </w:t>
      </w:r>
      <w:r w:rsidR="00A509C0" w:rsidRPr="007F2F95">
        <w:rPr>
          <w:szCs w:val="24"/>
        </w:rPr>
        <w:t>Admin</w:t>
      </w:r>
      <w:r w:rsidR="00A509C0" w:rsidRPr="007F2F95">
        <w:rPr>
          <w:rFonts w:ascii="Times New Roman" w:hAnsi="Times New Roman" w:hint="cs"/>
          <w:szCs w:val="24"/>
          <w:rtl/>
        </w:rPr>
        <w:t xml:space="preserve"> </w:t>
      </w:r>
      <w:r w:rsidR="00A509C0" w:rsidRPr="007F2F95">
        <w:rPr>
          <w:rFonts w:ascii="Times New Roman" w:hAnsi="Times New Roman" w:hint="cs"/>
          <w:sz w:val="27"/>
          <w:szCs w:val="27"/>
          <w:rtl/>
        </w:rPr>
        <w:t>تیم اسکرام باشد.</w:t>
      </w:r>
    </w:p>
    <w:p w14:paraId="757CC03E" w14:textId="77777777" w:rsidR="00A509C0" w:rsidRPr="007F2F95" w:rsidRDefault="00A509C0" w:rsidP="007F2F95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/>
          <w:sz w:val="27"/>
          <w:szCs w:val="27"/>
        </w:rPr>
      </w:pPr>
      <w:r w:rsidRPr="007F2F95">
        <w:rPr>
          <w:rFonts w:ascii="Times New Roman" w:hAnsi="Times New Roman" w:hint="cs"/>
          <w:sz w:val="27"/>
          <w:szCs w:val="27"/>
          <w:rtl/>
        </w:rPr>
        <w:t xml:space="preserve">روی چرخ دنده کلیک کنید و ساختار را </w:t>
      </w:r>
      <w:r w:rsidRPr="007F2F95">
        <w:rPr>
          <w:szCs w:val="24"/>
        </w:rPr>
        <w:t>Customize</w:t>
      </w:r>
      <w:r w:rsidRPr="007F2F95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>نمایید:</w:t>
      </w:r>
    </w:p>
    <w:p w14:paraId="4DE7EFE7" w14:textId="2277CFF6" w:rsidR="00A509C0" w:rsidRPr="007F2F95" w:rsidRDefault="00A509C0" w:rsidP="007F2F95">
      <w:pPr>
        <w:pStyle w:val="ListParagraph"/>
        <w:numPr>
          <w:ilvl w:val="0"/>
          <w:numId w:val="39"/>
        </w:numPr>
        <w:spacing w:after="160"/>
        <w:ind w:left="1080" w:hanging="270"/>
        <w:rPr>
          <w:rFonts w:ascii="Times New Roman" w:hAnsi="Times New Roman"/>
          <w:sz w:val="27"/>
          <w:szCs w:val="27"/>
        </w:rPr>
      </w:pPr>
      <w:r w:rsidRPr="007F2F95">
        <w:rPr>
          <w:b/>
          <w:bCs/>
          <w:sz w:val="27"/>
          <w:szCs w:val="27"/>
        </w:rPr>
        <w:t>Fields</w:t>
      </w:r>
      <w:r w:rsidRPr="007F2F95">
        <w:rPr>
          <w:b/>
          <w:bCs/>
          <w:sz w:val="27"/>
          <w:szCs w:val="27"/>
          <w:rtl/>
        </w:rPr>
        <w:t xml:space="preserve">: </w:t>
      </w:r>
      <w:r w:rsidR="007F2F95">
        <w:rPr>
          <w:rFonts w:ascii="Times New Roman" w:hAnsi="Times New Roman" w:hint="cs"/>
          <w:sz w:val="27"/>
          <w:szCs w:val="27"/>
          <w:rtl/>
        </w:rPr>
        <w:t>می‌</w:t>
      </w:r>
      <w:r w:rsidRPr="007F2F95">
        <w:rPr>
          <w:rFonts w:ascii="Times New Roman" w:hAnsi="Times New Roman" w:hint="cs"/>
          <w:sz w:val="27"/>
          <w:szCs w:val="27"/>
          <w:rtl/>
        </w:rPr>
        <w:t>توانید تنظیم کنید که چه فیلدهایی نمایش داده شوند و چه فیلدهای نمایش داده نشوند.</w:t>
      </w:r>
    </w:p>
    <w:p w14:paraId="55EB419D" w14:textId="1E7B40D3" w:rsidR="00A509C0" w:rsidRPr="007F2F95" w:rsidRDefault="00A509C0" w:rsidP="007F2F95">
      <w:pPr>
        <w:pStyle w:val="ListParagraph"/>
        <w:numPr>
          <w:ilvl w:val="0"/>
          <w:numId w:val="39"/>
        </w:numPr>
        <w:spacing w:after="160"/>
        <w:ind w:left="1080" w:hanging="270"/>
        <w:rPr>
          <w:rFonts w:ascii="Times New Roman" w:hAnsi="Times New Roman"/>
          <w:sz w:val="27"/>
          <w:szCs w:val="27"/>
        </w:rPr>
      </w:pPr>
      <w:r w:rsidRPr="007F2F95">
        <w:rPr>
          <w:b/>
          <w:bCs/>
          <w:sz w:val="27"/>
          <w:szCs w:val="27"/>
        </w:rPr>
        <w:t>Style</w:t>
      </w:r>
      <w:r w:rsidRPr="007F2F95">
        <w:rPr>
          <w:b/>
          <w:bCs/>
          <w:sz w:val="27"/>
          <w:szCs w:val="27"/>
          <w:rtl/>
        </w:rPr>
        <w:t>:</w:t>
      </w:r>
      <w:r w:rsidR="007F2F95">
        <w:rPr>
          <w:rFonts w:ascii="Times New Roman" w:hAnsi="Times New Roman" w:hint="cs"/>
          <w:sz w:val="27"/>
          <w:szCs w:val="27"/>
          <w:rtl/>
        </w:rPr>
        <w:t xml:space="preserve"> می‌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توانید </w:t>
      </w:r>
      <w:r w:rsidRPr="007F2F95">
        <w:rPr>
          <w:szCs w:val="24"/>
        </w:rPr>
        <w:t>Style</w:t>
      </w:r>
      <w:r w:rsidRPr="007F2F95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تعریف کنید که در چه شرایطی بک گراند کدام یک چه رنگی شود </w:t>
      </w:r>
      <w:proofErr w:type="gramStart"/>
      <w:r w:rsidRPr="007F2F95">
        <w:rPr>
          <w:rFonts w:ascii="Times New Roman" w:hAnsi="Times New Roman" w:hint="cs"/>
          <w:sz w:val="27"/>
          <w:szCs w:val="27"/>
          <w:rtl/>
        </w:rPr>
        <w:t>و ...</w:t>
      </w:r>
      <w:proofErr w:type="gramEnd"/>
      <w:r w:rsidRPr="007F2F95">
        <w:rPr>
          <w:rFonts w:ascii="Times New Roman" w:hAnsi="Times New Roman" w:hint="cs"/>
          <w:sz w:val="27"/>
          <w:szCs w:val="27"/>
          <w:rtl/>
        </w:rPr>
        <w:t xml:space="preserve"> .</w:t>
      </w:r>
    </w:p>
    <w:p w14:paraId="3D4115ED" w14:textId="6EA6540F" w:rsidR="00A509C0" w:rsidRPr="007F2F95" w:rsidRDefault="00A509C0" w:rsidP="007F2F95">
      <w:pPr>
        <w:pStyle w:val="ListParagraph"/>
        <w:numPr>
          <w:ilvl w:val="0"/>
          <w:numId w:val="39"/>
        </w:numPr>
        <w:spacing w:after="160"/>
        <w:ind w:left="1080" w:hanging="270"/>
        <w:rPr>
          <w:rFonts w:ascii="Times New Roman" w:hAnsi="Times New Roman"/>
          <w:sz w:val="27"/>
          <w:szCs w:val="27"/>
        </w:rPr>
      </w:pPr>
      <w:r w:rsidRPr="007F2F95">
        <w:rPr>
          <w:b/>
          <w:bCs/>
          <w:sz w:val="27"/>
          <w:szCs w:val="27"/>
        </w:rPr>
        <w:t>Tag Colors</w:t>
      </w:r>
      <w:r w:rsidRPr="007F2F95">
        <w:rPr>
          <w:b/>
          <w:bCs/>
          <w:sz w:val="27"/>
          <w:szCs w:val="27"/>
          <w:rtl/>
        </w:rPr>
        <w:t>: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 می توانید </w:t>
      </w:r>
      <w:r w:rsidRPr="007F2F95">
        <w:rPr>
          <w:szCs w:val="24"/>
        </w:rPr>
        <w:t>Tag</w:t>
      </w:r>
      <w:r w:rsidRPr="007F2F95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بزنید و براساس </w:t>
      </w:r>
      <w:r w:rsidRPr="007F2F95">
        <w:rPr>
          <w:szCs w:val="24"/>
        </w:rPr>
        <w:t>Tag</w:t>
      </w:r>
      <w:r w:rsidR="007F2F95">
        <w:rPr>
          <w:rFonts w:ascii="Times New Roman" w:hAnsi="Times New Roman" w:hint="cs"/>
          <w:szCs w:val="24"/>
          <w:rtl/>
        </w:rPr>
        <w:t>‌</w:t>
      </w:r>
      <w:r w:rsidRPr="007F2F95">
        <w:rPr>
          <w:rFonts w:ascii="Times New Roman" w:hAnsi="Times New Roman" w:hint="cs"/>
          <w:sz w:val="27"/>
          <w:szCs w:val="27"/>
          <w:rtl/>
        </w:rPr>
        <w:t>ها رنگ تعیین کنید.</w:t>
      </w:r>
      <w:bookmarkStart w:id="32" w:name="_GoBack"/>
      <w:bookmarkEnd w:id="32"/>
    </w:p>
    <w:p w14:paraId="04F3028A" w14:textId="033A3B04" w:rsidR="00A509C0" w:rsidRPr="007F2F95" w:rsidRDefault="00A509C0" w:rsidP="007F2F95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/>
          <w:sz w:val="27"/>
          <w:szCs w:val="27"/>
        </w:rPr>
      </w:pPr>
      <w:r w:rsidRPr="00A862D9">
        <w:rPr>
          <w:b/>
          <w:bCs/>
          <w:sz w:val="27"/>
          <w:szCs w:val="27"/>
        </w:rPr>
        <w:lastRenderedPageBreak/>
        <w:t>Annotations</w:t>
      </w:r>
      <w:r w:rsidRPr="00A862D9">
        <w:rPr>
          <w:b/>
          <w:bCs/>
          <w:sz w:val="27"/>
          <w:szCs w:val="27"/>
          <w:rtl/>
        </w:rPr>
        <w:t>: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 تعیین فعال بودن یا نبودن</w:t>
      </w:r>
    </w:p>
    <w:p w14:paraId="79B508A6" w14:textId="44B82AAA" w:rsidR="00A509C0" w:rsidRPr="007F2F95" w:rsidRDefault="00A509C0" w:rsidP="007F2F95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/>
          <w:sz w:val="27"/>
          <w:szCs w:val="27"/>
        </w:rPr>
      </w:pPr>
      <w:r w:rsidRPr="00A862D9">
        <w:rPr>
          <w:b/>
          <w:bCs/>
          <w:sz w:val="27"/>
          <w:szCs w:val="27"/>
        </w:rPr>
        <w:t>Columns</w:t>
      </w:r>
      <w:r w:rsidRPr="00A862D9">
        <w:rPr>
          <w:b/>
          <w:bCs/>
          <w:sz w:val="27"/>
          <w:szCs w:val="27"/>
          <w:rtl/>
        </w:rPr>
        <w:t>: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 قاعدتا باید براساس </w:t>
      </w:r>
      <w:r w:rsidRPr="00A862D9">
        <w:rPr>
          <w:szCs w:val="24"/>
        </w:rPr>
        <w:t>State</w:t>
      </w:r>
      <w:r w:rsidR="00A862D9">
        <w:rPr>
          <w:rFonts w:ascii="Times New Roman" w:hAnsi="Times New Roman" w:hint="cs"/>
          <w:szCs w:val="24"/>
          <w:rtl/>
        </w:rPr>
        <w:t>‌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های موجود در </w:t>
      </w:r>
      <w:r w:rsidRPr="00A862D9">
        <w:rPr>
          <w:szCs w:val="24"/>
        </w:rPr>
        <w:t>Work Item</w:t>
      </w:r>
      <w:r w:rsidR="00A862D9">
        <w:rPr>
          <w:rFonts w:ascii="Times New Roman" w:hAnsi="Times New Roman" w:hint="cs"/>
          <w:szCs w:val="24"/>
          <w:rtl/>
        </w:rPr>
        <w:t>‌</w:t>
      </w:r>
      <w:r w:rsidR="00A862D9">
        <w:rPr>
          <w:rFonts w:ascii="Times New Roman" w:hAnsi="Times New Roman" w:hint="cs"/>
          <w:sz w:val="27"/>
          <w:szCs w:val="27"/>
          <w:rtl/>
        </w:rPr>
        <w:t>ها باشند. اگر ستون‌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هایی اضافه کنید که با </w:t>
      </w:r>
      <w:r w:rsidRPr="00A862D9">
        <w:rPr>
          <w:szCs w:val="24"/>
        </w:rPr>
        <w:t>State</w:t>
      </w:r>
      <w:r w:rsidR="00A862D9">
        <w:rPr>
          <w:rFonts w:ascii="Times New Roman" w:hAnsi="Times New Roman" w:hint="cs"/>
          <w:szCs w:val="24"/>
          <w:rtl/>
        </w:rPr>
        <w:t>‌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های موجود برابر نباشد بعدا اگر خواستید </w:t>
      </w:r>
      <w:proofErr w:type="spellStart"/>
      <w:r w:rsidRPr="00A862D9">
        <w:rPr>
          <w:szCs w:val="24"/>
        </w:rPr>
        <w:t>KanBan</w:t>
      </w:r>
      <w:proofErr w:type="spellEnd"/>
      <w:r w:rsidRPr="00A862D9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>را کنار بگذارید و به ا</w:t>
      </w:r>
      <w:r w:rsidR="00A862D9">
        <w:rPr>
          <w:rFonts w:ascii="Times New Roman" w:hAnsi="Times New Roman" w:hint="cs"/>
          <w:sz w:val="27"/>
          <w:szCs w:val="27"/>
          <w:rtl/>
        </w:rPr>
        <w:t>سکرام مهاجرت کنید، دچار مشکل می‌</w:t>
      </w:r>
      <w:r w:rsidRPr="007F2F95">
        <w:rPr>
          <w:rFonts w:ascii="Times New Roman" w:hAnsi="Times New Roman" w:hint="cs"/>
          <w:sz w:val="27"/>
          <w:szCs w:val="27"/>
          <w:rtl/>
        </w:rPr>
        <w:t>شوید.</w:t>
      </w:r>
    </w:p>
    <w:p w14:paraId="3119C210" w14:textId="28004BE1" w:rsidR="00A509C0" w:rsidRDefault="00A509C0" w:rsidP="007F2F95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/>
          <w:sz w:val="27"/>
          <w:szCs w:val="27"/>
        </w:rPr>
      </w:pPr>
      <w:proofErr w:type="spellStart"/>
      <w:r w:rsidRPr="00A862D9">
        <w:rPr>
          <w:b/>
          <w:bCs/>
          <w:sz w:val="27"/>
          <w:szCs w:val="27"/>
        </w:rPr>
        <w:t>Swimlanes</w:t>
      </w:r>
      <w:proofErr w:type="spellEnd"/>
      <w:r w:rsidRPr="00A862D9">
        <w:rPr>
          <w:b/>
          <w:bCs/>
          <w:sz w:val="27"/>
          <w:szCs w:val="27"/>
          <w:rtl/>
        </w:rPr>
        <w:t>: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 اگر </w:t>
      </w:r>
      <w:proofErr w:type="spellStart"/>
      <w:r w:rsidRPr="00A862D9">
        <w:rPr>
          <w:szCs w:val="24"/>
        </w:rPr>
        <w:t>KanBan</w:t>
      </w:r>
      <w:proofErr w:type="spellEnd"/>
      <w:r w:rsidRPr="00A862D9">
        <w:rPr>
          <w:rFonts w:ascii="Times New Roman" w:hAnsi="Times New Roman" w:hint="cs"/>
          <w:szCs w:val="24"/>
          <w:rtl/>
        </w:rPr>
        <w:t xml:space="preserve"> </w:t>
      </w:r>
      <w:r w:rsidR="00A862D9">
        <w:rPr>
          <w:rFonts w:ascii="Times New Roman" w:hAnsi="Times New Roman" w:hint="cs"/>
          <w:sz w:val="27"/>
          <w:szCs w:val="27"/>
          <w:rtl/>
        </w:rPr>
        <w:t>کار می‌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کنید ممکن است </w:t>
      </w:r>
      <w:proofErr w:type="spellStart"/>
      <w:r w:rsidRPr="00A862D9">
        <w:rPr>
          <w:szCs w:val="24"/>
        </w:rPr>
        <w:t>Swimlanes</w:t>
      </w:r>
      <w:proofErr w:type="spellEnd"/>
      <w:r w:rsidRPr="00A862D9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>داشته باشید</w:t>
      </w:r>
      <w:r w:rsidR="00A862D9">
        <w:rPr>
          <w:rFonts w:ascii="Times New Roman" w:hAnsi="Times New Roman" w:hint="cs"/>
          <w:sz w:val="27"/>
          <w:szCs w:val="27"/>
          <w:rtl/>
        </w:rPr>
        <w:t xml:space="preserve"> (کارهای پر اولویت</w:t>
      </w:r>
      <w:r w:rsidRPr="007F2F95">
        <w:rPr>
          <w:rFonts w:ascii="Times New Roman" w:hAnsi="Times New Roman" w:hint="cs"/>
          <w:sz w:val="27"/>
          <w:szCs w:val="27"/>
          <w:rtl/>
        </w:rPr>
        <w:t xml:space="preserve">). مثلا یک </w:t>
      </w:r>
      <w:r w:rsidRPr="00A862D9">
        <w:rPr>
          <w:szCs w:val="24"/>
        </w:rPr>
        <w:t>Bug</w:t>
      </w:r>
      <w:r w:rsidRPr="00A862D9">
        <w:rPr>
          <w:rFonts w:ascii="Times New Roman" w:hAnsi="Times New Roman" w:hint="cs"/>
          <w:szCs w:val="24"/>
          <w:rtl/>
        </w:rPr>
        <w:t xml:space="preserve"> </w:t>
      </w:r>
      <w:r w:rsidRPr="007F2F95">
        <w:rPr>
          <w:rFonts w:ascii="Times New Roman" w:hAnsi="Times New Roman" w:hint="cs"/>
          <w:sz w:val="27"/>
          <w:szCs w:val="27"/>
          <w:rtl/>
        </w:rPr>
        <w:t>که نسبت به بقیه اولویت بالاتری دارد.</w:t>
      </w:r>
    </w:p>
    <w:p w14:paraId="0CFE73C7" w14:textId="2E6BAEF0" w:rsidR="008076F3" w:rsidRDefault="008076F3" w:rsidP="00A862D9">
      <w:pPr>
        <w:pStyle w:val="ListParagraph"/>
        <w:spacing w:after="160"/>
        <w:rPr>
          <w:rFonts w:ascii="Times New Roman" w:hAnsi="Times New Roman"/>
          <w:sz w:val="27"/>
          <w:szCs w:val="27"/>
          <w:rtl/>
        </w:rPr>
      </w:pPr>
      <w:r w:rsidRPr="00A862D9">
        <w:rPr>
          <w:b/>
          <w:bCs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091454C" wp14:editId="797A7E9D">
                <wp:simplePos x="0" y="0"/>
                <wp:positionH relativeFrom="column">
                  <wp:posOffset>981075</wp:posOffset>
                </wp:positionH>
                <wp:positionV relativeFrom="paragraph">
                  <wp:posOffset>100965</wp:posOffset>
                </wp:positionV>
                <wp:extent cx="3162300" cy="3810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F4772" w14:textId="7740812F" w:rsidR="00A509C0" w:rsidRPr="008076F3" w:rsidRDefault="00A509C0" w:rsidP="00A509C0">
                            <w:pPr>
                              <w:rPr>
                                <w:rFonts w:asciiTheme="majorBidi" w:hAnsiTheme="majorBidi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Column</w:t>
                            </w:r>
                            <w:r w:rsidR="008076F3">
                              <w:rPr>
                                <w:rFonts w:asciiTheme="majorBidi" w:hAnsiTheme="majorBidi"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‌</w:t>
                            </w: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های معمولی را در </w:t>
                            </w:r>
                            <w:r w:rsidRPr="008076F3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Item</w:t>
                            </w: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اضافه می‌</w:t>
                            </w: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454C" id="Rectangle 58" o:spid="_x0000_s1033" style="position:absolute;left:0;text-align:left;margin-left:77.25pt;margin-top:7.95pt;width:249pt;height:30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" filled="f" stroked="f" strokeweight="2pt">
                <v:textbox>
                  <w:txbxContent>
                    <w:p w14:paraId="26FF4772" w14:textId="7740812F" w:rsidR="00A509C0" w:rsidRPr="008076F3" w:rsidRDefault="00A509C0" w:rsidP="00A509C0">
                      <w:pPr>
                        <w:rPr>
                          <w:rFonts w:asciiTheme="majorBidi" w:hAnsiTheme="majorBidi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Column</w:t>
                      </w:r>
                      <w:r w:rsidR="008076F3">
                        <w:rPr>
                          <w:rFonts w:asciiTheme="majorBidi" w:hAnsiTheme="majorBidi"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‌</w:t>
                      </w: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های معمولی را در </w:t>
                      </w:r>
                      <w:r w:rsidRPr="008076F3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Item</w:t>
                      </w: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اضافه می‌</w:t>
                      </w: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کند.</w:t>
                      </w:r>
                    </w:p>
                  </w:txbxContent>
                </v:textbox>
              </v:rect>
            </w:pict>
          </mc:Fallback>
        </mc:AlternateContent>
      </w:r>
      <w:r w:rsidRPr="00A862D9">
        <w:rPr>
          <w:b/>
          <w:bCs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F7C087F" wp14:editId="39A9A2BF">
                <wp:simplePos x="0" y="0"/>
                <wp:positionH relativeFrom="column">
                  <wp:posOffset>180975</wp:posOffset>
                </wp:positionH>
                <wp:positionV relativeFrom="paragraph">
                  <wp:posOffset>129540</wp:posOffset>
                </wp:positionV>
                <wp:extent cx="1666875" cy="32385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2981" w14:textId="77777777" w:rsidR="00A509C0" w:rsidRPr="008076F3" w:rsidRDefault="00A509C0" w:rsidP="008076F3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 a Column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C087F" id="Rectangle 59" o:spid="_x0000_s1034" style="position:absolute;left:0;text-align:left;margin-left:14.25pt;margin-top:10.2pt;width:131.25pt;height:25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" filled="f" stroked="f" strokeweight="2pt">
                <v:textbox>
                  <w:txbxContent>
                    <w:p w14:paraId="71CC2981" w14:textId="77777777" w:rsidR="00A509C0" w:rsidRPr="008076F3" w:rsidRDefault="00A509C0" w:rsidP="008076F3">
                      <w:pPr>
                        <w:bidi w:val="0"/>
                        <w:rPr>
                          <w:rFonts w:cstheme="majorBidi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 a Column  </w:t>
                      </w:r>
                    </w:p>
                  </w:txbxContent>
                </v:textbox>
              </v:rect>
            </w:pict>
          </mc:Fallback>
        </mc:AlternateContent>
      </w:r>
      <w:r w:rsidRPr="00A862D9">
        <w:rPr>
          <w:b/>
          <w:bCs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D38F291" wp14:editId="7C61541E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219075" cy="866775"/>
                <wp:effectExtent l="0" t="0" r="28575" b="285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D8E8" id="Left Brace 4" o:spid="_x0000_s1026" type="#_x0000_t87" style="position:absolute;margin-left:0;margin-top:20.65pt;width:17.25pt;height:68.25pt;z-index:25202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" adj="455" strokecolor="black [3040]">
                <w10:wrap anchorx="margin"/>
              </v:shape>
            </w:pict>
          </mc:Fallback>
        </mc:AlternateContent>
      </w:r>
    </w:p>
    <w:p w14:paraId="29A5248D" w14:textId="025965FD" w:rsidR="00A862D9" w:rsidRPr="007F2F95" w:rsidRDefault="008076F3" w:rsidP="00A862D9">
      <w:pPr>
        <w:pStyle w:val="ListParagraph"/>
        <w:spacing w:after="160"/>
        <w:rPr>
          <w:rFonts w:ascii="Times New Roman" w:hAnsi="Times New Roman"/>
          <w:sz w:val="27"/>
          <w:szCs w:val="27"/>
        </w:rPr>
      </w:pP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D55D41A" wp14:editId="213C56AE">
                <wp:simplePos x="0" y="0"/>
                <wp:positionH relativeFrom="margin">
                  <wp:posOffset>4819650</wp:posOffset>
                </wp:positionH>
                <wp:positionV relativeFrom="paragraph">
                  <wp:posOffset>186690</wp:posOffset>
                </wp:positionV>
                <wp:extent cx="1866900" cy="9429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537F5" w14:textId="208ED00A" w:rsidR="00A509C0" w:rsidRPr="008076F3" w:rsidRDefault="008076F3" w:rsidP="008076F3">
                            <w:pPr>
                              <w:spacing w:line="240" w:lineRule="auto"/>
                              <w:rPr>
                                <w:rFonts w:asciiTheme="majorBidi" w:hAnsiTheme="majorBidi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محاسبه می‌</w:t>
                            </w:r>
                            <w:r w:rsidR="00A509C0"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کند چه میزان از کارها انجام شده و چه میزان باقی مانده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D41A" id="Rectangle 63" o:spid="_x0000_s1035" style="position:absolute;left:0;text-align:left;margin-left:379.5pt;margin-top:14.7pt;width:147pt;height:74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" filled="f" strokecolor="white [3212]" strokeweight="2pt">
                <v:textbox>
                  <w:txbxContent>
                    <w:p w14:paraId="698537F5" w14:textId="208ED00A" w:rsidR="00A509C0" w:rsidRPr="008076F3" w:rsidRDefault="008076F3" w:rsidP="008076F3">
                      <w:pPr>
                        <w:spacing w:line="240" w:lineRule="auto"/>
                        <w:rPr>
                          <w:rFonts w:asciiTheme="majorBidi" w:hAnsiTheme="majorBidi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محاسبه می‌</w:t>
                      </w:r>
                      <w:r w:rsidR="00A509C0" w:rsidRPr="008076F3">
                        <w:rPr>
                          <w:rFonts w:asciiTheme="majorBidi" w:hAnsiTheme="majorBidi" w:hint="cs"/>
                          <w:color w:val="000000" w:themeColor="text1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کند چه میزان از کارها انجام شده و چه میزان باقی مانده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21D6ED9" wp14:editId="37AD6A06">
                <wp:simplePos x="0" y="0"/>
                <wp:positionH relativeFrom="column">
                  <wp:posOffset>4019550</wp:posOffset>
                </wp:positionH>
                <wp:positionV relativeFrom="paragraph">
                  <wp:posOffset>348615</wp:posOffset>
                </wp:positionV>
                <wp:extent cx="1200150" cy="32385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AB10" w14:textId="77777777" w:rsidR="00A509C0" w:rsidRPr="008076F3" w:rsidRDefault="00A509C0" w:rsidP="008076F3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6ED9" id="Rectangle 64" o:spid="_x0000_s1036" style="position:absolute;left:0;text-align:left;margin-left:316.5pt;margin-top:27.45pt;width:94.5pt;height:25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" filled="f" stroked="f" strokeweight="2pt">
                <v:textbox>
                  <w:txbxContent>
                    <w:p w14:paraId="16E3AB10" w14:textId="77777777" w:rsidR="00A509C0" w:rsidRPr="008076F3" w:rsidRDefault="00A509C0" w:rsidP="008076F3">
                      <w:pPr>
                        <w:bidi w:val="0"/>
                        <w:rPr>
                          <w:rFonts w:cstheme="majorBidi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Bar</w:t>
                      </w:r>
                    </w:p>
                  </w:txbxContent>
                </v:textbox>
              </v:rect>
            </w:pict>
          </mc:Fallback>
        </mc:AlternateContent>
      </w:r>
    </w:p>
    <w:p w14:paraId="4436C018" w14:textId="4593F740" w:rsidR="00A509C0" w:rsidRPr="007F2F95" w:rsidRDefault="008076F3" w:rsidP="007F2F95">
      <w:pPr>
        <w:rPr>
          <w:rFonts w:ascii="Times New Roman" w:hAnsi="Times New Roman"/>
          <w:sz w:val="27"/>
          <w:szCs w:val="27"/>
        </w:rPr>
      </w:pP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B88406C" wp14:editId="657B35F6">
                <wp:simplePos x="0" y="0"/>
                <wp:positionH relativeFrom="column">
                  <wp:posOffset>3891915</wp:posOffset>
                </wp:positionH>
                <wp:positionV relativeFrom="paragraph">
                  <wp:posOffset>95885</wp:posOffset>
                </wp:positionV>
                <wp:extent cx="161925" cy="504825"/>
                <wp:effectExtent l="0" t="0" r="28575" b="28575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04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1CF3" id="Left Brace 13" o:spid="_x0000_s1026" type="#_x0000_t87" style="position:absolute;margin-left:306.45pt;margin-top:7.55pt;width:12.75pt;height:39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" adj="577" strokecolor="black [3040]"/>
            </w:pict>
          </mc:Fallback>
        </mc:AlternateContent>
      </w: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3CEC45" wp14:editId="0D649CFC">
                <wp:simplePos x="0" y="0"/>
                <wp:positionH relativeFrom="column">
                  <wp:posOffset>1447165</wp:posOffset>
                </wp:positionH>
                <wp:positionV relativeFrom="paragraph">
                  <wp:posOffset>151130</wp:posOffset>
                </wp:positionV>
                <wp:extent cx="2486025" cy="4000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41F64" w14:textId="3642017E" w:rsidR="00A509C0" w:rsidRPr="008076F3" w:rsidRDefault="00A509C0" w:rsidP="00A509C0">
                            <w:pPr>
                              <w:rPr>
                                <w:rFonts w:asciiTheme="majorBidi" w:hAnsiTheme="majorBidi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یزان انجام شدن </w:t>
                            </w:r>
                            <w:r w:rsid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کارها را مشخص می‌</w:t>
                            </w:r>
                            <w:r w:rsidRPr="008076F3">
                              <w:rPr>
                                <w:rFonts w:asciiTheme="majorBidi" w:hAnsiTheme="majorBidi" w:hint="cs"/>
                                <w:color w:val="000000" w:themeColor="text1"/>
                                <w:sz w:val="27"/>
                                <w:szCs w:val="27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CEC45" id="Rectangle 12" o:spid="_x0000_s1037" style="position:absolute;left:0;text-align:left;margin-left:113.95pt;margin-top:11.9pt;width:195.75pt;height:31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" filled="f" strokecolor="white [3212]" strokeweight="2pt">
                <v:textbox>
                  <w:txbxContent>
                    <w:p w14:paraId="50641F64" w14:textId="3642017E" w:rsidR="00A509C0" w:rsidRPr="008076F3" w:rsidRDefault="00A509C0" w:rsidP="00A509C0">
                      <w:pPr>
                        <w:rPr>
                          <w:rFonts w:asciiTheme="majorBidi" w:hAnsiTheme="majorBidi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یزان انجام شدن </w:t>
                      </w:r>
                      <w:r w:rsid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کارها را مشخص می‌</w:t>
                      </w:r>
                      <w:r w:rsidRPr="008076F3">
                        <w:rPr>
                          <w:rFonts w:asciiTheme="majorBidi" w:hAnsiTheme="majorBidi" w:hint="cs"/>
                          <w:color w:val="000000" w:themeColor="text1"/>
                          <w:sz w:val="27"/>
                          <w:szCs w:val="27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کند.</w:t>
                      </w:r>
                    </w:p>
                  </w:txbxContent>
                </v:textbox>
              </v:rect>
            </w:pict>
          </mc:Fallback>
        </mc:AlternateContent>
      </w: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12CE90F" wp14:editId="2747CD45">
                <wp:simplePos x="0" y="0"/>
                <wp:positionH relativeFrom="column">
                  <wp:posOffset>180975</wp:posOffset>
                </wp:positionH>
                <wp:positionV relativeFrom="paragraph">
                  <wp:posOffset>179706</wp:posOffset>
                </wp:positionV>
                <wp:extent cx="1752600" cy="28575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EB5C9" w14:textId="77777777" w:rsidR="00A509C0" w:rsidRPr="008076F3" w:rsidRDefault="00A509C0" w:rsidP="008076F3">
                            <w:pPr>
                              <w:bidi w:val="0"/>
                              <w:rPr>
                                <w:rFonts w:cstheme="majorBidi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cstheme="majorBidi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a Rollup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CE90F" id="Rectangle 66" o:spid="_x0000_s1038" style="position:absolute;left:0;text-align:left;margin-left:14.25pt;margin-top:14.15pt;width:138pt;height:22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" filled="f" stroked="f" strokeweight="2pt">
                <v:textbox>
                  <w:txbxContent>
                    <w:p w14:paraId="4DFEB5C9" w14:textId="77777777" w:rsidR="00A509C0" w:rsidRPr="008076F3" w:rsidRDefault="00A509C0" w:rsidP="008076F3">
                      <w:pPr>
                        <w:bidi w:val="0"/>
                        <w:rPr>
                          <w:rFonts w:cstheme="majorBidi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cstheme="majorBidi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a Rollup Column</w:t>
                      </w:r>
                    </w:p>
                  </w:txbxContent>
                </v:textbox>
              </v:rect>
            </w:pict>
          </mc:Fallback>
        </mc:AlternateContent>
      </w:r>
    </w:p>
    <w:p w14:paraId="03744239" w14:textId="4AB0A6F4" w:rsidR="00A509C0" w:rsidRPr="007F2F95" w:rsidRDefault="00A509C0" w:rsidP="007F2F95">
      <w:pPr>
        <w:rPr>
          <w:rFonts w:ascii="Times New Roman" w:hAnsi="Times New Roman"/>
          <w:sz w:val="27"/>
          <w:szCs w:val="27"/>
          <w:rtl/>
        </w:rPr>
      </w:pPr>
      <w:r w:rsidRPr="007F2F95">
        <w:rPr>
          <w:rFonts w:ascii="Times New Roman" w:hAnsi="Times New Roman"/>
          <w:noProof/>
          <w:sz w:val="27"/>
          <w:szCs w:val="27"/>
          <w:lang w:bidi="ar-S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BDC0854" wp14:editId="3AB25C17">
                <wp:simplePos x="0" y="0"/>
                <wp:positionH relativeFrom="column">
                  <wp:posOffset>4010025</wp:posOffset>
                </wp:positionH>
                <wp:positionV relativeFrom="paragraph">
                  <wp:posOffset>58420</wp:posOffset>
                </wp:positionV>
                <wp:extent cx="1390650" cy="40957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F6DF" w14:textId="6855A078" w:rsidR="00A509C0" w:rsidRPr="008076F3" w:rsidRDefault="00A509C0" w:rsidP="008076F3">
                            <w:pPr>
                              <w:bidi w:val="0"/>
                              <w:jc w:val="left"/>
                              <w:rPr>
                                <w:rFonts w:cstheme="majorBidi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76F3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Total</w:t>
                            </w:r>
                            <w:r w:rsidR="008076F3">
                              <w:rPr>
                                <w:rFonts w:cstheme="majorBidi"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76F3">
                              <w:rPr>
                                <w:rFonts w:cstheme="majorBi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 w:rsidRPr="008076F3">
                              <w:rPr>
                                <w:rFonts w:cstheme="majorBidi"/>
                                <w:noProof/>
                                <w:color w:val="000000" w:themeColor="text1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4F8C3AC" wp14:editId="267768DD">
                                  <wp:extent cx="1071245" cy="220550"/>
                                  <wp:effectExtent l="0" t="0" r="0" b="8255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1245" cy="22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854" id="Rectangle 65" o:spid="_x0000_s1039" style="position:absolute;left:0;text-align:left;margin-left:315.75pt;margin-top:4.6pt;width:109.5pt;height:32.2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" filled="f" stroked="f" strokeweight="2pt">
                <v:textbox>
                  <w:txbxContent>
                    <w:p w14:paraId="4092F6DF" w14:textId="6855A078" w:rsidR="00A509C0" w:rsidRPr="008076F3" w:rsidRDefault="00A509C0" w:rsidP="008076F3">
                      <w:pPr>
                        <w:bidi w:val="0"/>
                        <w:jc w:val="left"/>
                        <w:rPr>
                          <w:rFonts w:cstheme="majorBidi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76F3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Total</w:t>
                      </w:r>
                      <w:r w:rsidR="008076F3">
                        <w:rPr>
                          <w:rFonts w:cstheme="majorBidi"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076F3">
                        <w:rPr>
                          <w:rFonts w:cstheme="majorBid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 w:rsidRPr="008076F3">
                        <w:rPr>
                          <w:rFonts w:cstheme="majorBidi"/>
                          <w:noProof/>
                          <w:color w:val="000000" w:themeColor="text1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4F8C3AC" wp14:editId="267768DD">
                            <wp:extent cx="1071245" cy="220550"/>
                            <wp:effectExtent l="0" t="0" r="0" b="8255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1245" cy="22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1D2E98" w14:textId="65CCF17E" w:rsidR="00A509C0" w:rsidRPr="007F2F95" w:rsidRDefault="00A509C0" w:rsidP="007F2F95">
      <w:pPr>
        <w:rPr>
          <w:rFonts w:ascii="Times New Roman" w:hAnsi="Times New Roman"/>
          <w:sz w:val="27"/>
          <w:szCs w:val="27"/>
          <w:rtl/>
        </w:rPr>
      </w:pPr>
    </w:p>
    <w:sectPr w:rsidR="00A509C0" w:rsidRPr="007F2F95" w:rsidSect="009C7FDB">
      <w:headerReference w:type="default" r:id="rId16"/>
      <w:footerReference w:type="default" r:id="rId17"/>
      <w:footerReference w:type="first" r:id="rId18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80928" w14:textId="77777777" w:rsidR="00100F20" w:rsidRDefault="00100F20" w:rsidP="00136C83">
      <w:pPr>
        <w:spacing w:after="0" w:line="240" w:lineRule="auto"/>
      </w:pPr>
      <w:r>
        <w:separator/>
      </w:r>
    </w:p>
  </w:endnote>
  <w:endnote w:type="continuationSeparator" w:id="0">
    <w:p w14:paraId="5119C903" w14:textId="77777777" w:rsidR="00100F20" w:rsidRDefault="00100F20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320084" w:rsidRPr="00E073C9" w:rsidRDefault="00320084" w:rsidP="00320084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5DBBF12D">
              <wp:simplePos x="0" y="0"/>
              <wp:positionH relativeFrom="column">
                <wp:posOffset>-445135</wp:posOffset>
              </wp:positionH>
              <wp:positionV relativeFrom="paragraph">
                <wp:posOffset>-109855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2249B229" w:rsidR="00320084" w:rsidRPr="00CF7590" w:rsidRDefault="00320084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6C4BB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6C4BBD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10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-35.05pt;margin-top:-8.65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e8gbE+IAAAAKAQAADwAAAGRycy9kb3du&#10;cmV2LnhtbEyPwU7DMAyG70i8Q2QkblvSjrFRmk5TpQkJscPGLtzSxmsrEqc02VZ4erIT3Gz50+/v&#10;z1ejNeyMg+8cSUimAhhS7XRHjYTD+2ayBOaDIq2MI5TwjR5Wxe1NrjLtLrTD8z40LIaQz5SENoQ+&#10;49zXLVrlp65HirejG6wKcR0argd1ieHW8FSIR25VR/FDq3osW6w/9ycr4bXcbNWuSu3yx5Qvb8d1&#10;/3X4mEt5fzeun4EFHMMfDFf9qA5FdKrcibRnRsJkIZKIxiFZzIBdCZE+AKskzJ7mwIuc/69Q/AI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B7yBsT4gAAAAoBAAAPAAAAAAAAAAAAAAAA&#10;AIcEAABkcnMvZG93bnJldi54bWxQSwUGAAAAAAQABADzAAAAlgUAAAAA&#10;" filled="f" stroked="f" strokeweight=".5pt">
              <v:textbox>
                <w:txbxContent>
                  <w:p w14:paraId="70642063" w14:textId="2249B229" w:rsidR="00320084" w:rsidRPr="00CF7590" w:rsidRDefault="00320084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6C4BB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6C4BBD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10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320084" w:rsidRDefault="00320084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41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">
              <v:shape id="Freeform 8" o:spid="_x0000_s1042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43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320084" w:rsidRDefault="00320084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44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320084" w:rsidRDefault="00320084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320084" w:rsidRDefault="00320084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45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320084" w:rsidRDefault="00320084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6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320084" w:rsidRDefault="00320084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46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320084" w:rsidRDefault="00320084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7ACAF" w14:textId="77777777" w:rsidR="00100F20" w:rsidRDefault="00100F20" w:rsidP="00136C83">
      <w:pPr>
        <w:spacing w:after="0" w:line="240" w:lineRule="auto"/>
      </w:pPr>
      <w:r>
        <w:separator/>
      </w:r>
    </w:p>
  </w:footnote>
  <w:footnote w:type="continuationSeparator" w:id="0">
    <w:p w14:paraId="11730A82" w14:textId="77777777" w:rsidR="00100F20" w:rsidRDefault="00100F20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7CFDD60F" w:rsidR="00320084" w:rsidRPr="00EA29C3" w:rsidRDefault="00320084" w:rsidP="00EA29C3">
    <w:pPr>
      <w:pStyle w:val="Header"/>
      <w:jc w:val="center"/>
      <w:rPr>
        <w:sz w:val="48"/>
        <w:szCs w:val="48"/>
        <w:rtl/>
      </w:rPr>
    </w:pPr>
    <w:r w:rsidRPr="00EA29C3">
      <w:rPr>
        <w:rFonts w:cstheme="majorBidi"/>
        <w:b/>
        <w:bCs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2A5B"/>
    <w:multiLevelType w:val="hybridMultilevel"/>
    <w:tmpl w:val="1C2E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80C"/>
    <w:multiLevelType w:val="hybridMultilevel"/>
    <w:tmpl w:val="E7AA1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9E1"/>
    <w:multiLevelType w:val="hybridMultilevel"/>
    <w:tmpl w:val="19A4E8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B1279"/>
    <w:multiLevelType w:val="hybridMultilevel"/>
    <w:tmpl w:val="DE40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3BCE"/>
    <w:multiLevelType w:val="hybridMultilevel"/>
    <w:tmpl w:val="41B2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140D"/>
    <w:multiLevelType w:val="hybridMultilevel"/>
    <w:tmpl w:val="DECE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85D8B"/>
    <w:multiLevelType w:val="hybridMultilevel"/>
    <w:tmpl w:val="F526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716C8"/>
    <w:multiLevelType w:val="hybridMultilevel"/>
    <w:tmpl w:val="598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B5E27"/>
    <w:multiLevelType w:val="hybridMultilevel"/>
    <w:tmpl w:val="9E30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1BB9"/>
    <w:multiLevelType w:val="hybridMultilevel"/>
    <w:tmpl w:val="9F482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854664"/>
    <w:multiLevelType w:val="hybridMultilevel"/>
    <w:tmpl w:val="7D0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C339F"/>
    <w:multiLevelType w:val="hybridMultilevel"/>
    <w:tmpl w:val="D596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94439"/>
    <w:multiLevelType w:val="hybridMultilevel"/>
    <w:tmpl w:val="F03C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A1053"/>
    <w:multiLevelType w:val="hybridMultilevel"/>
    <w:tmpl w:val="0912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C0755"/>
    <w:multiLevelType w:val="hybridMultilevel"/>
    <w:tmpl w:val="0950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20726"/>
    <w:multiLevelType w:val="hybridMultilevel"/>
    <w:tmpl w:val="E1EA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05E0"/>
    <w:multiLevelType w:val="hybridMultilevel"/>
    <w:tmpl w:val="129C3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C19E1"/>
    <w:multiLevelType w:val="hybridMultilevel"/>
    <w:tmpl w:val="E6B67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C2C71"/>
    <w:multiLevelType w:val="hybridMultilevel"/>
    <w:tmpl w:val="5052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43F02"/>
    <w:multiLevelType w:val="hybridMultilevel"/>
    <w:tmpl w:val="F7868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E5AA5"/>
    <w:multiLevelType w:val="hybridMultilevel"/>
    <w:tmpl w:val="F30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A141E"/>
    <w:multiLevelType w:val="hybridMultilevel"/>
    <w:tmpl w:val="141E1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727AB"/>
    <w:multiLevelType w:val="hybridMultilevel"/>
    <w:tmpl w:val="1696C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9624F"/>
    <w:multiLevelType w:val="hybridMultilevel"/>
    <w:tmpl w:val="70143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74B9A"/>
    <w:multiLevelType w:val="hybridMultilevel"/>
    <w:tmpl w:val="4A82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98F"/>
    <w:multiLevelType w:val="hybridMultilevel"/>
    <w:tmpl w:val="8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85F84"/>
    <w:multiLevelType w:val="hybridMultilevel"/>
    <w:tmpl w:val="4E8A8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C32E1"/>
    <w:multiLevelType w:val="hybridMultilevel"/>
    <w:tmpl w:val="38EAF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1155D0"/>
    <w:multiLevelType w:val="hybridMultilevel"/>
    <w:tmpl w:val="84D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F5B0C"/>
    <w:multiLevelType w:val="hybridMultilevel"/>
    <w:tmpl w:val="4D7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F4C1E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83E77"/>
    <w:multiLevelType w:val="hybridMultilevel"/>
    <w:tmpl w:val="2AE2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55CAD"/>
    <w:multiLevelType w:val="hybridMultilevel"/>
    <w:tmpl w:val="2090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A59C5"/>
    <w:multiLevelType w:val="hybridMultilevel"/>
    <w:tmpl w:val="692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C0A0B"/>
    <w:multiLevelType w:val="hybridMultilevel"/>
    <w:tmpl w:val="D616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F6BBA"/>
    <w:multiLevelType w:val="hybridMultilevel"/>
    <w:tmpl w:val="EB84A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7C16881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E04B1"/>
    <w:multiLevelType w:val="hybridMultilevel"/>
    <w:tmpl w:val="FA7401AA"/>
    <w:lvl w:ilvl="0" w:tplc="BD18E7D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22"/>
  </w:num>
  <w:num w:numId="4">
    <w:abstractNumId w:val="10"/>
  </w:num>
  <w:num w:numId="5">
    <w:abstractNumId w:val="7"/>
  </w:num>
  <w:num w:numId="6">
    <w:abstractNumId w:val="12"/>
  </w:num>
  <w:num w:numId="7">
    <w:abstractNumId w:val="25"/>
  </w:num>
  <w:num w:numId="8">
    <w:abstractNumId w:val="32"/>
  </w:num>
  <w:num w:numId="9">
    <w:abstractNumId w:val="6"/>
  </w:num>
  <w:num w:numId="10">
    <w:abstractNumId w:val="31"/>
  </w:num>
  <w:num w:numId="11">
    <w:abstractNumId w:val="5"/>
  </w:num>
  <w:num w:numId="12">
    <w:abstractNumId w:val="28"/>
  </w:num>
  <w:num w:numId="13">
    <w:abstractNumId w:val="8"/>
  </w:num>
  <w:num w:numId="14">
    <w:abstractNumId w:val="38"/>
  </w:num>
  <w:num w:numId="15">
    <w:abstractNumId w:val="33"/>
  </w:num>
  <w:num w:numId="16">
    <w:abstractNumId w:val="20"/>
  </w:num>
  <w:num w:numId="17">
    <w:abstractNumId w:val="37"/>
  </w:num>
  <w:num w:numId="18">
    <w:abstractNumId w:val="30"/>
  </w:num>
  <w:num w:numId="19">
    <w:abstractNumId w:val="26"/>
  </w:num>
  <w:num w:numId="20">
    <w:abstractNumId w:val="18"/>
  </w:num>
  <w:num w:numId="21">
    <w:abstractNumId w:val="16"/>
  </w:num>
  <w:num w:numId="22">
    <w:abstractNumId w:val="35"/>
  </w:num>
  <w:num w:numId="23">
    <w:abstractNumId w:val="23"/>
  </w:num>
  <w:num w:numId="24">
    <w:abstractNumId w:val="11"/>
  </w:num>
  <w:num w:numId="25">
    <w:abstractNumId w:val="19"/>
  </w:num>
  <w:num w:numId="26">
    <w:abstractNumId w:val="1"/>
  </w:num>
  <w:num w:numId="27">
    <w:abstractNumId w:val="17"/>
  </w:num>
  <w:num w:numId="28">
    <w:abstractNumId w:val="2"/>
  </w:num>
  <w:num w:numId="29">
    <w:abstractNumId w:val="27"/>
  </w:num>
  <w:num w:numId="30">
    <w:abstractNumId w:val="15"/>
  </w:num>
  <w:num w:numId="31">
    <w:abstractNumId w:val="9"/>
  </w:num>
  <w:num w:numId="32">
    <w:abstractNumId w:val="3"/>
  </w:num>
  <w:num w:numId="33">
    <w:abstractNumId w:val="34"/>
  </w:num>
  <w:num w:numId="34">
    <w:abstractNumId w:val="21"/>
  </w:num>
  <w:num w:numId="35">
    <w:abstractNumId w:val="0"/>
  </w:num>
  <w:num w:numId="36">
    <w:abstractNumId w:val="13"/>
  </w:num>
  <w:num w:numId="37">
    <w:abstractNumId w:val="24"/>
  </w:num>
  <w:num w:numId="38">
    <w:abstractNumId w:val="29"/>
  </w:num>
  <w:num w:numId="3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5A13"/>
    <w:rsid w:val="00007E5F"/>
    <w:rsid w:val="00007FF5"/>
    <w:rsid w:val="0001012B"/>
    <w:rsid w:val="000102C0"/>
    <w:rsid w:val="00011501"/>
    <w:rsid w:val="00014450"/>
    <w:rsid w:val="00021287"/>
    <w:rsid w:val="0002642B"/>
    <w:rsid w:val="00026A98"/>
    <w:rsid w:val="00030C48"/>
    <w:rsid w:val="00031DF6"/>
    <w:rsid w:val="00036970"/>
    <w:rsid w:val="00040FDF"/>
    <w:rsid w:val="0004669F"/>
    <w:rsid w:val="0004702D"/>
    <w:rsid w:val="00047B80"/>
    <w:rsid w:val="00052638"/>
    <w:rsid w:val="00054A2D"/>
    <w:rsid w:val="000561D0"/>
    <w:rsid w:val="0006059F"/>
    <w:rsid w:val="000608EF"/>
    <w:rsid w:val="00061E91"/>
    <w:rsid w:val="00067373"/>
    <w:rsid w:val="000801FA"/>
    <w:rsid w:val="00082416"/>
    <w:rsid w:val="0008692E"/>
    <w:rsid w:val="00093271"/>
    <w:rsid w:val="0009384C"/>
    <w:rsid w:val="000943EE"/>
    <w:rsid w:val="000A211E"/>
    <w:rsid w:val="000A5BED"/>
    <w:rsid w:val="000B27CB"/>
    <w:rsid w:val="000B2A17"/>
    <w:rsid w:val="000B2CA2"/>
    <w:rsid w:val="000B437D"/>
    <w:rsid w:val="000B734D"/>
    <w:rsid w:val="000C1E47"/>
    <w:rsid w:val="000C2AB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20"/>
    <w:rsid w:val="00100FC0"/>
    <w:rsid w:val="00103B82"/>
    <w:rsid w:val="00105B02"/>
    <w:rsid w:val="00105FEE"/>
    <w:rsid w:val="0010629C"/>
    <w:rsid w:val="00107B77"/>
    <w:rsid w:val="00107F2E"/>
    <w:rsid w:val="001218A7"/>
    <w:rsid w:val="0013168C"/>
    <w:rsid w:val="00132FFC"/>
    <w:rsid w:val="0013483B"/>
    <w:rsid w:val="00134FE0"/>
    <w:rsid w:val="00136C83"/>
    <w:rsid w:val="001449AE"/>
    <w:rsid w:val="00147FBF"/>
    <w:rsid w:val="001512CB"/>
    <w:rsid w:val="001517DC"/>
    <w:rsid w:val="00153718"/>
    <w:rsid w:val="00153E74"/>
    <w:rsid w:val="00161F4C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54E8"/>
    <w:rsid w:val="001A5C80"/>
    <w:rsid w:val="001A5D9B"/>
    <w:rsid w:val="001A6CE4"/>
    <w:rsid w:val="001A73FD"/>
    <w:rsid w:val="001B11AA"/>
    <w:rsid w:val="001B1647"/>
    <w:rsid w:val="001B1833"/>
    <w:rsid w:val="001B4225"/>
    <w:rsid w:val="001B55B2"/>
    <w:rsid w:val="001C5E38"/>
    <w:rsid w:val="001C6337"/>
    <w:rsid w:val="001C638C"/>
    <w:rsid w:val="001D1862"/>
    <w:rsid w:val="001D1DE8"/>
    <w:rsid w:val="001D1E41"/>
    <w:rsid w:val="001E0C46"/>
    <w:rsid w:val="001E1F2C"/>
    <w:rsid w:val="001E26C8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416"/>
    <w:rsid w:val="002225E1"/>
    <w:rsid w:val="00222C8F"/>
    <w:rsid w:val="00222DBA"/>
    <w:rsid w:val="002313A7"/>
    <w:rsid w:val="002338DC"/>
    <w:rsid w:val="002338F8"/>
    <w:rsid w:val="00235E79"/>
    <w:rsid w:val="00237039"/>
    <w:rsid w:val="002405B2"/>
    <w:rsid w:val="00241FF7"/>
    <w:rsid w:val="00244D85"/>
    <w:rsid w:val="00244E47"/>
    <w:rsid w:val="0024655C"/>
    <w:rsid w:val="002467E7"/>
    <w:rsid w:val="0025077C"/>
    <w:rsid w:val="00251569"/>
    <w:rsid w:val="0025288D"/>
    <w:rsid w:val="002541BD"/>
    <w:rsid w:val="00255FB4"/>
    <w:rsid w:val="00257718"/>
    <w:rsid w:val="00257A1F"/>
    <w:rsid w:val="00262E9E"/>
    <w:rsid w:val="00267EBA"/>
    <w:rsid w:val="00272888"/>
    <w:rsid w:val="002766BB"/>
    <w:rsid w:val="00277837"/>
    <w:rsid w:val="00277A3D"/>
    <w:rsid w:val="00283F9A"/>
    <w:rsid w:val="00290200"/>
    <w:rsid w:val="002A0110"/>
    <w:rsid w:val="002A1E03"/>
    <w:rsid w:val="002A4F9E"/>
    <w:rsid w:val="002A5BEE"/>
    <w:rsid w:val="002A5CB7"/>
    <w:rsid w:val="002A63C2"/>
    <w:rsid w:val="002B13BF"/>
    <w:rsid w:val="002B7728"/>
    <w:rsid w:val="002C05DD"/>
    <w:rsid w:val="002C16AB"/>
    <w:rsid w:val="002C26F1"/>
    <w:rsid w:val="002C7F38"/>
    <w:rsid w:val="002D407D"/>
    <w:rsid w:val="002D40F0"/>
    <w:rsid w:val="002D5C66"/>
    <w:rsid w:val="002D6F18"/>
    <w:rsid w:val="002E3050"/>
    <w:rsid w:val="002E67F1"/>
    <w:rsid w:val="002E6A23"/>
    <w:rsid w:val="002F23C3"/>
    <w:rsid w:val="00300077"/>
    <w:rsid w:val="00300F3F"/>
    <w:rsid w:val="00301357"/>
    <w:rsid w:val="00304FA8"/>
    <w:rsid w:val="00320084"/>
    <w:rsid w:val="0032183D"/>
    <w:rsid w:val="00324389"/>
    <w:rsid w:val="003267DE"/>
    <w:rsid w:val="003326D8"/>
    <w:rsid w:val="00333EDA"/>
    <w:rsid w:val="0033597E"/>
    <w:rsid w:val="0033689A"/>
    <w:rsid w:val="003369E8"/>
    <w:rsid w:val="00345E5F"/>
    <w:rsid w:val="00347E60"/>
    <w:rsid w:val="003564F7"/>
    <w:rsid w:val="00363B8F"/>
    <w:rsid w:val="003738E7"/>
    <w:rsid w:val="00373C14"/>
    <w:rsid w:val="00373DB2"/>
    <w:rsid w:val="003776C1"/>
    <w:rsid w:val="0038058B"/>
    <w:rsid w:val="0038157B"/>
    <w:rsid w:val="00382259"/>
    <w:rsid w:val="0038299C"/>
    <w:rsid w:val="00385BA6"/>
    <w:rsid w:val="0038664B"/>
    <w:rsid w:val="0038765F"/>
    <w:rsid w:val="003960D2"/>
    <w:rsid w:val="00396EB8"/>
    <w:rsid w:val="0039765A"/>
    <w:rsid w:val="003A18B5"/>
    <w:rsid w:val="003A4300"/>
    <w:rsid w:val="003A5B32"/>
    <w:rsid w:val="003A652F"/>
    <w:rsid w:val="003B052A"/>
    <w:rsid w:val="003C3768"/>
    <w:rsid w:val="003C7FB0"/>
    <w:rsid w:val="003D47CB"/>
    <w:rsid w:val="003E191D"/>
    <w:rsid w:val="003E1D5D"/>
    <w:rsid w:val="003E1F79"/>
    <w:rsid w:val="003E30F1"/>
    <w:rsid w:val="003E37CD"/>
    <w:rsid w:val="003E44E2"/>
    <w:rsid w:val="003E76EF"/>
    <w:rsid w:val="003E7D15"/>
    <w:rsid w:val="003F0063"/>
    <w:rsid w:val="003F2726"/>
    <w:rsid w:val="003F2DE9"/>
    <w:rsid w:val="00400570"/>
    <w:rsid w:val="00400AB1"/>
    <w:rsid w:val="00400FC9"/>
    <w:rsid w:val="004050B1"/>
    <w:rsid w:val="004116B7"/>
    <w:rsid w:val="0041765A"/>
    <w:rsid w:val="0042275F"/>
    <w:rsid w:val="00425CE9"/>
    <w:rsid w:val="00425EAC"/>
    <w:rsid w:val="0042768B"/>
    <w:rsid w:val="00433621"/>
    <w:rsid w:val="00434FFA"/>
    <w:rsid w:val="00441561"/>
    <w:rsid w:val="0044284A"/>
    <w:rsid w:val="004501F7"/>
    <w:rsid w:val="00453CEC"/>
    <w:rsid w:val="00453DDB"/>
    <w:rsid w:val="004551A1"/>
    <w:rsid w:val="0045752C"/>
    <w:rsid w:val="00457C60"/>
    <w:rsid w:val="00457D7C"/>
    <w:rsid w:val="00460575"/>
    <w:rsid w:val="00467183"/>
    <w:rsid w:val="00472BD5"/>
    <w:rsid w:val="004800FD"/>
    <w:rsid w:val="00482155"/>
    <w:rsid w:val="0048418A"/>
    <w:rsid w:val="00484C52"/>
    <w:rsid w:val="00484CB9"/>
    <w:rsid w:val="00486288"/>
    <w:rsid w:val="004903EE"/>
    <w:rsid w:val="00497CBF"/>
    <w:rsid w:val="004A24EE"/>
    <w:rsid w:val="004A49CE"/>
    <w:rsid w:val="004B0372"/>
    <w:rsid w:val="004C1C79"/>
    <w:rsid w:val="004C308F"/>
    <w:rsid w:val="004C7300"/>
    <w:rsid w:val="004C797B"/>
    <w:rsid w:val="004D3532"/>
    <w:rsid w:val="004D6B4B"/>
    <w:rsid w:val="004E4A21"/>
    <w:rsid w:val="004F12C8"/>
    <w:rsid w:val="004F2212"/>
    <w:rsid w:val="004F4367"/>
    <w:rsid w:val="004F5439"/>
    <w:rsid w:val="004F5D1E"/>
    <w:rsid w:val="004F716D"/>
    <w:rsid w:val="00502268"/>
    <w:rsid w:val="00504625"/>
    <w:rsid w:val="00504F42"/>
    <w:rsid w:val="00505A65"/>
    <w:rsid w:val="00511EDD"/>
    <w:rsid w:val="0051230C"/>
    <w:rsid w:val="0051318A"/>
    <w:rsid w:val="005149AE"/>
    <w:rsid w:val="00515343"/>
    <w:rsid w:val="005154E0"/>
    <w:rsid w:val="005175D5"/>
    <w:rsid w:val="00517BFC"/>
    <w:rsid w:val="00521BFA"/>
    <w:rsid w:val="00523AD7"/>
    <w:rsid w:val="00523E56"/>
    <w:rsid w:val="00525B44"/>
    <w:rsid w:val="00525CD8"/>
    <w:rsid w:val="00527869"/>
    <w:rsid w:val="00527DAE"/>
    <w:rsid w:val="00536A9F"/>
    <w:rsid w:val="00540A2E"/>
    <w:rsid w:val="00541254"/>
    <w:rsid w:val="00546AB3"/>
    <w:rsid w:val="00547018"/>
    <w:rsid w:val="0055114A"/>
    <w:rsid w:val="00551364"/>
    <w:rsid w:val="005523E5"/>
    <w:rsid w:val="005549BC"/>
    <w:rsid w:val="0055685F"/>
    <w:rsid w:val="00557228"/>
    <w:rsid w:val="00563CFB"/>
    <w:rsid w:val="00565160"/>
    <w:rsid w:val="00567A3E"/>
    <w:rsid w:val="005716B8"/>
    <w:rsid w:val="0057427B"/>
    <w:rsid w:val="00582AAC"/>
    <w:rsid w:val="00582D85"/>
    <w:rsid w:val="00597CA8"/>
    <w:rsid w:val="005A1E43"/>
    <w:rsid w:val="005A60EA"/>
    <w:rsid w:val="005A715F"/>
    <w:rsid w:val="005B3D2C"/>
    <w:rsid w:val="005B4CB9"/>
    <w:rsid w:val="005B6D7D"/>
    <w:rsid w:val="005C05DC"/>
    <w:rsid w:val="005C0A98"/>
    <w:rsid w:val="005C2F3C"/>
    <w:rsid w:val="005C7095"/>
    <w:rsid w:val="005D4880"/>
    <w:rsid w:val="005E09BE"/>
    <w:rsid w:val="005E1FEE"/>
    <w:rsid w:val="005E4ACD"/>
    <w:rsid w:val="005E5882"/>
    <w:rsid w:val="005F0D78"/>
    <w:rsid w:val="005F28AE"/>
    <w:rsid w:val="005F2E8A"/>
    <w:rsid w:val="005F38BE"/>
    <w:rsid w:val="006011D2"/>
    <w:rsid w:val="00601B43"/>
    <w:rsid w:val="00602253"/>
    <w:rsid w:val="006032B4"/>
    <w:rsid w:val="006126C8"/>
    <w:rsid w:val="0061295A"/>
    <w:rsid w:val="00613AA4"/>
    <w:rsid w:val="0061759A"/>
    <w:rsid w:val="006212B5"/>
    <w:rsid w:val="00621756"/>
    <w:rsid w:val="00623563"/>
    <w:rsid w:val="006244C0"/>
    <w:rsid w:val="006251FD"/>
    <w:rsid w:val="0063086A"/>
    <w:rsid w:val="00634FBC"/>
    <w:rsid w:val="00636E65"/>
    <w:rsid w:val="00637548"/>
    <w:rsid w:val="00637A31"/>
    <w:rsid w:val="00640FEE"/>
    <w:rsid w:val="00643EC8"/>
    <w:rsid w:val="006479D4"/>
    <w:rsid w:val="00650D6E"/>
    <w:rsid w:val="00650FBF"/>
    <w:rsid w:val="00651390"/>
    <w:rsid w:val="00657C6C"/>
    <w:rsid w:val="00661786"/>
    <w:rsid w:val="0066283F"/>
    <w:rsid w:val="00682AEB"/>
    <w:rsid w:val="006852EA"/>
    <w:rsid w:val="00687A20"/>
    <w:rsid w:val="0069012F"/>
    <w:rsid w:val="0069781D"/>
    <w:rsid w:val="00697E93"/>
    <w:rsid w:val="006A1996"/>
    <w:rsid w:val="006A35DB"/>
    <w:rsid w:val="006A4F8A"/>
    <w:rsid w:val="006A7D73"/>
    <w:rsid w:val="006B0B4B"/>
    <w:rsid w:val="006B1835"/>
    <w:rsid w:val="006B2B40"/>
    <w:rsid w:val="006B6CF3"/>
    <w:rsid w:val="006B7D0E"/>
    <w:rsid w:val="006C28C8"/>
    <w:rsid w:val="006C3033"/>
    <w:rsid w:val="006C4BBD"/>
    <w:rsid w:val="006C5BBF"/>
    <w:rsid w:val="006D2E61"/>
    <w:rsid w:val="006D3BD1"/>
    <w:rsid w:val="006E45D8"/>
    <w:rsid w:val="006F2BD9"/>
    <w:rsid w:val="006F5599"/>
    <w:rsid w:val="006F6E8D"/>
    <w:rsid w:val="006F7FB7"/>
    <w:rsid w:val="00703D53"/>
    <w:rsid w:val="0070437B"/>
    <w:rsid w:val="0070465C"/>
    <w:rsid w:val="00704F5B"/>
    <w:rsid w:val="00705285"/>
    <w:rsid w:val="0071049F"/>
    <w:rsid w:val="00711CB3"/>
    <w:rsid w:val="00717516"/>
    <w:rsid w:val="007178C7"/>
    <w:rsid w:val="00721EE2"/>
    <w:rsid w:val="0072274E"/>
    <w:rsid w:val="007322E0"/>
    <w:rsid w:val="00737B82"/>
    <w:rsid w:val="00741333"/>
    <w:rsid w:val="007415E0"/>
    <w:rsid w:val="0074173C"/>
    <w:rsid w:val="00742C8F"/>
    <w:rsid w:val="00743DC9"/>
    <w:rsid w:val="00747456"/>
    <w:rsid w:val="007512A2"/>
    <w:rsid w:val="007513D9"/>
    <w:rsid w:val="00753CD3"/>
    <w:rsid w:val="00754C72"/>
    <w:rsid w:val="007557E9"/>
    <w:rsid w:val="00760220"/>
    <w:rsid w:val="00763D3A"/>
    <w:rsid w:val="0076586A"/>
    <w:rsid w:val="0076700B"/>
    <w:rsid w:val="00772C09"/>
    <w:rsid w:val="007774A0"/>
    <w:rsid w:val="007808F3"/>
    <w:rsid w:val="007811B9"/>
    <w:rsid w:val="00782E78"/>
    <w:rsid w:val="00786400"/>
    <w:rsid w:val="00790F03"/>
    <w:rsid w:val="00792801"/>
    <w:rsid w:val="007A0A9E"/>
    <w:rsid w:val="007A5237"/>
    <w:rsid w:val="007A6767"/>
    <w:rsid w:val="007A69D2"/>
    <w:rsid w:val="007A76B1"/>
    <w:rsid w:val="007B292C"/>
    <w:rsid w:val="007B6787"/>
    <w:rsid w:val="007C0AD6"/>
    <w:rsid w:val="007C223E"/>
    <w:rsid w:val="007C3956"/>
    <w:rsid w:val="007C7F95"/>
    <w:rsid w:val="007D2124"/>
    <w:rsid w:val="007D51F7"/>
    <w:rsid w:val="007D6223"/>
    <w:rsid w:val="007D74E9"/>
    <w:rsid w:val="007E0883"/>
    <w:rsid w:val="007E2B11"/>
    <w:rsid w:val="007E5E6D"/>
    <w:rsid w:val="007E6BF9"/>
    <w:rsid w:val="007F2F95"/>
    <w:rsid w:val="00801729"/>
    <w:rsid w:val="00806FBB"/>
    <w:rsid w:val="008076F3"/>
    <w:rsid w:val="00814534"/>
    <w:rsid w:val="00815099"/>
    <w:rsid w:val="00816712"/>
    <w:rsid w:val="008206F8"/>
    <w:rsid w:val="008212CC"/>
    <w:rsid w:val="00826722"/>
    <w:rsid w:val="00827CAA"/>
    <w:rsid w:val="00830EA5"/>
    <w:rsid w:val="008314B0"/>
    <w:rsid w:val="0083333F"/>
    <w:rsid w:val="00841753"/>
    <w:rsid w:val="008429BD"/>
    <w:rsid w:val="008478E5"/>
    <w:rsid w:val="008500D2"/>
    <w:rsid w:val="008533FF"/>
    <w:rsid w:val="00853BB9"/>
    <w:rsid w:val="0086060E"/>
    <w:rsid w:val="00861562"/>
    <w:rsid w:val="00862CB3"/>
    <w:rsid w:val="0086779E"/>
    <w:rsid w:val="00877A75"/>
    <w:rsid w:val="00882295"/>
    <w:rsid w:val="00882CE3"/>
    <w:rsid w:val="00884978"/>
    <w:rsid w:val="00886A36"/>
    <w:rsid w:val="00886C66"/>
    <w:rsid w:val="0089124F"/>
    <w:rsid w:val="00892E71"/>
    <w:rsid w:val="008962F0"/>
    <w:rsid w:val="008A04C2"/>
    <w:rsid w:val="008A2777"/>
    <w:rsid w:val="008A4FE8"/>
    <w:rsid w:val="008A4FFB"/>
    <w:rsid w:val="008A6F27"/>
    <w:rsid w:val="008B0A60"/>
    <w:rsid w:val="008B0C82"/>
    <w:rsid w:val="008B1FBA"/>
    <w:rsid w:val="008B38CE"/>
    <w:rsid w:val="008B3C32"/>
    <w:rsid w:val="008B4150"/>
    <w:rsid w:val="008B4FF9"/>
    <w:rsid w:val="008B675E"/>
    <w:rsid w:val="008B681C"/>
    <w:rsid w:val="008C08E3"/>
    <w:rsid w:val="008C0B35"/>
    <w:rsid w:val="008C0CE3"/>
    <w:rsid w:val="008C1351"/>
    <w:rsid w:val="008C1A22"/>
    <w:rsid w:val="008C1FF0"/>
    <w:rsid w:val="008C2D95"/>
    <w:rsid w:val="008C3467"/>
    <w:rsid w:val="008E2737"/>
    <w:rsid w:val="008F3C08"/>
    <w:rsid w:val="008F51FB"/>
    <w:rsid w:val="008F6C79"/>
    <w:rsid w:val="008F6DA8"/>
    <w:rsid w:val="008F7638"/>
    <w:rsid w:val="00901870"/>
    <w:rsid w:val="00902FFA"/>
    <w:rsid w:val="0090526C"/>
    <w:rsid w:val="00916AEF"/>
    <w:rsid w:val="00926726"/>
    <w:rsid w:val="00927D15"/>
    <w:rsid w:val="00932502"/>
    <w:rsid w:val="0093344C"/>
    <w:rsid w:val="00933FFF"/>
    <w:rsid w:val="00936BC0"/>
    <w:rsid w:val="009407D0"/>
    <w:rsid w:val="00944332"/>
    <w:rsid w:val="009462DB"/>
    <w:rsid w:val="00947673"/>
    <w:rsid w:val="00950F66"/>
    <w:rsid w:val="009558D3"/>
    <w:rsid w:val="00956741"/>
    <w:rsid w:val="00956F34"/>
    <w:rsid w:val="009606EE"/>
    <w:rsid w:val="00961FE5"/>
    <w:rsid w:val="00966189"/>
    <w:rsid w:val="009664A1"/>
    <w:rsid w:val="00972391"/>
    <w:rsid w:val="00974595"/>
    <w:rsid w:val="0097476E"/>
    <w:rsid w:val="009770A2"/>
    <w:rsid w:val="00993C7E"/>
    <w:rsid w:val="009941BA"/>
    <w:rsid w:val="00995A7A"/>
    <w:rsid w:val="00997E01"/>
    <w:rsid w:val="009A13F4"/>
    <w:rsid w:val="009A1F94"/>
    <w:rsid w:val="009A357F"/>
    <w:rsid w:val="009B0D5A"/>
    <w:rsid w:val="009C1612"/>
    <w:rsid w:val="009C1CE1"/>
    <w:rsid w:val="009C61BA"/>
    <w:rsid w:val="009C7FDB"/>
    <w:rsid w:val="009D7CB0"/>
    <w:rsid w:val="009E0CAA"/>
    <w:rsid w:val="009E21E7"/>
    <w:rsid w:val="009E343F"/>
    <w:rsid w:val="009E73BA"/>
    <w:rsid w:val="009F4105"/>
    <w:rsid w:val="009F6D63"/>
    <w:rsid w:val="00A0171B"/>
    <w:rsid w:val="00A03B26"/>
    <w:rsid w:val="00A0744A"/>
    <w:rsid w:val="00A13AE8"/>
    <w:rsid w:val="00A2086C"/>
    <w:rsid w:val="00A22791"/>
    <w:rsid w:val="00A22BE4"/>
    <w:rsid w:val="00A37B2D"/>
    <w:rsid w:val="00A4195D"/>
    <w:rsid w:val="00A43B06"/>
    <w:rsid w:val="00A509C0"/>
    <w:rsid w:val="00A6295F"/>
    <w:rsid w:val="00A63320"/>
    <w:rsid w:val="00A70F06"/>
    <w:rsid w:val="00A71C1F"/>
    <w:rsid w:val="00A745D8"/>
    <w:rsid w:val="00A82C2D"/>
    <w:rsid w:val="00A862D9"/>
    <w:rsid w:val="00A96066"/>
    <w:rsid w:val="00AA0094"/>
    <w:rsid w:val="00AA19A6"/>
    <w:rsid w:val="00AA2E1E"/>
    <w:rsid w:val="00AA3A9A"/>
    <w:rsid w:val="00AA4E78"/>
    <w:rsid w:val="00AA5159"/>
    <w:rsid w:val="00AB087D"/>
    <w:rsid w:val="00AC58B1"/>
    <w:rsid w:val="00AD23B0"/>
    <w:rsid w:val="00AD28A7"/>
    <w:rsid w:val="00AD52B3"/>
    <w:rsid w:val="00AD5C7A"/>
    <w:rsid w:val="00AD6324"/>
    <w:rsid w:val="00AD659F"/>
    <w:rsid w:val="00AE4396"/>
    <w:rsid w:val="00AF012A"/>
    <w:rsid w:val="00AF2B28"/>
    <w:rsid w:val="00AF2F48"/>
    <w:rsid w:val="00B00A3E"/>
    <w:rsid w:val="00B01DDC"/>
    <w:rsid w:val="00B0255E"/>
    <w:rsid w:val="00B0434F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3C7A"/>
    <w:rsid w:val="00B55D38"/>
    <w:rsid w:val="00B62365"/>
    <w:rsid w:val="00B631CC"/>
    <w:rsid w:val="00B65F2D"/>
    <w:rsid w:val="00B7165F"/>
    <w:rsid w:val="00B75F5A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655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C01D24"/>
    <w:rsid w:val="00C04B7B"/>
    <w:rsid w:val="00C06AFB"/>
    <w:rsid w:val="00C0772D"/>
    <w:rsid w:val="00C07ECE"/>
    <w:rsid w:val="00C11286"/>
    <w:rsid w:val="00C12168"/>
    <w:rsid w:val="00C13F32"/>
    <w:rsid w:val="00C21436"/>
    <w:rsid w:val="00C21C95"/>
    <w:rsid w:val="00C27BD2"/>
    <w:rsid w:val="00C36036"/>
    <w:rsid w:val="00C362D9"/>
    <w:rsid w:val="00C3752A"/>
    <w:rsid w:val="00C37E09"/>
    <w:rsid w:val="00C4141B"/>
    <w:rsid w:val="00C41FAF"/>
    <w:rsid w:val="00C426E3"/>
    <w:rsid w:val="00C46207"/>
    <w:rsid w:val="00C5623B"/>
    <w:rsid w:val="00C56E46"/>
    <w:rsid w:val="00C604B5"/>
    <w:rsid w:val="00C62697"/>
    <w:rsid w:val="00C6276F"/>
    <w:rsid w:val="00C63340"/>
    <w:rsid w:val="00C665B6"/>
    <w:rsid w:val="00C71D24"/>
    <w:rsid w:val="00C72F99"/>
    <w:rsid w:val="00C73A09"/>
    <w:rsid w:val="00C74C11"/>
    <w:rsid w:val="00C82301"/>
    <w:rsid w:val="00C83D98"/>
    <w:rsid w:val="00C85D13"/>
    <w:rsid w:val="00C86759"/>
    <w:rsid w:val="00C92AF9"/>
    <w:rsid w:val="00CA04E7"/>
    <w:rsid w:val="00CA0DEE"/>
    <w:rsid w:val="00CA2A17"/>
    <w:rsid w:val="00CA3BEB"/>
    <w:rsid w:val="00CA47DD"/>
    <w:rsid w:val="00CA6FB2"/>
    <w:rsid w:val="00CB3005"/>
    <w:rsid w:val="00CB5411"/>
    <w:rsid w:val="00CC0DC9"/>
    <w:rsid w:val="00CC54FC"/>
    <w:rsid w:val="00CD03A0"/>
    <w:rsid w:val="00CD5379"/>
    <w:rsid w:val="00CD63AC"/>
    <w:rsid w:val="00CD65D8"/>
    <w:rsid w:val="00CD6932"/>
    <w:rsid w:val="00CE4E6D"/>
    <w:rsid w:val="00CF7590"/>
    <w:rsid w:val="00CF789A"/>
    <w:rsid w:val="00D01E86"/>
    <w:rsid w:val="00D05370"/>
    <w:rsid w:val="00D12F2D"/>
    <w:rsid w:val="00D13B10"/>
    <w:rsid w:val="00D13D72"/>
    <w:rsid w:val="00D14B32"/>
    <w:rsid w:val="00D14FD9"/>
    <w:rsid w:val="00D2273E"/>
    <w:rsid w:val="00D22AC9"/>
    <w:rsid w:val="00D254B8"/>
    <w:rsid w:val="00D33C17"/>
    <w:rsid w:val="00D41861"/>
    <w:rsid w:val="00D4426D"/>
    <w:rsid w:val="00D468BC"/>
    <w:rsid w:val="00D46B1C"/>
    <w:rsid w:val="00D5188A"/>
    <w:rsid w:val="00D55ED3"/>
    <w:rsid w:val="00D57533"/>
    <w:rsid w:val="00D6082E"/>
    <w:rsid w:val="00D667EA"/>
    <w:rsid w:val="00D80097"/>
    <w:rsid w:val="00D8714C"/>
    <w:rsid w:val="00D90ACC"/>
    <w:rsid w:val="00D922AB"/>
    <w:rsid w:val="00D961E4"/>
    <w:rsid w:val="00DA0B05"/>
    <w:rsid w:val="00DA269C"/>
    <w:rsid w:val="00DA46FD"/>
    <w:rsid w:val="00DA730A"/>
    <w:rsid w:val="00DA7D5C"/>
    <w:rsid w:val="00DB0A5B"/>
    <w:rsid w:val="00DB2665"/>
    <w:rsid w:val="00DB7AC0"/>
    <w:rsid w:val="00DC2FEB"/>
    <w:rsid w:val="00DD29D4"/>
    <w:rsid w:val="00DD2AB4"/>
    <w:rsid w:val="00DD60F9"/>
    <w:rsid w:val="00DE28DF"/>
    <w:rsid w:val="00DE2DDA"/>
    <w:rsid w:val="00DE5B64"/>
    <w:rsid w:val="00DF1777"/>
    <w:rsid w:val="00E000F7"/>
    <w:rsid w:val="00E010F2"/>
    <w:rsid w:val="00E02B12"/>
    <w:rsid w:val="00E02D5B"/>
    <w:rsid w:val="00E073CC"/>
    <w:rsid w:val="00E112F9"/>
    <w:rsid w:val="00E136DF"/>
    <w:rsid w:val="00E15713"/>
    <w:rsid w:val="00E16BE1"/>
    <w:rsid w:val="00E20A11"/>
    <w:rsid w:val="00E260B9"/>
    <w:rsid w:val="00E26A6D"/>
    <w:rsid w:val="00E320FA"/>
    <w:rsid w:val="00E322D4"/>
    <w:rsid w:val="00E33D05"/>
    <w:rsid w:val="00E3543E"/>
    <w:rsid w:val="00E43762"/>
    <w:rsid w:val="00E44025"/>
    <w:rsid w:val="00E4743C"/>
    <w:rsid w:val="00E51B6E"/>
    <w:rsid w:val="00E52E63"/>
    <w:rsid w:val="00E53BF8"/>
    <w:rsid w:val="00E55F9A"/>
    <w:rsid w:val="00E60AFE"/>
    <w:rsid w:val="00E62997"/>
    <w:rsid w:val="00E647C2"/>
    <w:rsid w:val="00E655CE"/>
    <w:rsid w:val="00E72C4F"/>
    <w:rsid w:val="00E82A83"/>
    <w:rsid w:val="00E83C1F"/>
    <w:rsid w:val="00E870CE"/>
    <w:rsid w:val="00E936A2"/>
    <w:rsid w:val="00EA29C3"/>
    <w:rsid w:val="00EB3C24"/>
    <w:rsid w:val="00EB3E6F"/>
    <w:rsid w:val="00EB4DD3"/>
    <w:rsid w:val="00EC033D"/>
    <w:rsid w:val="00EC3352"/>
    <w:rsid w:val="00EC62D6"/>
    <w:rsid w:val="00EC6B66"/>
    <w:rsid w:val="00ED3E7D"/>
    <w:rsid w:val="00EE1B08"/>
    <w:rsid w:val="00EE3151"/>
    <w:rsid w:val="00EE45DF"/>
    <w:rsid w:val="00EE65A4"/>
    <w:rsid w:val="00EE726B"/>
    <w:rsid w:val="00EE7396"/>
    <w:rsid w:val="00EE741B"/>
    <w:rsid w:val="00EF5B4E"/>
    <w:rsid w:val="00EF5E96"/>
    <w:rsid w:val="00F024CB"/>
    <w:rsid w:val="00F02D26"/>
    <w:rsid w:val="00F04E93"/>
    <w:rsid w:val="00F058B1"/>
    <w:rsid w:val="00F05A99"/>
    <w:rsid w:val="00F07F8E"/>
    <w:rsid w:val="00F1091A"/>
    <w:rsid w:val="00F11232"/>
    <w:rsid w:val="00F12682"/>
    <w:rsid w:val="00F12E3A"/>
    <w:rsid w:val="00F16D2A"/>
    <w:rsid w:val="00F1763B"/>
    <w:rsid w:val="00F20525"/>
    <w:rsid w:val="00F214E3"/>
    <w:rsid w:val="00F224A7"/>
    <w:rsid w:val="00F22929"/>
    <w:rsid w:val="00F24DBF"/>
    <w:rsid w:val="00F2524F"/>
    <w:rsid w:val="00F32B1A"/>
    <w:rsid w:val="00F35908"/>
    <w:rsid w:val="00F359FD"/>
    <w:rsid w:val="00F4372A"/>
    <w:rsid w:val="00F446C8"/>
    <w:rsid w:val="00F45677"/>
    <w:rsid w:val="00F501E9"/>
    <w:rsid w:val="00F5046F"/>
    <w:rsid w:val="00F53CEE"/>
    <w:rsid w:val="00F557FE"/>
    <w:rsid w:val="00F5679F"/>
    <w:rsid w:val="00F5698C"/>
    <w:rsid w:val="00F604F8"/>
    <w:rsid w:val="00F61C88"/>
    <w:rsid w:val="00F62DD4"/>
    <w:rsid w:val="00F63109"/>
    <w:rsid w:val="00F647A0"/>
    <w:rsid w:val="00F75B14"/>
    <w:rsid w:val="00F75F4A"/>
    <w:rsid w:val="00F763EE"/>
    <w:rsid w:val="00F778FA"/>
    <w:rsid w:val="00F82959"/>
    <w:rsid w:val="00F8646A"/>
    <w:rsid w:val="00F8767A"/>
    <w:rsid w:val="00F9245B"/>
    <w:rsid w:val="00F970D6"/>
    <w:rsid w:val="00F97C64"/>
    <w:rsid w:val="00FA1607"/>
    <w:rsid w:val="00FA3E51"/>
    <w:rsid w:val="00FA51B7"/>
    <w:rsid w:val="00FA6040"/>
    <w:rsid w:val="00FA632B"/>
    <w:rsid w:val="00FB46A8"/>
    <w:rsid w:val="00FB51E1"/>
    <w:rsid w:val="00FC0895"/>
    <w:rsid w:val="00FC0F79"/>
    <w:rsid w:val="00FC171C"/>
    <w:rsid w:val="00FC17AF"/>
    <w:rsid w:val="00FC2A67"/>
    <w:rsid w:val="00FC5515"/>
    <w:rsid w:val="00FC57C7"/>
    <w:rsid w:val="00FC5959"/>
    <w:rsid w:val="00FC5985"/>
    <w:rsid w:val="00FC68A5"/>
    <w:rsid w:val="00FC7583"/>
    <w:rsid w:val="00FC7E27"/>
    <w:rsid w:val="00FD078D"/>
    <w:rsid w:val="00FD1212"/>
    <w:rsid w:val="00FD189A"/>
    <w:rsid w:val="00FE07EB"/>
    <w:rsid w:val="00FE10CF"/>
    <w:rsid w:val="00FE173E"/>
    <w:rsid w:val="00FE371A"/>
    <w:rsid w:val="00FF0D4F"/>
    <w:rsid w:val="00FF127E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4D6B4B"/>
    <w:pPr>
      <w:keepNext/>
      <w:keepLines/>
      <w:spacing w:before="480"/>
      <w:ind w:right="-1026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4D6B4B"/>
    <w:rPr>
      <w:rFonts w:eastAsiaTheme="majorEastAsia" w:cs="B Nazanin"/>
      <w:b/>
      <w:bCs/>
      <w:sz w:val="40"/>
      <w:szCs w:val="4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38157B"/>
    <w:pPr>
      <w:spacing w:after="200" w:line="240" w:lineRule="auto"/>
      <w:contextualSpacing/>
      <w:jc w:val="center"/>
    </w:pPr>
    <w:rPr>
      <w:rFonts w:ascii="Times New Roman" w:eastAsiaTheme="majorEastAsia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38157B"/>
    <w:rPr>
      <w:rFonts w:ascii="Times New Roman" w:eastAsiaTheme="majorEastAsia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C21C95"/>
    <w:pPr>
      <w:spacing w:before="240" w:line="276" w:lineRule="auto"/>
      <w:ind w:left="115" w:right="180"/>
      <w:outlineLvl w:val="2"/>
    </w:pPr>
    <w:rPr>
      <w:b/>
      <w:bCs/>
      <w:sz w:val="40"/>
      <w:szCs w:val="40"/>
      <w:lang w:val="en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C21C95"/>
    <w:rPr>
      <w:rFonts w:cs="B Nazanin"/>
      <w:b/>
      <w:bCs/>
      <w:sz w:val="40"/>
      <w:szCs w:val="40"/>
      <w:lang w:val="en"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  <w:style w:type="character" w:customStyle="1" w:styleId="jlqj4b">
    <w:name w:val="jlqj4b"/>
    <w:basedOn w:val="DefaultParagraphFont"/>
    <w:rsid w:val="00F0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990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فصل 4</TermName>
          <TermId xmlns="http://schemas.microsoft.com/office/infopath/2007/PartnerControls">2797601a-c328-4807-840b-a73d8cb3dfd8</TermId>
        </TermInfo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4)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DF7CC-BEC5-4B2F-8997-1780645C4668}"/>
</file>

<file path=customXml/itemProps2.xml><?xml version="1.0" encoding="utf-8"?>
<ds:datastoreItem xmlns:ds="http://schemas.openxmlformats.org/officeDocument/2006/customXml" ds:itemID="{13AB4D0F-7993-449C-84A2-7F599544B85E}"/>
</file>

<file path=customXml/itemProps3.xml><?xml version="1.0" encoding="utf-8"?>
<ds:datastoreItem xmlns:ds="http://schemas.openxmlformats.org/officeDocument/2006/customXml" ds:itemID="{03637CF8-DE5F-4E85-AF40-F6D1326A5352}"/>
</file>

<file path=customXml/itemProps4.xml><?xml version="1.0" encoding="utf-8"?>
<ds:datastoreItem xmlns:ds="http://schemas.openxmlformats.org/officeDocument/2006/customXml" ds:itemID="{A9DF0880-7149-4408-8D08-53F27CC23EE2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11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فرم Word</vt:lpstr>
    </vt:vector>
  </TitlesOfParts>
  <Manager/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4)</dc:title>
  <dc:creator/>
  <cp:lastModifiedBy/>
  <cp:revision>1</cp:revision>
  <dcterms:created xsi:type="dcterms:W3CDTF">2021-01-12T11:06:00Z</dcterms:created>
  <dcterms:modified xsi:type="dcterms:W3CDTF">2021-02-17T08:16:00Z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990;#فصل 4|2797601a-c328-4807-840b-a73d8cb3dfd8;#962;#devops|46b14971-714d-49f5-9761-d749693b0705</vt:lpwstr>
  </property>
</Properties>
</file>