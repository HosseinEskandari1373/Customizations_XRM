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389851837"/>
        <w:docPartObj>
          <w:docPartGallery w:val="Cover Pages"/>
          <w:docPartUnique/>
        </w:docPartObj>
      </w:sdtPr>
      <w:sdtEndPr>
        <w:rPr>
          <w:sz w:val="27"/>
          <w:szCs w:val="27"/>
        </w:rPr>
      </w:sdtEndPr>
      <w:sdtContent>
        <w:p w14:paraId="3D9507F4" w14:textId="4DC2022C" w:rsidR="004A49CE" w:rsidRDefault="004A49CE" w:rsidP="003267DE">
          <w:pPr>
            <w:ind w:firstLine="90"/>
          </w:pPr>
          <w:r>
            <w:rPr>
              <w:rFonts w:cs="Nazanin"/>
              <w:b/>
              <w:bCs/>
              <w:noProof/>
              <w:sz w:val="48"/>
              <w:szCs w:val="48"/>
              <w:lang w:bidi="ar-SA"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31C29921" wp14:editId="44851B1C">
                    <wp:simplePos x="0" y="0"/>
                    <wp:positionH relativeFrom="page">
                      <wp:posOffset>1026795</wp:posOffset>
                    </wp:positionH>
                    <wp:positionV relativeFrom="paragraph">
                      <wp:posOffset>-911860</wp:posOffset>
                    </wp:positionV>
                    <wp:extent cx="6533134" cy="2596896"/>
                    <wp:effectExtent l="0" t="0" r="1270" b="0"/>
                    <wp:wrapNone/>
                    <wp:docPr id="57" name="Group 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3134" cy="2596896"/>
                              <a:chOff x="2372264" y="0"/>
                              <a:chExt cx="5398698" cy="2092325"/>
                            </a:xfrm>
                          </wpg:grpSpPr>
                          <wps:wsp>
                            <wps:cNvPr id="6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2372264" y="0"/>
                                <a:ext cx="3496310" cy="2092325"/>
                              </a:xfrm>
                              <a:custGeom>
                                <a:avLst/>
                                <a:gdLst>
                                  <a:gd name="T0" fmla="*/ 919 w 1134"/>
                                  <a:gd name="T1" fmla="*/ 0 h 687"/>
                                  <a:gd name="T2" fmla="*/ 0 w 1134"/>
                                  <a:gd name="T3" fmla="*/ 0 h 687"/>
                                  <a:gd name="T4" fmla="*/ 630 w 1134"/>
                                  <a:gd name="T5" fmla="*/ 687 h 687"/>
                                  <a:gd name="T6" fmla="*/ 1134 w 1134"/>
                                  <a:gd name="T7" fmla="*/ 461 h 687"/>
                                  <a:gd name="T8" fmla="*/ 997 w 1134"/>
                                  <a:gd name="T9" fmla="*/ 429 h 687"/>
                                  <a:gd name="T10" fmla="*/ 919 w 1134"/>
                                  <a:gd name="T11" fmla="*/ 0 h 6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134" h="687">
                                    <a:moveTo>
                                      <a:pt x="919" y="0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40" y="472"/>
                                      <a:pt x="630" y="687"/>
                                      <a:pt x="630" y="687"/>
                                    </a:cubicBezTo>
                                    <a:cubicBezTo>
                                      <a:pt x="801" y="681"/>
                                      <a:pt x="989" y="570"/>
                                      <a:pt x="1134" y="461"/>
                                    </a:cubicBezTo>
                                    <a:cubicBezTo>
                                      <a:pt x="1088" y="452"/>
                                      <a:pt x="1042" y="441"/>
                                      <a:pt x="997" y="429"/>
                                    </a:cubicBezTo>
                                    <a:cubicBezTo>
                                      <a:pt x="997" y="429"/>
                                      <a:pt x="947" y="234"/>
                                      <a:pt x="9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37"/>
                            <wps:cNvSpPr>
                              <a:spLocks/>
                            </wps:cNvSpPr>
                            <wps:spPr bwMode="auto">
                              <a:xfrm>
                                <a:off x="5201728" y="0"/>
                                <a:ext cx="1424305" cy="1403985"/>
                              </a:xfrm>
                              <a:custGeom>
                                <a:avLst/>
                                <a:gdLst>
                                  <a:gd name="T0" fmla="*/ 462 w 462"/>
                                  <a:gd name="T1" fmla="*/ 244 h 461"/>
                                  <a:gd name="T2" fmla="*/ 393 w 462"/>
                                  <a:gd name="T3" fmla="*/ 0 h 461"/>
                                  <a:gd name="T4" fmla="*/ 0 w 462"/>
                                  <a:gd name="T5" fmla="*/ 0 h 461"/>
                                  <a:gd name="T6" fmla="*/ 78 w 462"/>
                                  <a:gd name="T7" fmla="*/ 429 h 461"/>
                                  <a:gd name="T8" fmla="*/ 215 w 462"/>
                                  <a:gd name="T9" fmla="*/ 461 h 461"/>
                                  <a:gd name="T10" fmla="*/ 462 w 462"/>
                                  <a:gd name="T11" fmla="*/ 244 h 4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62" h="461">
                                    <a:moveTo>
                                      <a:pt x="462" y="244"/>
                                    </a:moveTo>
                                    <a:cubicBezTo>
                                      <a:pt x="442" y="162"/>
                                      <a:pt x="419" y="81"/>
                                      <a:pt x="39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28" y="234"/>
                                      <a:pt x="78" y="429"/>
                                      <a:pt x="78" y="429"/>
                                    </a:cubicBezTo>
                                    <a:cubicBezTo>
                                      <a:pt x="123" y="441"/>
                                      <a:pt x="169" y="452"/>
                                      <a:pt x="215" y="461"/>
                                    </a:cubicBezTo>
                                    <a:cubicBezTo>
                                      <a:pt x="360" y="352"/>
                                      <a:pt x="462" y="244"/>
                                      <a:pt x="462" y="24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E73454">
                                  <a:lumMod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38"/>
                            <wps:cNvSpPr>
                              <a:spLocks/>
                            </wps:cNvSpPr>
                            <wps:spPr bwMode="auto">
                              <a:xfrm>
                                <a:off x="5865962" y="0"/>
                                <a:ext cx="1905000" cy="1550035"/>
                              </a:xfrm>
                              <a:custGeom>
                                <a:avLst/>
                                <a:gdLst>
                                  <a:gd name="T0" fmla="*/ 178 w 618"/>
                                  <a:gd name="T1" fmla="*/ 0 h 509"/>
                                  <a:gd name="T2" fmla="*/ 247 w 618"/>
                                  <a:gd name="T3" fmla="*/ 244 h 509"/>
                                  <a:gd name="T4" fmla="*/ 0 w 618"/>
                                  <a:gd name="T5" fmla="*/ 461 h 509"/>
                                  <a:gd name="T6" fmla="*/ 618 w 618"/>
                                  <a:gd name="T7" fmla="*/ 502 h 509"/>
                                  <a:gd name="T8" fmla="*/ 618 w 618"/>
                                  <a:gd name="T9" fmla="*/ 0 h 509"/>
                                  <a:gd name="T10" fmla="*/ 178 w 618"/>
                                  <a:gd name="T11" fmla="*/ 0 h 50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18" h="509">
                                    <a:moveTo>
                                      <a:pt x="178" y="0"/>
                                    </a:moveTo>
                                    <a:cubicBezTo>
                                      <a:pt x="204" y="81"/>
                                      <a:pt x="227" y="162"/>
                                      <a:pt x="247" y="244"/>
                                    </a:cubicBezTo>
                                    <a:cubicBezTo>
                                      <a:pt x="247" y="244"/>
                                      <a:pt x="145" y="352"/>
                                      <a:pt x="0" y="461"/>
                                    </a:cubicBezTo>
                                    <a:cubicBezTo>
                                      <a:pt x="233" y="507"/>
                                      <a:pt x="464" y="509"/>
                                      <a:pt x="618" y="502"/>
                                    </a:cubicBezTo>
                                    <a:cubicBezTo>
                                      <a:pt x="618" y="0"/>
                                      <a:pt x="618" y="0"/>
                                      <a:pt x="618" y="0"/>
                                    </a:cubicBezTo>
                                    <a:lnTo>
                                      <a:pt x="1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12120">
                                  <a:lumMod val="25000"/>
                                  <a:lumOff val="75000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21212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C868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7A52A11" id="Group 57" o:spid="_x0000_s1026" style="position:absolute;margin-left:80.85pt;margin-top:-71.8pt;width:514.4pt;height:204.5pt;z-index:-251580416;mso-position-horizontal-relative:page;mso-width-relative:margin;mso-height-relative:margin" coordorigin="23722" coordsize="53986,2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">
                    <v:shape id="Freeform 36" o:spid="_x0000_s1027" style="position:absolute;left:23722;width:34963;height:20923;visibility:visible;mso-wrap-style:square;v-text-anchor:top" coordsize="1134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" path="m919,c,,,,,,340,472,630,687,630,687,801,681,989,570,1134,461v-46,-9,-92,-20,-137,-32c997,429,947,234,919,xe" fillcolor="#e73454" stroked="f" strokecolor="#212120">
                      <v:shadow color="#8c8682"/>
                      <v:path arrowok="t" o:connecttype="custom" o:connectlocs="2833429,0;0,0;1942394,2092325;3496310,1404020;3073916,1306561;2833429,0" o:connectangles="0,0,0,0,0,0"/>
                    </v:shape>
                    <v:shape id="Freeform 37" o:spid="_x0000_s1028" style="position:absolute;left:52017;width:14243;height:14039;visibility:visible;mso-wrap-style:square;v-text-anchor:top" coordsize="462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" path="m462,244c442,162,419,81,393,,,,,,,,28,234,78,429,78,429v45,12,91,23,137,32c360,352,462,244,462,244xe" fillcolor="#be1634" stroked="f" strokecolor="#212120">
                      <v:shadow color="#8c8682"/>
                      <v:path arrowok="t" o:connecttype="custom" o:connectlocs="1424305,743107;1211584,0;0,0;240467,1306528;662826,1403985;1424305,743107" o:connectangles="0,0,0,0,0,0"/>
                    </v:shape>
                    <v:shape id="Freeform 38" o:spid="_x0000_s1029" style="position:absolute;left:58659;width:19050;height:15500;visibility:visible;mso-wrap-style:square;v-text-anchor:top" coordsize="618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" path="m178,v26,81,49,162,69,244c247,244,145,352,,461v233,46,464,48,618,41c618,,618,,618,l178,xe" fillcolor="#c8c8c7" stroked="f" strokecolor="#212120">
                      <v:shadow color="#8c8682"/>
                      <v:path arrowok="t" o:connecttype="custom" o:connectlocs="548689,0;761383,743042;0,1403863;1905000,1528718;1905000,0;548689,0" o:connectangles="0,0,0,0,0,0"/>
                    </v:shape>
                    <w10:wrap anchorx="page"/>
                  </v:group>
                </w:pict>
              </mc:Fallback>
            </mc:AlternateContent>
          </w:r>
        </w:p>
        <w:p w14:paraId="19D1B2EE" w14:textId="77777777" w:rsidR="00136F8F" w:rsidRDefault="008B675E" w:rsidP="00136F8F">
          <w:pPr>
            <w:spacing w:after="200"/>
            <w:ind w:firstLine="90"/>
            <w:rPr>
              <w:sz w:val="27"/>
              <w:szCs w:val="27"/>
              <w:rtl/>
            </w:rPr>
          </w:pPr>
          <w:r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43AE062B" wp14:editId="7D47A91F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2382520</wp:posOffset>
                    </wp:positionV>
                    <wp:extent cx="6819900" cy="847725"/>
                    <wp:effectExtent l="0" t="0" r="0" b="952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0" cy="847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D56FCE" w14:textId="7E8B2A7F" w:rsidR="007D75CF" w:rsidRPr="004C308F" w:rsidRDefault="007D75CF" w:rsidP="00F973DF">
                                <w:pPr>
                                  <w:jc w:val="center"/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8"/>
                                    <w:szCs w:val="48"/>
                                  </w:rPr>
                                </w:pPr>
                                <w:r w:rsidRPr="004C308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«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947F9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  <w:sz w:val="52"/>
                                    <w:szCs w:val="56"/>
                                  </w:rPr>
                                  <w:t>Microsoft Azure DevOps</w:t>
                                </w:r>
                                <w:r w:rsidRPr="00323889">
                                  <w:rPr>
                                    <w:rFonts w:cs="B Titr"/>
                                    <w:b/>
                                    <w:bCs/>
                                    <w:color w:val="000000"/>
                                  </w:rPr>
                                  <w:t xml:space="preserve"> 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(Session</w:t>
                                </w:r>
                                <w:r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 w:rsidR="00F973D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3</w:t>
                                </w:r>
                                <w:r w:rsidRPr="004C308F">
                                  <w:rPr>
                                    <w:rFonts w:cstheme="maj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  <w:t>)</w:t>
                                </w:r>
                                <w:r w:rsidRPr="004C308F">
                                  <w:rPr>
                                    <w:rFonts w:cs="Nazanin"/>
                                    <w:b/>
                                    <w:bCs/>
                                    <w:sz w:val="72"/>
                                    <w:szCs w:val="72"/>
                                    <w:rtl/>
                                  </w:rPr>
                                  <w:t>»</w:t>
                                </w:r>
                                <w:r w:rsidRPr="004C308F"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06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87.6pt;width:537pt;height:66.7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" stroked="f">
                    <v:textbox>
                      <w:txbxContent>
                        <w:p w14:paraId="5CD56FCE" w14:textId="7E8B2A7F" w:rsidR="007D75CF" w:rsidRPr="004C308F" w:rsidRDefault="007D75CF" w:rsidP="00F973DF">
                          <w:pPr>
                            <w:jc w:val="center"/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8"/>
                              <w:szCs w:val="48"/>
                            </w:rPr>
                          </w:pPr>
                          <w:r w:rsidRPr="004C308F"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«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947F99">
                            <w:rPr>
                              <w:rFonts w:cs="B Titr"/>
                              <w:b/>
                              <w:bCs/>
                              <w:color w:val="000000"/>
                              <w:sz w:val="52"/>
                              <w:szCs w:val="56"/>
                            </w:rPr>
                            <w:t>Microsoft Azure DevOps</w:t>
                          </w:r>
                          <w:r w:rsidRPr="00323889">
                            <w:rPr>
                              <w:rFonts w:cs="B Titr"/>
                              <w:b/>
                              <w:bCs/>
                              <w:color w:val="000000"/>
                            </w:rPr>
                            <w:t xml:space="preserve"> 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(Session</w:t>
                          </w:r>
                          <w:r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 w:rsidR="00F973D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 w:rsidRPr="004C308F">
                            <w:rPr>
                              <w:rFonts w:cstheme="majorBidi"/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)</w:t>
                          </w:r>
                          <w:r w:rsidRPr="004C308F">
                            <w:rPr>
                              <w:rFonts w:cs="Nazanin"/>
                              <w:b/>
                              <w:bCs/>
                              <w:sz w:val="72"/>
                              <w:szCs w:val="72"/>
                              <w:rtl/>
                            </w:rPr>
                            <w:t>»</w:t>
                          </w:r>
                          <w:r w:rsidRPr="004C308F">
                            <w:t xml:space="preserve"> 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BC7F80" w:rsidRPr="004A49CE">
            <w:rPr>
              <w:noProof/>
              <w:sz w:val="27"/>
              <w:szCs w:val="27"/>
              <w:lang w:bidi="ar-SA"/>
            </w:rPr>
            <mc:AlternateContent>
              <mc:Choice Requires="wps">
                <w:drawing>
                  <wp:anchor distT="45720" distB="45720" distL="114300" distR="114300" simplePos="0" relativeHeight="251742208" behindDoc="1" locked="0" layoutInCell="1" allowOverlap="1" wp14:anchorId="3F1F9E3E" wp14:editId="2368783A">
                    <wp:simplePos x="0" y="0"/>
                    <wp:positionH relativeFrom="page">
                      <wp:posOffset>3039745</wp:posOffset>
                    </wp:positionH>
                    <wp:positionV relativeFrom="paragraph">
                      <wp:posOffset>6177280</wp:posOffset>
                    </wp:positionV>
                    <wp:extent cx="19075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1271"/>
                        <wp:lineTo x="21356" y="21271"/>
                        <wp:lineTo x="21356" y="0"/>
                        <wp:lineTo x="0" y="0"/>
                      </wp:wrapPolygon>
                    </wp:wrapTight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7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CC924A" w14:textId="77777777" w:rsidR="007D75CF" w:rsidRPr="00B631CC" w:rsidRDefault="007D75CF" w:rsidP="0071049F">
                                <w:pPr>
                                  <w:pStyle w:val="a"/>
                                  <w:rPr>
                                    <w:rtl/>
                                  </w:rPr>
                                </w:pPr>
                                <w:bookmarkStart w:id="0" w:name="_Toc34145906"/>
                                <w:r w:rsidRPr="00B631CC">
                                  <w:rPr>
                                    <w:rStyle w:val="Char"/>
                                    <w:rFonts w:hint="cs"/>
                                    <w:b/>
                                    <w:bCs/>
                                    <w:rtl/>
                                  </w:rPr>
                                  <w:t>معاونت</w:t>
                                </w:r>
                                <w:bookmarkEnd w:id="0"/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 xml:space="preserve"> توسعه و برند</w:t>
                                </w:r>
                              </w:p>
                              <w:p w14:paraId="1914ED9D" w14:textId="77777777" w:rsidR="007D75CF" w:rsidRPr="00B631CC" w:rsidRDefault="007D75CF" w:rsidP="0071049F">
                                <w:pPr>
                                  <w:pStyle w:val="a"/>
                                </w:pPr>
                                <w:r w:rsidRPr="00B631CC">
                                  <w:rPr>
                                    <w:rFonts w:hint="cs"/>
                                    <w:rtl/>
                                  </w:rPr>
                                  <w:t>واحد نرم‌افزار</w:t>
                                </w:r>
                              </w:p>
                              <w:p w14:paraId="662BD5C6" w14:textId="3230F8A1" w:rsidR="007D75CF" w:rsidRDefault="007D75CF" w:rsidP="004A49C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F1F9E3E" id="_x0000_s1027" type="#_x0000_t202" style="position:absolute;left:0;text-align:left;margin-left:239.35pt;margin-top:486.4pt;width:150.2pt;height:110.6pt;z-index:-251574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" stroked="f">
                    <v:textbox style="mso-fit-shape-to-text:t">
                      <w:txbxContent>
                        <w:p w14:paraId="4ECC924A" w14:textId="77777777" w:rsidR="007D75CF" w:rsidRPr="00B631CC" w:rsidRDefault="007D75CF" w:rsidP="0071049F">
                          <w:pPr>
                            <w:pStyle w:val="a"/>
                            <w:rPr>
                              <w:rtl/>
                            </w:rPr>
                          </w:pPr>
                          <w:bookmarkStart w:id="1" w:name="_Toc34145906"/>
                          <w:r w:rsidRPr="00B631CC">
                            <w:rPr>
                              <w:rStyle w:val="Char"/>
                              <w:rFonts w:hint="cs"/>
                              <w:b/>
                              <w:bCs/>
                              <w:rtl/>
                            </w:rPr>
                            <w:t>معاونت</w:t>
                          </w:r>
                          <w:bookmarkEnd w:id="1"/>
                          <w:r w:rsidRPr="00B631CC">
                            <w:rPr>
                              <w:rFonts w:hint="cs"/>
                              <w:rtl/>
                            </w:rPr>
                            <w:t xml:space="preserve"> توسعه و برند</w:t>
                          </w:r>
                        </w:p>
                        <w:p w14:paraId="1914ED9D" w14:textId="77777777" w:rsidR="007D75CF" w:rsidRPr="00B631CC" w:rsidRDefault="007D75CF" w:rsidP="0071049F">
                          <w:pPr>
                            <w:pStyle w:val="a"/>
                          </w:pPr>
                          <w:r w:rsidRPr="00B631CC">
                            <w:rPr>
                              <w:rFonts w:hint="cs"/>
                              <w:rtl/>
                            </w:rPr>
                            <w:t>واحد نرم‌افزار</w:t>
                          </w:r>
                        </w:p>
                        <w:p w14:paraId="662BD5C6" w14:textId="3230F8A1" w:rsidR="007D75CF" w:rsidRDefault="007D75CF" w:rsidP="004A49CE">
                          <w:pPr>
                            <w:jc w:val="center"/>
                          </w:pPr>
                        </w:p>
                      </w:txbxContent>
                    </v:textbox>
                    <w10:wrap type="tight" anchorx="page"/>
                  </v:shape>
                </w:pict>
              </mc:Fallback>
            </mc:AlternateContent>
          </w:r>
          <w:r w:rsidR="004A49CE">
            <w:rPr>
              <w:sz w:val="27"/>
              <w:szCs w:val="27"/>
              <w:rtl/>
            </w:rPr>
            <w:br w:type="page"/>
          </w:r>
        </w:p>
      </w:sdtContent>
    </w:sdt>
    <w:bookmarkStart w:id="2" w:name="_Toc33439675" w:displacedByCustomXml="prev"/>
    <w:bookmarkStart w:id="3" w:name="_Toc33439033" w:displacedByCustomXml="prev"/>
    <w:p w14:paraId="732A4411" w14:textId="65509D9C" w:rsidR="003F2726" w:rsidRDefault="003F2726" w:rsidP="00136F8F">
      <w:pPr>
        <w:spacing w:after="200"/>
        <w:ind w:firstLine="90"/>
        <w:rPr>
          <w:sz w:val="6"/>
          <w:szCs w:val="6"/>
        </w:rPr>
      </w:pPr>
    </w:p>
    <w:p w14:paraId="60BB5F02" w14:textId="06CC41C9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650473FD" w14:textId="2C721D2C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30D5EC4A" w14:textId="22F8F629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4408586D" w14:textId="77777777" w:rsidR="005D2553" w:rsidRDefault="005D2553" w:rsidP="00136F8F">
      <w:pPr>
        <w:spacing w:after="200"/>
        <w:ind w:firstLine="90"/>
        <w:rPr>
          <w:sz w:val="6"/>
          <w:szCs w:val="6"/>
        </w:rPr>
      </w:pPr>
    </w:p>
    <w:p w14:paraId="0812B49A" w14:textId="720368DA" w:rsidR="00F47569" w:rsidRDefault="00F47569" w:rsidP="00136F8F">
      <w:pPr>
        <w:spacing w:after="200"/>
        <w:ind w:firstLine="90"/>
        <w:rPr>
          <w:sz w:val="6"/>
          <w:szCs w:val="6"/>
        </w:rPr>
      </w:pPr>
    </w:p>
    <w:p w14:paraId="07DA6F35" w14:textId="77777777" w:rsidR="00F47569" w:rsidRDefault="00F47569" w:rsidP="00136F8F">
      <w:pPr>
        <w:spacing w:after="200"/>
        <w:ind w:firstLine="90"/>
        <w:rPr>
          <w:sz w:val="6"/>
          <w:szCs w:val="6"/>
          <w:rtl/>
        </w:rPr>
      </w:pPr>
    </w:p>
    <w:p w14:paraId="3E08CA88" w14:textId="2EAA6834" w:rsidR="003F2726" w:rsidRDefault="00136F8F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875328" behindDoc="1" locked="0" layoutInCell="1" allowOverlap="1" wp14:anchorId="1FB97E7F" wp14:editId="11601639">
            <wp:simplePos x="0" y="0"/>
            <wp:positionH relativeFrom="margin">
              <wp:posOffset>4670425</wp:posOffset>
            </wp:positionH>
            <wp:positionV relativeFrom="paragraph">
              <wp:posOffset>8255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1542C" w14:textId="20C7DD8E" w:rsidR="0051318A" w:rsidRDefault="0051318A" w:rsidP="003267DE">
      <w:pPr>
        <w:pStyle w:val="ListParagraph"/>
        <w:spacing w:after="0" w:line="240" w:lineRule="auto"/>
        <w:ind w:left="0" w:firstLine="90"/>
        <w:rPr>
          <w:sz w:val="6"/>
          <w:szCs w:val="6"/>
          <w:rtl/>
        </w:rPr>
      </w:pPr>
    </w:p>
    <w:sdt>
      <w:sdtPr>
        <w:rPr>
          <w:rFonts w:asciiTheme="minorHAnsi" w:eastAsiaTheme="minorHAnsi" w:hAnsiTheme="minorHAnsi" w:cs="B Nazanin"/>
          <w:noProof w:val="0"/>
          <w:color w:val="auto"/>
          <w:sz w:val="24"/>
          <w:szCs w:val="28"/>
          <w:rtl/>
          <w:lang w:bidi="fa-IR"/>
        </w:rPr>
        <w:id w:val="-187252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4C465" w14:textId="77F86420" w:rsidR="000B27CB" w:rsidRDefault="000B27CB" w:rsidP="00D4612E">
          <w:pPr>
            <w:pStyle w:val="TOCHeading"/>
            <w:bidi/>
            <w:rPr>
              <w:rtl/>
            </w:rPr>
          </w:pPr>
        </w:p>
        <w:p w14:paraId="16009096" w14:textId="7238D05D" w:rsidR="003F2726" w:rsidRPr="00D219CF" w:rsidRDefault="003F2726" w:rsidP="00D4612E">
          <w:pPr>
            <w:pStyle w:val="TOCHeading"/>
            <w:bidi/>
            <w:rPr>
              <w:rtl/>
            </w:rPr>
          </w:pPr>
          <w:r w:rsidRPr="00D219CF">
            <w:rPr>
              <w:rFonts w:hint="cs"/>
              <w:rtl/>
            </w:rPr>
            <w:t>فهـرســت</w:t>
          </w:r>
        </w:p>
        <w:p w14:paraId="15F71A50" w14:textId="4E7C6B1A" w:rsidR="0045752C" w:rsidRDefault="0045752C" w:rsidP="00D219CF">
          <w:pPr>
            <w:rPr>
              <w:rtl/>
              <w:lang w:bidi="ar-SA"/>
            </w:rPr>
          </w:pPr>
        </w:p>
        <w:p w14:paraId="3DD4ABF8" w14:textId="21EB35D7" w:rsidR="00D219CF" w:rsidRPr="003F2726" w:rsidRDefault="00112FA3" w:rsidP="00112FA3">
          <w:pPr>
            <w:tabs>
              <w:tab w:val="left" w:pos="2855"/>
            </w:tabs>
            <w:ind w:firstLine="90"/>
            <w:rPr>
              <w:rtl/>
              <w:lang w:bidi="ar-SA"/>
            </w:rPr>
          </w:pP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  <w:r>
            <w:rPr>
              <w:rtl/>
              <w:lang w:bidi="ar-SA"/>
            </w:rPr>
            <w:tab/>
          </w:r>
        </w:p>
        <w:p w14:paraId="7BB24A2B" w14:textId="77777777" w:rsidR="003F2726" w:rsidRPr="0045752C" w:rsidRDefault="003F2726" w:rsidP="003267DE">
          <w:pPr>
            <w:ind w:firstLine="90"/>
            <w:rPr>
              <w:sz w:val="8"/>
              <w:szCs w:val="10"/>
              <w:lang w:bidi="ar-SA"/>
            </w:rPr>
          </w:pPr>
        </w:p>
        <w:p w14:paraId="213C412C" w14:textId="2FD5F93B" w:rsidR="001D5717" w:rsidRDefault="000B27CB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 w:rsidRPr="00F47569">
            <w:rPr>
              <w:b/>
              <w:bCs/>
              <w:noProof/>
              <w:sz w:val="28"/>
            </w:rPr>
            <w:fldChar w:fldCharType="begin"/>
          </w:r>
          <w:r w:rsidRPr="00F47569">
            <w:rPr>
              <w:b/>
              <w:bCs/>
              <w:noProof/>
              <w:sz w:val="28"/>
            </w:rPr>
            <w:instrText xml:space="preserve"> TOC \o "1-3" \h \z \u </w:instrText>
          </w:r>
          <w:r w:rsidRPr="00F47569">
            <w:rPr>
              <w:b/>
              <w:bCs/>
              <w:noProof/>
              <w:sz w:val="28"/>
            </w:rPr>
            <w:fldChar w:fldCharType="separate"/>
          </w:r>
          <w:hyperlink w:anchor="_Toc73196596" w:history="1">
            <w:r w:rsidR="001D5717" w:rsidRPr="00D745AC">
              <w:rPr>
                <w:rStyle w:val="Hyperlink"/>
                <w:rFonts w:hint="eastAsia"/>
                <w:noProof/>
                <w:rtl/>
              </w:rPr>
              <w:t>شرح</w:t>
            </w:r>
            <w:r w:rsidR="001D5717" w:rsidRPr="00D745AC">
              <w:rPr>
                <w:rStyle w:val="Hyperlink"/>
                <w:noProof/>
                <w:rtl/>
              </w:rPr>
              <w:t xml:space="preserve"> </w:t>
            </w:r>
            <w:r w:rsidR="001D5717" w:rsidRPr="00D745AC">
              <w:rPr>
                <w:rStyle w:val="Hyperlink"/>
                <w:noProof/>
              </w:rPr>
              <w:t>CICD</w:t>
            </w:r>
            <w:r w:rsidR="001D5717" w:rsidRPr="00D745AC">
              <w:rPr>
                <w:rStyle w:val="Hyperlink"/>
                <w:noProof/>
                <w:rtl/>
              </w:rPr>
              <w:t xml:space="preserve"> </w:t>
            </w:r>
            <w:r w:rsidR="001D5717" w:rsidRPr="00D745AC">
              <w:rPr>
                <w:rStyle w:val="Hyperlink"/>
                <w:rFonts w:hint="eastAsia"/>
                <w:noProof/>
                <w:rtl/>
              </w:rPr>
              <w:t>در</w:t>
            </w:r>
            <w:r w:rsidR="001D5717" w:rsidRPr="00D745AC">
              <w:rPr>
                <w:rStyle w:val="Hyperlink"/>
                <w:noProof/>
                <w:rtl/>
              </w:rPr>
              <w:t xml:space="preserve"> </w:t>
            </w:r>
            <w:r w:rsidR="001D5717" w:rsidRPr="00D745AC">
              <w:rPr>
                <w:rStyle w:val="Hyperlink"/>
                <w:rFonts w:hint="eastAsia"/>
                <w:noProof/>
                <w:rtl/>
              </w:rPr>
              <w:t>آژور</w:t>
            </w:r>
            <w:r w:rsidR="001D5717">
              <w:rPr>
                <w:noProof/>
                <w:webHidden/>
                <w:rtl/>
              </w:rPr>
              <w:tab/>
            </w:r>
            <w:r w:rsidR="001D5717">
              <w:rPr>
                <w:noProof/>
                <w:webHidden/>
                <w:rtl/>
              </w:rPr>
              <w:fldChar w:fldCharType="begin"/>
            </w:r>
            <w:r w:rsidR="001D5717">
              <w:rPr>
                <w:noProof/>
                <w:webHidden/>
                <w:rtl/>
              </w:rPr>
              <w:instrText xml:space="preserve"> </w:instrText>
            </w:r>
            <w:r w:rsidR="001D5717">
              <w:rPr>
                <w:noProof/>
                <w:webHidden/>
              </w:rPr>
              <w:instrText>PAGEREF</w:instrText>
            </w:r>
            <w:r w:rsidR="001D5717">
              <w:rPr>
                <w:noProof/>
                <w:webHidden/>
                <w:rtl/>
              </w:rPr>
              <w:instrText xml:space="preserve"> _</w:instrText>
            </w:r>
            <w:r w:rsidR="001D5717">
              <w:rPr>
                <w:noProof/>
                <w:webHidden/>
              </w:rPr>
              <w:instrText>Toc73196596 \h</w:instrText>
            </w:r>
            <w:r w:rsidR="001D5717">
              <w:rPr>
                <w:noProof/>
                <w:webHidden/>
                <w:rtl/>
              </w:rPr>
              <w:instrText xml:space="preserve"> </w:instrText>
            </w:r>
            <w:r w:rsidR="001D5717">
              <w:rPr>
                <w:noProof/>
                <w:webHidden/>
                <w:rtl/>
              </w:rPr>
            </w:r>
            <w:r w:rsidR="001D5717">
              <w:rPr>
                <w:noProof/>
                <w:webHidden/>
                <w:rtl/>
              </w:rPr>
              <w:fldChar w:fldCharType="separate"/>
            </w:r>
            <w:r w:rsidR="001D5717">
              <w:rPr>
                <w:noProof/>
                <w:webHidden/>
                <w:rtl/>
              </w:rPr>
              <w:t>2</w:t>
            </w:r>
            <w:r w:rsidR="001D5717">
              <w:rPr>
                <w:noProof/>
                <w:webHidden/>
                <w:rtl/>
              </w:rPr>
              <w:fldChar w:fldCharType="end"/>
            </w:r>
          </w:hyperlink>
        </w:p>
        <w:p w14:paraId="1F9CEDEF" w14:textId="02AEE357" w:rsidR="001D5717" w:rsidRDefault="001D5717">
          <w:pPr>
            <w:pStyle w:val="TOC1"/>
            <w:tabs>
              <w:tab w:val="right" w:leader="dot" w:pos="1043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73196597" w:history="1">
            <w:r w:rsidRPr="00D745AC">
              <w:rPr>
                <w:rStyle w:val="Hyperlink"/>
                <w:noProof/>
                <w:rtl/>
              </w:rPr>
              <w:t xml:space="preserve"> </w:t>
            </w:r>
            <w:r w:rsidRPr="00D745AC">
              <w:rPr>
                <w:rStyle w:val="Hyperlink"/>
                <w:rFonts w:hint="eastAsia"/>
                <w:noProof/>
                <w:rtl/>
              </w:rPr>
              <w:t>وضع</w:t>
            </w:r>
            <w:r w:rsidRPr="00D745AC">
              <w:rPr>
                <w:rStyle w:val="Hyperlink"/>
                <w:rFonts w:hint="cs"/>
                <w:noProof/>
                <w:rtl/>
              </w:rPr>
              <w:t>ی</w:t>
            </w:r>
            <w:r w:rsidRPr="00D745AC">
              <w:rPr>
                <w:rStyle w:val="Hyperlink"/>
                <w:rFonts w:hint="eastAsia"/>
                <w:noProof/>
                <w:rtl/>
              </w:rPr>
              <w:t>ت</w:t>
            </w:r>
            <w:r w:rsidRPr="00D745AC">
              <w:rPr>
                <w:rStyle w:val="Hyperlink"/>
                <w:noProof/>
                <w:rtl/>
              </w:rPr>
              <w:t xml:space="preserve"> </w:t>
            </w:r>
            <w:r w:rsidRPr="00D745AC">
              <w:rPr>
                <w:rStyle w:val="Hyperlink"/>
                <w:rFonts w:hint="eastAsia"/>
                <w:noProof/>
                <w:rtl/>
              </w:rPr>
              <w:t>ها</w:t>
            </w:r>
            <w:r w:rsidRPr="00D745AC">
              <w:rPr>
                <w:rStyle w:val="Hyperlink"/>
                <w:rFonts w:hint="cs"/>
                <w:noProof/>
                <w:rtl/>
              </w:rPr>
              <w:t>ی</w:t>
            </w:r>
            <w:r w:rsidRPr="00D745AC">
              <w:rPr>
                <w:rStyle w:val="Hyperlink"/>
                <w:noProof/>
                <w:rtl/>
              </w:rPr>
              <w:t xml:space="preserve"> </w:t>
            </w:r>
            <w:r w:rsidRPr="00D745AC">
              <w:rPr>
                <w:rStyle w:val="Hyperlink"/>
                <w:noProof/>
              </w:rPr>
              <w:t>Build</w:t>
            </w:r>
            <w:r w:rsidRPr="00D745AC">
              <w:rPr>
                <w:rStyle w:val="Hyperlink"/>
                <w:noProof/>
                <w:rtl/>
              </w:rPr>
              <w:t xml:space="preserve"> </w:t>
            </w:r>
            <w:r w:rsidRPr="00D745AC">
              <w:rPr>
                <w:rStyle w:val="Hyperlink"/>
                <w:rFonts w:hint="eastAsia"/>
                <w:noProof/>
                <w:rtl/>
              </w:rPr>
              <w:t>در</w:t>
            </w:r>
            <w:r w:rsidRPr="00D745AC">
              <w:rPr>
                <w:rStyle w:val="Hyperlink"/>
                <w:noProof/>
                <w:rtl/>
              </w:rPr>
              <w:t xml:space="preserve"> </w:t>
            </w:r>
            <w:r w:rsidRPr="00D745AC">
              <w:rPr>
                <w:rStyle w:val="Hyperlink"/>
                <w:rFonts w:hint="eastAsia"/>
                <w:noProof/>
                <w:rtl/>
              </w:rPr>
              <w:t>تب</w:t>
            </w:r>
            <w:r w:rsidRPr="00D745AC">
              <w:rPr>
                <w:rStyle w:val="Hyperlink"/>
                <w:noProof/>
                <w:rtl/>
              </w:rPr>
              <w:t xml:space="preserve"> </w:t>
            </w:r>
            <w:r w:rsidRPr="00D745AC">
              <w:rPr>
                <w:rStyle w:val="Hyperlink"/>
                <w:noProof/>
              </w:rPr>
              <w:t>Runs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Toc73196597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56B8E2D" w14:textId="138158C1" w:rsidR="00112FA3" w:rsidRPr="00112FA3" w:rsidRDefault="000B27CB" w:rsidP="00112FA3">
          <w:pPr>
            <w:rPr>
              <w:b/>
              <w:bCs/>
              <w:noProof/>
              <w:sz w:val="28"/>
            </w:rPr>
          </w:pPr>
          <w:r w:rsidRPr="00F47569">
            <w:rPr>
              <w:b/>
              <w:bCs/>
              <w:noProof/>
              <w:sz w:val="28"/>
            </w:rPr>
            <w:fldChar w:fldCharType="end"/>
          </w:r>
        </w:p>
        <w:p w14:paraId="08341B11" w14:textId="1988354E" w:rsidR="00252C6A" w:rsidRDefault="00AD669A" w:rsidP="00AC5DE9">
          <w:pPr>
            <w:rPr>
              <w:b/>
              <w:bCs/>
              <w:noProof/>
            </w:rPr>
          </w:pPr>
        </w:p>
      </w:sdtContent>
    </w:sdt>
    <w:bookmarkStart w:id="4" w:name="_Toc34145915" w:displacedByCustomXml="prev"/>
    <w:bookmarkStart w:id="5" w:name="_Toc34146246" w:displacedByCustomXml="prev"/>
    <w:bookmarkStart w:id="6" w:name="_Toc34146472" w:displacedByCustomXml="prev"/>
    <w:bookmarkStart w:id="7" w:name="_Toc34146900" w:displacedByCustomXml="prev"/>
    <w:bookmarkStart w:id="8" w:name="_Toc34147079" w:displacedByCustomXml="prev"/>
    <w:p w14:paraId="6AA058E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66F9656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9A2366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14D33A92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547AB9A8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08C15455" w14:textId="3B589D4D" w:rsidR="00112FA3" w:rsidRDefault="0072186D" w:rsidP="0072186D">
      <w:pPr>
        <w:tabs>
          <w:tab w:val="left" w:pos="2403"/>
        </w:tabs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  <w:r>
        <w:rPr>
          <w:rFonts w:ascii="IRANSans" w:eastAsia="Calibri" w:hAnsi="IRANSans"/>
          <w:sz w:val="22"/>
          <w:szCs w:val="22"/>
          <w:rtl/>
        </w:rPr>
        <w:tab/>
      </w:r>
    </w:p>
    <w:p w14:paraId="3BD55227" w14:textId="77777777" w:rsidR="00112FA3" w:rsidRDefault="00112FA3" w:rsidP="001D5717">
      <w:pPr>
        <w:spacing w:after="160" w:line="259" w:lineRule="auto"/>
        <w:jc w:val="center"/>
        <w:rPr>
          <w:rFonts w:ascii="IRANSans" w:eastAsia="Calibri" w:hAnsi="IRANSans"/>
          <w:sz w:val="22"/>
          <w:szCs w:val="22"/>
          <w:rtl/>
        </w:rPr>
      </w:pPr>
    </w:p>
    <w:p w14:paraId="6DF49FBB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2DE327EC" w14:textId="77777777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4F51BDAD" w14:textId="25A0E61E" w:rsidR="00112FA3" w:rsidRDefault="00112FA3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  <w:rtl/>
        </w:rPr>
      </w:pPr>
    </w:p>
    <w:p w14:paraId="73CEE038" w14:textId="5AD24299" w:rsidR="00ED365A" w:rsidRDefault="00ED365A" w:rsidP="000424F2">
      <w:pPr>
        <w:spacing w:after="160" w:line="259" w:lineRule="auto"/>
        <w:jc w:val="left"/>
        <w:rPr>
          <w:rFonts w:ascii="IRANSans" w:eastAsia="Calibri" w:hAnsi="IRANSans"/>
          <w:sz w:val="22"/>
          <w:szCs w:val="22"/>
        </w:rPr>
      </w:pPr>
      <w:r w:rsidRPr="00283F9A">
        <w:rPr>
          <w:rFonts w:cs="Nazanin"/>
          <w:noProof/>
          <w:sz w:val="32"/>
          <w:szCs w:val="32"/>
          <w:rtl/>
          <w:lang w:bidi="ar-SA"/>
        </w:rPr>
        <w:lastRenderedPageBreak/>
        <w:drawing>
          <wp:anchor distT="0" distB="0" distL="114300" distR="114300" simplePos="0" relativeHeight="251879424" behindDoc="1" locked="0" layoutInCell="1" allowOverlap="1" wp14:anchorId="2EACB056" wp14:editId="6D874CFD">
            <wp:simplePos x="0" y="0"/>
            <wp:positionH relativeFrom="margin">
              <wp:posOffset>5698490</wp:posOffset>
            </wp:positionH>
            <wp:positionV relativeFrom="paragraph">
              <wp:posOffset>215265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C48255" wp14:editId="19FC953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81775" cy="952500"/>
                <wp:effectExtent l="0" t="0" r="28575" b="19050"/>
                <wp:wrapNone/>
                <wp:docPr id="41" name="Folded Corn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6CA9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41" o:spid="_x0000_s1026" type="#_x0000_t65" style="position:absolute;margin-left:467.05pt;margin-top:.65pt;width:518.25pt;height:75pt;z-index:25187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" adj="18000" filled="f" strokecolor="#c00000" strokeweight="2pt">
                <w10:wrap anchorx="margin"/>
              </v:shape>
            </w:pict>
          </mc:Fallback>
        </mc:AlternateContent>
      </w:r>
    </w:p>
    <w:p w14:paraId="6CAB3B33" w14:textId="0EEF0744" w:rsidR="00F973DF" w:rsidRPr="004408D2" w:rsidRDefault="00F973DF" w:rsidP="00F973DF">
      <w:pPr>
        <w:pStyle w:val="Heading1"/>
        <w:rPr>
          <w:rtl/>
        </w:rPr>
      </w:pPr>
      <w:bookmarkStart w:id="9" w:name="_Toc73196596"/>
      <w:r w:rsidRPr="004408D2">
        <w:rPr>
          <w:rFonts w:hint="cs"/>
          <w:rtl/>
        </w:rPr>
        <w:t xml:space="preserve">شرح </w:t>
      </w:r>
      <w:r w:rsidRPr="004408D2">
        <w:t>CICD</w:t>
      </w:r>
      <w:r w:rsidRPr="004408D2">
        <w:rPr>
          <w:rFonts w:hint="cs"/>
          <w:rtl/>
        </w:rPr>
        <w:t xml:space="preserve"> در آژور</w:t>
      </w:r>
      <w:bookmarkEnd w:id="9"/>
    </w:p>
    <w:p w14:paraId="4B8B923E" w14:textId="49E72FF2" w:rsidR="00ED365A" w:rsidRPr="00112FA3" w:rsidRDefault="00ED365A" w:rsidP="000424F2">
      <w:pPr>
        <w:spacing w:after="160" w:line="259" w:lineRule="auto"/>
        <w:rPr>
          <w:sz w:val="10"/>
          <w:szCs w:val="10"/>
          <w:rtl/>
          <w:lang w:bidi="ar-SA"/>
        </w:rPr>
      </w:pPr>
    </w:p>
    <w:p w14:paraId="452726F0" w14:textId="299370C3" w:rsidR="00112FA3" w:rsidRPr="00112FA3" w:rsidRDefault="00112FA3" w:rsidP="000424F2">
      <w:pPr>
        <w:spacing w:after="160" w:line="259" w:lineRule="auto"/>
        <w:rPr>
          <w:rFonts w:ascii="IRANSans" w:eastAsia="Calibri" w:hAnsi="IRANSans"/>
          <w:sz w:val="8"/>
          <w:szCs w:val="8"/>
        </w:rPr>
      </w:pPr>
    </w:p>
    <w:p w14:paraId="2385DAA7" w14:textId="7040107B" w:rsidR="00F973DF" w:rsidRDefault="00F973DF" w:rsidP="005D1701">
      <w:pPr>
        <w:spacing w:after="160" w:line="259" w:lineRule="auto"/>
        <w:rPr>
          <w:rFonts w:ascii="IRANSans" w:eastAsia="Calibri" w:hAnsi="IRANSans"/>
          <w:szCs w:val="24"/>
        </w:rPr>
      </w:pPr>
      <w:r>
        <w:rPr>
          <w:rFonts w:ascii="IRANSans" w:hAnsi="IRANSans"/>
          <w:noProof/>
          <w:lang w:bidi="ar-SA"/>
        </w:rPr>
        <w:drawing>
          <wp:inline distT="0" distB="0" distL="0" distR="0" wp14:anchorId="000CD2D1" wp14:editId="50AC9DB8">
            <wp:extent cx="6390005" cy="3179445"/>
            <wp:effectExtent l="0" t="0" r="0" b="1905"/>
            <wp:docPr id="30" name="Picture 30" descr="1_fuWGU5SbGDryj3cIS979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fuWGU5SbGDryj3cIS979A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318">
        <w:rPr>
          <w:rFonts w:ascii="IRANSans" w:eastAsia="Calibri" w:hAnsi="IRANSans"/>
          <w:szCs w:val="24"/>
          <w:rtl/>
        </w:rPr>
        <w:tab/>
      </w:r>
    </w:p>
    <w:p w14:paraId="64C54388" w14:textId="77777777" w:rsidR="00F973DF" w:rsidRDefault="00F973DF" w:rsidP="005D1701">
      <w:pPr>
        <w:spacing w:after="160" w:line="259" w:lineRule="auto"/>
        <w:rPr>
          <w:rFonts w:ascii="IRANSans" w:eastAsia="Calibri" w:hAnsi="IRANSans"/>
          <w:szCs w:val="24"/>
        </w:rPr>
      </w:pPr>
    </w:p>
    <w:p w14:paraId="3EB98C72" w14:textId="77777777" w:rsidR="00F973DF" w:rsidRDefault="00F973DF" w:rsidP="005D1701">
      <w:pPr>
        <w:spacing w:after="160" w:line="259" w:lineRule="auto"/>
        <w:rPr>
          <w:rFonts w:ascii="IRANSans" w:eastAsia="Calibri" w:hAnsi="IRANSans"/>
          <w:szCs w:val="24"/>
        </w:rPr>
      </w:pPr>
    </w:p>
    <w:p w14:paraId="331366E7" w14:textId="77AA5BDD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/>
          <w:sz w:val="22"/>
          <w:szCs w:val="22"/>
        </w:rPr>
        <w:t>Developer</w:t>
      </w:r>
      <w:r w:rsidRPr="00F973DF">
        <w:rPr>
          <w:rFonts w:ascii="IRANSans" w:hAnsi="IRANSans" w:hint="cs"/>
          <w:szCs w:val="24"/>
          <w:rtl/>
        </w:rPr>
        <w:t xml:space="preserve"> سورس کد خود را به ریپازیتوری منتقل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کند.</w:t>
      </w:r>
    </w:p>
    <w:p w14:paraId="0A5F8BD4" w14:textId="520FF364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>پروژه دارای چند انشعاب مختلف بو</w:t>
      </w:r>
      <w:r w:rsidR="005A3083">
        <w:rPr>
          <w:rFonts w:ascii="IRANSans" w:hAnsi="IRANSans" w:hint="cs"/>
          <w:szCs w:val="24"/>
          <w:rtl/>
        </w:rPr>
        <w:t>د</w:t>
      </w:r>
      <w:r w:rsidRPr="00F973DF">
        <w:rPr>
          <w:rFonts w:ascii="IRANSans" w:hAnsi="IRANSans" w:hint="cs"/>
          <w:szCs w:val="24"/>
          <w:rtl/>
        </w:rPr>
        <w:t xml:space="preserve">ه که توسط </w:t>
      </w:r>
      <w:r w:rsidRPr="00F973DF">
        <w:rPr>
          <w:rFonts w:ascii="IRANSans" w:hAnsi="IRANSans"/>
          <w:sz w:val="22"/>
          <w:szCs w:val="22"/>
        </w:rPr>
        <w:t>Pull request</w:t>
      </w:r>
      <w:r w:rsidR="005A3083">
        <w:rPr>
          <w:rFonts w:ascii="IRANSans" w:hAnsi="IRANSans" w:hint="cs"/>
          <w:szCs w:val="24"/>
          <w:rtl/>
        </w:rPr>
        <w:t xml:space="preserve"> انتقلات مابینشان اتفاق می‌</w:t>
      </w:r>
      <w:r w:rsidRPr="00F973DF">
        <w:rPr>
          <w:rFonts w:ascii="IRANSans" w:hAnsi="IRANSans" w:hint="cs"/>
          <w:szCs w:val="24"/>
          <w:rtl/>
        </w:rPr>
        <w:t>افتد.</w:t>
      </w:r>
    </w:p>
    <w:p w14:paraId="0E840AAD" w14:textId="0EB0C7BE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>می</w:t>
      </w:r>
      <w:r w:rsidR="005A3083">
        <w:rPr>
          <w:rFonts w:ascii="IRANSans" w:hAnsi="IRANSans" w:hint="cs"/>
          <w:szCs w:val="24"/>
          <w:rtl/>
        </w:rPr>
        <w:t>‌توان این انشعاب‌</w:t>
      </w:r>
      <w:r w:rsidRPr="00F973DF">
        <w:rPr>
          <w:rFonts w:ascii="IRANSans" w:hAnsi="IRANSans" w:hint="cs"/>
          <w:szCs w:val="24"/>
          <w:rtl/>
        </w:rPr>
        <w:t xml:space="preserve">ها را برای اجرای فرآیند </w:t>
      </w:r>
      <w:r w:rsidRPr="00F973DF">
        <w:rPr>
          <w:rFonts w:ascii="IRANSans" w:hAnsi="IRANSans"/>
          <w:sz w:val="22"/>
          <w:szCs w:val="22"/>
        </w:rPr>
        <w:t>CI</w:t>
      </w:r>
      <w:r w:rsidRPr="00F973DF">
        <w:rPr>
          <w:rFonts w:ascii="IRANSans" w:hAnsi="IRANSans" w:hint="cs"/>
          <w:szCs w:val="24"/>
          <w:rtl/>
        </w:rPr>
        <w:t xml:space="preserve"> تریگر کرد.</w:t>
      </w:r>
    </w:p>
    <w:p w14:paraId="7A9A4D56" w14:textId="48F156CE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با اعمال تغییر در انشعاب تریگر شده، فرآیند </w:t>
      </w:r>
      <w:r w:rsidRPr="00F973DF">
        <w:rPr>
          <w:rFonts w:ascii="IRANSans" w:hAnsi="IRANSans"/>
          <w:sz w:val="22"/>
          <w:szCs w:val="22"/>
        </w:rPr>
        <w:t>build</w:t>
      </w:r>
      <w:r w:rsidRPr="00F973DF">
        <w:rPr>
          <w:rFonts w:ascii="IRANSans" w:hAnsi="IRANSans" w:hint="cs"/>
          <w:szCs w:val="24"/>
          <w:rtl/>
        </w:rPr>
        <w:t xml:space="preserve"> اجرا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 xml:space="preserve">گردد و در صورت نیاز </w:t>
      </w:r>
      <w:r w:rsidRPr="00F973DF">
        <w:rPr>
          <w:rFonts w:ascii="IRANSans" w:hAnsi="IRANSans"/>
          <w:sz w:val="22"/>
          <w:szCs w:val="22"/>
        </w:rPr>
        <w:t>Artifact</w:t>
      </w:r>
      <w:r w:rsidR="005A3083">
        <w:rPr>
          <w:rFonts w:ascii="IRANSans" w:hAnsi="IRANSans" w:hint="cs"/>
          <w:szCs w:val="24"/>
          <w:rtl/>
        </w:rPr>
        <w:t xml:space="preserve"> آن تولید و نگهداری می‌</w:t>
      </w:r>
      <w:r w:rsidRPr="00F973DF">
        <w:rPr>
          <w:rFonts w:ascii="IRANSans" w:hAnsi="IRANSans" w:hint="cs"/>
          <w:szCs w:val="24"/>
          <w:rtl/>
        </w:rPr>
        <w:t>شود.</w:t>
      </w:r>
    </w:p>
    <w:p w14:paraId="0C95C8D1" w14:textId="1C824C2D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در این مرحله خروجی فرآیند </w:t>
      </w:r>
      <w:r w:rsidRPr="00F973DF">
        <w:rPr>
          <w:rFonts w:ascii="IRANSans" w:hAnsi="IRANSans"/>
          <w:sz w:val="22"/>
          <w:szCs w:val="22"/>
        </w:rPr>
        <w:t>Build</w:t>
      </w:r>
      <w:r w:rsidRPr="00F973DF">
        <w:rPr>
          <w:rFonts w:ascii="IRANSans" w:hAnsi="IRANSans" w:hint="cs"/>
          <w:szCs w:val="24"/>
          <w:rtl/>
        </w:rPr>
        <w:t xml:space="preserve"> را به عنوان ورودی به فرآیند </w:t>
      </w:r>
      <w:r w:rsidRPr="00F973DF">
        <w:rPr>
          <w:rFonts w:ascii="IRANSans" w:hAnsi="IRANSans"/>
          <w:sz w:val="22"/>
          <w:szCs w:val="22"/>
        </w:rPr>
        <w:t>Release</w:t>
      </w:r>
      <w:r w:rsidRPr="00F973DF">
        <w:rPr>
          <w:rFonts w:ascii="IRANSans" w:hAnsi="IRANSans" w:hint="cs"/>
          <w:szCs w:val="24"/>
          <w:rtl/>
        </w:rPr>
        <w:t xml:space="preserve"> منتقل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کنیم.</w:t>
      </w:r>
    </w:p>
    <w:p w14:paraId="6945B50B" w14:textId="5ECA7352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با استفاده از </w:t>
      </w:r>
      <w:r w:rsidRPr="00F973DF">
        <w:rPr>
          <w:rFonts w:ascii="IRANSans" w:hAnsi="IRANSans"/>
          <w:sz w:val="22"/>
          <w:szCs w:val="22"/>
        </w:rPr>
        <w:t>Approver</w:t>
      </w:r>
      <w:r w:rsidRPr="00F973DF">
        <w:rPr>
          <w:rFonts w:ascii="IRANSans" w:hAnsi="IRANSans" w:hint="cs"/>
          <w:szCs w:val="24"/>
          <w:rtl/>
        </w:rPr>
        <w:t xml:space="preserve">ها فرآیند </w:t>
      </w:r>
      <w:r w:rsidRPr="00F973DF">
        <w:rPr>
          <w:rFonts w:ascii="IRANSans" w:hAnsi="IRANSans"/>
          <w:sz w:val="22"/>
          <w:szCs w:val="22"/>
        </w:rPr>
        <w:t>Release</w:t>
      </w:r>
      <w:r w:rsidR="005A3083">
        <w:rPr>
          <w:rFonts w:ascii="IRANSans" w:hAnsi="IRANSans" w:hint="cs"/>
          <w:szCs w:val="24"/>
          <w:rtl/>
        </w:rPr>
        <w:t xml:space="preserve"> را مدیریت می‌</w:t>
      </w:r>
      <w:r w:rsidRPr="00F973DF">
        <w:rPr>
          <w:rFonts w:ascii="IRANSans" w:hAnsi="IRANSans" w:hint="cs"/>
          <w:szCs w:val="24"/>
          <w:rtl/>
        </w:rPr>
        <w:t>نمائیم.</w:t>
      </w:r>
    </w:p>
    <w:p w14:paraId="323F4CE6" w14:textId="46DFECA6" w:rsidR="00F973DF" w:rsidRPr="00F973DF" w:rsidRDefault="00F973DF" w:rsidP="005A3083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>در نهایت پروژه را به سرور مورد نظر انتقال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دهیم.</w:t>
      </w:r>
    </w:p>
    <w:p w14:paraId="4175EE98" w14:textId="77777777" w:rsidR="00F973DF" w:rsidRPr="00F973DF" w:rsidRDefault="00F973DF" w:rsidP="005A3083">
      <w:pPr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>اکنون مورد دیگری را بررسی نمائیم:</w:t>
      </w:r>
    </w:p>
    <w:p w14:paraId="644F0B4B" w14:textId="103A7E1C" w:rsidR="00F973DF" w:rsidRPr="00F973DF" w:rsidRDefault="00F973DF" w:rsidP="00F973DF">
      <w:pPr>
        <w:jc w:val="center"/>
        <w:rPr>
          <w:rFonts w:ascii="IRANSans" w:hAnsi="IRANSans"/>
          <w:szCs w:val="24"/>
          <w:rtl/>
        </w:rPr>
      </w:pPr>
      <w:r w:rsidRPr="00F973DF">
        <w:rPr>
          <w:rFonts w:ascii="IRANSans" w:hAnsi="IRANSans"/>
          <w:noProof/>
          <w:szCs w:val="24"/>
          <w:lang w:bidi="ar-SA"/>
        </w:rPr>
        <w:lastRenderedPageBreak/>
        <w:drawing>
          <wp:inline distT="0" distB="0" distL="0" distR="0" wp14:anchorId="6A3CA1AD" wp14:editId="5DF1619C">
            <wp:extent cx="6390005" cy="5210175"/>
            <wp:effectExtent l="0" t="0" r="0" b="9525"/>
            <wp:docPr id="33" name="Picture 33" descr="azure-devops-ci-cd-pipeline-flow-veri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ure-devops-ci-cd-pipeline-flow-veriti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527C" w14:textId="77777777" w:rsidR="00F973DF" w:rsidRPr="00F973DF" w:rsidRDefault="00F973DF" w:rsidP="00F973DF">
      <w:pPr>
        <w:rPr>
          <w:rFonts w:ascii="IRANSans" w:hAnsi="IRANSans"/>
          <w:szCs w:val="24"/>
        </w:rPr>
      </w:pPr>
    </w:p>
    <w:p w14:paraId="4771206D" w14:textId="4D355FD5" w:rsidR="00F973DF" w:rsidRPr="00F973DF" w:rsidRDefault="00F973DF" w:rsidP="00F973DF">
      <w:pPr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>در این مورد:</w:t>
      </w:r>
    </w:p>
    <w:p w14:paraId="59F5C9D1" w14:textId="346E58A3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 xml:space="preserve">در سرویس </w:t>
      </w:r>
      <w:r w:rsidRPr="00F973DF">
        <w:rPr>
          <w:rFonts w:ascii="IRANSans" w:hAnsi="IRANSans"/>
          <w:sz w:val="22"/>
          <w:szCs w:val="22"/>
        </w:rPr>
        <w:t>Board</w:t>
      </w:r>
      <w:r w:rsidRPr="00F973DF">
        <w:rPr>
          <w:rFonts w:ascii="IRANSans" w:hAnsi="IRANSans" w:hint="cs"/>
          <w:szCs w:val="24"/>
          <w:rtl/>
        </w:rPr>
        <w:t xml:space="preserve"> آژور کارهای پروژه تعریف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گردد.</w:t>
      </w:r>
    </w:p>
    <w:p w14:paraId="454C370F" w14:textId="2A0C3677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>منطبق بر کارها، توسعه دهنده در محیط توسعه خود</w:t>
      </w:r>
      <w:r w:rsidR="005A3083">
        <w:rPr>
          <w:rFonts w:ascii="IRANSans" w:hAnsi="IRANSans" w:hint="cs"/>
          <w:szCs w:val="24"/>
          <w:rtl/>
        </w:rPr>
        <w:t xml:space="preserve"> اقدام به نهایی سازی اقدامات می‌</w:t>
      </w:r>
      <w:r w:rsidRPr="00F973DF">
        <w:rPr>
          <w:rFonts w:ascii="IRANSans" w:hAnsi="IRANSans" w:hint="cs"/>
          <w:szCs w:val="24"/>
          <w:rtl/>
        </w:rPr>
        <w:t>نماید.</w:t>
      </w:r>
    </w:p>
    <w:p w14:paraId="17E91604" w14:textId="563EBB23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 xml:space="preserve">پروژه بر روی ریپازیتوری مرتبط </w:t>
      </w:r>
      <w:r w:rsidRPr="00F973DF">
        <w:rPr>
          <w:rFonts w:ascii="IRANSans" w:hAnsi="IRANSans"/>
          <w:sz w:val="22"/>
          <w:szCs w:val="22"/>
        </w:rPr>
        <w:t>Push</w:t>
      </w:r>
      <w:r w:rsidRPr="00F973DF">
        <w:rPr>
          <w:rFonts w:ascii="IRANSans" w:hAnsi="IRANSans" w:hint="cs"/>
          <w:szCs w:val="24"/>
          <w:rtl/>
        </w:rPr>
        <w:t xml:space="preserve">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شود.</w:t>
      </w:r>
    </w:p>
    <w:p w14:paraId="63FE4994" w14:textId="25F650F2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 xml:space="preserve">فرآیند </w:t>
      </w:r>
      <w:r w:rsidRPr="00F973DF">
        <w:rPr>
          <w:rFonts w:ascii="IRANSans" w:hAnsi="IRANSans"/>
          <w:sz w:val="22"/>
          <w:szCs w:val="22"/>
        </w:rPr>
        <w:t>Build</w:t>
      </w:r>
      <w:r w:rsidRPr="00F973DF">
        <w:rPr>
          <w:rFonts w:ascii="IRANSans" w:hAnsi="IRANSans" w:hint="cs"/>
          <w:szCs w:val="24"/>
          <w:rtl/>
        </w:rPr>
        <w:t xml:space="preserve"> را بر روی انشعاب هدف تریگر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کنیم.</w:t>
      </w:r>
    </w:p>
    <w:p w14:paraId="2D59A076" w14:textId="4A757B83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 xml:space="preserve">با اعمال تغییرات بر روی انشعاب، بطور خودکار </w:t>
      </w:r>
      <w:r w:rsidRPr="00F973DF">
        <w:rPr>
          <w:rFonts w:ascii="IRANSans" w:hAnsi="IRANSans"/>
          <w:sz w:val="22"/>
          <w:szCs w:val="22"/>
        </w:rPr>
        <w:t>Build</w:t>
      </w:r>
      <w:r w:rsidR="005A3083">
        <w:rPr>
          <w:rFonts w:ascii="IRANSans" w:hAnsi="IRANSans" w:hint="cs"/>
          <w:szCs w:val="24"/>
          <w:rtl/>
        </w:rPr>
        <w:t xml:space="preserve"> اتفاق می‌</w:t>
      </w:r>
      <w:r w:rsidRPr="00F973DF">
        <w:rPr>
          <w:rFonts w:ascii="IRANSans" w:hAnsi="IRANSans" w:hint="cs"/>
          <w:szCs w:val="24"/>
          <w:rtl/>
        </w:rPr>
        <w:t>افتد.</w:t>
      </w:r>
    </w:p>
    <w:p w14:paraId="626DA5B5" w14:textId="7C5AB51E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 xml:space="preserve">حین اجرای </w:t>
      </w:r>
      <w:r w:rsidRPr="00F973DF">
        <w:rPr>
          <w:rFonts w:ascii="IRANSans" w:hAnsi="IRANSans"/>
          <w:sz w:val="22"/>
          <w:szCs w:val="22"/>
        </w:rPr>
        <w:t>CI</w:t>
      </w:r>
      <w:r w:rsidR="005A3083">
        <w:rPr>
          <w:rFonts w:ascii="IRANSans" w:hAnsi="IRANSans" w:hint="cs"/>
          <w:szCs w:val="24"/>
          <w:rtl/>
        </w:rPr>
        <w:t>، نیازمندی‌</w:t>
      </w:r>
      <w:r w:rsidRPr="00F973DF">
        <w:rPr>
          <w:rFonts w:ascii="IRANSans" w:hAnsi="IRANSans" w:hint="cs"/>
          <w:szCs w:val="24"/>
          <w:rtl/>
        </w:rPr>
        <w:t>های فرآیند دانلود و نصب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گردد.</w:t>
      </w:r>
    </w:p>
    <w:p w14:paraId="237AFE9A" w14:textId="2A052B2D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/>
          <w:sz w:val="22"/>
          <w:szCs w:val="22"/>
        </w:rPr>
        <w:t>Task</w:t>
      </w:r>
      <w:r w:rsidRPr="00F973DF">
        <w:rPr>
          <w:rFonts w:ascii="IRANSans" w:hAnsi="IRANSans" w:hint="cs"/>
          <w:szCs w:val="24"/>
          <w:rtl/>
        </w:rPr>
        <w:t xml:space="preserve">های تعریف شده و </w:t>
      </w:r>
      <w:r w:rsidRPr="00F973DF">
        <w:rPr>
          <w:rFonts w:ascii="IRANSans" w:hAnsi="IRANSans"/>
          <w:sz w:val="22"/>
          <w:szCs w:val="22"/>
        </w:rPr>
        <w:t>Test</w:t>
      </w:r>
      <w:r w:rsidRPr="00F973DF">
        <w:rPr>
          <w:rFonts w:ascii="IRANSans" w:hAnsi="IRANSans" w:hint="cs"/>
          <w:szCs w:val="24"/>
          <w:rtl/>
        </w:rPr>
        <w:t>ها اجرا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گردند.</w:t>
      </w:r>
    </w:p>
    <w:p w14:paraId="4086185C" w14:textId="4D599964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/>
          <w:sz w:val="22"/>
          <w:szCs w:val="22"/>
        </w:rPr>
        <w:t>Artifact</w:t>
      </w:r>
      <w:r w:rsidRPr="00F973DF">
        <w:rPr>
          <w:rFonts w:ascii="IRANSans" w:hAnsi="IRANSans" w:hint="cs"/>
          <w:szCs w:val="24"/>
          <w:rtl/>
        </w:rPr>
        <w:t xml:space="preserve"> آن ایجاد د در نهایت </w:t>
      </w:r>
      <w:r w:rsidRPr="00F973DF">
        <w:rPr>
          <w:rFonts w:ascii="IRANSans" w:hAnsi="IRANSans"/>
          <w:sz w:val="22"/>
          <w:szCs w:val="22"/>
        </w:rPr>
        <w:t>Publish</w:t>
      </w:r>
      <w:r w:rsidRPr="00F973DF">
        <w:rPr>
          <w:rFonts w:ascii="IRANSans" w:hAnsi="IRANSans" w:hint="cs"/>
          <w:szCs w:val="24"/>
          <w:rtl/>
        </w:rPr>
        <w:t xml:space="preserve">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شود.</w:t>
      </w:r>
    </w:p>
    <w:p w14:paraId="73616706" w14:textId="4E486668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lastRenderedPageBreak/>
        <w:t xml:space="preserve">در این مرحله </w:t>
      </w:r>
      <w:r w:rsidRPr="00F973DF">
        <w:rPr>
          <w:rFonts w:ascii="IRANSans" w:hAnsi="IRANSans"/>
          <w:sz w:val="22"/>
          <w:szCs w:val="22"/>
        </w:rPr>
        <w:t>Artifact</w:t>
      </w:r>
      <w:r w:rsidRPr="00F973DF">
        <w:rPr>
          <w:rFonts w:ascii="IRANSans" w:hAnsi="IRANSans" w:hint="cs"/>
          <w:szCs w:val="24"/>
          <w:rtl/>
        </w:rPr>
        <w:t xml:space="preserve"> جهت اجرای فرآیند </w:t>
      </w:r>
      <w:r w:rsidRPr="00F973DF">
        <w:rPr>
          <w:rFonts w:ascii="IRANSans" w:hAnsi="IRANSans"/>
          <w:sz w:val="22"/>
          <w:szCs w:val="22"/>
        </w:rPr>
        <w:t>Release</w:t>
      </w:r>
      <w:r w:rsidRPr="00F973DF">
        <w:rPr>
          <w:rFonts w:ascii="IRANSans" w:hAnsi="IRANSans" w:hint="cs"/>
          <w:szCs w:val="24"/>
          <w:rtl/>
        </w:rPr>
        <w:t xml:space="preserve"> به فاز </w:t>
      </w:r>
      <w:r w:rsidRPr="00F973DF">
        <w:rPr>
          <w:rFonts w:ascii="IRANSans" w:hAnsi="IRANSans"/>
          <w:sz w:val="22"/>
          <w:szCs w:val="22"/>
        </w:rPr>
        <w:t>CD</w:t>
      </w:r>
      <w:r w:rsidRPr="00F973DF">
        <w:rPr>
          <w:rFonts w:ascii="IRANSans" w:hAnsi="IRANSans" w:hint="cs"/>
          <w:szCs w:val="24"/>
          <w:rtl/>
        </w:rPr>
        <w:t xml:space="preserve"> منتقل و این فاز تریگر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شود.</w:t>
      </w:r>
    </w:p>
    <w:p w14:paraId="7ABA36B4" w14:textId="69BC5EB3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</w:rPr>
      </w:pPr>
      <w:r w:rsidRPr="00F973DF">
        <w:rPr>
          <w:rFonts w:ascii="IRANSans" w:hAnsi="IRANSans"/>
          <w:sz w:val="22"/>
          <w:szCs w:val="22"/>
        </w:rPr>
        <w:t>Task</w:t>
      </w:r>
      <w:r w:rsidRPr="00F973DF">
        <w:rPr>
          <w:rFonts w:ascii="IRANSans" w:hAnsi="IRANSans" w:hint="cs"/>
          <w:szCs w:val="24"/>
          <w:rtl/>
        </w:rPr>
        <w:t xml:space="preserve">های موجود در </w:t>
      </w:r>
      <w:r w:rsidRPr="00F973DF">
        <w:rPr>
          <w:rFonts w:ascii="IRANSans" w:hAnsi="IRANSans"/>
          <w:sz w:val="22"/>
          <w:szCs w:val="22"/>
        </w:rPr>
        <w:t>Stage</w:t>
      </w:r>
      <w:r w:rsidRPr="00F973DF">
        <w:rPr>
          <w:rFonts w:ascii="IRANSans" w:hAnsi="IRANSans" w:hint="cs"/>
          <w:szCs w:val="24"/>
          <w:rtl/>
        </w:rPr>
        <w:t xml:space="preserve">ها به ترتیب و با پشت سر گذاشتن </w:t>
      </w:r>
      <w:r w:rsidRPr="00F973DF">
        <w:rPr>
          <w:rFonts w:ascii="IRANSans" w:hAnsi="IRANSans"/>
          <w:sz w:val="22"/>
          <w:szCs w:val="22"/>
        </w:rPr>
        <w:t>Approver</w:t>
      </w:r>
      <w:r w:rsidRPr="00F973DF">
        <w:rPr>
          <w:rFonts w:ascii="IRANSans" w:hAnsi="IRANSans" w:hint="cs"/>
          <w:szCs w:val="24"/>
          <w:rtl/>
        </w:rPr>
        <w:t xml:space="preserve">ها و </w:t>
      </w:r>
      <w:r w:rsidRPr="00F973DF">
        <w:rPr>
          <w:rFonts w:ascii="IRANSans" w:hAnsi="IRANSans"/>
          <w:sz w:val="22"/>
          <w:szCs w:val="22"/>
        </w:rPr>
        <w:t>Gate</w:t>
      </w:r>
      <w:r w:rsidRPr="00F973DF">
        <w:rPr>
          <w:rFonts w:ascii="IRANSans" w:hAnsi="IRANSans" w:hint="cs"/>
          <w:szCs w:val="24"/>
          <w:rtl/>
        </w:rPr>
        <w:t>ها اجرا می</w:t>
      </w:r>
      <w:r w:rsidR="005A3083">
        <w:rPr>
          <w:rFonts w:ascii="IRANSans" w:hAnsi="IRANSans" w:hint="cs"/>
          <w:szCs w:val="24"/>
          <w:rtl/>
        </w:rPr>
        <w:t>‌</w:t>
      </w:r>
      <w:r w:rsidRPr="00F973DF">
        <w:rPr>
          <w:rFonts w:ascii="IRANSans" w:hAnsi="IRANSans" w:hint="cs"/>
          <w:szCs w:val="24"/>
          <w:rtl/>
        </w:rPr>
        <w:t>گردند.</w:t>
      </w:r>
    </w:p>
    <w:p w14:paraId="24B6C26A" w14:textId="10FA0735" w:rsidR="005A3083" w:rsidRDefault="00F973DF" w:rsidP="001D5717">
      <w:pPr>
        <w:pStyle w:val="ListParagraph"/>
        <w:numPr>
          <w:ilvl w:val="0"/>
          <w:numId w:val="50"/>
        </w:numPr>
        <w:spacing w:after="160" w:line="259" w:lineRule="auto"/>
        <w:jc w:val="left"/>
        <w:rPr>
          <w:rFonts w:ascii="IRANSans" w:hAnsi="IRANSans"/>
          <w:szCs w:val="24"/>
        </w:rPr>
      </w:pPr>
      <w:r w:rsidRPr="00F973DF">
        <w:rPr>
          <w:rFonts w:ascii="IRANSans" w:hAnsi="IRANSans" w:hint="cs"/>
          <w:szCs w:val="24"/>
          <w:rtl/>
        </w:rPr>
        <w:t>در صورت اخذ تمامی تاییدات در آخرین گام، پروژه به سرو</w:t>
      </w:r>
      <w:r w:rsidR="005A3083">
        <w:rPr>
          <w:rFonts w:ascii="IRANSans" w:hAnsi="IRANSans" w:hint="cs"/>
          <w:szCs w:val="24"/>
          <w:rtl/>
        </w:rPr>
        <w:t>ر یا سرورهای مورد نظر انتقال می‌</w:t>
      </w:r>
      <w:r w:rsidRPr="00F973DF">
        <w:rPr>
          <w:rFonts w:ascii="IRANSans" w:hAnsi="IRANSans" w:hint="cs"/>
          <w:szCs w:val="24"/>
          <w:rtl/>
        </w:rPr>
        <w:t>یابد.</w:t>
      </w:r>
    </w:p>
    <w:p w14:paraId="5CB7CCD0" w14:textId="754321F1" w:rsidR="005D1701" w:rsidRPr="005A3083" w:rsidRDefault="009E0318" w:rsidP="005A3083">
      <w:pPr>
        <w:spacing w:after="160" w:line="259" w:lineRule="auto"/>
        <w:ind w:left="360"/>
        <w:jc w:val="left"/>
        <w:rPr>
          <w:rFonts w:ascii="IRANSans" w:hAnsi="IRANSans"/>
          <w:szCs w:val="24"/>
          <w:rtl/>
        </w:rPr>
      </w:pPr>
      <w:r w:rsidRPr="005A3083">
        <w:rPr>
          <w:rFonts w:ascii="IRANSans" w:eastAsia="Calibri" w:hAnsi="IRANSans" w:hint="cs"/>
          <w:szCs w:val="24"/>
          <w:rtl/>
        </w:rPr>
        <w:t xml:space="preserve">    </w:t>
      </w:r>
      <w:r w:rsidR="005D1701">
        <w:rPr>
          <w:rFonts w:hint="cs"/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AEA706E" wp14:editId="75E3F832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6581775" cy="952500"/>
                <wp:effectExtent l="0" t="0" r="28575" b="19050"/>
                <wp:wrapNone/>
                <wp:docPr id="31" name="Folded Co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952500"/>
                        </a:xfrm>
                        <a:prstGeom prst="foldedCorner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239F" id="Folded Corner 31" o:spid="_x0000_s1026" type="#_x0000_t65" style="position:absolute;margin-left:467.05pt;margin-top:22.5pt;width:518.25pt;height:75pt;z-index:251885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" adj="18000" filled="f" strokecolor="#c00000" strokeweight="2pt">
                <w10:wrap anchorx="margin"/>
              </v:shape>
            </w:pict>
          </mc:Fallback>
        </mc:AlternateContent>
      </w:r>
    </w:p>
    <w:p w14:paraId="4A239DF8" w14:textId="53700524" w:rsidR="00F973DF" w:rsidRPr="004408D2" w:rsidRDefault="005D1701" w:rsidP="00F973DF">
      <w:pPr>
        <w:pStyle w:val="Heading1"/>
      </w:pPr>
      <w:bookmarkStart w:id="10" w:name="_Toc73196597"/>
      <w:r w:rsidRPr="00283F9A">
        <w:rPr>
          <w:sz w:val="32"/>
          <w:szCs w:val="32"/>
          <w:rtl/>
        </w:rPr>
        <w:drawing>
          <wp:anchor distT="0" distB="0" distL="114300" distR="114300" simplePos="0" relativeHeight="251887616" behindDoc="1" locked="0" layoutInCell="1" allowOverlap="1" wp14:anchorId="31C0B474" wp14:editId="32DAEE73">
            <wp:simplePos x="0" y="0"/>
            <wp:positionH relativeFrom="margin">
              <wp:posOffset>5755640</wp:posOffset>
            </wp:positionH>
            <wp:positionV relativeFrom="paragraph">
              <wp:posOffset>92075</wp:posOffset>
            </wp:positionV>
            <wp:extent cx="807085" cy="581025"/>
            <wp:effectExtent l="0" t="0" r="0" b="9525"/>
            <wp:wrapTight wrapText="bothSides">
              <wp:wrapPolygon edited="0">
                <wp:start x="5608" y="0"/>
                <wp:lineTo x="0" y="2833"/>
                <wp:lineTo x="0" y="7082"/>
                <wp:lineTo x="1020" y="11331"/>
                <wp:lineTo x="6628" y="21246"/>
                <wp:lineTo x="7138" y="21246"/>
                <wp:lineTo x="11726" y="21246"/>
                <wp:lineTo x="20903" y="19830"/>
                <wp:lineTo x="20903" y="0"/>
                <wp:lineTo x="11726" y="0"/>
                <wp:lineTo x="5608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3DF" w:rsidRPr="00F973DF">
        <w:rPr>
          <w:rFonts w:hint="cs"/>
          <w:rtl/>
        </w:rPr>
        <w:t xml:space="preserve"> </w:t>
      </w:r>
      <w:r w:rsidR="00F973DF" w:rsidRPr="004408D2">
        <w:rPr>
          <w:rFonts w:hint="cs"/>
          <w:rtl/>
        </w:rPr>
        <w:t xml:space="preserve">وضعیت های </w:t>
      </w:r>
      <w:r w:rsidR="00F973DF" w:rsidRPr="004408D2">
        <w:t>Build</w:t>
      </w:r>
      <w:r w:rsidR="00F973DF" w:rsidRPr="004408D2">
        <w:rPr>
          <w:rFonts w:hint="cs"/>
          <w:rtl/>
        </w:rPr>
        <w:t xml:space="preserve"> در تب </w:t>
      </w:r>
      <w:r w:rsidR="00F973DF" w:rsidRPr="004408D2">
        <w:t>Runs</w:t>
      </w:r>
      <w:bookmarkEnd w:id="10"/>
    </w:p>
    <w:p w14:paraId="11034EA8" w14:textId="7F781894" w:rsidR="000424F2" w:rsidRDefault="000424F2" w:rsidP="00F973DF">
      <w:pPr>
        <w:pStyle w:val="Heading1"/>
        <w:rPr>
          <w:rtl/>
        </w:rPr>
      </w:pPr>
    </w:p>
    <w:p w14:paraId="10CBAA6B" w14:textId="2FD502B0" w:rsidR="00112FA3" w:rsidRDefault="00F973DF" w:rsidP="00112FA3">
      <w:pPr>
        <w:rPr>
          <w:sz w:val="10"/>
          <w:szCs w:val="10"/>
          <w:rtl/>
          <w:lang w:bidi="ar-SA"/>
        </w:rPr>
      </w:pPr>
      <w:r>
        <w:rPr>
          <w:rFonts w:ascii="IRANSans" w:hAnsi="IRANSans"/>
          <w:noProof/>
          <w:lang w:bidi="ar-SA"/>
        </w:rPr>
        <w:drawing>
          <wp:inline distT="0" distB="0" distL="0" distR="0" wp14:anchorId="1DD7829B" wp14:editId="43CD236E">
            <wp:extent cx="6390005" cy="2466975"/>
            <wp:effectExtent l="0" t="0" r="0" b="9525"/>
            <wp:docPr id="35" name="Picture 35" descr="word-im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-image-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2BE4" w14:textId="2C866467" w:rsidR="00F973DF" w:rsidRDefault="00F973DF" w:rsidP="00112FA3">
      <w:pPr>
        <w:rPr>
          <w:sz w:val="10"/>
          <w:szCs w:val="10"/>
          <w:rtl/>
          <w:lang w:bidi="ar-SA"/>
        </w:rPr>
      </w:pPr>
    </w:p>
    <w:p w14:paraId="099C52F7" w14:textId="08669A7B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علامت سفید </w:t>
      </w:r>
      <w:r w:rsidRPr="005A3083">
        <w:rPr>
          <w:rFonts w:ascii="IRANSans" w:hAnsi="IRANSans"/>
          <w:sz w:val="22"/>
          <w:szCs w:val="22"/>
        </w:rPr>
        <w:t>Build</w:t>
      </w:r>
      <w:r w:rsidRPr="00F973DF">
        <w:rPr>
          <w:rFonts w:ascii="IRANSans" w:hAnsi="IRANSans" w:hint="cs"/>
          <w:szCs w:val="24"/>
          <w:rtl/>
        </w:rPr>
        <w:t>های انجام نشده (</w:t>
      </w:r>
      <w:r w:rsidRPr="00F973DF">
        <w:rPr>
          <w:rFonts w:ascii="IRANSans" w:hAnsi="IRANSans"/>
          <w:sz w:val="22"/>
          <w:szCs w:val="22"/>
        </w:rPr>
        <w:t>skip</w:t>
      </w:r>
      <w:r w:rsidR="005A3083">
        <w:rPr>
          <w:rFonts w:ascii="IRANSans" w:hAnsi="IRANSans" w:hint="cs"/>
          <w:szCs w:val="24"/>
          <w:rtl/>
        </w:rPr>
        <w:t xml:space="preserve"> شده) را نمایش می‌</w:t>
      </w:r>
      <w:r w:rsidRPr="00F973DF">
        <w:rPr>
          <w:rFonts w:ascii="IRANSans" w:hAnsi="IRANSans" w:hint="cs"/>
          <w:szCs w:val="24"/>
          <w:rtl/>
        </w:rPr>
        <w:t>دهد.</w:t>
      </w:r>
    </w:p>
    <w:p w14:paraId="4D278E9E" w14:textId="0107C8DF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علامت سبز نشان دهنده </w:t>
      </w:r>
      <w:r w:rsidRPr="00F973DF">
        <w:rPr>
          <w:rFonts w:ascii="IRANSans" w:hAnsi="IRANSans"/>
          <w:sz w:val="22"/>
          <w:szCs w:val="22"/>
        </w:rPr>
        <w:t>Buil</w:t>
      </w:r>
      <w:r w:rsidRPr="00F973DF">
        <w:rPr>
          <w:rFonts w:ascii="IRANSans" w:hAnsi="IRANSans"/>
          <w:szCs w:val="24"/>
        </w:rPr>
        <w:t>d</w:t>
      </w:r>
      <w:r w:rsidR="005A3083">
        <w:rPr>
          <w:rFonts w:ascii="IRANSans" w:hAnsi="IRANSans" w:hint="cs"/>
          <w:szCs w:val="24"/>
          <w:rtl/>
        </w:rPr>
        <w:t>های موفق می‌</w:t>
      </w:r>
      <w:r w:rsidRPr="00F973DF">
        <w:rPr>
          <w:rFonts w:ascii="IRANSans" w:hAnsi="IRANSans" w:hint="cs"/>
          <w:szCs w:val="24"/>
          <w:rtl/>
        </w:rPr>
        <w:t>باشد.</w:t>
      </w:r>
    </w:p>
    <w:p w14:paraId="019728C8" w14:textId="3737C1C7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علامت آبی نشان دهنده </w:t>
      </w:r>
      <w:r w:rsidRPr="00F973DF">
        <w:rPr>
          <w:rFonts w:ascii="IRANSans" w:hAnsi="IRANSans"/>
          <w:sz w:val="22"/>
          <w:szCs w:val="22"/>
        </w:rPr>
        <w:t>Buil</w:t>
      </w:r>
      <w:r w:rsidRPr="00F973DF">
        <w:rPr>
          <w:rFonts w:ascii="IRANSans" w:hAnsi="IRANSans"/>
          <w:szCs w:val="24"/>
        </w:rPr>
        <w:t>d</w:t>
      </w:r>
      <w:r w:rsidR="005A3083">
        <w:rPr>
          <w:rFonts w:ascii="IRANSans" w:hAnsi="IRANSans" w:hint="cs"/>
          <w:szCs w:val="24"/>
          <w:rtl/>
        </w:rPr>
        <w:t>های در حال اجرا می‌</w:t>
      </w:r>
      <w:bookmarkStart w:id="11" w:name="_GoBack"/>
      <w:bookmarkEnd w:id="11"/>
      <w:r w:rsidRPr="00F973DF">
        <w:rPr>
          <w:rFonts w:ascii="IRANSans" w:hAnsi="IRANSans" w:hint="cs"/>
          <w:szCs w:val="24"/>
          <w:rtl/>
        </w:rPr>
        <w:t>باشد.</w:t>
      </w:r>
    </w:p>
    <w:p w14:paraId="1F042AEB" w14:textId="77777777" w:rsidR="00F973DF" w:rsidRPr="00F973DF" w:rsidRDefault="00F973DF" w:rsidP="00F973DF">
      <w:pPr>
        <w:pStyle w:val="ListParagraph"/>
        <w:numPr>
          <w:ilvl w:val="0"/>
          <w:numId w:val="50"/>
        </w:numPr>
        <w:spacing w:after="160"/>
        <w:jc w:val="left"/>
        <w:rPr>
          <w:rFonts w:ascii="IRANSans" w:hAnsi="IRANSans"/>
          <w:szCs w:val="24"/>
          <w:rtl/>
        </w:rPr>
      </w:pPr>
      <w:r w:rsidRPr="00F973DF">
        <w:rPr>
          <w:rFonts w:ascii="IRANSans" w:hAnsi="IRANSans" w:hint="cs"/>
          <w:szCs w:val="24"/>
          <w:rtl/>
        </w:rPr>
        <w:t xml:space="preserve">علامت قرمز هم به </w:t>
      </w:r>
      <w:r w:rsidRPr="00F973DF">
        <w:rPr>
          <w:rFonts w:ascii="IRANSans" w:hAnsi="IRANSans"/>
          <w:sz w:val="22"/>
          <w:szCs w:val="22"/>
        </w:rPr>
        <w:t>Build</w:t>
      </w:r>
      <w:r w:rsidRPr="00F973DF">
        <w:rPr>
          <w:rFonts w:ascii="IRANSans" w:hAnsi="IRANSans" w:hint="cs"/>
          <w:szCs w:val="24"/>
          <w:rtl/>
        </w:rPr>
        <w:t xml:space="preserve">های </w:t>
      </w:r>
      <w:r w:rsidRPr="00F973DF">
        <w:rPr>
          <w:rFonts w:ascii="IRANSans" w:hAnsi="IRANSans"/>
          <w:sz w:val="22"/>
          <w:szCs w:val="22"/>
        </w:rPr>
        <w:t>Fail</w:t>
      </w:r>
      <w:r w:rsidRPr="00F973DF">
        <w:rPr>
          <w:rFonts w:ascii="IRANSans" w:hAnsi="IRANSans" w:hint="cs"/>
          <w:szCs w:val="24"/>
          <w:rtl/>
        </w:rPr>
        <w:t xml:space="preserve"> شده اشاره دارد.</w:t>
      </w:r>
    </w:p>
    <w:bookmarkEnd w:id="3"/>
    <w:bookmarkEnd w:id="2"/>
    <w:bookmarkEnd w:id="8"/>
    <w:bookmarkEnd w:id="7"/>
    <w:bookmarkEnd w:id="6"/>
    <w:bookmarkEnd w:id="5"/>
    <w:bookmarkEnd w:id="4"/>
    <w:p w14:paraId="3AC69072" w14:textId="77777777" w:rsidR="00112FA3" w:rsidRPr="00F973DF" w:rsidRDefault="00112FA3" w:rsidP="00F973DF">
      <w:pPr>
        <w:rPr>
          <w:sz w:val="10"/>
          <w:szCs w:val="10"/>
          <w:rtl/>
          <w:lang w:bidi="ar-SA"/>
        </w:rPr>
      </w:pPr>
    </w:p>
    <w:sectPr w:rsidR="00112FA3" w:rsidRPr="00F973DF" w:rsidSect="009C7FDB">
      <w:headerReference w:type="default" r:id="rId16"/>
      <w:footerReference w:type="default" r:id="rId17"/>
      <w:footerReference w:type="first" r:id="rId18"/>
      <w:pgSz w:w="11907" w:h="16840" w:code="9"/>
      <w:pgMar w:top="1440" w:right="657" w:bottom="1620" w:left="810" w:header="576" w:footer="432" w:gutter="0"/>
      <w:pgBorders w:offsetFrom="page">
        <w:top w:val="single" w:sz="2" w:space="24" w:color="EEECE1" w:themeColor="background2"/>
        <w:left w:val="single" w:sz="2" w:space="24" w:color="EEECE1" w:themeColor="background2"/>
        <w:bottom w:val="single" w:sz="2" w:space="24" w:color="EEECE1" w:themeColor="background2"/>
        <w:right w:val="single" w:sz="2" w:space="24" w:color="EEECE1" w:themeColor="background2"/>
      </w:pgBorders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B115B" w14:textId="77777777" w:rsidR="00AD669A" w:rsidRDefault="00AD669A" w:rsidP="00136C83">
      <w:pPr>
        <w:spacing w:after="0" w:line="240" w:lineRule="auto"/>
      </w:pPr>
      <w:r>
        <w:separator/>
      </w:r>
    </w:p>
  </w:endnote>
  <w:endnote w:type="continuationSeparator" w:id="0">
    <w:p w14:paraId="70617017" w14:textId="77777777" w:rsidR="00AD669A" w:rsidRDefault="00AD669A" w:rsidP="0013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RANSans">
    <w:altName w:val="Times New Roman"/>
    <w:charset w:val="00"/>
    <w:family w:val="roman"/>
    <w:pitch w:val="variable"/>
    <w:sig w:usb0="80002063" w:usb1="8000204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0CDD2" w14:textId="5E80A2EE" w:rsidR="007D75CF" w:rsidRPr="00E073C9" w:rsidRDefault="007D75CF" w:rsidP="007D75CF">
    <w:pPr>
      <w:pStyle w:val="Footer"/>
      <w:ind w:right="-1080"/>
      <w:jc w:val="right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3E4D3F" wp14:editId="1A0734B8">
              <wp:simplePos x="0" y="0"/>
              <wp:positionH relativeFrom="column">
                <wp:posOffset>-340360</wp:posOffset>
              </wp:positionH>
              <wp:positionV relativeFrom="paragraph">
                <wp:posOffset>-176530</wp:posOffset>
              </wp:positionV>
              <wp:extent cx="1095154" cy="360503"/>
              <wp:effectExtent l="0" t="0" r="0" b="190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5154" cy="3605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642063" w14:textId="5F4EA14C" w:rsidR="007D75CF" w:rsidRPr="00CF7590" w:rsidRDefault="007D75CF" w:rsidP="0038765F">
                          <w:pPr>
                            <w:rPr>
                              <w:szCs w:val="24"/>
                            </w:rPr>
                          </w:pP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 xml:space="preserve">صفحه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PAGE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5A3083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4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  <w:rtl/>
                            </w:rPr>
                            <w:t>از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begin"/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instrText xml:space="preserve"> NUMPAGES  \* Arabic  \* MERGEFORMAT </w:instrTex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separate"/>
                          </w:r>
                          <w:r w:rsidR="005A3083">
                            <w:rPr>
                              <w:rFonts w:ascii="B Nazanin" w:hAnsi="B Nazanin"/>
                              <w:b/>
                              <w:bCs/>
                              <w:noProof/>
                              <w:szCs w:val="24"/>
                            </w:rPr>
                            <w:t>4</w:t>
                          </w:r>
                          <w:r w:rsidRPr="00CF7590">
                            <w:rPr>
                              <w:rFonts w:ascii="B Nazanin" w:hAnsi="B Nazanin" w:hint="cs"/>
                              <w:b/>
                              <w:bCs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E4D3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26.8pt;margin-top:-13.9pt;width:86.25pt;height:2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" filled="f" stroked="f" strokeweight=".5pt">
              <v:textbox>
                <w:txbxContent>
                  <w:p w14:paraId="70642063" w14:textId="5F4EA14C" w:rsidR="007D75CF" w:rsidRPr="00CF7590" w:rsidRDefault="007D75CF" w:rsidP="0038765F">
                    <w:pPr>
                      <w:rPr>
                        <w:szCs w:val="24"/>
                      </w:rPr>
                    </w:pP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 xml:space="preserve">صفحه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PAGE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5A3083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4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t xml:space="preserve"> 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  <w:rtl/>
                      </w:rPr>
                      <w:t>از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begin"/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instrText xml:space="preserve"> NUMPAGES  \* Arabic  \* MERGEFORMAT </w:instrTex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separate"/>
                    </w:r>
                    <w:r w:rsidR="005A3083">
                      <w:rPr>
                        <w:rFonts w:ascii="B Nazanin" w:hAnsi="B Nazanin"/>
                        <w:b/>
                        <w:bCs/>
                        <w:noProof/>
                        <w:szCs w:val="24"/>
                      </w:rPr>
                      <w:t>4</w:t>
                    </w:r>
                    <w:r w:rsidRPr="00CF7590">
                      <w:rPr>
                        <w:rFonts w:ascii="B Nazanin" w:hAnsi="B Nazanin" w:hint="cs"/>
                        <w:b/>
                        <w:bCs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1278C">
      <w:rPr>
        <w:noProof/>
        <w:lang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9FCF2C" wp14:editId="29D372BD">
              <wp:simplePos x="0" y="0"/>
              <wp:positionH relativeFrom="page">
                <wp:align>left</wp:align>
              </wp:positionH>
              <wp:positionV relativeFrom="page">
                <wp:posOffset>8652294</wp:posOffset>
              </wp:positionV>
              <wp:extent cx="7751445" cy="2040148"/>
              <wp:effectExtent l="0" t="0" r="1905" b="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1445" cy="2040148"/>
                        <a:chOff x="12540" y="4878"/>
                        <a:chExt cx="7765212" cy="2812164"/>
                      </a:xfrm>
                    </wpg:grpSpPr>
                    <wps:wsp>
                      <wps:cNvPr id="13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90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F4EF99" w14:textId="77777777" w:rsidR="007D75CF" w:rsidRDefault="007D75CF" w:rsidP="00AD6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EE7">
                            <a:lumMod val="7500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9FCF2C" id="Group 3" o:spid="_x0000_s1029" style="position:absolute;margin-left:0;margin-top:681.3pt;width:610.35pt;height:160.65pt;z-index:-251653120;mso-position-horizontal:left;mso-position-horizontal-relative:page;mso-position-vertical-relative:page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">
              <v:shape id="Freeform 8" o:spid="_x0000_s1030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" path="m456,966v1461,,1461,,1461,c1917,,1917,,1917,,763,68,39,537,39,537,25,568,12,600,,634v159,77,316,162,467,256c467,890,463,917,456,966xe" fillcolor="#f1eee7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_x0000_s1031" style="position:absolute;left:125;top:10499;width:20085;height:17665;visibility:visible;mso-wrap-style:square;v-text-anchor:top" coordsize="668,6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" adj="-11796480,,5400" path="m668,275c447,168,221,77,,,,607,,607,,607v576,,576,,576,c600,490,631,377,668,275xe" fillcolor="#e0d9c9" stroked="f" strokecolor="#212120">
                <v:stroke joinstyle="round"/>
                <v:shadow color="#8c8682"/>
                <v:formulas/>
                <v:path arrowok="t" o:connecttype="custom" o:connectlocs="2008505,800341;0,0;0,1766570;1731885,1766570;2008505,800341" o:connectangles="0,0,0,0,0" textboxrect="0,0,668,607"/>
                <v:textbox>
                  <w:txbxContent>
                    <w:p w14:paraId="1EF4EF99" w14:textId="77777777" w:rsidR="007D75CF" w:rsidRDefault="007D75CF" w:rsidP="00AD659F">
                      <w:pPr>
                        <w:jc w:val="center"/>
                      </w:pPr>
                    </w:p>
                  </w:txbxContent>
                </v:textbox>
              </v:shape>
              <v:shape id="Freeform 10" o:spid="_x0000_s1032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" path="m548,332v7,-49,11,-76,11,-76c408,162,251,77,92,,55,102,24,215,,332r548,xe" fillcolor="#c6b99c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07E76" w14:textId="12603E25" w:rsidR="007D75CF" w:rsidRDefault="007D75CF">
    <w:pPr>
      <w:pStyle w:val="Footer"/>
    </w:pP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BACD6D6" wp14:editId="5B712031">
              <wp:simplePos x="0" y="0"/>
              <wp:positionH relativeFrom="page">
                <wp:posOffset>-30480</wp:posOffset>
              </wp:positionH>
              <wp:positionV relativeFrom="paragraph">
                <wp:posOffset>-1083419</wp:posOffset>
              </wp:positionV>
              <wp:extent cx="2007870" cy="1766570"/>
              <wp:effectExtent l="0" t="0" r="0" b="5080"/>
              <wp:wrapNone/>
              <wp:docPr id="11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787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BD8CC38" w14:textId="77777777" w:rsidR="007D75CF" w:rsidRDefault="007D75CF" w:rsidP="00EC033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ACD6D6" id="Freeform 9" o:spid="_x0000_s1033" style="position:absolute;left:0;text-align:left;margin-left:-2.4pt;margin-top:-85.3pt;width:158.1pt;height:139.1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HMLgQAAMQKAAAOAAAAZHJzL2Uyb0RvYy54bWysVttu4zYQfS/QfyD0WMDRxboacRaxYxcF&#10;0naBpOgzLVGWUElUSfqSXfTfOxxKspR1Cm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7870,800341;0,0;0,1766570;1731337,1766570;2007870,800341" o:connectangles="0,0,0,0,0" textboxrect="0,0,668,607"/>
              <v:textbox>
                <w:txbxContent>
                  <w:p w14:paraId="3BD8CC38" w14:textId="77777777" w:rsidR="007D75CF" w:rsidRDefault="007D75CF" w:rsidP="00EC033D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0B962F" wp14:editId="113CD6E7">
              <wp:simplePos x="0" y="0"/>
              <wp:positionH relativeFrom="page">
                <wp:posOffset>1581150</wp:posOffset>
              </wp:positionH>
              <wp:positionV relativeFrom="paragraph">
                <wp:posOffset>-344279</wp:posOffset>
              </wp:positionV>
              <wp:extent cx="1680210" cy="966470"/>
              <wp:effectExtent l="0" t="0" r="0" b="5080"/>
              <wp:wrapNone/>
              <wp:docPr id="15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21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929ED1" id="Freeform 10" o:spid="_x0000_s1026" style="position:absolute;margin-left:124.5pt;margin-top:-27.1pt;width:132.3pt;height:76.1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" path="m548,332v7,-49,11,-76,11,-76c408,162,251,77,92,,55,102,24,215,,332r548,xe" fillcolor="#c6b99c" stroked="f" strokecolor="#212120">
              <v:shadow color="#8c8682"/>
              <v:path arrowok="t" o:connecttype="custom" o:connectlocs="1647147,966470;1680210,745230;276528,0;0,966470;1647147,966470" o:connectangles="0,0,0,0,0"/>
              <w10:wrap anchorx="page"/>
            </v:shape>
          </w:pict>
        </mc:Fallback>
      </mc:AlternateContent>
    </w:r>
    <w:r w:rsidRPr="00EC033D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673C338" wp14:editId="49E88103">
              <wp:simplePos x="0" y="0"/>
              <wp:positionH relativeFrom="page">
                <wp:posOffset>1755775</wp:posOffset>
              </wp:positionH>
              <wp:positionV relativeFrom="paragraph">
                <wp:posOffset>-1385679</wp:posOffset>
              </wp:positionV>
              <wp:extent cx="5763260" cy="2811780"/>
              <wp:effectExtent l="0" t="0" r="8890" b="7620"/>
              <wp:wrapNone/>
              <wp:docPr id="10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811780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2BC456" id="Freeform 8" o:spid="_x0000_s1026" style="position:absolute;margin-left:138.25pt;margin-top:-109.1pt;width:453.8pt;height:221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811780;5763260,2811780;5763260,0;117249,1563070;0,1845413;1403987,2590563;1370916,2811780" o:connectangles="0,0,0,0,0,0,0"/>
              <w10:wrap anchorx="page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7A576" wp14:editId="259FD377">
              <wp:simplePos x="0" y="0"/>
              <wp:positionH relativeFrom="column">
                <wp:posOffset>2465680</wp:posOffset>
              </wp:positionH>
              <wp:positionV relativeFrom="paragraph">
                <wp:posOffset>240538</wp:posOffset>
              </wp:positionV>
              <wp:extent cx="5763260" cy="2570378"/>
              <wp:effectExtent l="0" t="0" r="8890" b="1905"/>
              <wp:wrapNone/>
              <wp:docPr id="5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3260" cy="2570378"/>
                      </a:xfrm>
                      <a:custGeom>
                        <a:avLst/>
                        <a:gdLst>
                          <a:gd name="T0" fmla="*/ 456 w 1917"/>
                          <a:gd name="T1" fmla="*/ 966 h 966"/>
                          <a:gd name="T2" fmla="*/ 1917 w 1917"/>
                          <a:gd name="T3" fmla="*/ 966 h 966"/>
                          <a:gd name="T4" fmla="*/ 1917 w 1917"/>
                          <a:gd name="T5" fmla="*/ 0 h 966"/>
                          <a:gd name="T6" fmla="*/ 39 w 1917"/>
                          <a:gd name="T7" fmla="*/ 537 h 966"/>
                          <a:gd name="T8" fmla="*/ 0 w 1917"/>
                          <a:gd name="T9" fmla="*/ 634 h 966"/>
                          <a:gd name="T10" fmla="*/ 467 w 1917"/>
                          <a:gd name="T11" fmla="*/ 890 h 966"/>
                          <a:gd name="T12" fmla="*/ 456 w 1917"/>
                          <a:gd name="T13" fmla="*/ 966 h 96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917" h="966">
                            <a:moveTo>
                              <a:pt x="456" y="966"/>
                            </a:moveTo>
                            <a:cubicBezTo>
                              <a:pt x="1917" y="966"/>
                              <a:pt x="1917" y="966"/>
                              <a:pt x="1917" y="966"/>
                            </a:cubicBezTo>
                            <a:cubicBezTo>
                              <a:pt x="1917" y="0"/>
                              <a:pt x="1917" y="0"/>
                              <a:pt x="1917" y="0"/>
                            </a:cubicBezTo>
                            <a:cubicBezTo>
                              <a:pt x="763" y="68"/>
                              <a:pt x="39" y="537"/>
                              <a:pt x="39" y="537"/>
                            </a:cubicBezTo>
                            <a:cubicBezTo>
                              <a:pt x="25" y="568"/>
                              <a:pt x="12" y="600"/>
                              <a:pt x="0" y="634"/>
                            </a:cubicBezTo>
                            <a:cubicBezTo>
                              <a:pt x="159" y="711"/>
                              <a:pt x="316" y="796"/>
                              <a:pt x="467" y="890"/>
                            </a:cubicBezTo>
                            <a:cubicBezTo>
                              <a:pt x="467" y="890"/>
                              <a:pt x="463" y="917"/>
                              <a:pt x="456" y="966"/>
                            </a:cubicBezTo>
                            <a:close/>
                          </a:path>
                        </a:pathLst>
                      </a:custGeom>
                      <a:solidFill>
                        <a:srgbClr val="F1EEE7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DBFB29" id="Freeform 8" o:spid="_x0000_s1026" style="position:absolute;margin-left:194.15pt;margin-top:18.95pt;width:453.8pt;height:20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17,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" path="m456,966v1461,,1461,,1461,c1917,,1917,,1917,,763,68,39,537,39,537,25,568,12,600,,634v159,77,316,162,467,256c467,890,463,917,456,966xe" fillcolor="#f1eee7" stroked="f" strokecolor="#212120">
              <v:shadow color="#8c8682"/>
              <v:path arrowok="t" o:connecttype="custom" o:connectlocs="1370916,2570378;5763260,2570378;5763260,0;117249,1428875;0,1686977;1403987,2368154;1370916,2570378" o:connectangles="0,0,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9C84E3" wp14:editId="7F8030AD">
              <wp:simplePos x="0" y="0"/>
              <wp:positionH relativeFrom="column">
                <wp:posOffset>1120140</wp:posOffset>
              </wp:positionH>
              <wp:positionV relativeFrom="paragraph">
                <wp:posOffset>1062050</wp:posOffset>
              </wp:positionV>
              <wp:extent cx="1680740" cy="966470"/>
              <wp:effectExtent l="0" t="0" r="0" b="5080"/>
              <wp:wrapNone/>
              <wp:docPr id="7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80740" cy="966470"/>
                      </a:xfrm>
                      <a:custGeom>
                        <a:avLst/>
                        <a:gdLst>
                          <a:gd name="T0" fmla="*/ 548 w 559"/>
                          <a:gd name="T1" fmla="*/ 332 h 332"/>
                          <a:gd name="T2" fmla="*/ 559 w 559"/>
                          <a:gd name="T3" fmla="*/ 256 h 332"/>
                          <a:gd name="T4" fmla="*/ 92 w 559"/>
                          <a:gd name="T5" fmla="*/ 0 h 332"/>
                          <a:gd name="T6" fmla="*/ 0 w 559"/>
                          <a:gd name="T7" fmla="*/ 332 h 332"/>
                          <a:gd name="T8" fmla="*/ 548 w 559"/>
                          <a:gd name="T9" fmla="*/ 332 h 3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59" h="332">
                            <a:moveTo>
                              <a:pt x="548" y="332"/>
                            </a:moveTo>
                            <a:cubicBezTo>
                              <a:pt x="555" y="283"/>
                              <a:pt x="559" y="256"/>
                              <a:pt x="559" y="256"/>
                            </a:cubicBezTo>
                            <a:cubicBezTo>
                              <a:pt x="408" y="162"/>
                              <a:pt x="251" y="77"/>
                              <a:pt x="92" y="0"/>
                            </a:cubicBezTo>
                            <a:cubicBezTo>
                              <a:pt x="55" y="102"/>
                              <a:pt x="24" y="215"/>
                              <a:pt x="0" y="332"/>
                            </a:cubicBezTo>
                            <a:lnTo>
                              <a:pt x="548" y="332"/>
                            </a:lnTo>
                            <a:close/>
                          </a:path>
                        </a:pathLst>
                      </a:custGeom>
                      <a:solidFill>
                        <a:srgbClr val="F1EEE7">
                          <a:lumMod val="75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F35856" id="Freeform 10" o:spid="_x0000_s1026" style="position:absolute;margin-left:88.2pt;margin-top:83.65pt;width:132.35pt;height:7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9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" path="m548,332v7,-49,11,-76,11,-76c408,162,251,77,92,,55,102,24,215,,332r548,xe" fillcolor="#c6b99c" stroked="f" strokecolor="#212120">
              <v:shadow color="#8c8682"/>
              <v:path arrowok="t" o:connecttype="custom" o:connectlocs="1647666,966470;1680740,745230;276616,0;0,966470;1647666,966470" o:connectangles="0,0,0,0,0"/>
            </v:shape>
          </w:pict>
        </mc:Fallback>
      </mc:AlternateContent>
    </w:r>
    <w:r w:rsidRPr="004A49CE">
      <w:rPr>
        <w:noProof/>
        <w:rtl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592D803" wp14:editId="73D862BE">
              <wp:simplePos x="0" y="0"/>
              <wp:positionH relativeFrom="page">
                <wp:align>left</wp:align>
              </wp:positionH>
              <wp:positionV relativeFrom="paragraph">
                <wp:posOffset>533146</wp:posOffset>
              </wp:positionV>
              <wp:extent cx="2008380" cy="1766570"/>
              <wp:effectExtent l="0" t="0" r="0" b="5080"/>
              <wp:wrapNone/>
              <wp:docPr id="6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08380" cy="1766570"/>
                      </a:xfrm>
                      <a:custGeom>
                        <a:avLst/>
                        <a:gdLst>
                          <a:gd name="T0" fmla="*/ 668 w 668"/>
                          <a:gd name="T1" fmla="*/ 275 h 607"/>
                          <a:gd name="T2" fmla="*/ 0 w 668"/>
                          <a:gd name="T3" fmla="*/ 0 h 607"/>
                          <a:gd name="T4" fmla="*/ 0 w 668"/>
                          <a:gd name="T5" fmla="*/ 607 h 607"/>
                          <a:gd name="T6" fmla="*/ 576 w 668"/>
                          <a:gd name="T7" fmla="*/ 607 h 607"/>
                          <a:gd name="T8" fmla="*/ 668 w 668"/>
                          <a:gd name="T9" fmla="*/ 275 h 60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68" h="607">
                            <a:moveTo>
                              <a:pt x="668" y="275"/>
                            </a:moveTo>
                            <a:cubicBezTo>
                              <a:pt x="447" y="168"/>
                              <a:pt x="221" y="77"/>
                              <a:pt x="0" y="0"/>
                            </a:cubicBezTo>
                            <a:cubicBezTo>
                              <a:pt x="0" y="607"/>
                              <a:pt x="0" y="607"/>
                              <a:pt x="0" y="607"/>
                            </a:cubicBezTo>
                            <a:cubicBezTo>
                              <a:pt x="576" y="607"/>
                              <a:pt x="576" y="607"/>
                              <a:pt x="576" y="607"/>
                            </a:cubicBezTo>
                            <a:cubicBezTo>
                              <a:pt x="600" y="490"/>
                              <a:pt x="631" y="377"/>
                              <a:pt x="668" y="275"/>
                            </a:cubicBezTo>
                            <a:close/>
                          </a:path>
                        </a:pathLst>
                      </a:custGeom>
                      <a:solidFill>
                        <a:srgbClr val="F1EEE7">
                          <a:lumMod val="90000"/>
                        </a:srgb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42DBE7C" w14:textId="77777777" w:rsidR="007D75CF" w:rsidRDefault="007D75CF" w:rsidP="004A49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92D803" id="_x0000_s1034" style="position:absolute;left:0;text-align:left;margin-left:0;margin-top:42pt;width:158.15pt;height:139.1pt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668,60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" adj="-11796480,,5400" path="m668,275c447,168,221,77,,,,607,,607,,607v576,,576,,576,c600,490,631,377,668,275xe" fillcolor="#e0d9c9" stroked="f" strokecolor="#212120">
              <v:stroke joinstyle="round"/>
              <v:shadow color="#8c8682"/>
              <v:formulas/>
              <v:path arrowok="t" o:connecttype="custom" o:connectlocs="2008380,800341;0,0;0,1766570;1731777,1766570;2008380,800341" o:connectangles="0,0,0,0,0" textboxrect="0,0,668,607"/>
              <v:textbox>
                <w:txbxContent>
                  <w:p w14:paraId="242DBE7C" w14:textId="77777777" w:rsidR="007D75CF" w:rsidRDefault="007D75CF" w:rsidP="004A49CE">
                    <w:pPr>
                      <w:jc w:val="center"/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E1F70" w14:textId="77777777" w:rsidR="00AD669A" w:rsidRDefault="00AD669A" w:rsidP="00136C83">
      <w:pPr>
        <w:spacing w:after="0" w:line="240" w:lineRule="auto"/>
      </w:pPr>
      <w:r>
        <w:separator/>
      </w:r>
    </w:p>
  </w:footnote>
  <w:footnote w:type="continuationSeparator" w:id="0">
    <w:p w14:paraId="45966956" w14:textId="77777777" w:rsidR="00AD669A" w:rsidRDefault="00AD669A" w:rsidP="0013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CE88F" w14:textId="63E66BDE" w:rsidR="007D75CF" w:rsidRPr="00F47569" w:rsidRDefault="007D75CF" w:rsidP="00F47569">
    <w:pPr>
      <w:pStyle w:val="Header"/>
      <w:jc w:val="center"/>
      <w:rPr>
        <w:sz w:val="40"/>
        <w:szCs w:val="40"/>
        <w:rtl/>
      </w:rPr>
    </w:pPr>
    <w:r w:rsidRPr="00F47569">
      <w:rPr>
        <w:rFonts w:cs="B Titr"/>
        <w:b/>
        <w:bCs/>
        <w:color w:val="000000"/>
        <w:sz w:val="40"/>
        <w:szCs w:val="40"/>
      </w:rPr>
      <w:t>Microsoft Azure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F40"/>
    <w:multiLevelType w:val="hybridMultilevel"/>
    <w:tmpl w:val="0D90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04FD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A19"/>
    <w:multiLevelType w:val="hybridMultilevel"/>
    <w:tmpl w:val="122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570DD"/>
    <w:multiLevelType w:val="hybridMultilevel"/>
    <w:tmpl w:val="5A32C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9B1"/>
    <w:multiLevelType w:val="hybridMultilevel"/>
    <w:tmpl w:val="F698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D4CF0"/>
    <w:multiLevelType w:val="hybridMultilevel"/>
    <w:tmpl w:val="F864C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D4900"/>
    <w:multiLevelType w:val="hybridMultilevel"/>
    <w:tmpl w:val="9EC0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85D4D"/>
    <w:multiLevelType w:val="hybridMultilevel"/>
    <w:tmpl w:val="36A25F74"/>
    <w:lvl w:ilvl="0" w:tplc="1BF88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D283C"/>
    <w:multiLevelType w:val="hybridMultilevel"/>
    <w:tmpl w:val="93B4E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848A5"/>
    <w:multiLevelType w:val="hybridMultilevel"/>
    <w:tmpl w:val="7134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E3005"/>
    <w:multiLevelType w:val="hybridMultilevel"/>
    <w:tmpl w:val="E80E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166FE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B79C4"/>
    <w:multiLevelType w:val="hybridMultilevel"/>
    <w:tmpl w:val="4D1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17071"/>
    <w:multiLevelType w:val="hybridMultilevel"/>
    <w:tmpl w:val="D43E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964802"/>
    <w:multiLevelType w:val="hybridMultilevel"/>
    <w:tmpl w:val="545A5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76EBF"/>
    <w:multiLevelType w:val="hybridMultilevel"/>
    <w:tmpl w:val="C00E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17C6B"/>
    <w:multiLevelType w:val="hybridMultilevel"/>
    <w:tmpl w:val="C8C0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37413"/>
    <w:multiLevelType w:val="hybridMultilevel"/>
    <w:tmpl w:val="6A42D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DE38F7"/>
    <w:multiLevelType w:val="hybridMultilevel"/>
    <w:tmpl w:val="203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401AE"/>
    <w:multiLevelType w:val="hybridMultilevel"/>
    <w:tmpl w:val="362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0512D"/>
    <w:multiLevelType w:val="hybridMultilevel"/>
    <w:tmpl w:val="E484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5099C"/>
    <w:multiLevelType w:val="hybridMultilevel"/>
    <w:tmpl w:val="CECCE09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 w15:restartNumberingAfterBreak="0">
    <w:nsid w:val="4430333E"/>
    <w:multiLevelType w:val="hybridMultilevel"/>
    <w:tmpl w:val="1B2C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73FE9"/>
    <w:multiLevelType w:val="hybridMultilevel"/>
    <w:tmpl w:val="4224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44FC6"/>
    <w:multiLevelType w:val="hybridMultilevel"/>
    <w:tmpl w:val="6BECAE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D0F57"/>
    <w:multiLevelType w:val="hybridMultilevel"/>
    <w:tmpl w:val="730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3537E"/>
    <w:multiLevelType w:val="hybridMultilevel"/>
    <w:tmpl w:val="DAC8D7AC"/>
    <w:lvl w:ilvl="0" w:tplc="34120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3D8D"/>
    <w:multiLevelType w:val="hybridMultilevel"/>
    <w:tmpl w:val="0A4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00A30"/>
    <w:multiLevelType w:val="hybridMultilevel"/>
    <w:tmpl w:val="F534721A"/>
    <w:lvl w:ilvl="0" w:tplc="C546CB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C6AF7"/>
    <w:multiLevelType w:val="hybridMultilevel"/>
    <w:tmpl w:val="A23C4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33426"/>
    <w:multiLevelType w:val="hybridMultilevel"/>
    <w:tmpl w:val="8FB23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75F18"/>
    <w:multiLevelType w:val="hybridMultilevel"/>
    <w:tmpl w:val="C254CBB0"/>
    <w:lvl w:ilvl="0" w:tplc="0409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2" w15:restartNumberingAfterBreak="0">
    <w:nsid w:val="567A42F3"/>
    <w:multiLevelType w:val="hybridMultilevel"/>
    <w:tmpl w:val="54025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8D3DFE"/>
    <w:multiLevelType w:val="hybridMultilevel"/>
    <w:tmpl w:val="EC947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474A2"/>
    <w:multiLevelType w:val="hybridMultilevel"/>
    <w:tmpl w:val="7A3857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FD283D"/>
    <w:multiLevelType w:val="hybridMultilevel"/>
    <w:tmpl w:val="BE2E9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B123D"/>
    <w:multiLevelType w:val="hybridMultilevel"/>
    <w:tmpl w:val="B9A45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1F695B"/>
    <w:multiLevelType w:val="hybridMultilevel"/>
    <w:tmpl w:val="357A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742E2"/>
    <w:multiLevelType w:val="hybridMultilevel"/>
    <w:tmpl w:val="3142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316567"/>
    <w:multiLevelType w:val="hybridMultilevel"/>
    <w:tmpl w:val="D95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8421C4"/>
    <w:multiLevelType w:val="hybridMultilevel"/>
    <w:tmpl w:val="BF42CA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82A8B"/>
    <w:multiLevelType w:val="hybridMultilevel"/>
    <w:tmpl w:val="DE88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55EAA"/>
    <w:multiLevelType w:val="multilevel"/>
    <w:tmpl w:val="9A96DAA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54701A8"/>
    <w:multiLevelType w:val="hybridMultilevel"/>
    <w:tmpl w:val="65B0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3715E"/>
    <w:multiLevelType w:val="hybridMultilevel"/>
    <w:tmpl w:val="13DC47FA"/>
    <w:lvl w:ilvl="0" w:tplc="DA78D5D6">
      <w:numFmt w:val="bullet"/>
      <w:lvlText w:val="-"/>
      <w:lvlJc w:val="left"/>
      <w:pPr>
        <w:ind w:left="720" w:hanging="360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77143"/>
    <w:multiLevelType w:val="hybridMultilevel"/>
    <w:tmpl w:val="A314E886"/>
    <w:lvl w:ilvl="0" w:tplc="03448C5E">
      <w:start w:val="1"/>
      <w:numFmt w:val="decimal"/>
      <w:lvlText w:val="%1-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6" w15:restartNumberingAfterBreak="0">
    <w:nsid w:val="79186D8D"/>
    <w:multiLevelType w:val="hybridMultilevel"/>
    <w:tmpl w:val="2B0E3C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AF7741"/>
    <w:multiLevelType w:val="hybridMultilevel"/>
    <w:tmpl w:val="14426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5178B"/>
    <w:multiLevelType w:val="hybridMultilevel"/>
    <w:tmpl w:val="F80CAE66"/>
    <w:lvl w:ilvl="0" w:tplc="D49E3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2212C4"/>
    <w:multiLevelType w:val="hybridMultilevel"/>
    <w:tmpl w:val="53D0B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"/>
  </w:num>
  <w:num w:numId="3">
    <w:abstractNumId w:val="6"/>
  </w:num>
  <w:num w:numId="4">
    <w:abstractNumId w:val="17"/>
  </w:num>
  <w:num w:numId="5">
    <w:abstractNumId w:val="45"/>
  </w:num>
  <w:num w:numId="6">
    <w:abstractNumId w:val="36"/>
  </w:num>
  <w:num w:numId="7">
    <w:abstractNumId w:val="27"/>
  </w:num>
  <w:num w:numId="8">
    <w:abstractNumId w:val="10"/>
  </w:num>
  <w:num w:numId="9">
    <w:abstractNumId w:val="23"/>
  </w:num>
  <w:num w:numId="10">
    <w:abstractNumId w:val="15"/>
  </w:num>
  <w:num w:numId="11">
    <w:abstractNumId w:val="3"/>
  </w:num>
  <w:num w:numId="12">
    <w:abstractNumId w:val="46"/>
  </w:num>
  <w:num w:numId="13">
    <w:abstractNumId w:val="34"/>
  </w:num>
  <w:num w:numId="14">
    <w:abstractNumId w:val="11"/>
  </w:num>
  <w:num w:numId="15">
    <w:abstractNumId w:val="14"/>
  </w:num>
  <w:num w:numId="16">
    <w:abstractNumId w:val="1"/>
  </w:num>
  <w:num w:numId="17">
    <w:abstractNumId w:val="35"/>
  </w:num>
  <w:num w:numId="18">
    <w:abstractNumId w:val="5"/>
  </w:num>
  <w:num w:numId="19">
    <w:abstractNumId w:val="30"/>
  </w:num>
  <w:num w:numId="20">
    <w:abstractNumId w:val="31"/>
  </w:num>
  <w:num w:numId="21">
    <w:abstractNumId w:val="40"/>
  </w:num>
  <w:num w:numId="22">
    <w:abstractNumId w:val="33"/>
  </w:num>
  <w:num w:numId="23">
    <w:abstractNumId w:val="8"/>
  </w:num>
  <w:num w:numId="24">
    <w:abstractNumId w:val="16"/>
  </w:num>
  <w:num w:numId="25">
    <w:abstractNumId w:val="47"/>
  </w:num>
  <w:num w:numId="26">
    <w:abstractNumId w:val="24"/>
  </w:num>
  <w:num w:numId="27">
    <w:abstractNumId w:val="22"/>
  </w:num>
  <w:num w:numId="28">
    <w:abstractNumId w:val="49"/>
  </w:num>
  <w:num w:numId="29">
    <w:abstractNumId w:val="37"/>
  </w:num>
  <w:num w:numId="30">
    <w:abstractNumId w:val="9"/>
  </w:num>
  <w:num w:numId="31">
    <w:abstractNumId w:val="38"/>
  </w:num>
  <w:num w:numId="32">
    <w:abstractNumId w:val="39"/>
  </w:num>
  <w:num w:numId="33">
    <w:abstractNumId w:val="32"/>
  </w:num>
  <w:num w:numId="34">
    <w:abstractNumId w:val="21"/>
  </w:num>
  <w:num w:numId="35">
    <w:abstractNumId w:val="18"/>
  </w:num>
  <w:num w:numId="36">
    <w:abstractNumId w:val="20"/>
  </w:num>
  <w:num w:numId="37">
    <w:abstractNumId w:val="12"/>
  </w:num>
  <w:num w:numId="38">
    <w:abstractNumId w:val="43"/>
  </w:num>
  <w:num w:numId="39">
    <w:abstractNumId w:val="13"/>
  </w:num>
  <w:num w:numId="40">
    <w:abstractNumId w:val="25"/>
  </w:num>
  <w:num w:numId="41">
    <w:abstractNumId w:val="2"/>
  </w:num>
  <w:num w:numId="42">
    <w:abstractNumId w:val="0"/>
  </w:num>
  <w:num w:numId="43">
    <w:abstractNumId w:val="7"/>
  </w:num>
  <w:num w:numId="44">
    <w:abstractNumId w:val="48"/>
  </w:num>
  <w:num w:numId="45">
    <w:abstractNumId w:val="19"/>
  </w:num>
  <w:num w:numId="46">
    <w:abstractNumId w:val="26"/>
  </w:num>
  <w:num w:numId="47">
    <w:abstractNumId w:val="28"/>
  </w:num>
  <w:num w:numId="48">
    <w:abstractNumId w:val="41"/>
  </w:num>
  <w:num w:numId="49">
    <w:abstractNumId w:val="29"/>
  </w:num>
  <w:num w:numId="50">
    <w:abstractNumId w:val="4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3E"/>
    <w:rsid w:val="0000096E"/>
    <w:rsid w:val="00004CBE"/>
    <w:rsid w:val="000102C0"/>
    <w:rsid w:val="00011501"/>
    <w:rsid w:val="00014450"/>
    <w:rsid w:val="000251D5"/>
    <w:rsid w:val="0002642B"/>
    <w:rsid w:val="0002688D"/>
    <w:rsid w:val="00026A98"/>
    <w:rsid w:val="00030C48"/>
    <w:rsid w:val="00031DF6"/>
    <w:rsid w:val="00033ADF"/>
    <w:rsid w:val="00035BDB"/>
    <w:rsid w:val="00036970"/>
    <w:rsid w:val="00040FDF"/>
    <w:rsid w:val="000424F2"/>
    <w:rsid w:val="0004669F"/>
    <w:rsid w:val="00047B80"/>
    <w:rsid w:val="00052638"/>
    <w:rsid w:val="00054A2D"/>
    <w:rsid w:val="000561D0"/>
    <w:rsid w:val="0006059F"/>
    <w:rsid w:val="000608EF"/>
    <w:rsid w:val="00061E91"/>
    <w:rsid w:val="00073CEF"/>
    <w:rsid w:val="00082416"/>
    <w:rsid w:val="0008692E"/>
    <w:rsid w:val="0009384C"/>
    <w:rsid w:val="000943EE"/>
    <w:rsid w:val="000A211E"/>
    <w:rsid w:val="000A5BED"/>
    <w:rsid w:val="000B27CB"/>
    <w:rsid w:val="000B2A17"/>
    <w:rsid w:val="000B437D"/>
    <w:rsid w:val="000B734D"/>
    <w:rsid w:val="000C1E47"/>
    <w:rsid w:val="000D0E9F"/>
    <w:rsid w:val="000D0F43"/>
    <w:rsid w:val="000D2A6C"/>
    <w:rsid w:val="000D2F2B"/>
    <w:rsid w:val="000E6A08"/>
    <w:rsid w:val="000E732D"/>
    <w:rsid w:val="000F51FB"/>
    <w:rsid w:val="000F7DBF"/>
    <w:rsid w:val="00100D52"/>
    <w:rsid w:val="00100FC0"/>
    <w:rsid w:val="00103B82"/>
    <w:rsid w:val="00105433"/>
    <w:rsid w:val="00105FEE"/>
    <w:rsid w:val="0010629C"/>
    <w:rsid w:val="00107B77"/>
    <w:rsid w:val="00107F2E"/>
    <w:rsid w:val="00112FA3"/>
    <w:rsid w:val="00116587"/>
    <w:rsid w:val="001173EB"/>
    <w:rsid w:val="001218A7"/>
    <w:rsid w:val="0013168C"/>
    <w:rsid w:val="00132FFC"/>
    <w:rsid w:val="0013483B"/>
    <w:rsid w:val="00134FE0"/>
    <w:rsid w:val="00136C83"/>
    <w:rsid w:val="00136F8F"/>
    <w:rsid w:val="001449AE"/>
    <w:rsid w:val="00147FBF"/>
    <w:rsid w:val="001517DC"/>
    <w:rsid w:val="00153718"/>
    <w:rsid w:val="00153E74"/>
    <w:rsid w:val="00166223"/>
    <w:rsid w:val="001716A5"/>
    <w:rsid w:val="00171BAB"/>
    <w:rsid w:val="00173F10"/>
    <w:rsid w:val="00174DC6"/>
    <w:rsid w:val="0018017B"/>
    <w:rsid w:val="00181AA9"/>
    <w:rsid w:val="00183FE1"/>
    <w:rsid w:val="00187F67"/>
    <w:rsid w:val="001906FA"/>
    <w:rsid w:val="0019283F"/>
    <w:rsid w:val="001939BE"/>
    <w:rsid w:val="00193E97"/>
    <w:rsid w:val="00194246"/>
    <w:rsid w:val="00195131"/>
    <w:rsid w:val="0019696E"/>
    <w:rsid w:val="00197B01"/>
    <w:rsid w:val="001A3B24"/>
    <w:rsid w:val="001A41DE"/>
    <w:rsid w:val="001A4AA0"/>
    <w:rsid w:val="001A54E8"/>
    <w:rsid w:val="001A5C80"/>
    <w:rsid w:val="001A6CE4"/>
    <w:rsid w:val="001A73FD"/>
    <w:rsid w:val="001B11AA"/>
    <w:rsid w:val="001B1833"/>
    <w:rsid w:val="001B55B2"/>
    <w:rsid w:val="001C02C0"/>
    <w:rsid w:val="001C638C"/>
    <w:rsid w:val="001D1DE8"/>
    <w:rsid w:val="001D5717"/>
    <w:rsid w:val="001E0C46"/>
    <w:rsid w:val="001E1F2C"/>
    <w:rsid w:val="001E26C8"/>
    <w:rsid w:val="001E6659"/>
    <w:rsid w:val="001E72F5"/>
    <w:rsid w:val="001E7966"/>
    <w:rsid w:val="001F065B"/>
    <w:rsid w:val="001F14D4"/>
    <w:rsid w:val="001F6E97"/>
    <w:rsid w:val="002018DA"/>
    <w:rsid w:val="002018E5"/>
    <w:rsid w:val="00202D13"/>
    <w:rsid w:val="00203226"/>
    <w:rsid w:val="00205238"/>
    <w:rsid w:val="002055AA"/>
    <w:rsid w:val="00206FE1"/>
    <w:rsid w:val="002101D4"/>
    <w:rsid w:val="0021252B"/>
    <w:rsid w:val="002139DB"/>
    <w:rsid w:val="00215BB1"/>
    <w:rsid w:val="002225E1"/>
    <w:rsid w:val="00222C8F"/>
    <w:rsid w:val="00222DBA"/>
    <w:rsid w:val="00226E29"/>
    <w:rsid w:val="002313A7"/>
    <w:rsid w:val="002338DC"/>
    <w:rsid w:val="002338F8"/>
    <w:rsid w:val="00237039"/>
    <w:rsid w:val="002405B2"/>
    <w:rsid w:val="00244D85"/>
    <w:rsid w:val="0024655C"/>
    <w:rsid w:val="002467E7"/>
    <w:rsid w:val="0025077C"/>
    <w:rsid w:val="00250F7A"/>
    <w:rsid w:val="00251569"/>
    <w:rsid w:val="0025288D"/>
    <w:rsid w:val="00252C6A"/>
    <w:rsid w:val="002541BD"/>
    <w:rsid w:val="00255FB4"/>
    <w:rsid w:val="00257718"/>
    <w:rsid w:val="00262E9E"/>
    <w:rsid w:val="00266846"/>
    <w:rsid w:val="00267EBA"/>
    <w:rsid w:val="00272464"/>
    <w:rsid w:val="00277837"/>
    <w:rsid w:val="00283F9A"/>
    <w:rsid w:val="00290200"/>
    <w:rsid w:val="002A0110"/>
    <w:rsid w:val="002A4F9E"/>
    <w:rsid w:val="002A63C2"/>
    <w:rsid w:val="002C05DD"/>
    <w:rsid w:val="002C26F1"/>
    <w:rsid w:val="002D407D"/>
    <w:rsid w:val="002D40F0"/>
    <w:rsid w:val="002D6F18"/>
    <w:rsid w:val="002E2E94"/>
    <w:rsid w:val="002E3050"/>
    <w:rsid w:val="002E67F1"/>
    <w:rsid w:val="002E6A23"/>
    <w:rsid w:val="002F1825"/>
    <w:rsid w:val="00300077"/>
    <w:rsid w:val="00300F3F"/>
    <w:rsid w:val="00301357"/>
    <w:rsid w:val="00304FA8"/>
    <w:rsid w:val="003232D0"/>
    <w:rsid w:val="00324389"/>
    <w:rsid w:val="003267DE"/>
    <w:rsid w:val="003326D8"/>
    <w:rsid w:val="0033597E"/>
    <w:rsid w:val="0033689A"/>
    <w:rsid w:val="003369E8"/>
    <w:rsid w:val="00347E60"/>
    <w:rsid w:val="003564F7"/>
    <w:rsid w:val="00363B8F"/>
    <w:rsid w:val="003718BB"/>
    <w:rsid w:val="003738E7"/>
    <w:rsid w:val="00373C14"/>
    <w:rsid w:val="00373DB2"/>
    <w:rsid w:val="003776C1"/>
    <w:rsid w:val="003779DC"/>
    <w:rsid w:val="0038058B"/>
    <w:rsid w:val="0038157B"/>
    <w:rsid w:val="00382259"/>
    <w:rsid w:val="00385BA6"/>
    <w:rsid w:val="0038664B"/>
    <w:rsid w:val="0038765F"/>
    <w:rsid w:val="00392C80"/>
    <w:rsid w:val="003960D2"/>
    <w:rsid w:val="00396EB8"/>
    <w:rsid w:val="0039765A"/>
    <w:rsid w:val="003A4300"/>
    <w:rsid w:val="003A4B72"/>
    <w:rsid w:val="003A652F"/>
    <w:rsid w:val="003B052A"/>
    <w:rsid w:val="003C7FB0"/>
    <w:rsid w:val="003D47CB"/>
    <w:rsid w:val="003E191D"/>
    <w:rsid w:val="003E1F79"/>
    <w:rsid w:val="003E37CD"/>
    <w:rsid w:val="003E44E2"/>
    <w:rsid w:val="003E76EF"/>
    <w:rsid w:val="003E7D15"/>
    <w:rsid w:val="003F0063"/>
    <w:rsid w:val="003F26E5"/>
    <w:rsid w:val="003F2726"/>
    <w:rsid w:val="003F2DE9"/>
    <w:rsid w:val="003F5116"/>
    <w:rsid w:val="003F584E"/>
    <w:rsid w:val="00400570"/>
    <w:rsid w:val="00400AB1"/>
    <w:rsid w:val="00400FC9"/>
    <w:rsid w:val="004050B1"/>
    <w:rsid w:val="00410666"/>
    <w:rsid w:val="004116B7"/>
    <w:rsid w:val="0041765A"/>
    <w:rsid w:val="00425CE9"/>
    <w:rsid w:val="00425EAC"/>
    <w:rsid w:val="0042768B"/>
    <w:rsid w:val="00431950"/>
    <w:rsid w:val="00433621"/>
    <w:rsid w:val="00434FFA"/>
    <w:rsid w:val="0044234C"/>
    <w:rsid w:val="0044284A"/>
    <w:rsid w:val="004501F7"/>
    <w:rsid w:val="004551A1"/>
    <w:rsid w:val="0045752C"/>
    <w:rsid w:val="00457C60"/>
    <w:rsid w:val="00457D7C"/>
    <w:rsid w:val="00467183"/>
    <w:rsid w:val="00472BD5"/>
    <w:rsid w:val="004800C2"/>
    <w:rsid w:val="004800FD"/>
    <w:rsid w:val="00482155"/>
    <w:rsid w:val="004840A3"/>
    <w:rsid w:val="0048418A"/>
    <w:rsid w:val="00484467"/>
    <w:rsid w:val="00484C52"/>
    <w:rsid w:val="00484CB9"/>
    <w:rsid w:val="00486288"/>
    <w:rsid w:val="004903EE"/>
    <w:rsid w:val="00490452"/>
    <w:rsid w:val="00497CBF"/>
    <w:rsid w:val="004A1BF8"/>
    <w:rsid w:val="004A49CE"/>
    <w:rsid w:val="004B0372"/>
    <w:rsid w:val="004C1C79"/>
    <w:rsid w:val="004C308F"/>
    <w:rsid w:val="004C4F3D"/>
    <w:rsid w:val="004C7300"/>
    <w:rsid w:val="004C797B"/>
    <w:rsid w:val="004D2D1A"/>
    <w:rsid w:val="004D3532"/>
    <w:rsid w:val="004D6BD7"/>
    <w:rsid w:val="004E66E7"/>
    <w:rsid w:val="004E6DF7"/>
    <w:rsid w:val="004F2212"/>
    <w:rsid w:val="004F4367"/>
    <w:rsid w:val="004F5439"/>
    <w:rsid w:val="004F5EB5"/>
    <w:rsid w:val="004F716D"/>
    <w:rsid w:val="00502268"/>
    <w:rsid w:val="00504625"/>
    <w:rsid w:val="0051318A"/>
    <w:rsid w:val="005149AE"/>
    <w:rsid w:val="00515343"/>
    <w:rsid w:val="005154E0"/>
    <w:rsid w:val="005175D5"/>
    <w:rsid w:val="00517BFC"/>
    <w:rsid w:val="00521BFA"/>
    <w:rsid w:val="00523E56"/>
    <w:rsid w:val="00525CD8"/>
    <w:rsid w:val="00527869"/>
    <w:rsid w:val="00527DAE"/>
    <w:rsid w:val="00535C9B"/>
    <w:rsid w:val="00536A9F"/>
    <w:rsid w:val="00540A2E"/>
    <w:rsid w:val="00541254"/>
    <w:rsid w:val="005421DA"/>
    <w:rsid w:val="00546AB3"/>
    <w:rsid w:val="00547037"/>
    <w:rsid w:val="00551364"/>
    <w:rsid w:val="005523E5"/>
    <w:rsid w:val="005549BC"/>
    <w:rsid w:val="00555461"/>
    <w:rsid w:val="0055685F"/>
    <w:rsid w:val="00557228"/>
    <w:rsid w:val="00565160"/>
    <w:rsid w:val="00567A3E"/>
    <w:rsid w:val="005716B8"/>
    <w:rsid w:val="0057427B"/>
    <w:rsid w:val="00582D85"/>
    <w:rsid w:val="0058515F"/>
    <w:rsid w:val="00597CA8"/>
    <w:rsid w:val="005A1E43"/>
    <w:rsid w:val="005A3083"/>
    <w:rsid w:val="005A60EA"/>
    <w:rsid w:val="005B3D2C"/>
    <w:rsid w:val="005B4975"/>
    <w:rsid w:val="005B6D7D"/>
    <w:rsid w:val="005C05DC"/>
    <w:rsid w:val="005C2F3C"/>
    <w:rsid w:val="005C7095"/>
    <w:rsid w:val="005D1701"/>
    <w:rsid w:val="005D2553"/>
    <w:rsid w:val="005D40A9"/>
    <w:rsid w:val="005D4880"/>
    <w:rsid w:val="005E09BE"/>
    <w:rsid w:val="005E11B2"/>
    <w:rsid w:val="005E1FEE"/>
    <w:rsid w:val="005E4ACD"/>
    <w:rsid w:val="005E5882"/>
    <w:rsid w:val="005F0D78"/>
    <w:rsid w:val="005F1152"/>
    <w:rsid w:val="005F28AE"/>
    <w:rsid w:val="005F38BE"/>
    <w:rsid w:val="0060059B"/>
    <w:rsid w:val="00600B1C"/>
    <w:rsid w:val="00601B43"/>
    <w:rsid w:val="00602253"/>
    <w:rsid w:val="006032B4"/>
    <w:rsid w:val="0061295A"/>
    <w:rsid w:val="00613AA4"/>
    <w:rsid w:val="006154D0"/>
    <w:rsid w:val="0061720B"/>
    <w:rsid w:val="00617840"/>
    <w:rsid w:val="0062089B"/>
    <w:rsid w:val="006212B5"/>
    <w:rsid w:val="00621756"/>
    <w:rsid w:val="006229FA"/>
    <w:rsid w:val="006244C0"/>
    <w:rsid w:val="006251FD"/>
    <w:rsid w:val="0063086A"/>
    <w:rsid w:val="00634FBC"/>
    <w:rsid w:val="00636E65"/>
    <w:rsid w:val="00637548"/>
    <w:rsid w:val="00640168"/>
    <w:rsid w:val="00640FEE"/>
    <w:rsid w:val="006479D4"/>
    <w:rsid w:val="00650D6E"/>
    <w:rsid w:val="00650FBF"/>
    <w:rsid w:val="00651390"/>
    <w:rsid w:val="00652F77"/>
    <w:rsid w:val="00657C6C"/>
    <w:rsid w:val="00661786"/>
    <w:rsid w:val="0066283F"/>
    <w:rsid w:val="0067014A"/>
    <w:rsid w:val="006746DD"/>
    <w:rsid w:val="006750AE"/>
    <w:rsid w:val="00682AEB"/>
    <w:rsid w:val="00684FC1"/>
    <w:rsid w:val="006852EA"/>
    <w:rsid w:val="0069012F"/>
    <w:rsid w:val="0069713B"/>
    <w:rsid w:val="0069781D"/>
    <w:rsid w:val="00697E93"/>
    <w:rsid w:val="006A1996"/>
    <w:rsid w:val="006A35DB"/>
    <w:rsid w:val="006A4F8A"/>
    <w:rsid w:val="006A7D73"/>
    <w:rsid w:val="006B0B4B"/>
    <w:rsid w:val="006B1835"/>
    <w:rsid w:val="006B657A"/>
    <w:rsid w:val="006B6CF3"/>
    <w:rsid w:val="006B7D0E"/>
    <w:rsid w:val="006C28C8"/>
    <w:rsid w:val="006C5BBF"/>
    <w:rsid w:val="006D3BD1"/>
    <w:rsid w:val="006E2490"/>
    <w:rsid w:val="006E45D8"/>
    <w:rsid w:val="006F1F56"/>
    <w:rsid w:val="006F5599"/>
    <w:rsid w:val="006F6E8D"/>
    <w:rsid w:val="006F7FB7"/>
    <w:rsid w:val="00703D53"/>
    <w:rsid w:val="0070465C"/>
    <w:rsid w:val="00704F5B"/>
    <w:rsid w:val="00705285"/>
    <w:rsid w:val="0071049F"/>
    <w:rsid w:val="00710EE9"/>
    <w:rsid w:val="00711CB3"/>
    <w:rsid w:val="00717516"/>
    <w:rsid w:val="0072186D"/>
    <w:rsid w:val="00721EE2"/>
    <w:rsid w:val="0072274E"/>
    <w:rsid w:val="007309B7"/>
    <w:rsid w:val="007322E0"/>
    <w:rsid w:val="007330B0"/>
    <w:rsid w:val="00737B82"/>
    <w:rsid w:val="00741333"/>
    <w:rsid w:val="007415E0"/>
    <w:rsid w:val="0074173C"/>
    <w:rsid w:val="0074273B"/>
    <w:rsid w:val="00742C8F"/>
    <w:rsid w:val="00747456"/>
    <w:rsid w:val="007513D9"/>
    <w:rsid w:val="00754C72"/>
    <w:rsid w:val="007557E9"/>
    <w:rsid w:val="00760220"/>
    <w:rsid w:val="00763D3A"/>
    <w:rsid w:val="0076586A"/>
    <w:rsid w:val="00765AB6"/>
    <w:rsid w:val="00772C09"/>
    <w:rsid w:val="00776074"/>
    <w:rsid w:val="007774A0"/>
    <w:rsid w:val="007811B9"/>
    <w:rsid w:val="00782E78"/>
    <w:rsid w:val="00786400"/>
    <w:rsid w:val="00790F03"/>
    <w:rsid w:val="007A0A9E"/>
    <w:rsid w:val="007A5237"/>
    <w:rsid w:val="007A6767"/>
    <w:rsid w:val="007A69D2"/>
    <w:rsid w:val="007B292C"/>
    <w:rsid w:val="007B5BCE"/>
    <w:rsid w:val="007B6787"/>
    <w:rsid w:val="007B7200"/>
    <w:rsid w:val="007C223E"/>
    <w:rsid w:val="007D51F7"/>
    <w:rsid w:val="007D6223"/>
    <w:rsid w:val="007D74E9"/>
    <w:rsid w:val="007D75CF"/>
    <w:rsid w:val="007E0883"/>
    <w:rsid w:val="007E2B11"/>
    <w:rsid w:val="007E6693"/>
    <w:rsid w:val="007E6BF9"/>
    <w:rsid w:val="008057A9"/>
    <w:rsid w:val="00806FBB"/>
    <w:rsid w:val="00815099"/>
    <w:rsid w:val="008206F8"/>
    <w:rsid w:val="008212CC"/>
    <w:rsid w:val="00826722"/>
    <w:rsid w:val="00830EA5"/>
    <w:rsid w:val="008314B0"/>
    <w:rsid w:val="0083333F"/>
    <w:rsid w:val="00841753"/>
    <w:rsid w:val="008429BD"/>
    <w:rsid w:val="008463A0"/>
    <w:rsid w:val="008478E5"/>
    <w:rsid w:val="008500D2"/>
    <w:rsid w:val="00853BB9"/>
    <w:rsid w:val="0086060E"/>
    <w:rsid w:val="00863A75"/>
    <w:rsid w:val="0086779E"/>
    <w:rsid w:val="00877A75"/>
    <w:rsid w:val="00882295"/>
    <w:rsid w:val="00884978"/>
    <w:rsid w:val="00886C66"/>
    <w:rsid w:val="0089124F"/>
    <w:rsid w:val="00892E71"/>
    <w:rsid w:val="008962F0"/>
    <w:rsid w:val="008A2777"/>
    <w:rsid w:val="008A4A3D"/>
    <w:rsid w:val="008A6F27"/>
    <w:rsid w:val="008B0078"/>
    <w:rsid w:val="008B0A60"/>
    <w:rsid w:val="008B0C82"/>
    <w:rsid w:val="008B0DC5"/>
    <w:rsid w:val="008B1FBA"/>
    <w:rsid w:val="008B38CE"/>
    <w:rsid w:val="008B3C32"/>
    <w:rsid w:val="008B4FF9"/>
    <w:rsid w:val="008B675E"/>
    <w:rsid w:val="008B681C"/>
    <w:rsid w:val="008C08E3"/>
    <w:rsid w:val="008C0B35"/>
    <w:rsid w:val="008C1351"/>
    <w:rsid w:val="008C1A22"/>
    <w:rsid w:val="008C1EFD"/>
    <w:rsid w:val="008C2D95"/>
    <w:rsid w:val="008E2737"/>
    <w:rsid w:val="008F3C08"/>
    <w:rsid w:val="008F6C79"/>
    <w:rsid w:val="008F7638"/>
    <w:rsid w:val="00902FFA"/>
    <w:rsid w:val="0090526C"/>
    <w:rsid w:val="00916AEF"/>
    <w:rsid w:val="00927D15"/>
    <w:rsid w:val="00932502"/>
    <w:rsid w:val="0093344C"/>
    <w:rsid w:val="00933FFF"/>
    <w:rsid w:val="009361D5"/>
    <w:rsid w:val="00936BC0"/>
    <w:rsid w:val="009407D0"/>
    <w:rsid w:val="009427F1"/>
    <w:rsid w:val="00944332"/>
    <w:rsid w:val="00947673"/>
    <w:rsid w:val="00947F99"/>
    <w:rsid w:val="00950F66"/>
    <w:rsid w:val="009558D3"/>
    <w:rsid w:val="00956F34"/>
    <w:rsid w:val="00961FE5"/>
    <w:rsid w:val="0096418C"/>
    <w:rsid w:val="009664A1"/>
    <w:rsid w:val="00972391"/>
    <w:rsid w:val="00974595"/>
    <w:rsid w:val="0097476E"/>
    <w:rsid w:val="009770A2"/>
    <w:rsid w:val="00985672"/>
    <w:rsid w:val="009941BA"/>
    <w:rsid w:val="009953DE"/>
    <w:rsid w:val="00995A7A"/>
    <w:rsid w:val="009A13F4"/>
    <w:rsid w:val="009A1F94"/>
    <w:rsid w:val="009A357F"/>
    <w:rsid w:val="009C61BA"/>
    <w:rsid w:val="009C7FDB"/>
    <w:rsid w:val="009D3F03"/>
    <w:rsid w:val="009D7CB0"/>
    <w:rsid w:val="009E0318"/>
    <w:rsid w:val="009E21E7"/>
    <w:rsid w:val="009E343F"/>
    <w:rsid w:val="009E73BA"/>
    <w:rsid w:val="009F6D63"/>
    <w:rsid w:val="00A0171B"/>
    <w:rsid w:val="00A03B26"/>
    <w:rsid w:val="00A2086C"/>
    <w:rsid w:val="00A22BE4"/>
    <w:rsid w:val="00A37B2D"/>
    <w:rsid w:val="00A4195D"/>
    <w:rsid w:val="00A41D02"/>
    <w:rsid w:val="00A43B06"/>
    <w:rsid w:val="00A464FE"/>
    <w:rsid w:val="00A625AE"/>
    <w:rsid w:val="00A6295F"/>
    <w:rsid w:val="00A63320"/>
    <w:rsid w:val="00A635E8"/>
    <w:rsid w:val="00A71C1F"/>
    <w:rsid w:val="00A745D8"/>
    <w:rsid w:val="00A7797F"/>
    <w:rsid w:val="00A82C2D"/>
    <w:rsid w:val="00A84319"/>
    <w:rsid w:val="00A96066"/>
    <w:rsid w:val="00AA19A6"/>
    <w:rsid w:val="00AA2E1E"/>
    <w:rsid w:val="00AA3A9A"/>
    <w:rsid w:val="00AA4E78"/>
    <w:rsid w:val="00AA5159"/>
    <w:rsid w:val="00AB087D"/>
    <w:rsid w:val="00AC5DE9"/>
    <w:rsid w:val="00AD23B0"/>
    <w:rsid w:val="00AD28A7"/>
    <w:rsid w:val="00AD52B3"/>
    <w:rsid w:val="00AD5C7A"/>
    <w:rsid w:val="00AD6324"/>
    <w:rsid w:val="00AD659F"/>
    <w:rsid w:val="00AD669A"/>
    <w:rsid w:val="00AD7E56"/>
    <w:rsid w:val="00AE4396"/>
    <w:rsid w:val="00AF012A"/>
    <w:rsid w:val="00AF1070"/>
    <w:rsid w:val="00AF2B28"/>
    <w:rsid w:val="00AF2F48"/>
    <w:rsid w:val="00B00896"/>
    <w:rsid w:val="00B00A3E"/>
    <w:rsid w:val="00B01DDC"/>
    <w:rsid w:val="00B0255E"/>
    <w:rsid w:val="00B0434F"/>
    <w:rsid w:val="00B049E6"/>
    <w:rsid w:val="00B075FA"/>
    <w:rsid w:val="00B11BDE"/>
    <w:rsid w:val="00B14B4E"/>
    <w:rsid w:val="00B2201E"/>
    <w:rsid w:val="00B324A0"/>
    <w:rsid w:val="00B33A58"/>
    <w:rsid w:val="00B35039"/>
    <w:rsid w:val="00B37FD1"/>
    <w:rsid w:val="00B40BEA"/>
    <w:rsid w:val="00B40DA5"/>
    <w:rsid w:val="00B425FF"/>
    <w:rsid w:val="00B4567E"/>
    <w:rsid w:val="00B52A18"/>
    <w:rsid w:val="00B53C7A"/>
    <w:rsid w:val="00B55D38"/>
    <w:rsid w:val="00B62365"/>
    <w:rsid w:val="00B631CC"/>
    <w:rsid w:val="00B65F2D"/>
    <w:rsid w:val="00B7165F"/>
    <w:rsid w:val="00B717E9"/>
    <w:rsid w:val="00B758CB"/>
    <w:rsid w:val="00B75F5A"/>
    <w:rsid w:val="00B77062"/>
    <w:rsid w:val="00B80558"/>
    <w:rsid w:val="00B8305F"/>
    <w:rsid w:val="00B8770F"/>
    <w:rsid w:val="00B93C92"/>
    <w:rsid w:val="00BA36D7"/>
    <w:rsid w:val="00BA53C7"/>
    <w:rsid w:val="00BA7F35"/>
    <w:rsid w:val="00BB0CAB"/>
    <w:rsid w:val="00BB55BB"/>
    <w:rsid w:val="00BB6047"/>
    <w:rsid w:val="00BC198E"/>
    <w:rsid w:val="00BC763D"/>
    <w:rsid w:val="00BC774B"/>
    <w:rsid w:val="00BC7F80"/>
    <w:rsid w:val="00BD0F7B"/>
    <w:rsid w:val="00BD3138"/>
    <w:rsid w:val="00BD3D96"/>
    <w:rsid w:val="00BD4E92"/>
    <w:rsid w:val="00BD6434"/>
    <w:rsid w:val="00BE2F4B"/>
    <w:rsid w:val="00BE6036"/>
    <w:rsid w:val="00BE7A6B"/>
    <w:rsid w:val="00BF0FBE"/>
    <w:rsid w:val="00BF1C09"/>
    <w:rsid w:val="00BF571D"/>
    <w:rsid w:val="00BF66F6"/>
    <w:rsid w:val="00C01D24"/>
    <w:rsid w:val="00C04B7B"/>
    <w:rsid w:val="00C12168"/>
    <w:rsid w:val="00C13F32"/>
    <w:rsid w:val="00C25B6F"/>
    <w:rsid w:val="00C27BD2"/>
    <w:rsid w:val="00C36036"/>
    <w:rsid w:val="00C362D9"/>
    <w:rsid w:val="00C37E09"/>
    <w:rsid w:val="00C4141B"/>
    <w:rsid w:val="00C41FAF"/>
    <w:rsid w:val="00C44C4F"/>
    <w:rsid w:val="00C46207"/>
    <w:rsid w:val="00C56E46"/>
    <w:rsid w:val="00C604B5"/>
    <w:rsid w:val="00C62697"/>
    <w:rsid w:val="00C6276F"/>
    <w:rsid w:val="00C63340"/>
    <w:rsid w:val="00C63509"/>
    <w:rsid w:val="00C665B6"/>
    <w:rsid w:val="00C71D24"/>
    <w:rsid w:val="00C72F99"/>
    <w:rsid w:val="00C74C11"/>
    <w:rsid w:val="00C82301"/>
    <w:rsid w:val="00C83D98"/>
    <w:rsid w:val="00C85D13"/>
    <w:rsid w:val="00C86759"/>
    <w:rsid w:val="00C92AF9"/>
    <w:rsid w:val="00CA04A8"/>
    <w:rsid w:val="00CA04E7"/>
    <w:rsid w:val="00CA0DEE"/>
    <w:rsid w:val="00CA2A17"/>
    <w:rsid w:val="00CA4DB9"/>
    <w:rsid w:val="00CA6FB2"/>
    <w:rsid w:val="00CB3005"/>
    <w:rsid w:val="00CB5411"/>
    <w:rsid w:val="00CC0DC9"/>
    <w:rsid w:val="00CD03A0"/>
    <w:rsid w:val="00CD1BDB"/>
    <w:rsid w:val="00CD5379"/>
    <w:rsid w:val="00CD65D8"/>
    <w:rsid w:val="00CD6932"/>
    <w:rsid w:val="00CF34B1"/>
    <w:rsid w:val="00CF7590"/>
    <w:rsid w:val="00CF789A"/>
    <w:rsid w:val="00D05370"/>
    <w:rsid w:val="00D12F2D"/>
    <w:rsid w:val="00D13B10"/>
    <w:rsid w:val="00D14B32"/>
    <w:rsid w:val="00D14FD9"/>
    <w:rsid w:val="00D15F86"/>
    <w:rsid w:val="00D219CF"/>
    <w:rsid w:val="00D2273E"/>
    <w:rsid w:val="00D22AC9"/>
    <w:rsid w:val="00D23074"/>
    <w:rsid w:val="00D4426D"/>
    <w:rsid w:val="00D4612E"/>
    <w:rsid w:val="00D468BC"/>
    <w:rsid w:val="00D46B1C"/>
    <w:rsid w:val="00D5188A"/>
    <w:rsid w:val="00D55ED3"/>
    <w:rsid w:val="00D57533"/>
    <w:rsid w:val="00D6082E"/>
    <w:rsid w:val="00D80097"/>
    <w:rsid w:val="00D8714C"/>
    <w:rsid w:val="00D922AB"/>
    <w:rsid w:val="00D961E4"/>
    <w:rsid w:val="00DA0B05"/>
    <w:rsid w:val="00DA12BF"/>
    <w:rsid w:val="00DA269C"/>
    <w:rsid w:val="00DA488E"/>
    <w:rsid w:val="00DA730A"/>
    <w:rsid w:val="00DA7D5C"/>
    <w:rsid w:val="00DB1538"/>
    <w:rsid w:val="00DB2665"/>
    <w:rsid w:val="00DC2FEB"/>
    <w:rsid w:val="00DD29D4"/>
    <w:rsid w:val="00DD2AB4"/>
    <w:rsid w:val="00DD60F9"/>
    <w:rsid w:val="00DE28DF"/>
    <w:rsid w:val="00DE6507"/>
    <w:rsid w:val="00DF1777"/>
    <w:rsid w:val="00E010F2"/>
    <w:rsid w:val="00E02B12"/>
    <w:rsid w:val="00E02D5B"/>
    <w:rsid w:val="00E112F9"/>
    <w:rsid w:val="00E136DF"/>
    <w:rsid w:val="00E15713"/>
    <w:rsid w:val="00E16BE1"/>
    <w:rsid w:val="00E20A11"/>
    <w:rsid w:val="00E23956"/>
    <w:rsid w:val="00E27360"/>
    <w:rsid w:val="00E320FA"/>
    <w:rsid w:val="00E322D4"/>
    <w:rsid w:val="00E33D05"/>
    <w:rsid w:val="00E3543E"/>
    <w:rsid w:val="00E3798B"/>
    <w:rsid w:val="00E42560"/>
    <w:rsid w:val="00E43762"/>
    <w:rsid w:val="00E44025"/>
    <w:rsid w:val="00E449EA"/>
    <w:rsid w:val="00E51B6E"/>
    <w:rsid w:val="00E52E63"/>
    <w:rsid w:val="00E53BF8"/>
    <w:rsid w:val="00E55F9A"/>
    <w:rsid w:val="00E60AFE"/>
    <w:rsid w:val="00E62997"/>
    <w:rsid w:val="00E647C2"/>
    <w:rsid w:val="00E655CE"/>
    <w:rsid w:val="00E7147E"/>
    <w:rsid w:val="00E72C4F"/>
    <w:rsid w:val="00E739DE"/>
    <w:rsid w:val="00E82A83"/>
    <w:rsid w:val="00E83C1F"/>
    <w:rsid w:val="00E870CE"/>
    <w:rsid w:val="00E936A2"/>
    <w:rsid w:val="00EA653C"/>
    <w:rsid w:val="00EB3C24"/>
    <w:rsid w:val="00EB4DD3"/>
    <w:rsid w:val="00EC033D"/>
    <w:rsid w:val="00EC62D6"/>
    <w:rsid w:val="00ED365A"/>
    <w:rsid w:val="00EE1B08"/>
    <w:rsid w:val="00EE45DF"/>
    <w:rsid w:val="00EE65A4"/>
    <w:rsid w:val="00EE6F0C"/>
    <w:rsid w:val="00EE726B"/>
    <w:rsid w:val="00EE7396"/>
    <w:rsid w:val="00EE741B"/>
    <w:rsid w:val="00F02D26"/>
    <w:rsid w:val="00F058B1"/>
    <w:rsid w:val="00F05A99"/>
    <w:rsid w:val="00F07F8E"/>
    <w:rsid w:val="00F11232"/>
    <w:rsid w:val="00F12682"/>
    <w:rsid w:val="00F12E3A"/>
    <w:rsid w:val="00F16D2A"/>
    <w:rsid w:val="00F20525"/>
    <w:rsid w:val="00F214E3"/>
    <w:rsid w:val="00F224A7"/>
    <w:rsid w:val="00F22929"/>
    <w:rsid w:val="00F24DBF"/>
    <w:rsid w:val="00F2524F"/>
    <w:rsid w:val="00F35908"/>
    <w:rsid w:val="00F359FD"/>
    <w:rsid w:val="00F35B26"/>
    <w:rsid w:val="00F4372A"/>
    <w:rsid w:val="00F446C8"/>
    <w:rsid w:val="00F45677"/>
    <w:rsid w:val="00F46514"/>
    <w:rsid w:val="00F47569"/>
    <w:rsid w:val="00F501E9"/>
    <w:rsid w:val="00F5046F"/>
    <w:rsid w:val="00F5679F"/>
    <w:rsid w:val="00F604F8"/>
    <w:rsid w:val="00F61C88"/>
    <w:rsid w:val="00F62DD4"/>
    <w:rsid w:val="00F63109"/>
    <w:rsid w:val="00F63B03"/>
    <w:rsid w:val="00F647A0"/>
    <w:rsid w:val="00F66828"/>
    <w:rsid w:val="00F75B14"/>
    <w:rsid w:val="00F75F4A"/>
    <w:rsid w:val="00F763EE"/>
    <w:rsid w:val="00F778FA"/>
    <w:rsid w:val="00F810AF"/>
    <w:rsid w:val="00F82959"/>
    <w:rsid w:val="00F8646A"/>
    <w:rsid w:val="00F8767A"/>
    <w:rsid w:val="00F9245B"/>
    <w:rsid w:val="00F970D6"/>
    <w:rsid w:val="00F973DF"/>
    <w:rsid w:val="00F97C56"/>
    <w:rsid w:val="00FA1607"/>
    <w:rsid w:val="00FA3E51"/>
    <w:rsid w:val="00FA51B7"/>
    <w:rsid w:val="00FA632B"/>
    <w:rsid w:val="00FB46A8"/>
    <w:rsid w:val="00FB51E1"/>
    <w:rsid w:val="00FC0F79"/>
    <w:rsid w:val="00FC17AF"/>
    <w:rsid w:val="00FC2A67"/>
    <w:rsid w:val="00FC5515"/>
    <w:rsid w:val="00FC57C7"/>
    <w:rsid w:val="00FC5959"/>
    <w:rsid w:val="00FC5985"/>
    <w:rsid w:val="00FC7583"/>
    <w:rsid w:val="00FC7E27"/>
    <w:rsid w:val="00FD078D"/>
    <w:rsid w:val="00FD1212"/>
    <w:rsid w:val="00FD189A"/>
    <w:rsid w:val="00FE07EB"/>
    <w:rsid w:val="00FE10CF"/>
    <w:rsid w:val="00FE173E"/>
    <w:rsid w:val="00FF0D4F"/>
    <w:rsid w:val="00FF462E"/>
    <w:rsid w:val="00FF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A0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5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متن"/>
    <w:qFormat/>
    <w:rsid w:val="001E0C46"/>
    <w:pPr>
      <w:bidi/>
      <w:spacing w:after="100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1"/>
    <w:basedOn w:val="Normal"/>
    <w:next w:val="Normal"/>
    <w:link w:val="Heading1Char"/>
    <w:autoRedefine/>
    <w:uiPriority w:val="9"/>
    <w:qFormat/>
    <w:rsid w:val="00D4612E"/>
    <w:pPr>
      <w:keepNext/>
      <w:keepLines/>
      <w:tabs>
        <w:tab w:val="left" w:pos="2587"/>
      </w:tabs>
      <w:spacing w:before="480" w:line="276" w:lineRule="auto"/>
      <w:ind w:right="-1026"/>
      <w:jc w:val="left"/>
      <w:outlineLvl w:val="0"/>
    </w:pPr>
    <w:rPr>
      <w:rFonts w:eastAsia="Calibri" w:cs="Nazanin"/>
      <w:b/>
      <w:bCs/>
      <w:noProof/>
      <w:color w:val="000000" w:themeColor="text1"/>
      <w:sz w:val="40"/>
      <w:szCs w:val="40"/>
      <w:lang w:bidi="ar-SA"/>
    </w:rPr>
  </w:style>
  <w:style w:type="paragraph" w:styleId="Heading2">
    <w:name w:val="heading 2"/>
    <w:aliases w:val="عنوان 2"/>
    <w:basedOn w:val="Normal"/>
    <w:next w:val="Normal"/>
    <w:link w:val="Heading2Char"/>
    <w:uiPriority w:val="9"/>
    <w:unhideWhenUsed/>
    <w:qFormat/>
    <w:rsid w:val="003E37CD"/>
    <w:pPr>
      <w:spacing w:before="200" w:after="0"/>
      <w:outlineLvl w:val="1"/>
    </w:pPr>
    <w:rPr>
      <w:rFonts w:eastAsiaTheme="majorEastAsia"/>
      <w:b/>
      <w:bCs/>
      <w:sz w:val="32"/>
      <w:szCs w:val="36"/>
    </w:rPr>
  </w:style>
  <w:style w:type="paragraph" w:styleId="Heading3">
    <w:name w:val="heading 3"/>
    <w:aliases w:val="عنوان 3"/>
    <w:basedOn w:val="Normal"/>
    <w:next w:val="Normal"/>
    <w:link w:val="Heading3Char"/>
    <w:uiPriority w:val="9"/>
    <w:unhideWhenUsed/>
    <w:qFormat/>
    <w:rsid w:val="003E37CD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97B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عنوان 1 Char"/>
    <w:basedOn w:val="DefaultParagraphFont"/>
    <w:link w:val="Heading1"/>
    <w:uiPriority w:val="9"/>
    <w:rsid w:val="00D4612E"/>
    <w:rPr>
      <w:rFonts w:eastAsia="Calibri" w:cs="Nazanin"/>
      <w:b/>
      <w:bCs/>
      <w:noProof/>
      <w:color w:val="000000" w:themeColor="text1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C83"/>
    <w:rPr>
      <w:rFonts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136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C83"/>
    <w:rPr>
      <w:rFonts w:cs="B Nazanin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6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عنوان 2 Char"/>
    <w:basedOn w:val="DefaultParagraphFont"/>
    <w:link w:val="Heading2"/>
    <w:uiPriority w:val="9"/>
    <w:rsid w:val="00197B01"/>
    <w:rPr>
      <w:rFonts w:eastAsiaTheme="majorEastAsia" w:cs="B Nazani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7E2B11"/>
    <w:rPr>
      <w:color w:val="0000FF" w:themeColor="hyperlink"/>
      <w:u w:val="single"/>
    </w:rPr>
  </w:style>
  <w:style w:type="character" w:customStyle="1" w:styleId="Heading3Char">
    <w:name w:val="Heading 3 Char"/>
    <w:aliases w:val="عنوان 3 Char"/>
    <w:basedOn w:val="DefaultParagraphFont"/>
    <w:link w:val="Heading3"/>
    <w:uiPriority w:val="9"/>
    <w:rsid w:val="006B1835"/>
    <w:rPr>
      <w:rFonts w:eastAsiaTheme="majorEastAsia" w:cs="B Nazanin"/>
      <w:b/>
      <w:bCs/>
      <w:sz w:val="24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540A2E"/>
    <w:pPr>
      <w:spacing w:after="0"/>
    </w:pPr>
  </w:style>
  <w:style w:type="character" w:styleId="BookTitle">
    <w:name w:val="Book Title"/>
    <w:basedOn w:val="DefaultParagraphFont"/>
    <w:uiPriority w:val="33"/>
    <w:rsid w:val="00482155"/>
    <w:rPr>
      <w:rFonts w:asciiTheme="minorHAnsi" w:hAnsiTheme="minorHAnsi" w:cs="B Nazanin"/>
      <w:b/>
      <w:bCs/>
      <w:iCs w:val="0"/>
      <w:caps w:val="0"/>
      <w:smallCaps w:val="0"/>
      <w:strike w:val="0"/>
      <w:dstrike w:val="0"/>
      <w:vanish w:val="0"/>
      <w:spacing w:val="5"/>
      <w:sz w:val="44"/>
      <w:szCs w:val="48"/>
      <w:vertAlign w:val="baseline"/>
    </w:rPr>
  </w:style>
  <w:style w:type="paragraph" w:styleId="Title">
    <w:name w:val="Title"/>
    <w:aliases w:val="عنوان اصلی"/>
    <w:basedOn w:val="Normal"/>
    <w:next w:val="Normal"/>
    <w:link w:val="TitleChar"/>
    <w:autoRedefine/>
    <w:uiPriority w:val="10"/>
    <w:qFormat/>
    <w:rsid w:val="00ED365A"/>
    <w:pPr>
      <w:spacing w:after="200" w:line="240" w:lineRule="auto"/>
      <w:contextualSpacing/>
      <w:jc w:val="left"/>
    </w:pPr>
    <w:rPr>
      <w:rFonts w:ascii="Times New Roman" w:eastAsia="Calibri" w:hAnsi="Times New Roman"/>
      <w:b/>
      <w:bCs/>
      <w:spacing w:val="5"/>
      <w:kern w:val="28"/>
      <w:sz w:val="48"/>
      <w:szCs w:val="48"/>
    </w:rPr>
  </w:style>
  <w:style w:type="character" w:customStyle="1" w:styleId="TitleChar">
    <w:name w:val="Title Char"/>
    <w:aliases w:val="عنوان اصلی Char"/>
    <w:basedOn w:val="DefaultParagraphFont"/>
    <w:link w:val="Title"/>
    <w:uiPriority w:val="10"/>
    <w:rsid w:val="00ED365A"/>
    <w:rPr>
      <w:rFonts w:ascii="Times New Roman" w:eastAsia="Calibri" w:hAnsi="Times New Roman" w:cs="B Nazanin"/>
      <w:b/>
      <w:bCs/>
      <w:spacing w:val="5"/>
      <w:kern w:val="28"/>
      <w:sz w:val="48"/>
      <w:szCs w:val="4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0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01"/>
    <w:rPr>
      <w:rFonts w:asciiTheme="majorHAnsi" w:eastAsiaTheme="majorEastAsia" w:hAnsiTheme="majorHAnsi" w:cstheme="majorBidi"/>
      <w:color w:val="365F91" w:themeColor="accent1" w:themeShade="BF"/>
      <w:sz w:val="24"/>
      <w:szCs w:val="28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01"/>
    <w:rPr>
      <w:rFonts w:asciiTheme="majorHAnsi" w:eastAsiaTheme="majorEastAsia" w:hAnsiTheme="majorHAnsi" w:cstheme="majorBidi"/>
      <w:color w:val="243F60" w:themeColor="accent1" w:themeShade="7F"/>
      <w:sz w:val="24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fa-IR"/>
    </w:rPr>
  </w:style>
  <w:style w:type="paragraph" w:styleId="Caption">
    <w:name w:val="caption"/>
    <w:aliases w:val="جدول/تصویر"/>
    <w:basedOn w:val="Normal"/>
    <w:next w:val="Normal"/>
    <w:uiPriority w:val="35"/>
    <w:unhideWhenUsed/>
    <w:qFormat/>
    <w:rsid w:val="00540A2E"/>
    <w:pPr>
      <w:spacing w:after="200" w:line="240" w:lineRule="auto"/>
      <w:jc w:val="center"/>
    </w:pPr>
    <w:rPr>
      <w:sz w:val="18"/>
      <w:szCs w:val="20"/>
    </w:rPr>
  </w:style>
  <w:style w:type="paragraph" w:customStyle="1" w:styleId="ContactInfo">
    <w:name w:val="Contact Info"/>
    <w:basedOn w:val="Normal"/>
    <w:uiPriority w:val="3"/>
    <w:qFormat/>
    <w:rsid w:val="00B11BDE"/>
    <w:pPr>
      <w:bidi w:val="0"/>
      <w:spacing w:after="80" w:line="280" w:lineRule="exact"/>
      <w:ind w:left="6480"/>
      <w:contextualSpacing/>
      <w:jc w:val="left"/>
    </w:pPr>
    <w:rPr>
      <w:rFonts w:cs="Times New Roman"/>
      <w:color w:val="212120"/>
      <w:sz w:val="20"/>
      <w:szCs w:val="18"/>
      <w:lang w:bidi="ar-SA"/>
    </w:rPr>
  </w:style>
  <w:style w:type="paragraph" w:customStyle="1" w:styleId="Logo">
    <w:name w:val="Logo"/>
    <w:basedOn w:val="Normal"/>
    <w:link w:val="LogoChar"/>
    <w:uiPriority w:val="3"/>
    <w:qFormat/>
    <w:rsid w:val="00B11BDE"/>
    <w:pPr>
      <w:bidi w:val="0"/>
      <w:spacing w:after="0" w:line="240" w:lineRule="auto"/>
      <w:jc w:val="left"/>
    </w:pPr>
    <w:rPr>
      <w:rFonts w:ascii="Arial" w:hAnsi="Arial" w:cs="Times New Roman"/>
      <w:color w:val="4A412B"/>
      <w:spacing w:val="20"/>
      <w:sz w:val="26"/>
      <w:szCs w:val="24"/>
      <w:lang w:bidi="ar-SA"/>
    </w:rPr>
  </w:style>
  <w:style w:type="character" w:customStyle="1" w:styleId="LogoChar">
    <w:name w:val="Logo Char"/>
    <w:basedOn w:val="DefaultParagraphFont"/>
    <w:link w:val="Logo"/>
    <w:uiPriority w:val="3"/>
    <w:rsid w:val="00B11BDE"/>
    <w:rPr>
      <w:rFonts w:ascii="Arial" w:hAnsi="Arial" w:cs="Times New Roman"/>
      <w:color w:val="4A412B"/>
      <w:spacing w:val="20"/>
      <w:sz w:val="26"/>
      <w:szCs w:val="24"/>
    </w:rPr>
  </w:style>
  <w:style w:type="paragraph" w:styleId="NoSpacing">
    <w:name w:val="No Spacing"/>
    <w:link w:val="NoSpacingChar"/>
    <w:uiPriority w:val="1"/>
    <w:qFormat/>
    <w:rsid w:val="00F214E3"/>
    <w:pPr>
      <w:spacing w:after="0" w:line="240" w:lineRule="auto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14E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A652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5439"/>
    <w:pPr>
      <w:bidi w:val="0"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B27CB"/>
    <w:pPr>
      <w:tabs>
        <w:tab w:val="right" w:leader="dot" w:pos="10430"/>
      </w:tabs>
      <w:ind w:left="90" w:hanging="90"/>
    </w:pPr>
  </w:style>
  <w:style w:type="paragraph" w:customStyle="1" w:styleId="a">
    <w:name w:val="تهیه کننده"/>
    <w:basedOn w:val="Normal"/>
    <w:next w:val="Normal"/>
    <w:link w:val="Char"/>
    <w:autoRedefine/>
    <w:qFormat/>
    <w:rsid w:val="0071049F"/>
    <w:pPr>
      <w:keepLines/>
      <w:widowControl w:val="0"/>
      <w:spacing w:after="0"/>
      <w:ind w:left="720"/>
      <w:jc w:val="center"/>
    </w:pPr>
    <w:rPr>
      <w:rFonts w:ascii="Calibri" w:eastAsiaTheme="majorEastAsia" w:hAnsi="Calibri"/>
      <w:b/>
      <w:bCs/>
      <w:sz w:val="28"/>
    </w:rPr>
  </w:style>
  <w:style w:type="paragraph" w:customStyle="1" w:styleId="a0">
    <w:name w:val="هدر"/>
    <w:basedOn w:val="Normal"/>
    <w:next w:val="Normal"/>
    <w:link w:val="Char0"/>
    <w:autoRedefine/>
    <w:qFormat/>
    <w:rsid w:val="00863A75"/>
    <w:pPr>
      <w:spacing w:before="240"/>
      <w:ind w:left="115" w:right="180"/>
      <w:outlineLvl w:val="2"/>
    </w:pPr>
    <w:rPr>
      <w:rFonts w:ascii="Calibri" w:hAnsi="Calibri"/>
      <w:b/>
      <w:bCs/>
      <w:sz w:val="40"/>
      <w:szCs w:val="40"/>
    </w:rPr>
  </w:style>
  <w:style w:type="character" w:customStyle="1" w:styleId="Char">
    <w:name w:val="تهیه کننده Char"/>
    <w:basedOn w:val="DefaultParagraphFont"/>
    <w:link w:val="a"/>
    <w:rsid w:val="0071049F"/>
    <w:rPr>
      <w:rFonts w:ascii="Calibri" w:eastAsiaTheme="majorEastAsia" w:hAnsi="Calibri" w:cs="B Nazanin"/>
      <w:b/>
      <w:bCs/>
      <w:sz w:val="28"/>
      <w:szCs w:val="28"/>
      <w:lang w:bidi="fa-IR"/>
    </w:rPr>
  </w:style>
  <w:style w:type="paragraph" w:customStyle="1" w:styleId="a1">
    <w:name w:val="فوتر"/>
    <w:basedOn w:val="Normal"/>
    <w:next w:val="Normal"/>
    <w:link w:val="Char1"/>
    <w:autoRedefine/>
    <w:qFormat/>
    <w:rsid w:val="00C41FAF"/>
    <w:pPr>
      <w:jc w:val="left"/>
    </w:pPr>
    <w:rPr>
      <w:rFonts w:ascii="Calibri" w:hAnsi="Calibri"/>
      <w:b/>
      <w:bCs/>
      <w:sz w:val="22"/>
      <w:szCs w:val="24"/>
    </w:rPr>
  </w:style>
  <w:style w:type="character" w:customStyle="1" w:styleId="Char0">
    <w:name w:val="هدر Char"/>
    <w:basedOn w:val="DefaultParagraphFont"/>
    <w:link w:val="a0"/>
    <w:rsid w:val="00863A75"/>
    <w:rPr>
      <w:rFonts w:ascii="Calibri" w:hAnsi="Calibri" w:cs="B Nazanin"/>
      <w:b/>
      <w:bCs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DA730A"/>
  </w:style>
  <w:style w:type="character" w:customStyle="1" w:styleId="Char1">
    <w:name w:val="فوتر Char"/>
    <w:basedOn w:val="DefaultParagraphFont"/>
    <w:link w:val="a1"/>
    <w:rsid w:val="00C41FAF"/>
    <w:rPr>
      <w:rFonts w:ascii="Calibri" w:hAnsi="Calibri" w:cs="B Nazanin"/>
      <w:b/>
      <w:bCs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A730A"/>
    <w:pPr>
      <w:ind w:left="240"/>
    </w:pPr>
  </w:style>
  <w:style w:type="paragraph" w:styleId="Salutation">
    <w:name w:val="Salutation"/>
    <w:basedOn w:val="Normal"/>
    <w:next w:val="Normal"/>
    <w:link w:val="SalutationChar"/>
    <w:uiPriority w:val="5"/>
    <w:qFormat/>
    <w:rsid w:val="00484CB9"/>
    <w:pPr>
      <w:bidi w:val="0"/>
      <w:spacing w:after="360" w:line="312" w:lineRule="auto"/>
      <w:jc w:val="left"/>
    </w:pPr>
    <w:rPr>
      <w:rFonts w:cstheme="minorBidi"/>
      <w:color w:val="000000" w:themeColor="text1"/>
      <w:szCs w:val="24"/>
      <w:lang w:bidi="ar-SA"/>
    </w:rPr>
  </w:style>
  <w:style w:type="character" w:customStyle="1" w:styleId="SalutationChar">
    <w:name w:val="Salutation Char"/>
    <w:basedOn w:val="DefaultParagraphFont"/>
    <w:link w:val="Salutation"/>
    <w:uiPriority w:val="5"/>
    <w:rsid w:val="00484CB9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14F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359FD"/>
    <w:pPr>
      <w:bidi w:val="0"/>
      <w:spacing w:before="100"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ar-SA"/>
    </w:rPr>
  </w:style>
  <w:style w:type="paragraph" w:customStyle="1" w:styleId="Body">
    <w:name w:val="Body"/>
    <w:basedOn w:val="Normal"/>
    <w:qFormat/>
    <w:rsid w:val="00F647A0"/>
    <w:pPr>
      <w:spacing w:before="120" w:after="60" w:line="240" w:lineRule="auto"/>
      <w:ind w:left="890"/>
      <w:jc w:val="left"/>
    </w:pPr>
    <w:rPr>
      <w:rFonts w:ascii="Book Antiqua" w:eastAsia="Times New Roman" w:hAnsi="Book Antiqua"/>
      <w:noProof/>
      <w:sz w:val="1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arshasbi\Downloads\trans24-word-template-960915-01-v4.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13c765-3cc4-4a29-be50-ea6aea989080">
      <Value>962</Value>
      <Value>985</Value>
    </TaxCatchAll>
    <cd18ac07c6eb4191abfbb62549d35a37 xmlns="5b1bf424-ba61-4d0a-bfc2-5f59fc698ea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devops</TermName>
          <TermId xmlns="http://schemas.microsoft.com/office/infopath/2007/PartnerControls">46b14971-714d-49f5-9761-d749693b0705</TermId>
        </TermInfo>
        <TermInfo xmlns="http://schemas.microsoft.com/office/infopath/2007/PartnerControls">
          <TermName xmlns="http://schemas.microsoft.com/office/infopath/2007/PartnerControls">فصل دوم</TermName>
          <TermId xmlns="http://schemas.microsoft.com/office/infopath/2007/PartnerControls">9091caf0-b0fe-4f6b-a2c4-46445aedca56</TermId>
        </TermInfo>
      </Terms>
    </cd18ac07c6eb4191abfbb62549d35a37>
    <_x0646__x0648__x0639__x0020__x0645__x062e__x0627__x0637__x0628_ xmlns="5b1bf424-ba61-4d0a-bfc2-5f59fc698eac">توسعه نرم‌افزار</_x0646__x0648__x0639__x0020__x0645__x062e__x0627__x0637__x0628_>
    <_x062a__x0648__x0636__x06cc__x062d__x0627__x062a_ xmlns="5b1bf424-ba61-4d0a-bfc2-5f59fc698eac">Microsoft Azure DevOps (Session 2)</_x062a__x0648__x0636__x06cc__x062d__x0627__x062a_>
    <_x0646__x0648__x0639__x0020__x0622__x0645__x0648__x0632__x0634_ xmlns="5b1bf424-ba61-4d0a-bfc2-5f59fc698eac">متنی-مصور</_x0646__x0648__x0639__x0020__x0622__x0645__x0648__x0632__x0634_>
    <_x0648__x0627__x062d__x062f__x0020__x0645__x0631__x0628__x0648__x0637__x0647_ xmlns="5b1bf424-ba61-4d0a-bfc2-5f59fc698eac">نرم‌افزار</_x0648__x0627__x062d__x062f__x0020__x0645__x0631__x0628__x0648__x0637__x0647_>
    <_x0641__x0631__x0645__x062a_ xmlns="5b1bf424-ba61-4d0a-bfc2-5f59fc698eac">مستند آموزشی</_x0641__x0631__x0645__x062a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DE95C4403F4D8B4FB30489A4DF6BA6DA" ma:contentTypeVersion="11" ma:contentTypeDescription="ایجاد سند جدید" ma:contentTypeScope="" ma:versionID="1613cd3bd36efbf0e3006b99ebb4d303">
  <xsd:schema xmlns:xsd="http://www.w3.org/2001/XMLSchema" xmlns:xs="http://www.w3.org/2001/XMLSchema" xmlns:p="http://schemas.microsoft.com/office/2006/metadata/properties" xmlns:ns2="8f13c765-3cc4-4a29-be50-ea6aea989080" xmlns:ns3="5b1bf424-ba61-4d0a-bfc2-5f59fc698eac" targetNamespace="http://schemas.microsoft.com/office/2006/metadata/properties" ma:root="true" ma:fieldsID="b89a887638c5c7379b0ea2834ac8fa69" ns2:_="" ns3:_="">
    <xsd:import namespace="8f13c765-3cc4-4a29-be50-ea6aea989080"/>
    <xsd:import namespace="5b1bf424-ba61-4d0a-bfc2-5f59fc698e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_x062a__x0648__x0636__x06cc__x062d__x0627__x062a_" minOccurs="0"/>
                <xsd:element ref="ns3:_x0646__x0648__x0639__x0020__x0645__x062e__x0627__x0637__x0628_" minOccurs="0"/>
                <xsd:element ref="ns3:_x0648__x0627__x062d__x062f__x0020__x0645__x0631__x0628__x0648__x0637__x0647_" minOccurs="0"/>
                <xsd:element ref="ns3:_x0641__x0631__x0645__x062a_" minOccurs="0"/>
                <xsd:element ref="ns3:_x0646__x0648__x0639__x0020__x0622__x0645__x0648__x0632__x0634_" minOccurs="0"/>
                <xsd:element ref="ns3:cd18ac07c6eb4191abfbb62549d35a37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3c765-3cc4-4a29-be50-ea6aea9890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دسترسی به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7" nillable="true" ma:displayName="Taxonomy Catch All Column" ma:description="" ma:hidden="true" ma:list="{5a11a14e-2dee-4f62-a218-758d0ddb9d57}" ma:internalName="TaxCatchAll" ma:showField="CatchAllData" ma:web="8f13c765-3cc4-4a29-be50-ea6aea9890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bf424-ba61-4d0a-bfc2-5f59fc698eac" elementFormDefault="qualified">
    <xsd:import namespace="http://schemas.microsoft.com/office/2006/documentManagement/types"/>
    <xsd:import namespace="http://schemas.microsoft.com/office/infopath/2007/PartnerControls"/>
    <xsd:element name="_x062a__x0648__x0636__x06cc__x062d__x0627__x062a_" ma:index="9" nillable="true" ma:displayName="توضیحات" ma:internalName="_x062a__x0648__x0636__x06cc__x062d__x0627__x062a_">
      <xsd:simpleType>
        <xsd:restriction base="dms:Note">
          <xsd:maxLength value="255"/>
        </xsd:restriction>
      </xsd:simpleType>
    </xsd:element>
    <xsd:element name="_x0646__x0648__x0639__x0020__x0645__x062e__x0627__x0637__x0628_" ma:index="10" nillable="true" ma:displayName="نوع مخاطب" ma:default="پشتیبانی نرم‌افزار" ma:format="Dropdown" ma:internalName="_x0646__x0648__x0639__x0020__x0645__x062e__x0627__x0637__x0628_">
      <xsd:simpleType>
        <xsd:restriction base="dms:Choice">
          <xsd:enumeration value="پشتیبانی نرم‌افزار"/>
          <xsd:enumeration value="توسعه نرم‌افزار"/>
        </xsd:restriction>
      </xsd:simpleType>
    </xsd:element>
    <xsd:element name="_x0648__x0627__x062d__x062f__x0020__x0645__x0631__x0628__x0648__x0637__x0647_" ma:index="11" nillable="true" ma:displayName="واحد مربوطه" ma:format="Dropdown" ma:internalName="_x0648__x0627__x062d__x062f__x0020__x0645__x0631__x0628__x0648__x0637__x0647_">
      <xsd:simpleType>
        <xsd:restriction base="dms:Choice">
          <xsd:enumeration value="نرم‌افزار"/>
          <xsd:enumeration value="پایگاه داده"/>
          <xsd:enumeration value="زیرساخت"/>
          <xsd:enumeration value="مشترک"/>
          <xsd:enumeration value="عمومی"/>
        </xsd:restriction>
      </xsd:simpleType>
    </xsd:element>
    <xsd:element name="_x0641__x0631__x0645__x062a_" ma:index="12" nillable="true" ma:displayName="فرمت" ma:default="مستند آموزشی" ma:format="Dropdown" ma:internalName="_x0641__x0631__x0645__x062a_">
      <xsd:simpleType>
        <xsd:restriction base="dms:Choice">
          <xsd:enumeration value="مستند آموزشی"/>
          <xsd:enumeration value="کلیپ آموزشی"/>
          <xsd:enumeration value="کتاب"/>
          <xsd:enumeration value="مقاله"/>
          <xsd:enumeration value="ارایه"/>
        </xsd:restriction>
      </xsd:simpleType>
    </xsd:element>
    <xsd:element name="_x0646__x0648__x0639__x0020__x0622__x0645__x0648__x0632__x0634_" ma:index="13" nillable="true" ma:displayName="نوع آموزش" ma:format="Dropdown" ma:internalName="_x0646__x0648__x0639__x0020__x0622__x0645__x0648__x0632__x0634_">
      <xsd:simpleType>
        <xsd:restriction base="dms:Choice">
          <xsd:enumeration value="متنی-مصور"/>
          <xsd:enumeration value="تصویر متحرک"/>
          <xsd:enumeration value="ویدیویی"/>
        </xsd:restriction>
      </xsd:simpleType>
    </xsd:element>
    <xsd:element name="cd18ac07c6eb4191abfbb62549d35a37" ma:index="16" nillable="true" ma:taxonomy="true" ma:internalName="cd18ac07c6eb4191abfbb62549d35a37" ma:taxonomyFieldName="_x06a9__x0644__x0645__x0627__x062a__x0020__x06a9__x0644__x06cc__x062f__x06cc_" ma:displayName="کلمات کلیدی" ma:default="" ma:fieldId="{cd18ac07-c6eb-4191-abfb-b62549d35a37}" ma:taxonomyMulti="true" ma:sspId="338b1968-eb8f-42b6-a7b7-156de4e54ff3" ma:termSetId="42bbad0b-0184-456c-a96c-399840fa6955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4D0F-7993-449C-84A2-7F599544B85E}"/>
</file>

<file path=customXml/itemProps2.xml><?xml version="1.0" encoding="utf-8"?>
<ds:datastoreItem xmlns:ds="http://schemas.openxmlformats.org/officeDocument/2006/customXml" ds:itemID="{03637CF8-DE5F-4E85-AF40-F6D1326A5352}"/>
</file>

<file path=customXml/itemProps3.xml><?xml version="1.0" encoding="utf-8"?>
<ds:datastoreItem xmlns:ds="http://schemas.openxmlformats.org/officeDocument/2006/customXml" ds:itemID="{CBA6F130-ADD5-43AB-99B4-3DE8A9F307E8}"/>
</file>

<file path=customXml/itemProps4.xml><?xml version="1.0" encoding="utf-8"?>
<ds:datastoreItem xmlns:ds="http://schemas.openxmlformats.org/officeDocument/2006/customXml" ds:itemID="{5670B4D4-821B-43B0-BAD1-5F67E5CC470F}"/>
</file>

<file path=docProps/app.xml><?xml version="1.0" encoding="utf-8"?>
<Properties xmlns="http://schemas.openxmlformats.org/officeDocument/2006/extended-properties" xmlns:vt="http://schemas.openxmlformats.org/officeDocument/2006/docPropsVTypes">
  <Template>trans24-word-template-960915-01-v4.0-1</Template>
  <TotalTime>0</TotalTime>
  <Pages>5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Azure DevOps (Session 2)</vt:lpstr>
    </vt:vector>
  </TitlesOfParts>
  <Manager/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Azure DevOps (Session 2)</dc:title>
  <dc:creator/>
  <cp:lastModifiedBy/>
  <cp:revision>1</cp:revision>
  <dcterms:created xsi:type="dcterms:W3CDTF">2021-05-26T06:57:00Z</dcterms:created>
  <dcterms:modified xsi:type="dcterms:W3CDTF">2021-05-29T11:39:00Z</dcterms:modified>
  <cp:version>4.0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0x010100DE95C4403F4D8B4FB30489A4DF6BA6DA</vt:lpwstr>
  </property>
  <property fmtid="{D5CDD505-2E9C-101B-9397-08002B2CF9AE}" pid="3" name="کلید واژه">
    <vt:lpwstr/>
  </property>
  <property fmtid="{D5CDD505-2E9C-101B-9397-08002B2CF9AE}" pid="4" name="کلمات کلیدی">
    <vt:lpwstr>962;#devops|46b14971-714d-49f5-9761-d749693b0705;#985;#فصل دوم|9091caf0-b0fe-4f6b-a2c4-46445aedca56</vt:lpwstr>
  </property>
</Properties>
</file>