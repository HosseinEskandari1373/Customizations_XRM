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4851B1C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-911860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A52A11" id="Group 57" o:spid="_x0000_s1026" style="position:absolute;margin-left:80.85pt;margin-top:-71.8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19D1B2EE" w14:textId="77777777" w:rsidR="00136F8F" w:rsidRDefault="008B675E" w:rsidP="00136F8F">
          <w:pPr>
            <w:spacing w:after="200"/>
            <w:ind w:firstLine="9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7D47A9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2382520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2BDDFD15" w:rsidR="004A49CE" w:rsidRPr="004C308F" w:rsidRDefault="001517DC" w:rsidP="00947F99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="00947F99"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="00947F99"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  <w:sz w:val="52"/>
                                    <w:szCs w:val="56"/>
                                  </w:rPr>
                                  <w:t>Microsoft Azure DevOps</w:t>
                                </w:r>
                                <w:r w:rsidR="00947F99" w:rsidRPr="0032388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="00202D13"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 w:rsidR="00947F99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="00202D13"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="00202D13"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87.6pt;width:537pt;height:66.7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" stroked="f">
                    <v:textbox>
                      <w:txbxContent>
                        <w:p w14:paraId="5CD56FCE" w14:textId="2BDDFD15" w:rsidR="004A49CE" w:rsidRPr="004C308F" w:rsidRDefault="001517DC" w:rsidP="00947F99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="00947F99" w:rsidRPr="00947F9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="00947F99" w:rsidRPr="00947F99">
                            <w:rPr>
                              <w:rFonts w:cs="B Titr"/>
                              <w:b/>
                              <w:bCs/>
                              <w:color w:val="000000"/>
                              <w:sz w:val="52"/>
                              <w:szCs w:val="56"/>
                            </w:rPr>
                            <w:t>Microsoft Azure DevOps</w:t>
                          </w:r>
                          <w:r w:rsidR="00947F99" w:rsidRPr="0032388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="00202D13"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 w:rsidR="00947F99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 w:rsidR="00202D13"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="00202D13"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BC7F80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368783A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4A49CE" w:rsidRPr="00B631CC" w:rsidRDefault="004A49CE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توسعه و برند</w:t>
                                </w:r>
                              </w:p>
                              <w:p w14:paraId="1914ED9D" w14:textId="77777777" w:rsidR="004A49CE" w:rsidRPr="00B631CC" w:rsidRDefault="004A49CE" w:rsidP="0071049F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  <w:p w14:paraId="662BD5C6" w14:textId="3230F8A1" w:rsidR="004A49CE" w:rsidRDefault="004A49CE" w:rsidP="004A49C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4A49CE" w:rsidRPr="00B631CC" w:rsidRDefault="004A49CE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1914ED9D" w14:textId="77777777" w:rsidR="004A49CE" w:rsidRPr="00B631CC" w:rsidRDefault="004A49CE" w:rsidP="0071049F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  <w:p w14:paraId="662BD5C6" w14:textId="3230F8A1" w:rsidR="004A49CE" w:rsidRDefault="004A49CE" w:rsidP="004A49CE">
                          <w:pPr>
                            <w:jc w:val="center"/>
                          </w:pP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1" w:name="_Toc33439033" w:displacedByCustomXml="prev"/>
    <w:bookmarkStart w:id="2" w:name="_Toc33439675" w:displacedByCustomXml="prev"/>
    <w:p w14:paraId="732A4411" w14:textId="65509D9C" w:rsidR="003F2726" w:rsidRDefault="003F2726" w:rsidP="00136F8F">
      <w:pPr>
        <w:spacing w:after="200"/>
        <w:ind w:firstLine="90"/>
        <w:rPr>
          <w:sz w:val="6"/>
          <w:szCs w:val="6"/>
        </w:rPr>
      </w:pPr>
    </w:p>
    <w:p w14:paraId="60BB5F02" w14:textId="06CC41C9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650473FD" w14:textId="2C721D2C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30D5EC4A" w14:textId="22F8F629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4408586D" w14:textId="77777777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0812B49A" w14:textId="720368DA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07DA6F35" w14:textId="77777777" w:rsidR="00F47569" w:rsidRDefault="00F47569" w:rsidP="00136F8F">
      <w:pPr>
        <w:spacing w:after="200"/>
        <w:ind w:firstLine="90"/>
        <w:rPr>
          <w:sz w:val="6"/>
          <w:szCs w:val="6"/>
          <w:rtl/>
        </w:rPr>
      </w:pPr>
    </w:p>
    <w:p w14:paraId="3E08CA88" w14:textId="2EAA6834" w:rsidR="003F2726" w:rsidRDefault="00136F8F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875328" behindDoc="1" locked="0" layoutInCell="1" allowOverlap="1" wp14:anchorId="1FB97E7F" wp14:editId="11601639">
            <wp:simplePos x="0" y="0"/>
            <wp:positionH relativeFrom="margin">
              <wp:posOffset>4670425</wp:posOffset>
            </wp:positionH>
            <wp:positionV relativeFrom="paragraph">
              <wp:posOffset>8255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4C465" w14:textId="77F86420" w:rsidR="000B27CB" w:rsidRDefault="000B27CB" w:rsidP="001E6659">
          <w:pPr>
            <w:pStyle w:val="TOCHeading"/>
            <w:bidi/>
            <w:rPr>
              <w:rtl/>
            </w:rPr>
          </w:pPr>
        </w:p>
        <w:p w14:paraId="16009096" w14:textId="7238D05D" w:rsidR="003F2726" w:rsidRPr="00D219CF" w:rsidRDefault="003F2726" w:rsidP="00D219CF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sz w:val="44"/>
              <w:szCs w:val="44"/>
              <w:rtl/>
            </w:rPr>
          </w:pPr>
          <w:r w:rsidRPr="00D219CF">
            <w:rPr>
              <w:rFonts w:cs="B Nazanin" w:hint="cs"/>
              <w:b/>
              <w:bCs/>
              <w:color w:val="auto"/>
              <w:sz w:val="44"/>
              <w:szCs w:val="44"/>
              <w:rtl/>
            </w:rPr>
            <w:t>فهـرســت</w:t>
          </w:r>
        </w:p>
        <w:p w14:paraId="15F71A50" w14:textId="4E7C6B1A" w:rsidR="0045752C" w:rsidRDefault="0045752C" w:rsidP="00D219CF">
          <w:pPr>
            <w:rPr>
              <w:rtl/>
              <w:lang w:bidi="ar-SA"/>
            </w:rPr>
          </w:pPr>
        </w:p>
        <w:p w14:paraId="3DD4ABF8" w14:textId="77777777" w:rsidR="00D219CF" w:rsidRPr="003F2726" w:rsidRDefault="00D219CF" w:rsidP="003267DE">
          <w:pPr>
            <w:ind w:firstLine="90"/>
            <w:rPr>
              <w:rtl/>
              <w:lang w:bidi="ar-SA"/>
            </w:rPr>
          </w:pP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254E6FA6" w14:textId="5AF6BD67" w:rsidR="00F47569" w:rsidRPr="00F47569" w:rsidRDefault="000B27CB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r w:rsidRPr="00F47569">
            <w:rPr>
              <w:b/>
              <w:bCs/>
              <w:noProof/>
              <w:sz w:val="28"/>
            </w:rPr>
            <w:fldChar w:fldCharType="begin"/>
          </w:r>
          <w:r w:rsidRPr="00F47569">
            <w:rPr>
              <w:b/>
              <w:bCs/>
              <w:noProof/>
              <w:sz w:val="28"/>
            </w:rPr>
            <w:instrText xml:space="preserve"> TOC \o "1-3" \h \z \u </w:instrText>
          </w:r>
          <w:r w:rsidRPr="00F47569">
            <w:rPr>
              <w:b/>
              <w:bCs/>
              <w:noProof/>
              <w:sz w:val="28"/>
            </w:rPr>
            <w:fldChar w:fldCharType="separate"/>
          </w:r>
          <w:hyperlink w:anchor="_Toc63084383" w:history="1">
            <w:r w:rsidR="00F47569" w:rsidRPr="00F47569">
              <w:rPr>
                <w:rStyle w:val="Hyperlink"/>
                <w:b/>
                <w:bCs/>
                <w:noProof/>
              </w:rPr>
              <w:t>Global notification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Toc63084383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2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D1E00EE" w14:textId="198A8602" w:rsidR="00F47569" w:rsidRPr="00F47569" w:rsidRDefault="006154D0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3084384" w:history="1">
            <w:r w:rsidR="00F47569" w:rsidRPr="00F47569">
              <w:rPr>
                <w:rStyle w:val="Hyperlink"/>
                <w:b/>
                <w:bCs/>
                <w:noProof/>
              </w:rPr>
              <w:t>Extension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Toc63084384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2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13168B32" w14:textId="7111914D" w:rsidR="00F47569" w:rsidRPr="00F47569" w:rsidRDefault="006154D0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3084385" w:history="1">
            <w:r w:rsidR="00F47569" w:rsidRPr="00F47569">
              <w:rPr>
                <w:rStyle w:val="Hyperlink"/>
                <w:b/>
                <w:bCs/>
                <w:noProof/>
              </w:rPr>
              <w:t xml:space="preserve"> Analytics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Toc63084385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2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62E6C3BF" w14:textId="77401A4D" w:rsidR="00F47569" w:rsidRPr="00F47569" w:rsidRDefault="006154D0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3084386" w:history="1">
            <w:r w:rsidR="00F47569" w:rsidRPr="00F47569">
              <w:rPr>
                <w:rStyle w:val="Hyperlink"/>
                <w:b/>
                <w:bCs/>
                <w:noProof/>
              </w:rPr>
              <w:t>Agent tools: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Toc63084386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2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9F05446" w14:textId="0DCB1BED" w:rsidR="00F47569" w:rsidRPr="00F47569" w:rsidRDefault="006154D0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3084387" w:history="1">
            <w:r w:rsidR="00F47569" w:rsidRPr="00F47569">
              <w:rPr>
                <w:rStyle w:val="Hyperlink"/>
                <w:b/>
                <w:bCs/>
                <w:noProof/>
              </w:rPr>
              <w:t>Retention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Toc63084387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3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3DDCBC3" w14:textId="15B1EBE2" w:rsidR="00F47569" w:rsidRPr="00F47569" w:rsidRDefault="006154D0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3084388" w:history="1">
            <w:r w:rsidR="00F47569" w:rsidRPr="00F47569">
              <w:rPr>
                <w:rStyle w:val="Hyperlink"/>
                <w:b/>
                <w:bCs/>
                <w:noProof/>
              </w:rPr>
              <w:t xml:space="preserve"> Security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Toc63084388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3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EDEB283" w14:textId="5C969100" w:rsidR="00F47569" w:rsidRPr="00F47569" w:rsidRDefault="006154D0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3084389" w:history="1">
            <w:r w:rsidR="00F47569" w:rsidRPr="00F47569">
              <w:rPr>
                <w:rStyle w:val="Hyperlink"/>
                <w:rFonts w:hint="eastAsia"/>
                <w:b/>
                <w:bCs/>
                <w:noProof/>
                <w:shd w:val="clear" w:color="auto" w:fill="FFFFFF"/>
                <w:rtl/>
              </w:rPr>
              <w:t>نت</w:t>
            </w:r>
            <w:r w:rsidR="00F47569" w:rsidRPr="00F47569">
              <w:rPr>
                <w:rStyle w:val="Hyperlink"/>
                <w:rFonts w:hint="cs"/>
                <w:b/>
                <w:bCs/>
                <w:noProof/>
                <w:shd w:val="clear" w:color="auto" w:fill="FFFFFF"/>
                <w:rtl/>
              </w:rPr>
              <w:t>ی</w:t>
            </w:r>
            <w:r w:rsidR="00F47569" w:rsidRPr="00F47569">
              <w:rPr>
                <w:rStyle w:val="Hyperlink"/>
                <w:rFonts w:hint="eastAsia"/>
                <w:b/>
                <w:bCs/>
                <w:noProof/>
                <w:shd w:val="clear" w:color="auto" w:fill="FFFFFF"/>
                <w:rtl/>
              </w:rPr>
              <w:t>جه</w:t>
            </w:r>
            <w:r w:rsidR="00F47569" w:rsidRPr="00F47569">
              <w:rPr>
                <w:b/>
                <w:bCs/>
                <w:noProof/>
                <w:webHidden/>
                <w:rtl/>
              </w:rPr>
              <w:tab/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begin"/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</w:rPr>
              <w:instrText>PAGEREF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47569" w:rsidRPr="00F47569">
              <w:rPr>
                <w:b/>
                <w:bCs/>
                <w:noProof/>
                <w:webHidden/>
              </w:rPr>
              <w:instrText>Toc63084389 \h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47569" w:rsidRPr="00F47569">
              <w:rPr>
                <w:b/>
                <w:bCs/>
                <w:noProof/>
                <w:webHidden/>
                <w:rtl/>
              </w:rPr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5D40A9">
              <w:rPr>
                <w:b/>
                <w:bCs/>
                <w:noProof/>
                <w:webHidden/>
                <w:rtl/>
              </w:rPr>
              <w:t>4</w:t>
            </w:r>
            <w:r w:rsidR="00F47569" w:rsidRPr="00F47569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7BC9A423" w14:textId="77777777" w:rsidR="00F47569" w:rsidRDefault="000B27CB" w:rsidP="006750AE">
          <w:pPr>
            <w:rPr>
              <w:b/>
              <w:bCs/>
              <w:noProof/>
              <w:sz w:val="28"/>
            </w:rPr>
          </w:pPr>
          <w:r w:rsidRPr="00F47569">
            <w:rPr>
              <w:b/>
              <w:bCs/>
              <w:noProof/>
              <w:sz w:val="28"/>
            </w:rPr>
            <w:fldChar w:fldCharType="end"/>
          </w:r>
        </w:p>
        <w:p w14:paraId="1274EAF7" w14:textId="77777777" w:rsidR="00F47569" w:rsidRDefault="00F47569" w:rsidP="006750AE">
          <w:pPr>
            <w:rPr>
              <w:b/>
              <w:bCs/>
              <w:noProof/>
              <w:sz w:val="28"/>
            </w:rPr>
          </w:pPr>
        </w:p>
        <w:p w14:paraId="23330506" w14:textId="77777777" w:rsidR="00F47569" w:rsidRDefault="00F47569" w:rsidP="006750AE">
          <w:pPr>
            <w:rPr>
              <w:b/>
              <w:bCs/>
              <w:noProof/>
              <w:sz w:val="28"/>
            </w:rPr>
          </w:pPr>
        </w:p>
        <w:p w14:paraId="49DC03DE" w14:textId="77777777" w:rsidR="00F47569" w:rsidRDefault="00F47569" w:rsidP="006750AE">
          <w:pPr>
            <w:rPr>
              <w:b/>
              <w:bCs/>
              <w:noProof/>
              <w:sz w:val="28"/>
            </w:rPr>
          </w:pPr>
        </w:p>
        <w:p w14:paraId="0B0745AC" w14:textId="77777777" w:rsidR="00F47569" w:rsidRDefault="00F47569" w:rsidP="006750AE">
          <w:pPr>
            <w:rPr>
              <w:b/>
              <w:bCs/>
              <w:noProof/>
              <w:sz w:val="28"/>
            </w:rPr>
          </w:pPr>
        </w:p>
        <w:p w14:paraId="08341B11" w14:textId="1495B95C" w:rsidR="00252C6A" w:rsidRPr="00AC5DE9" w:rsidRDefault="006154D0" w:rsidP="00AC5DE9">
          <w:pPr>
            <w:rPr>
              <w:b/>
              <w:bCs/>
              <w:noProof/>
            </w:rPr>
          </w:pPr>
        </w:p>
        <w:bookmarkStart w:id="3" w:name="_GoBack" w:displacedByCustomXml="next"/>
        <w:bookmarkEnd w:id="3" w:displacedByCustomXml="next"/>
      </w:sdtContent>
    </w:sdt>
    <w:bookmarkStart w:id="4" w:name="_Toc34147079" w:displacedByCustomXml="prev"/>
    <w:bookmarkStart w:id="5" w:name="_Toc34146900" w:displacedByCustomXml="prev"/>
    <w:bookmarkStart w:id="6" w:name="_Toc34146472" w:displacedByCustomXml="prev"/>
    <w:bookmarkStart w:id="7" w:name="_Toc34146246" w:displacedByCustomXml="prev"/>
    <w:bookmarkStart w:id="8" w:name="_Toc34145915" w:displacedByCustomXml="prev"/>
    <w:p w14:paraId="06604DD8" w14:textId="57C6974B" w:rsidR="00252C6A" w:rsidRPr="00252C6A" w:rsidRDefault="00A7797F" w:rsidP="00617840">
      <w:pPr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lastRenderedPageBreak/>
        <w:t xml:space="preserve">در این </w:t>
      </w:r>
      <w:r w:rsidR="00617840">
        <w:rPr>
          <w:rFonts w:hint="cs"/>
          <w:color w:val="000000"/>
          <w:sz w:val="27"/>
          <w:szCs w:val="27"/>
          <w:rtl/>
        </w:rPr>
        <w:t>فصل</w:t>
      </w:r>
      <w:r>
        <w:rPr>
          <w:rFonts w:hint="cs"/>
          <w:color w:val="000000"/>
          <w:sz w:val="27"/>
          <w:szCs w:val="27"/>
          <w:rtl/>
        </w:rPr>
        <w:t xml:space="preserve"> قصد داریم به دسترسی‌های تیم‌</w:t>
      </w:r>
      <w:r w:rsidR="00252C6A" w:rsidRPr="00252C6A">
        <w:rPr>
          <w:rFonts w:hint="cs"/>
          <w:color w:val="000000"/>
          <w:sz w:val="27"/>
          <w:szCs w:val="27"/>
          <w:rtl/>
        </w:rPr>
        <w:t>های در دواپس بپردازیم</w:t>
      </w:r>
      <w:r w:rsidR="00535C9B">
        <w:rPr>
          <w:color w:val="000000"/>
          <w:sz w:val="27"/>
          <w:szCs w:val="27"/>
        </w:rPr>
        <w:t>.</w:t>
      </w:r>
    </w:p>
    <w:p w14:paraId="5C9739DC" w14:textId="6E753A27" w:rsidR="00252C6A" w:rsidRPr="00535C9B" w:rsidRDefault="00252C6A" w:rsidP="002F1825">
      <w:pPr>
        <w:rPr>
          <w:color w:val="000000"/>
          <w:sz w:val="27"/>
          <w:szCs w:val="27"/>
        </w:rPr>
      </w:pPr>
      <w:r w:rsidRPr="00252C6A">
        <w:rPr>
          <w:rFonts w:hint="cs"/>
          <w:color w:val="000000"/>
          <w:sz w:val="27"/>
          <w:szCs w:val="27"/>
          <w:rtl/>
        </w:rPr>
        <w:t xml:space="preserve">در ابتدا به این نکته توجه داشته باشید که برای استفاده از تمامی بخش های </w:t>
      </w:r>
      <w:r w:rsidRPr="00535C9B">
        <w:rPr>
          <w:rFonts w:hint="cs"/>
          <w:color w:val="000000"/>
          <w:szCs w:val="24"/>
        </w:rPr>
        <w:t>Azure DevOps</w:t>
      </w:r>
      <w:r w:rsidRPr="00535C9B">
        <w:rPr>
          <w:rFonts w:hint="cs"/>
          <w:color w:val="000000"/>
          <w:szCs w:val="24"/>
          <w:rtl/>
        </w:rPr>
        <w:t xml:space="preserve">  </w:t>
      </w:r>
      <w:r w:rsidRPr="00252C6A">
        <w:rPr>
          <w:rFonts w:hint="cs"/>
          <w:color w:val="000000"/>
          <w:sz w:val="27"/>
          <w:szCs w:val="27"/>
          <w:rtl/>
        </w:rPr>
        <w:t xml:space="preserve">در قسمت </w:t>
      </w:r>
      <w:r w:rsidR="002F1825">
        <w:rPr>
          <w:color w:val="000000"/>
          <w:szCs w:val="24"/>
        </w:rPr>
        <w:t>C</w:t>
      </w:r>
      <w:r w:rsidRPr="00535C9B">
        <w:rPr>
          <w:color w:val="000000"/>
          <w:szCs w:val="24"/>
        </w:rPr>
        <w:t>ollection</w:t>
      </w:r>
      <w:r w:rsidRPr="00535C9B">
        <w:rPr>
          <w:rFonts w:hint="cs"/>
          <w:color w:val="000000"/>
          <w:szCs w:val="24"/>
          <w:rtl/>
        </w:rPr>
        <w:t xml:space="preserve">&gt; </w:t>
      </w:r>
      <w:r w:rsidR="002F1825">
        <w:rPr>
          <w:color w:val="000000"/>
          <w:szCs w:val="24"/>
        </w:rPr>
        <w:t>C</w:t>
      </w:r>
      <w:r w:rsidRPr="00535C9B">
        <w:rPr>
          <w:color w:val="000000"/>
          <w:szCs w:val="24"/>
        </w:rPr>
        <w:t xml:space="preserve">ollection </w:t>
      </w:r>
      <w:r w:rsidR="002F1825">
        <w:rPr>
          <w:color w:val="000000"/>
          <w:szCs w:val="24"/>
        </w:rPr>
        <w:t>S</w:t>
      </w:r>
      <w:r w:rsidRPr="00535C9B">
        <w:rPr>
          <w:color w:val="000000"/>
          <w:szCs w:val="24"/>
        </w:rPr>
        <w:t>etting</w:t>
      </w:r>
      <w:r w:rsidRPr="00535C9B">
        <w:rPr>
          <w:rFonts w:hint="cs"/>
          <w:color w:val="000000"/>
          <w:szCs w:val="24"/>
          <w:rtl/>
        </w:rPr>
        <w:t xml:space="preserve">&gt; </w:t>
      </w:r>
      <w:r w:rsidR="002F1825">
        <w:rPr>
          <w:color w:val="000000"/>
          <w:szCs w:val="24"/>
        </w:rPr>
        <w:t>A</w:t>
      </w:r>
      <w:r w:rsidRPr="00535C9B">
        <w:rPr>
          <w:color w:val="000000"/>
          <w:szCs w:val="24"/>
        </w:rPr>
        <w:t>ccess level</w:t>
      </w:r>
      <w:r w:rsidRPr="00535C9B">
        <w:rPr>
          <w:rFonts w:hint="cs"/>
          <w:color w:val="000000"/>
          <w:szCs w:val="24"/>
          <w:rtl/>
        </w:rPr>
        <w:t xml:space="preserve">&gt; </w:t>
      </w:r>
      <w:r w:rsidR="002F1825">
        <w:rPr>
          <w:color w:val="000000"/>
          <w:szCs w:val="24"/>
        </w:rPr>
        <w:t>D</w:t>
      </w:r>
      <w:r w:rsidRPr="00535C9B">
        <w:rPr>
          <w:color w:val="000000"/>
          <w:szCs w:val="24"/>
        </w:rPr>
        <w:t>efault</w:t>
      </w:r>
      <w:r w:rsidRPr="00535C9B">
        <w:rPr>
          <w:rFonts w:hint="cs"/>
          <w:color w:val="000000"/>
          <w:szCs w:val="24"/>
          <w:rtl/>
        </w:rPr>
        <w:t xml:space="preserve"> </w:t>
      </w:r>
      <w:r w:rsidRPr="00252C6A">
        <w:rPr>
          <w:rFonts w:hint="cs"/>
          <w:color w:val="000000"/>
          <w:sz w:val="27"/>
          <w:szCs w:val="27"/>
          <w:rtl/>
        </w:rPr>
        <w:t xml:space="preserve">را روی گزینه </w:t>
      </w:r>
      <w:r w:rsidR="002F1825">
        <w:rPr>
          <w:color w:val="000000"/>
          <w:szCs w:val="24"/>
        </w:rPr>
        <w:t>V</w:t>
      </w:r>
      <w:r w:rsidRPr="00535C9B">
        <w:rPr>
          <w:color w:val="000000"/>
          <w:szCs w:val="24"/>
        </w:rPr>
        <w:t xml:space="preserve">s </w:t>
      </w:r>
      <w:r w:rsidR="002F1825">
        <w:rPr>
          <w:color w:val="000000"/>
          <w:szCs w:val="24"/>
        </w:rPr>
        <w:t>E</w:t>
      </w:r>
      <w:r w:rsidRPr="00535C9B">
        <w:rPr>
          <w:color w:val="000000"/>
          <w:szCs w:val="24"/>
        </w:rPr>
        <w:t>nterprise</w:t>
      </w:r>
      <w:r w:rsidRPr="00535C9B">
        <w:rPr>
          <w:rFonts w:hint="cs"/>
          <w:color w:val="000000"/>
          <w:szCs w:val="24"/>
          <w:rtl/>
        </w:rPr>
        <w:t xml:space="preserve"> </w:t>
      </w:r>
      <w:r w:rsidRPr="00252C6A">
        <w:rPr>
          <w:rFonts w:hint="cs"/>
          <w:color w:val="000000"/>
          <w:sz w:val="27"/>
          <w:szCs w:val="27"/>
          <w:rtl/>
        </w:rPr>
        <w:t>قرار دهید.</w:t>
      </w:r>
    </w:p>
    <w:p w14:paraId="6D0DECE0" w14:textId="77777777" w:rsidR="00252C6A" w:rsidRDefault="00252C6A" w:rsidP="00F47569">
      <w:pPr>
        <w:rPr>
          <w:sz w:val="12"/>
          <w:szCs w:val="14"/>
        </w:rPr>
      </w:pPr>
    </w:p>
    <w:p w14:paraId="286B44E3" w14:textId="1D8E0977" w:rsidR="00203226" w:rsidRPr="006750AE" w:rsidRDefault="003F26E5" w:rsidP="00F47569">
      <w:pPr>
        <w:rPr>
          <w:sz w:val="12"/>
          <w:szCs w:val="14"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B56742" wp14:editId="4EBA394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581775" cy="952500"/>
                <wp:effectExtent l="0" t="0" r="28575" b="19050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1BDE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0;margin-top:.5pt;width:518.25pt;height:75pt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" adj="18000" filled="f" strokecolor="#c00000" strokeweight="2pt">
                <w10:wrap anchorx="margin"/>
              </v:shape>
            </w:pict>
          </mc:Fallback>
        </mc:AlternateContent>
      </w:r>
      <w:bookmarkEnd w:id="8"/>
      <w:bookmarkEnd w:id="7"/>
      <w:bookmarkEnd w:id="6"/>
      <w:bookmarkEnd w:id="5"/>
      <w:bookmarkEnd w:id="4"/>
      <w:r w:rsidR="008C2D95" w:rsidRPr="00283F9A">
        <w:rPr>
          <w:rFonts w:cs="Nazanin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925504" behindDoc="1" locked="0" layoutInCell="1" allowOverlap="1" wp14:anchorId="23E6D0BC" wp14:editId="307CB5CD">
            <wp:simplePos x="0" y="0"/>
            <wp:positionH relativeFrom="margin">
              <wp:posOffset>5671185</wp:posOffset>
            </wp:positionH>
            <wp:positionV relativeFrom="paragraph">
              <wp:posOffset>174625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1FE08" w14:textId="77777777" w:rsidR="00DE6507" w:rsidRPr="00323889" w:rsidRDefault="00DE6507" w:rsidP="00DE6507">
      <w:pPr>
        <w:pStyle w:val="a0"/>
      </w:pPr>
      <w:bookmarkStart w:id="9" w:name="_Toc63084383"/>
      <w:r w:rsidRPr="00323889">
        <w:t>Global notification</w:t>
      </w:r>
      <w:bookmarkEnd w:id="9"/>
    </w:p>
    <w:p w14:paraId="61287821" w14:textId="349D30A3" w:rsidR="008C2D95" w:rsidRDefault="008C2D95" w:rsidP="008C2D95">
      <w:pPr>
        <w:spacing w:line="276" w:lineRule="auto"/>
        <w:ind w:firstLine="90"/>
      </w:pPr>
    </w:p>
    <w:p w14:paraId="71AF4FA7" w14:textId="6600CDB4" w:rsidR="00DE6507" w:rsidRPr="0058515F" w:rsidRDefault="00DE6507" w:rsidP="001E72F5">
      <w:pPr>
        <w:rPr>
          <w:color w:val="000000"/>
          <w:sz w:val="27"/>
          <w:szCs w:val="27"/>
          <w:rtl/>
        </w:rPr>
      </w:pPr>
      <w:r w:rsidRPr="0058515F">
        <w:rPr>
          <w:rFonts w:hint="cs"/>
          <w:color w:val="000000"/>
          <w:sz w:val="27"/>
          <w:szCs w:val="27"/>
          <w:rtl/>
        </w:rPr>
        <w:t xml:space="preserve">در این قسمت تعیین می‌کنیم که به ازای اتفاقاتی که در سطوح مختلف رخ می‌دهد، بتوان روی ایمیل </w:t>
      </w:r>
      <w:r w:rsidR="001E72F5">
        <w:rPr>
          <w:color w:val="000000"/>
          <w:szCs w:val="24"/>
        </w:rPr>
        <w:t>N</w:t>
      </w:r>
      <w:r w:rsidRPr="001E72F5">
        <w:rPr>
          <w:color w:val="000000"/>
          <w:szCs w:val="24"/>
        </w:rPr>
        <w:t>otification</w:t>
      </w:r>
      <w:r w:rsidRPr="001E72F5">
        <w:rPr>
          <w:rFonts w:hint="cs"/>
          <w:color w:val="000000"/>
          <w:szCs w:val="24"/>
          <w:rtl/>
        </w:rPr>
        <w:t xml:space="preserve"> </w:t>
      </w:r>
      <w:r w:rsidRPr="0058515F">
        <w:rPr>
          <w:rFonts w:hint="cs"/>
          <w:color w:val="000000"/>
          <w:sz w:val="27"/>
          <w:szCs w:val="27"/>
          <w:rtl/>
        </w:rPr>
        <w:t>دریافت کرد.</w:t>
      </w:r>
    </w:p>
    <w:p w14:paraId="022C40D7" w14:textId="2C23C320" w:rsidR="0066283F" w:rsidRPr="0066283F" w:rsidRDefault="0066283F" w:rsidP="008C2D95">
      <w:pPr>
        <w:ind w:firstLine="720"/>
        <w:rPr>
          <w:sz w:val="10"/>
          <w:szCs w:val="10"/>
          <w:rtl/>
        </w:rPr>
      </w:pPr>
      <w:r w:rsidRPr="0066283F">
        <w:rPr>
          <w:noProof/>
          <w:rtl/>
          <w:lang w:bidi="ar-SA"/>
        </w:rPr>
        <w:drawing>
          <wp:anchor distT="0" distB="0" distL="114300" distR="114300" simplePos="0" relativeHeight="251958272" behindDoc="1" locked="0" layoutInCell="1" allowOverlap="1" wp14:anchorId="3911F90B" wp14:editId="7A27A366">
            <wp:simplePos x="0" y="0"/>
            <wp:positionH relativeFrom="margin">
              <wp:posOffset>5658485</wp:posOffset>
            </wp:positionH>
            <wp:positionV relativeFrom="paragraph">
              <wp:posOffset>261620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83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3AC692" wp14:editId="62493BF8">
                <wp:simplePos x="0" y="0"/>
                <wp:positionH relativeFrom="page">
                  <wp:align>center</wp:align>
                </wp:positionH>
                <wp:positionV relativeFrom="paragraph">
                  <wp:posOffset>130175</wp:posOffset>
                </wp:positionV>
                <wp:extent cx="6581775" cy="952500"/>
                <wp:effectExtent l="0" t="0" r="28575" b="19050"/>
                <wp:wrapNone/>
                <wp:docPr id="23" name="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B7D5" id="Folded Corner 23" o:spid="_x0000_s1026" type="#_x0000_t65" style="position:absolute;margin-left:0;margin-top:10.25pt;width:518.25pt;height:75pt;z-index:251957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0D5FBF13" w14:textId="65D80AD0" w:rsidR="008C2D95" w:rsidRPr="0066283F" w:rsidRDefault="008C2D95" w:rsidP="008C2D95">
      <w:pPr>
        <w:spacing w:line="276" w:lineRule="auto"/>
        <w:ind w:firstLine="90"/>
        <w:rPr>
          <w:sz w:val="2"/>
          <w:szCs w:val="4"/>
          <w:rtl/>
        </w:rPr>
      </w:pPr>
    </w:p>
    <w:p w14:paraId="2E687152" w14:textId="77777777" w:rsidR="00DE6507" w:rsidRPr="00323889" w:rsidRDefault="00DE6507" w:rsidP="00DE6507">
      <w:pPr>
        <w:pStyle w:val="a0"/>
        <w:rPr>
          <w:rtl/>
        </w:rPr>
      </w:pPr>
      <w:bookmarkStart w:id="10" w:name="_Toc63084384"/>
      <w:r w:rsidRPr="00323889">
        <w:t>Extension</w:t>
      </w:r>
      <w:bookmarkEnd w:id="10"/>
    </w:p>
    <w:p w14:paraId="655021FD" w14:textId="77777777" w:rsidR="0066283F" w:rsidRPr="0066283F" w:rsidRDefault="0066283F" w:rsidP="0066283F">
      <w:pPr>
        <w:rPr>
          <w:rtl/>
        </w:rPr>
      </w:pPr>
    </w:p>
    <w:p w14:paraId="50F54539" w14:textId="6D2A649B" w:rsidR="00DE6507" w:rsidRPr="0058515F" w:rsidRDefault="00DE6507" w:rsidP="0058515F">
      <w:pPr>
        <w:rPr>
          <w:color w:val="000000"/>
          <w:sz w:val="27"/>
          <w:szCs w:val="27"/>
          <w:rtl/>
        </w:rPr>
      </w:pPr>
      <w:r w:rsidRPr="0058515F">
        <w:rPr>
          <w:rFonts w:hint="cs"/>
          <w:color w:val="000000"/>
          <w:sz w:val="27"/>
          <w:szCs w:val="27"/>
          <w:rtl/>
        </w:rPr>
        <w:t xml:space="preserve">میتوان </w:t>
      </w:r>
      <w:r w:rsidRPr="001E72F5">
        <w:rPr>
          <w:color w:val="000000"/>
          <w:szCs w:val="24"/>
        </w:rPr>
        <w:t>Extension</w:t>
      </w:r>
      <w:r w:rsidR="00B049E6">
        <w:rPr>
          <w:rFonts w:hint="cs"/>
          <w:color w:val="000000"/>
          <w:szCs w:val="24"/>
          <w:rtl/>
        </w:rPr>
        <w:t>‌</w:t>
      </w:r>
      <w:r w:rsidRPr="0058515F">
        <w:rPr>
          <w:rFonts w:hint="cs"/>
          <w:color w:val="000000"/>
          <w:sz w:val="27"/>
          <w:szCs w:val="27"/>
          <w:rtl/>
        </w:rPr>
        <w:t xml:space="preserve">های مختلفی را روی </w:t>
      </w:r>
      <w:r w:rsidRPr="001E72F5">
        <w:rPr>
          <w:rFonts w:hint="cs"/>
          <w:color w:val="000000"/>
          <w:szCs w:val="24"/>
        </w:rPr>
        <w:t>Azure DevOps</w:t>
      </w:r>
      <w:r w:rsidRPr="001E72F5">
        <w:rPr>
          <w:rFonts w:hint="cs"/>
          <w:color w:val="000000"/>
          <w:szCs w:val="24"/>
          <w:rtl/>
        </w:rPr>
        <w:t xml:space="preserve">  </w:t>
      </w:r>
      <w:r w:rsidRPr="0058515F">
        <w:rPr>
          <w:rFonts w:hint="cs"/>
          <w:color w:val="000000"/>
          <w:sz w:val="27"/>
          <w:szCs w:val="27"/>
          <w:rtl/>
        </w:rPr>
        <w:t xml:space="preserve">فعال نمود. باید توجه داشته باشید که از </w:t>
      </w:r>
      <w:r w:rsidRPr="001E72F5">
        <w:rPr>
          <w:color w:val="000000"/>
          <w:szCs w:val="24"/>
        </w:rPr>
        <w:t>Extension</w:t>
      </w:r>
      <w:r w:rsidR="00B049E6">
        <w:rPr>
          <w:rFonts w:hint="cs"/>
          <w:color w:val="000000"/>
          <w:szCs w:val="24"/>
          <w:rtl/>
        </w:rPr>
        <w:t>‌</w:t>
      </w:r>
      <w:r w:rsidRPr="0058515F">
        <w:rPr>
          <w:rFonts w:hint="cs"/>
          <w:color w:val="000000"/>
          <w:sz w:val="27"/>
          <w:szCs w:val="27"/>
          <w:rtl/>
        </w:rPr>
        <w:t xml:space="preserve">های خود </w:t>
      </w:r>
      <w:r w:rsidRPr="001E72F5">
        <w:rPr>
          <w:color w:val="000000"/>
          <w:szCs w:val="24"/>
        </w:rPr>
        <w:t xml:space="preserve">Microsoft </w:t>
      </w:r>
      <w:r w:rsidRPr="001E72F5">
        <w:rPr>
          <w:rFonts w:hint="cs"/>
          <w:color w:val="000000"/>
          <w:szCs w:val="24"/>
          <w:rtl/>
        </w:rPr>
        <w:t xml:space="preserve"> </w:t>
      </w:r>
      <w:r w:rsidRPr="0058515F">
        <w:rPr>
          <w:rFonts w:hint="cs"/>
          <w:color w:val="000000"/>
          <w:sz w:val="27"/>
          <w:szCs w:val="27"/>
          <w:rtl/>
        </w:rPr>
        <w:t xml:space="preserve">استفاده نمایید سایر </w:t>
      </w:r>
      <w:r w:rsidRPr="001E72F5">
        <w:rPr>
          <w:color w:val="000000"/>
          <w:szCs w:val="24"/>
        </w:rPr>
        <w:t>Extension</w:t>
      </w:r>
      <w:r w:rsidR="00B049E6">
        <w:rPr>
          <w:rFonts w:hint="cs"/>
          <w:color w:val="000000"/>
          <w:szCs w:val="24"/>
          <w:rtl/>
        </w:rPr>
        <w:t>‌</w:t>
      </w:r>
      <w:r w:rsidRPr="0058515F">
        <w:rPr>
          <w:rFonts w:hint="cs"/>
          <w:color w:val="000000"/>
          <w:sz w:val="27"/>
          <w:szCs w:val="27"/>
          <w:rtl/>
        </w:rPr>
        <w:t>ها ممکن است باعث کندی یا لاگ</w:t>
      </w:r>
      <w:r w:rsidR="00B049E6">
        <w:rPr>
          <w:rFonts w:hint="cs"/>
          <w:color w:val="000000"/>
          <w:sz w:val="27"/>
          <w:szCs w:val="27"/>
          <w:rtl/>
        </w:rPr>
        <w:t>ین کردن‌</w:t>
      </w:r>
      <w:r w:rsidRPr="0058515F">
        <w:rPr>
          <w:rFonts w:hint="cs"/>
          <w:color w:val="000000"/>
          <w:sz w:val="27"/>
          <w:szCs w:val="27"/>
          <w:rtl/>
        </w:rPr>
        <w:t xml:space="preserve">های متعدد شوند که روند کار با </w:t>
      </w:r>
      <w:r w:rsidRPr="001E72F5">
        <w:rPr>
          <w:rFonts w:hint="cs"/>
          <w:color w:val="000000"/>
          <w:szCs w:val="24"/>
        </w:rPr>
        <w:t>Azure DevOps</w:t>
      </w:r>
      <w:r w:rsidRPr="001E72F5">
        <w:rPr>
          <w:rFonts w:hint="cs"/>
          <w:color w:val="000000"/>
          <w:szCs w:val="24"/>
          <w:rtl/>
        </w:rPr>
        <w:t xml:space="preserve">  </w:t>
      </w:r>
      <w:r w:rsidRPr="0058515F">
        <w:rPr>
          <w:rFonts w:hint="cs"/>
          <w:color w:val="000000"/>
          <w:sz w:val="27"/>
          <w:szCs w:val="27"/>
          <w:rtl/>
        </w:rPr>
        <w:t>را مختل کند.</w:t>
      </w:r>
    </w:p>
    <w:p w14:paraId="337AABB3" w14:textId="2B351C0D" w:rsidR="00203226" w:rsidRPr="00C63340" w:rsidRDefault="00C63340" w:rsidP="000A5BED">
      <w:pPr>
        <w:spacing w:line="276" w:lineRule="auto"/>
        <w:rPr>
          <w:sz w:val="2"/>
          <w:szCs w:val="2"/>
          <w:rtl/>
        </w:rPr>
      </w:pPr>
      <w:r w:rsidRPr="00C6334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89987C0" wp14:editId="71060CC2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6543675" cy="866775"/>
                <wp:effectExtent l="0" t="0" r="28575" b="28575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86677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AB29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5" o:spid="_x0000_s1026" type="#_x0000_t65" style="position:absolute;margin-left:0;margin-top:2.15pt;width:515.25pt;height:68.25pt;z-index:251960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" adj="18000" filled="f" strokecolor="#c00000" strokeweight="2pt">
                <w10:wrap anchorx="page"/>
              </v:shape>
            </w:pict>
          </mc:Fallback>
        </mc:AlternateContent>
      </w:r>
    </w:p>
    <w:p w14:paraId="786CAA4F" w14:textId="3227A9B0" w:rsidR="00203226" w:rsidRPr="00E02D5B" w:rsidRDefault="00203226" w:rsidP="007C223E">
      <w:pPr>
        <w:rPr>
          <w:sz w:val="2"/>
          <w:szCs w:val="2"/>
        </w:rPr>
      </w:pPr>
    </w:p>
    <w:p w14:paraId="79B2E9C5" w14:textId="77777777" w:rsidR="00DE6507" w:rsidRPr="00323889" w:rsidRDefault="00C63340" w:rsidP="00DE6507">
      <w:pPr>
        <w:pStyle w:val="a0"/>
      </w:pPr>
      <w:bookmarkStart w:id="11" w:name="_Toc60780476"/>
      <w:bookmarkStart w:id="12" w:name="_Toc63084385"/>
      <w:r w:rsidRPr="0002688D">
        <w:rPr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61344" behindDoc="1" locked="0" layoutInCell="1" allowOverlap="1" wp14:anchorId="703F0209" wp14:editId="5B88B024">
            <wp:simplePos x="0" y="0"/>
            <wp:positionH relativeFrom="margin">
              <wp:posOffset>5651500</wp:posOffset>
            </wp:positionH>
            <wp:positionV relativeFrom="paragraph">
              <wp:posOffset>16510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3" w:name="_Toc61647840"/>
      <w:bookmarkEnd w:id="11"/>
      <w:r w:rsidR="0002688D" w:rsidRPr="0002688D">
        <w:t xml:space="preserve"> </w:t>
      </w:r>
      <w:bookmarkEnd w:id="13"/>
      <w:r w:rsidR="00DE6507" w:rsidRPr="00323889">
        <w:t>Analytics</w:t>
      </w:r>
      <w:bookmarkEnd w:id="12"/>
    </w:p>
    <w:p w14:paraId="2310AF23" w14:textId="1778AB25" w:rsidR="0002688D" w:rsidRPr="00DE6507" w:rsidRDefault="0002688D" w:rsidP="00DE6507"/>
    <w:p w14:paraId="0199E7CD" w14:textId="60B10ECB" w:rsidR="00035BDB" w:rsidRPr="0058515F" w:rsidRDefault="00DE6507" w:rsidP="0058515F">
      <w:pPr>
        <w:rPr>
          <w:sz w:val="27"/>
          <w:szCs w:val="27"/>
          <w:rtl/>
        </w:rPr>
      </w:pPr>
      <w:r w:rsidRPr="0058515F">
        <w:rPr>
          <w:rFonts w:hint="cs"/>
          <w:sz w:val="27"/>
          <w:szCs w:val="27"/>
          <w:rtl/>
        </w:rPr>
        <w:t xml:space="preserve">با فعال شدن آنالیتیکس، میتوان بدون استفاده از </w:t>
      </w:r>
      <w:r w:rsidRPr="001E72F5">
        <w:rPr>
          <w:szCs w:val="24"/>
        </w:rPr>
        <w:t>SSRS</w:t>
      </w:r>
      <w:r w:rsidRPr="001E72F5">
        <w:rPr>
          <w:rFonts w:hint="cs"/>
          <w:szCs w:val="24"/>
          <w:rtl/>
        </w:rPr>
        <w:t xml:space="preserve"> </w:t>
      </w:r>
      <w:r w:rsidRPr="0058515F">
        <w:rPr>
          <w:rFonts w:hint="cs"/>
          <w:sz w:val="27"/>
          <w:szCs w:val="27"/>
          <w:rtl/>
        </w:rPr>
        <w:t xml:space="preserve">و </w:t>
      </w:r>
      <w:r w:rsidRPr="001E72F5">
        <w:rPr>
          <w:szCs w:val="24"/>
        </w:rPr>
        <w:t>SSIS</w:t>
      </w:r>
      <w:r w:rsidRPr="001E72F5">
        <w:rPr>
          <w:rFonts w:hint="cs"/>
          <w:szCs w:val="24"/>
          <w:rtl/>
        </w:rPr>
        <w:t xml:space="preserve"> </w:t>
      </w:r>
      <w:r w:rsidRPr="0058515F">
        <w:rPr>
          <w:rFonts w:hint="cs"/>
          <w:sz w:val="27"/>
          <w:szCs w:val="27"/>
          <w:rtl/>
        </w:rPr>
        <w:t xml:space="preserve">انواع گزارشات رو از </w:t>
      </w:r>
      <w:r w:rsidRPr="001E72F5">
        <w:rPr>
          <w:rFonts w:hint="cs"/>
          <w:szCs w:val="24"/>
        </w:rPr>
        <w:t>Azure DevOps</w:t>
      </w:r>
      <w:r w:rsidRPr="001E72F5">
        <w:rPr>
          <w:rFonts w:hint="cs"/>
          <w:szCs w:val="24"/>
          <w:rtl/>
        </w:rPr>
        <w:t xml:space="preserve">  </w:t>
      </w:r>
      <w:r w:rsidRPr="0058515F">
        <w:rPr>
          <w:rFonts w:hint="cs"/>
          <w:sz w:val="27"/>
          <w:szCs w:val="27"/>
          <w:rtl/>
        </w:rPr>
        <w:t>دریافت کرد.</w:t>
      </w:r>
    </w:p>
    <w:p w14:paraId="78987282" w14:textId="25A4BB68" w:rsidR="0066283F" w:rsidRPr="00FF462E" w:rsidRDefault="00266846" w:rsidP="00035BDB">
      <w:pPr>
        <w:ind w:firstLine="1620"/>
        <w:rPr>
          <w:sz w:val="2"/>
          <w:szCs w:val="4"/>
          <w:rtl/>
        </w:rPr>
      </w:pPr>
      <w:r w:rsidRPr="00DC2FEB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81D4CE2" wp14:editId="078DA03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581775" cy="819150"/>
                <wp:effectExtent l="0" t="0" r="28575" b="19050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5C7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7" o:spid="_x0000_s1026" type="#_x0000_t65" style="position:absolute;margin-left:467.05pt;margin-top:.4pt;width:518.25pt;height:64.5pt;z-index:25196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" adj="18000" filled="f" strokecolor="#c00000" strokeweight="2pt">
                <w10:wrap anchorx="margin"/>
              </v:shape>
            </w:pict>
          </mc:Fallback>
        </mc:AlternateContent>
      </w:r>
      <w:r w:rsidR="00FF462E" w:rsidRPr="00DC2FEB">
        <w:rPr>
          <w:noProof/>
          <w:rtl/>
          <w:lang w:bidi="ar-SA"/>
        </w:rPr>
        <w:drawing>
          <wp:anchor distT="0" distB="0" distL="114300" distR="114300" simplePos="0" relativeHeight="251964416" behindDoc="1" locked="0" layoutInCell="1" allowOverlap="1" wp14:anchorId="2D0306A6" wp14:editId="5EDFA427">
            <wp:simplePos x="0" y="0"/>
            <wp:positionH relativeFrom="margin">
              <wp:posOffset>5648960</wp:posOffset>
            </wp:positionH>
            <wp:positionV relativeFrom="paragraph">
              <wp:posOffset>140970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A0F88" w14:textId="77777777" w:rsidR="00DE6507" w:rsidRPr="00323889" w:rsidRDefault="00DE6507" w:rsidP="00DE6507">
      <w:pPr>
        <w:pStyle w:val="a0"/>
      </w:pPr>
      <w:bookmarkStart w:id="14" w:name="_Toc63084386"/>
      <w:r w:rsidRPr="00323889">
        <w:t>Agent tools:</w:t>
      </w:r>
      <w:bookmarkEnd w:id="14"/>
    </w:p>
    <w:p w14:paraId="0C5A79EA" w14:textId="6E183E97" w:rsidR="0066283F" w:rsidRPr="00FF462E" w:rsidRDefault="0066283F" w:rsidP="0019283F">
      <w:pPr>
        <w:ind w:firstLine="1620"/>
        <w:rPr>
          <w:sz w:val="16"/>
          <w:szCs w:val="18"/>
          <w:rtl/>
        </w:rPr>
      </w:pPr>
    </w:p>
    <w:p w14:paraId="25FE8B30" w14:textId="6017212E" w:rsidR="00DE6507" w:rsidRPr="0058515F" w:rsidRDefault="00DE6507" w:rsidP="00DE6507">
      <w:pPr>
        <w:rPr>
          <w:sz w:val="27"/>
          <w:szCs w:val="27"/>
          <w:rtl/>
        </w:rPr>
      </w:pPr>
      <w:r w:rsidRPr="0058515F">
        <w:rPr>
          <w:rFonts w:hint="cs"/>
          <w:sz w:val="27"/>
          <w:szCs w:val="27"/>
          <w:rtl/>
        </w:rPr>
        <w:lastRenderedPageBreak/>
        <w:t xml:space="preserve">به منظور انجام دادن اتوماتیک کارها از این گزینه استفاده می‌شود. به </w:t>
      </w:r>
      <w:r w:rsidR="00B049E6">
        <w:rPr>
          <w:rFonts w:hint="cs"/>
          <w:sz w:val="27"/>
          <w:szCs w:val="27"/>
          <w:rtl/>
        </w:rPr>
        <w:t>طور مثال برای ران کردن دستی تست‌</w:t>
      </w:r>
      <w:r w:rsidRPr="0058515F">
        <w:rPr>
          <w:rFonts w:hint="cs"/>
          <w:sz w:val="27"/>
          <w:szCs w:val="27"/>
          <w:rtl/>
        </w:rPr>
        <w:t xml:space="preserve">ها از </w:t>
      </w:r>
      <w:r w:rsidRPr="001E72F5">
        <w:rPr>
          <w:szCs w:val="24"/>
        </w:rPr>
        <w:t>Agent tools</w:t>
      </w:r>
      <w:r w:rsidRPr="001E72F5">
        <w:rPr>
          <w:rFonts w:hint="cs"/>
          <w:szCs w:val="24"/>
          <w:rtl/>
        </w:rPr>
        <w:t xml:space="preserve"> </w:t>
      </w:r>
      <w:r w:rsidRPr="0058515F">
        <w:rPr>
          <w:rFonts w:hint="cs"/>
          <w:sz w:val="27"/>
          <w:szCs w:val="27"/>
          <w:rtl/>
        </w:rPr>
        <w:t>استفاده می‌شود.</w:t>
      </w:r>
    </w:p>
    <w:p w14:paraId="1FE2D795" w14:textId="6287D9EF" w:rsidR="0066283F" w:rsidRPr="00100FC0" w:rsidRDefault="00100FC0" w:rsidP="00E55F9A">
      <w:pPr>
        <w:ind w:firstLine="1620"/>
        <w:rPr>
          <w:sz w:val="8"/>
          <w:szCs w:val="8"/>
          <w:rtl/>
        </w:rPr>
      </w:pPr>
      <w:r w:rsidRPr="00100FC0">
        <w:rPr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67488" behindDoc="1" locked="0" layoutInCell="1" allowOverlap="1" wp14:anchorId="07D980EA" wp14:editId="1D0A5038">
            <wp:simplePos x="0" y="0"/>
            <wp:positionH relativeFrom="margin">
              <wp:posOffset>5639435</wp:posOffset>
            </wp:positionH>
            <wp:positionV relativeFrom="paragraph">
              <wp:posOffset>118745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FC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A390DB3" wp14:editId="5CC19E2A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6581775" cy="819150"/>
                <wp:effectExtent l="0" t="0" r="28575" b="19050"/>
                <wp:wrapNone/>
                <wp:docPr id="33" name="Folded Corn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F8C7" id="Folded Corner 33" o:spid="_x0000_s1026" type="#_x0000_t65" style="position:absolute;margin-left:0;margin-top:.75pt;width:518.25pt;height:64.5pt;z-index:251966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05275A46" w14:textId="79106A83" w:rsidR="00100FC0" w:rsidRDefault="00DE6507" w:rsidP="00DE6507">
      <w:pPr>
        <w:pStyle w:val="a0"/>
        <w:rPr>
          <w:sz w:val="12"/>
          <w:szCs w:val="14"/>
          <w:rtl/>
        </w:rPr>
      </w:pPr>
      <w:bookmarkStart w:id="15" w:name="_Toc63084387"/>
      <w:r w:rsidRPr="00323889">
        <w:t>Retention</w:t>
      </w:r>
      <w:bookmarkEnd w:id="15"/>
    </w:p>
    <w:p w14:paraId="767C0976" w14:textId="77777777" w:rsidR="00DE6507" w:rsidRDefault="00DE6507" w:rsidP="007309B7">
      <w:pPr>
        <w:rPr>
          <w:sz w:val="27"/>
          <w:szCs w:val="27"/>
        </w:rPr>
      </w:pPr>
    </w:p>
    <w:p w14:paraId="27EB1347" w14:textId="679BAF87" w:rsidR="00DE6507" w:rsidRPr="0058515F" w:rsidRDefault="00DE6507" w:rsidP="00DE6507">
      <w:pPr>
        <w:rPr>
          <w:sz w:val="27"/>
          <w:szCs w:val="27"/>
          <w:rtl/>
        </w:rPr>
      </w:pPr>
      <w:r w:rsidRPr="0058515F">
        <w:rPr>
          <w:rFonts w:hint="cs"/>
          <w:sz w:val="27"/>
          <w:szCs w:val="27"/>
          <w:rtl/>
        </w:rPr>
        <w:t xml:space="preserve">حجم ماندگاری دیتا بیس </w:t>
      </w:r>
      <w:r w:rsidRPr="001E72F5">
        <w:rPr>
          <w:rFonts w:hint="cs"/>
          <w:szCs w:val="24"/>
        </w:rPr>
        <w:t>Azure DevOps</w:t>
      </w:r>
      <w:r w:rsidRPr="001E72F5">
        <w:rPr>
          <w:rFonts w:hint="cs"/>
          <w:szCs w:val="24"/>
          <w:rtl/>
        </w:rPr>
        <w:t xml:space="preserve">  </w:t>
      </w:r>
      <w:r w:rsidRPr="0058515F">
        <w:rPr>
          <w:rFonts w:hint="cs"/>
          <w:sz w:val="27"/>
          <w:szCs w:val="27"/>
          <w:rtl/>
        </w:rPr>
        <w:t>با استفاده از این گزینه تعیین می‌شود. با اس</w:t>
      </w:r>
      <w:r w:rsidR="00B049E6">
        <w:rPr>
          <w:rFonts w:hint="cs"/>
          <w:sz w:val="27"/>
          <w:szCs w:val="27"/>
          <w:rtl/>
        </w:rPr>
        <w:t>تفاده از این گزینه می‌توان دیتا</w:t>
      </w:r>
      <w:r w:rsidRPr="0058515F">
        <w:rPr>
          <w:rFonts w:hint="cs"/>
          <w:sz w:val="27"/>
          <w:szCs w:val="27"/>
          <w:rtl/>
        </w:rPr>
        <w:t>هایی که مورد نیاز نیستند و قدیمی هستند را حذف نمود.</w:t>
      </w:r>
    </w:p>
    <w:p w14:paraId="43CA1989" w14:textId="655A30A7" w:rsidR="005421DA" w:rsidRPr="00A41D02" w:rsidRDefault="005421DA" w:rsidP="00A41D02">
      <w:pPr>
        <w:pStyle w:val="ListParagraph"/>
        <w:spacing w:after="160"/>
        <w:ind w:left="1080"/>
        <w:jc w:val="left"/>
        <w:rPr>
          <w:sz w:val="12"/>
          <w:szCs w:val="12"/>
          <w:rtl/>
        </w:rPr>
      </w:pPr>
      <w:r w:rsidRPr="006A1996">
        <w:rPr>
          <w:rStyle w:val="Char0"/>
          <w:rFonts w:asciiTheme="minorHAnsi" w:hAnsiTheme="minorHAnsi"/>
          <w:b w:val="0"/>
          <w:bCs w:val="0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29D6D1" wp14:editId="7383CC54">
                <wp:simplePos x="0" y="0"/>
                <wp:positionH relativeFrom="page">
                  <wp:align>center</wp:align>
                </wp:positionH>
                <wp:positionV relativeFrom="paragraph">
                  <wp:posOffset>231140</wp:posOffset>
                </wp:positionV>
                <wp:extent cx="6581775" cy="819150"/>
                <wp:effectExtent l="0" t="0" r="28575" b="19050"/>
                <wp:wrapNone/>
                <wp:docPr id="36" name="Folded Corn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5FE0" id="Folded Corner 36" o:spid="_x0000_s1026" type="#_x0000_t65" style="position:absolute;margin-left:0;margin-top:18.2pt;width:518.25pt;height:64.5pt;z-index:251969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" adj="18000" filled="f" strokecolor="#c00000" strokeweight="2pt">
                <w10:wrap anchorx="page"/>
              </v:shape>
            </w:pict>
          </mc:Fallback>
        </mc:AlternateContent>
      </w:r>
    </w:p>
    <w:bookmarkEnd w:id="2"/>
    <w:bookmarkEnd w:id="1"/>
    <w:p w14:paraId="1E7541FF" w14:textId="0402C426" w:rsidR="006A1996" w:rsidRPr="0045752C" w:rsidRDefault="006A1996" w:rsidP="00F11232">
      <w:pPr>
        <w:rPr>
          <w:rFonts w:asciiTheme="majorBidi" w:hAnsiTheme="majorBidi"/>
          <w:sz w:val="2"/>
          <w:szCs w:val="2"/>
          <w:rtl/>
        </w:rPr>
      </w:pPr>
    </w:p>
    <w:p w14:paraId="570BBD1F" w14:textId="57D4D835" w:rsidR="005421DA" w:rsidRDefault="005421DA" w:rsidP="00DE6507">
      <w:pPr>
        <w:pStyle w:val="a0"/>
        <w:rPr>
          <w:rtl/>
        </w:rPr>
      </w:pPr>
      <w:bookmarkStart w:id="16" w:name="_Toc60780479"/>
      <w:bookmarkStart w:id="17" w:name="_Toc61647843"/>
      <w:bookmarkStart w:id="18" w:name="_Toc63084388"/>
      <w:r w:rsidRPr="006A1996">
        <w:rPr>
          <w:rStyle w:val="Char0"/>
          <w:rFonts w:asciiTheme="minorHAnsi" w:hAnsiTheme="minorHAnsi"/>
          <w:b/>
          <w:bCs/>
          <w:noProof/>
          <w:rtl/>
          <w:lang w:bidi="ar-SA"/>
        </w:rPr>
        <w:drawing>
          <wp:anchor distT="0" distB="0" distL="114300" distR="114300" simplePos="0" relativeHeight="251970560" behindDoc="1" locked="0" layoutInCell="1" allowOverlap="1" wp14:anchorId="64410374" wp14:editId="48B71B4E">
            <wp:simplePos x="0" y="0"/>
            <wp:positionH relativeFrom="margin">
              <wp:posOffset>5651500</wp:posOffset>
            </wp:positionH>
            <wp:positionV relativeFrom="paragraph">
              <wp:posOffset>6350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Pr="005421DA">
        <w:t xml:space="preserve"> </w:t>
      </w:r>
      <w:bookmarkEnd w:id="17"/>
      <w:r w:rsidR="00DE6507" w:rsidRPr="00323889">
        <w:t>Security</w:t>
      </w:r>
      <w:bookmarkEnd w:id="18"/>
    </w:p>
    <w:p w14:paraId="73649640" w14:textId="06A84A8E" w:rsidR="006A1996" w:rsidRPr="00776074" w:rsidRDefault="006A1996" w:rsidP="005421DA">
      <w:pPr>
        <w:rPr>
          <w:sz w:val="12"/>
          <w:szCs w:val="14"/>
          <w:rtl/>
        </w:rPr>
      </w:pPr>
    </w:p>
    <w:p w14:paraId="37C3846B" w14:textId="488C4295" w:rsidR="00DE6507" w:rsidRPr="0058515F" w:rsidRDefault="00B049E6" w:rsidP="0058515F">
      <w:pPr>
        <w:rPr>
          <w:sz w:val="27"/>
          <w:szCs w:val="27"/>
        </w:rPr>
      </w:pPr>
      <w:r>
        <w:rPr>
          <w:rFonts w:hint="cs"/>
          <w:sz w:val="27"/>
          <w:szCs w:val="27"/>
          <w:rtl/>
        </w:rPr>
        <w:t>در ارئه دسترسی‌</w:t>
      </w:r>
      <w:r w:rsidR="00DE6507" w:rsidRPr="0058515F">
        <w:rPr>
          <w:rFonts w:hint="cs"/>
          <w:sz w:val="27"/>
          <w:szCs w:val="27"/>
          <w:rtl/>
        </w:rPr>
        <w:t xml:space="preserve">ها در </w:t>
      </w:r>
      <w:r w:rsidR="00DE6507" w:rsidRPr="001E72F5">
        <w:rPr>
          <w:szCs w:val="24"/>
        </w:rPr>
        <w:t>Azure DevOps</w:t>
      </w:r>
      <w:r w:rsidR="00DE6507" w:rsidRPr="001E72F5">
        <w:rPr>
          <w:rFonts w:hint="cs"/>
          <w:szCs w:val="24"/>
          <w:rtl/>
        </w:rPr>
        <w:t xml:space="preserve">  </w:t>
      </w:r>
      <w:r w:rsidR="00DE6507" w:rsidRPr="0058515F">
        <w:rPr>
          <w:rFonts w:hint="cs"/>
          <w:sz w:val="27"/>
          <w:szCs w:val="27"/>
          <w:rtl/>
        </w:rPr>
        <w:t>نمیتوان به هر یک از کاربران دسترسی دهیم به دلیل اینکه با کلیک روی نام کاربر انتظار دا</w:t>
      </w:r>
      <w:r>
        <w:rPr>
          <w:rFonts w:hint="cs"/>
          <w:sz w:val="27"/>
          <w:szCs w:val="27"/>
          <w:rtl/>
        </w:rPr>
        <w:t>ریم مشخص شود که کاربر چه دسترسی‌</w:t>
      </w:r>
      <w:r w:rsidR="00DE6507" w:rsidRPr="0058515F">
        <w:rPr>
          <w:rFonts w:hint="cs"/>
          <w:sz w:val="27"/>
          <w:szCs w:val="27"/>
          <w:rtl/>
        </w:rPr>
        <w:t>هایی دارد بلکه تنها م</w:t>
      </w:r>
      <w:r>
        <w:rPr>
          <w:rFonts w:hint="cs"/>
          <w:sz w:val="27"/>
          <w:szCs w:val="27"/>
          <w:rtl/>
        </w:rPr>
        <w:t>ی‌توان مشاهده نمود که در چه تیم‌</w:t>
      </w:r>
      <w:r w:rsidR="00DE6507" w:rsidRPr="0058515F">
        <w:rPr>
          <w:rFonts w:hint="cs"/>
          <w:sz w:val="27"/>
          <w:szCs w:val="27"/>
          <w:rtl/>
        </w:rPr>
        <w:t>ها و گروه های امنیتی عضو است بنابر</w:t>
      </w:r>
      <w:r>
        <w:rPr>
          <w:rFonts w:hint="cs"/>
          <w:sz w:val="27"/>
          <w:szCs w:val="27"/>
          <w:rtl/>
        </w:rPr>
        <w:t>این مدیریت دسترسی‌</w:t>
      </w:r>
      <w:r w:rsidR="00DE6507" w:rsidRPr="0058515F">
        <w:rPr>
          <w:rFonts w:hint="cs"/>
          <w:sz w:val="27"/>
          <w:szCs w:val="27"/>
          <w:rtl/>
        </w:rPr>
        <w:t>ها توسط شخص غیر ممکن است و می‌بایست با</w:t>
      </w:r>
      <w:r w:rsidR="00DE6507" w:rsidRPr="0058515F">
        <w:rPr>
          <w:sz w:val="27"/>
          <w:szCs w:val="27"/>
        </w:rPr>
        <w:t xml:space="preserve"> </w:t>
      </w:r>
      <w:r w:rsidR="00DE6507" w:rsidRPr="0058515F">
        <w:rPr>
          <w:rFonts w:hint="cs"/>
          <w:sz w:val="27"/>
          <w:szCs w:val="27"/>
          <w:rtl/>
        </w:rPr>
        <w:t>ایجاد گروه</w:t>
      </w:r>
      <w:r>
        <w:rPr>
          <w:rFonts w:hint="cs"/>
          <w:sz w:val="27"/>
          <w:szCs w:val="27"/>
          <w:rtl/>
        </w:rPr>
        <w:t>‌</w:t>
      </w:r>
      <w:r w:rsidR="00DE6507" w:rsidRPr="0058515F">
        <w:rPr>
          <w:rFonts w:hint="cs"/>
          <w:sz w:val="27"/>
          <w:szCs w:val="27"/>
          <w:rtl/>
        </w:rPr>
        <w:t>های امنیتی و انتساب</w:t>
      </w:r>
      <w:r>
        <w:rPr>
          <w:rFonts w:hint="cs"/>
          <w:sz w:val="27"/>
          <w:szCs w:val="27"/>
          <w:rtl/>
        </w:rPr>
        <w:t xml:space="preserve"> دادن هر کاربر به آن نقش دسترسی‌</w:t>
      </w:r>
      <w:r w:rsidR="00DE6507" w:rsidRPr="0058515F">
        <w:rPr>
          <w:rFonts w:hint="cs"/>
          <w:sz w:val="27"/>
          <w:szCs w:val="27"/>
          <w:rtl/>
        </w:rPr>
        <w:t>ها را کنترل کرد.</w:t>
      </w:r>
    </w:p>
    <w:p w14:paraId="62BBCE9E" w14:textId="0D10B372" w:rsidR="00DE6507" w:rsidRPr="0058515F" w:rsidRDefault="00B049E6" w:rsidP="00B52A18">
      <w:pPr>
        <w:rPr>
          <w:rFonts w:ascii="Segoe UI" w:hAnsi="Segoe UI"/>
          <w:sz w:val="27"/>
          <w:szCs w:val="27"/>
          <w:shd w:val="clear" w:color="auto" w:fill="FFFFFF"/>
          <w:rtl/>
        </w:rPr>
      </w:pPr>
      <w:r>
        <w:rPr>
          <w:rFonts w:hint="cs"/>
          <w:sz w:val="27"/>
          <w:szCs w:val="27"/>
          <w:rtl/>
        </w:rPr>
        <w:t>ایجاد گروه‌</w:t>
      </w:r>
      <w:r w:rsidR="00DE6507" w:rsidRPr="0058515F">
        <w:rPr>
          <w:rFonts w:hint="cs"/>
          <w:sz w:val="27"/>
          <w:szCs w:val="27"/>
          <w:rtl/>
        </w:rPr>
        <w:t xml:space="preserve">های امنیتی در لایه </w:t>
      </w:r>
      <w:r>
        <w:rPr>
          <w:szCs w:val="24"/>
        </w:rPr>
        <w:t>C</w:t>
      </w:r>
      <w:r w:rsidR="00DE6507" w:rsidRPr="001E72F5">
        <w:rPr>
          <w:szCs w:val="24"/>
        </w:rPr>
        <w:t>ollection</w:t>
      </w:r>
      <w:r w:rsidR="00DE6507" w:rsidRPr="001E72F5">
        <w:rPr>
          <w:rFonts w:hint="cs"/>
          <w:szCs w:val="24"/>
          <w:rtl/>
        </w:rPr>
        <w:t xml:space="preserve"> </w:t>
      </w:r>
      <w:r w:rsidR="00DE6507" w:rsidRPr="0058515F">
        <w:rPr>
          <w:rFonts w:hint="cs"/>
          <w:sz w:val="27"/>
          <w:szCs w:val="27"/>
          <w:rtl/>
        </w:rPr>
        <w:t xml:space="preserve">به عنوان بالاترین لایه، دسترسی های کلانی را ارائه می‌دهد مانند حذف کردن </w:t>
      </w:r>
      <w:r w:rsidR="00272464">
        <w:rPr>
          <w:szCs w:val="24"/>
          <w:shd w:val="clear" w:color="auto" w:fill="FFFFFF"/>
        </w:rPr>
        <w:t>T</w:t>
      </w:r>
      <w:r w:rsidR="00DE6507" w:rsidRPr="001E72F5">
        <w:rPr>
          <w:szCs w:val="24"/>
          <w:shd w:val="clear" w:color="auto" w:fill="FFFFFF"/>
        </w:rPr>
        <w:t>eam</w:t>
      </w:r>
      <w:r w:rsidR="00272464">
        <w:rPr>
          <w:rFonts w:hint="cs"/>
          <w:szCs w:val="24"/>
          <w:shd w:val="clear" w:color="auto" w:fill="FFFFFF"/>
          <w:rtl/>
        </w:rPr>
        <w:t xml:space="preserve"> </w:t>
      </w:r>
      <w:r w:rsidR="00490452">
        <w:rPr>
          <w:szCs w:val="24"/>
          <w:shd w:val="clear" w:color="auto" w:fill="FFFFFF"/>
        </w:rPr>
        <w:t>P</w:t>
      </w:r>
      <w:r w:rsidR="00DE6507" w:rsidRPr="001E72F5">
        <w:rPr>
          <w:szCs w:val="24"/>
          <w:shd w:val="clear" w:color="auto" w:fill="FFFFFF"/>
        </w:rPr>
        <w:t xml:space="preserve">roject </w:t>
      </w:r>
      <w:r w:rsidR="00490452">
        <w:rPr>
          <w:szCs w:val="24"/>
          <w:shd w:val="clear" w:color="auto" w:fill="FFFFFF"/>
        </w:rPr>
        <w:t>C</w:t>
      </w:r>
      <w:r w:rsidR="00DE6507" w:rsidRPr="001E72F5">
        <w:rPr>
          <w:szCs w:val="24"/>
          <w:shd w:val="clear" w:color="auto" w:fill="FFFFFF"/>
        </w:rPr>
        <w:t>ollection</w:t>
      </w:r>
      <w:r w:rsidR="00DE6507" w:rsidRPr="001E72F5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="00DE6507"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یا</w:t>
      </w:r>
      <w:r w:rsidR="00490452">
        <w:rPr>
          <w:szCs w:val="24"/>
          <w:shd w:val="clear" w:color="auto" w:fill="FFFFFF"/>
        </w:rPr>
        <w:t>T</w:t>
      </w:r>
      <w:r w:rsidR="00DE6507" w:rsidRPr="001E72F5">
        <w:rPr>
          <w:szCs w:val="24"/>
          <w:shd w:val="clear" w:color="auto" w:fill="FFFFFF"/>
        </w:rPr>
        <w:t xml:space="preserve">eam </w:t>
      </w:r>
      <w:proofErr w:type="spellStart"/>
      <w:r w:rsidR="00490452">
        <w:rPr>
          <w:szCs w:val="24"/>
          <w:shd w:val="clear" w:color="auto" w:fill="FFFFFF"/>
        </w:rPr>
        <w:t>P</w:t>
      </w:r>
      <w:r w:rsidR="00DE6507" w:rsidRPr="001E72F5">
        <w:rPr>
          <w:szCs w:val="24"/>
          <w:shd w:val="clear" w:color="auto" w:fill="FFFFFF"/>
        </w:rPr>
        <w:t>project</w:t>
      </w:r>
      <w:proofErr w:type="spellEnd"/>
      <w:r w:rsidR="00DE6507" w:rsidRPr="001E72F5">
        <w:rPr>
          <w:rFonts w:ascii="Segoe UI" w:hAnsi="Segoe UI"/>
          <w:szCs w:val="24"/>
          <w:shd w:val="clear" w:color="auto" w:fill="FFFFFF"/>
        </w:rPr>
        <w:t xml:space="preserve"> </w:t>
      </w:r>
    </w:p>
    <w:p w14:paraId="59F263C1" w14:textId="173EF039" w:rsidR="00DE6507" w:rsidRPr="0058515F" w:rsidRDefault="00DE6507" w:rsidP="00490452">
      <w:pPr>
        <w:rPr>
          <w:rFonts w:ascii="Segoe UI" w:hAnsi="Segoe UI"/>
          <w:sz w:val="27"/>
          <w:szCs w:val="27"/>
          <w:shd w:val="clear" w:color="auto" w:fill="FFFFFF"/>
          <w:rtl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برای ایجاد گروه امنیتی در لایه </w:t>
      </w:r>
      <w:r w:rsidR="00490452">
        <w:rPr>
          <w:szCs w:val="24"/>
          <w:shd w:val="clear" w:color="auto" w:fill="FFFFFF"/>
        </w:rPr>
        <w:t>C</w:t>
      </w:r>
      <w:r w:rsidRPr="00490452">
        <w:rPr>
          <w:szCs w:val="24"/>
          <w:shd w:val="clear" w:color="auto" w:fill="FFFFFF"/>
        </w:rPr>
        <w:t>ollection</w:t>
      </w:r>
      <w:r w:rsidRPr="00490452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در قسمت </w:t>
      </w:r>
      <w:r w:rsidR="00490452">
        <w:rPr>
          <w:szCs w:val="24"/>
          <w:shd w:val="clear" w:color="auto" w:fill="FFFFFF"/>
        </w:rPr>
        <w:t>C</w:t>
      </w:r>
      <w:r w:rsidRPr="001E72F5">
        <w:rPr>
          <w:szCs w:val="24"/>
          <w:shd w:val="clear" w:color="auto" w:fill="FFFFFF"/>
        </w:rPr>
        <w:t xml:space="preserve">ollection </w:t>
      </w:r>
      <w:r w:rsidR="00490452">
        <w:rPr>
          <w:szCs w:val="24"/>
          <w:shd w:val="clear" w:color="auto" w:fill="FFFFFF"/>
        </w:rPr>
        <w:t>S</w:t>
      </w:r>
      <w:r w:rsidRPr="001E72F5">
        <w:rPr>
          <w:szCs w:val="24"/>
          <w:shd w:val="clear" w:color="auto" w:fill="FFFFFF"/>
        </w:rPr>
        <w:t>etting</w:t>
      </w:r>
      <w:r w:rsidRPr="001E72F5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در بخش </w:t>
      </w:r>
      <w:r w:rsidRPr="0058515F">
        <w:rPr>
          <w:rFonts w:ascii="Segoe UI" w:hAnsi="Segoe UI"/>
          <w:sz w:val="27"/>
          <w:szCs w:val="27"/>
          <w:shd w:val="clear" w:color="auto" w:fill="FFFFFF"/>
        </w:rPr>
        <w:t xml:space="preserve"> </w:t>
      </w:r>
      <w:r w:rsidR="00490452">
        <w:rPr>
          <w:szCs w:val="24"/>
          <w:shd w:val="clear" w:color="auto" w:fill="FFFFFF"/>
        </w:rPr>
        <w:t>S</w:t>
      </w:r>
      <w:r w:rsidRPr="001E72F5">
        <w:rPr>
          <w:szCs w:val="24"/>
          <w:shd w:val="clear" w:color="auto" w:fill="FFFFFF"/>
        </w:rPr>
        <w:t>ecurity</w:t>
      </w:r>
      <w:r w:rsidRPr="001E72F5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روی گزینه </w:t>
      </w:r>
      <w:r w:rsidR="00490452">
        <w:rPr>
          <w:szCs w:val="24"/>
          <w:shd w:val="clear" w:color="auto" w:fill="FFFFFF"/>
        </w:rPr>
        <w:t>N</w:t>
      </w:r>
      <w:r w:rsidRPr="001E72F5">
        <w:rPr>
          <w:szCs w:val="24"/>
          <w:shd w:val="clear" w:color="auto" w:fill="FFFFFF"/>
        </w:rPr>
        <w:t xml:space="preserve">ew </w:t>
      </w:r>
      <w:proofErr w:type="spellStart"/>
      <w:r w:rsidR="00490452">
        <w:rPr>
          <w:szCs w:val="24"/>
          <w:shd w:val="clear" w:color="auto" w:fill="FFFFFF"/>
        </w:rPr>
        <w:t>G</w:t>
      </w:r>
      <w:r w:rsidRPr="001E72F5">
        <w:rPr>
          <w:szCs w:val="24"/>
          <w:shd w:val="clear" w:color="auto" w:fill="FFFFFF"/>
        </w:rPr>
        <w:t>oup</w:t>
      </w:r>
      <w:proofErr w:type="spellEnd"/>
      <w:r w:rsidRPr="001E72F5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="00490452">
        <w:rPr>
          <w:rFonts w:ascii="Segoe UI" w:hAnsi="Segoe UI" w:hint="cs"/>
          <w:sz w:val="27"/>
          <w:szCs w:val="27"/>
          <w:shd w:val="clear" w:color="auto" w:fill="FFFFFF"/>
          <w:rtl/>
        </w:rPr>
        <w:t>کلیک نمایید و مجوز‌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های مورد نیاز با به این گروه امنتی بدهید.</w:t>
      </w:r>
    </w:p>
    <w:p w14:paraId="42E9D395" w14:textId="1A536B9A" w:rsidR="00DE6507" w:rsidRPr="0058515F" w:rsidRDefault="00DE6507" w:rsidP="00DA12BF">
      <w:pPr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اما برای مدیریت دسترسی ها در سطوح پایین تر می‌بایست گروه های امنیتی را در لایه </w:t>
      </w:r>
      <w:r w:rsidRPr="00DA12BF">
        <w:rPr>
          <w:szCs w:val="24"/>
          <w:shd w:val="clear" w:color="auto" w:fill="FFFFFF"/>
        </w:rPr>
        <w:t>project</w:t>
      </w:r>
      <w:r w:rsidR="00DA12BF">
        <w:rPr>
          <w:rFonts w:ascii="Segoe UI" w:hAnsi="Segoe UI" w:hint="cs"/>
          <w:szCs w:val="24"/>
          <w:shd w:val="clear" w:color="auto" w:fill="FFFFFF"/>
          <w:rtl/>
        </w:rPr>
        <w:t>‌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ها تعریف کرد. در قسمت </w:t>
      </w:r>
      <w:r w:rsidRPr="00DA12BF">
        <w:rPr>
          <w:szCs w:val="24"/>
          <w:shd w:val="clear" w:color="auto" w:fill="FFFFFF"/>
        </w:rPr>
        <w:t>project setting</w:t>
      </w:r>
      <w:r w:rsidRPr="00DA12BF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در بخش </w:t>
      </w:r>
      <w:r w:rsidRPr="0058515F">
        <w:rPr>
          <w:rFonts w:ascii="Segoe UI" w:hAnsi="Segoe UI"/>
          <w:sz w:val="27"/>
          <w:szCs w:val="27"/>
          <w:shd w:val="clear" w:color="auto" w:fill="FFFFFF"/>
        </w:rPr>
        <w:t xml:space="preserve"> </w:t>
      </w:r>
      <w:r w:rsidRPr="00DA12BF">
        <w:rPr>
          <w:szCs w:val="24"/>
          <w:shd w:val="clear" w:color="auto" w:fill="FFFFFF"/>
        </w:rPr>
        <w:t>security</w:t>
      </w:r>
      <w:r w:rsidRPr="00DA12BF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روی گزینه </w:t>
      </w:r>
      <w:r w:rsidR="00DA12BF">
        <w:rPr>
          <w:szCs w:val="24"/>
          <w:shd w:val="clear" w:color="auto" w:fill="FFFFFF"/>
        </w:rPr>
        <w:t>N</w:t>
      </w:r>
      <w:r w:rsidRPr="00DA12BF">
        <w:rPr>
          <w:szCs w:val="24"/>
          <w:shd w:val="clear" w:color="auto" w:fill="FFFFFF"/>
        </w:rPr>
        <w:t xml:space="preserve">ew </w:t>
      </w:r>
      <w:r w:rsidR="00DA12BF">
        <w:rPr>
          <w:szCs w:val="24"/>
          <w:shd w:val="clear" w:color="auto" w:fill="FFFFFF"/>
        </w:rPr>
        <w:t>G</w:t>
      </w:r>
      <w:r w:rsidRPr="00DA12BF">
        <w:rPr>
          <w:szCs w:val="24"/>
          <w:shd w:val="clear" w:color="auto" w:fill="FFFFFF"/>
        </w:rPr>
        <w:t>roup</w:t>
      </w:r>
      <w:r w:rsidRPr="00DA12BF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="00BF66F6">
        <w:rPr>
          <w:rFonts w:ascii="Segoe UI" w:hAnsi="Segoe UI" w:hint="cs"/>
          <w:sz w:val="27"/>
          <w:szCs w:val="27"/>
          <w:shd w:val="clear" w:color="auto" w:fill="FFFFFF"/>
          <w:rtl/>
        </w:rPr>
        <w:t>کلیک نمایید و مجوز‌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های مورد نیاز با به این گروه امنتی بدهید.</w:t>
      </w:r>
      <w:r w:rsidRPr="0058515F">
        <w:rPr>
          <w:rFonts w:ascii="Segoe UI" w:hAnsi="Segoe UI"/>
          <w:sz w:val="27"/>
          <w:szCs w:val="27"/>
          <w:shd w:val="clear" w:color="auto" w:fill="FFFFFF"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 سپس اعضای مورد نیاز را در تب</w:t>
      </w:r>
      <w:r w:rsidRPr="0058515F">
        <w:rPr>
          <w:rFonts w:ascii="Segoe UI" w:hAnsi="Segoe UI"/>
          <w:sz w:val="27"/>
          <w:szCs w:val="27"/>
          <w:shd w:val="clear" w:color="auto" w:fill="FFFFFF"/>
        </w:rPr>
        <w:t xml:space="preserve"> </w:t>
      </w:r>
      <w:r w:rsidR="00DA12BF">
        <w:rPr>
          <w:szCs w:val="24"/>
          <w:shd w:val="clear" w:color="auto" w:fill="FFFFFF"/>
        </w:rPr>
        <w:t>M</w:t>
      </w:r>
      <w:r w:rsidRPr="00DA12BF">
        <w:rPr>
          <w:szCs w:val="24"/>
          <w:shd w:val="clear" w:color="auto" w:fill="FFFFFF"/>
        </w:rPr>
        <w:t>embers</w:t>
      </w:r>
      <w:r w:rsidRPr="00DA12BF">
        <w:rPr>
          <w:rFonts w:ascii="Segoe UI" w:hAnsi="Segoe UI"/>
          <w:szCs w:val="24"/>
          <w:shd w:val="clear" w:color="auto" w:fill="FFFFFF"/>
        </w:rPr>
        <w:t xml:space="preserve"> </w:t>
      </w:r>
      <w:r w:rsidRPr="00DA12BF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به این گروه امنتی اضافه کرده و در نهایت گروه امنتی را به </w:t>
      </w:r>
      <w:r w:rsidR="00DA12BF">
        <w:rPr>
          <w:szCs w:val="24"/>
          <w:shd w:val="clear" w:color="auto" w:fill="FFFFFF"/>
        </w:rPr>
        <w:t>T</w:t>
      </w:r>
      <w:r w:rsidRPr="00DA12BF">
        <w:rPr>
          <w:szCs w:val="24"/>
          <w:shd w:val="clear" w:color="auto" w:fill="FFFFFF"/>
        </w:rPr>
        <w:t>eam</w:t>
      </w:r>
      <w:r w:rsidRPr="00DA12BF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مربوطه انتساب دهید.</w:t>
      </w:r>
    </w:p>
    <w:p w14:paraId="1F66C742" w14:textId="52BFB7F5" w:rsidR="00DE6507" w:rsidRPr="0058515F" w:rsidRDefault="00DE6507" w:rsidP="000251D5">
      <w:pPr>
        <w:rPr>
          <w:rFonts w:ascii="Segoe UI" w:hAnsi="Segoe UI"/>
          <w:sz w:val="27"/>
          <w:szCs w:val="27"/>
          <w:shd w:val="clear" w:color="auto" w:fill="FFFFFF"/>
          <w:rtl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lastRenderedPageBreak/>
        <w:t xml:space="preserve">همانطور که می‌دانید، برای هر پروژه </w:t>
      </w:r>
      <w:r w:rsidR="00CD1BDB">
        <w:rPr>
          <w:szCs w:val="24"/>
          <w:shd w:val="clear" w:color="auto" w:fill="FFFFFF"/>
        </w:rPr>
        <w:t>S</w:t>
      </w:r>
      <w:r w:rsidRPr="00CD1BDB">
        <w:rPr>
          <w:szCs w:val="24"/>
          <w:shd w:val="clear" w:color="auto" w:fill="FFFFFF"/>
        </w:rPr>
        <w:t>print</w:t>
      </w:r>
      <w:r w:rsidRPr="00CD1BDB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ها و </w:t>
      </w:r>
      <w:r w:rsidR="00CD1BDB">
        <w:rPr>
          <w:szCs w:val="24"/>
          <w:shd w:val="clear" w:color="auto" w:fill="FFFFFF"/>
        </w:rPr>
        <w:t>A</w:t>
      </w:r>
      <w:r w:rsidRPr="00CD1BDB">
        <w:rPr>
          <w:szCs w:val="24"/>
          <w:shd w:val="clear" w:color="auto" w:fill="FFFFFF"/>
        </w:rPr>
        <w:t>rea</w:t>
      </w:r>
      <w:r w:rsidRPr="00CD1BDB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های مختلفی می‌توان تعیین نمود؛ شاید نیاز داشته باشد که یک تیم روی </w:t>
      </w:r>
      <w:r w:rsidR="00CD1BDB">
        <w:rPr>
          <w:szCs w:val="24"/>
          <w:shd w:val="clear" w:color="auto" w:fill="FFFFFF"/>
        </w:rPr>
        <w:t>S</w:t>
      </w:r>
      <w:r w:rsidRPr="00CD1BDB">
        <w:rPr>
          <w:szCs w:val="24"/>
          <w:shd w:val="clear" w:color="auto" w:fill="FFFFFF"/>
        </w:rPr>
        <w:t>print</w:t>
      </w:r>
      <w:r w:rsidRPr="00CD1BDB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یا </w:t>
      </w:r>
      <w:r w:rsidR="00CD1BDB">
        <w:rPr>
          <w:szCs w:val="24"/>
          <w:shd w:val="clear" w:color="auto" w:fill="FFFFFF"/>
        </w:rPr>
        <w:t>A</w:t>
      </w:r>
      <w:r w:rsidRPr="00CD1BDB">
        <w:rPr>
          <w:szCs w:val="24"/>
          <w:shd w:val="clear" w:color="auto" w:fill="FFFFFF"/>
        </w:rPr>
        <w:t>rea</w:t>
      </w:r>
      <w:r w:rsidR="00CD1BDB">
        <w:rPr>
          <w:rFonts w:ascii="Segoe UI" w:hAnsi="Segoe UI" w:hint="cs"/>
          <w:szCs w:val="24"/>
          <w:shd w:val="clear" w:color="auto" w:fill="FFFFFF"/>
          <w:rtl/>
        </w:rPr>
        <w:t>‌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های خاصی دسترسی داشته باشد و اطلاعات مربوطه را مشاهده نماید در این حالت نیز میتوان روی </w:t>
      </w:r>
      <w:r w:rsidR="00CD1BDB">
        <w:rPr>
          <w:sz w:val="27"/>
          <w:szCs w:val="27"/>
          <w:shd w:val="clear" w:color="auto" w:fill="FFFFFF"/>
        </w:rPr>
        <w:t>S</w:t>
      </w:r>
      <w:r w:rsidRPr="00CD1BDB">
        <w:rPr>
          <w:sz w:val="27"/>
          <w:szCs w:val="27"/>
          <w:shd w:val="clear" w:color="auto" w:fill="FFFFFF"/>
        </w:rPr>
        <w:t>print</w:t>
      </w:r>
      <w:r w:rsidR="00CD1BDB">
        <w:rPr>
          <w:rFonts w:ascii="Segoe UI" w:hAnsi="Segoe UI" w:hint="cs"/>
          <w:sz w:val="27"/>
          <w:szCs w:val="27"/>
          <w:shd w:val="clear" w:color="auto" w:fill="FFFFFF"/>
          <w:rtl/>
        </w:rPr>
        <w:t>‌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هاو </w:t>
      </w:r>
      <w:r w:rsidR="00CD1BDB">
        <w:rPr>
          <w:szCs w:val="24"/>
          <w:shd w:val="clear" w:color="auto" w:fill="FFFFFF"/>
        </w:rPr>
        <w:t>A</w:t>
      </w:r>
      <w:r w:rsidRPr="00CD1BDB">
        <w:rPr>
          <w:szCs w:val="24"/>
          <w:shd w:val="clear" w:color="auto" w:fill="FFFFFF"/>
        </w:rPr>
        <w:t>rea</w:t>
      </w:r>
      <w:r w:rsidRPr="00CD1BDB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ها به گروه های امنیتی مختلف مجوز های مورد نیاز را اعطا کرد.</w:t>
      </w:r>
      <w:r w:rsidRPr="0058515F">
        <w:rPr>
          <w:rFonts w:ascii="Segoe UI" w:hAnsi="Segoe UI"/>
          <w:sz w:val="27"/>
          <w:szCs w:val="27"/>
          <w:shd w:val="clear" w:color="auto" w:fill="FFFFFF"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برای این کار در قسمت </w:t>
      </w:r>
      <w:r w:rsidR="000251D5">
        <w:rPr>
          <w:szCs w:val="24"/>
          <w:shd w:val="clear" w:color="auto" w:fill="FFFFFF"/>
        </w:rPr>
        <w:t>P</w:t>
      </w:r>
      <w:r w:rsidRPr="00CD1BDB">
        <w:rPr>
          <w:szCs w:val="24"/>
          <w:shd w:val="clear" w:color="auto" w:fill="FFFFFF"/>
        </w:rPr>
        <w:t xml:space="preserve">roject </w:t>
      </w:r>
      <w:r w:rsidR="000251D5">
        <w:rPr>
          <w:szCs w:val="24"/>
          <w:shd w:val="clear" w:color="auto" w:fill="FFFFFF"/>
        </w:rPr>
        <w:t>C</w:t>
      </w:r>
      <w:r w:rsidRPr="00CD1BDB">
        <w:rPr>
          <w:szCs w:val="24"/>
          <w:shd w:val="clear" w:color="auto" w:fill="FFFFFF"/>
        </w:rPr>
        <w:t>onfiguration</w:t>
      </w:r>
      <w:r w:rsidRPr="00CD1BDB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در بخش مورد نظر (</w:t>
      </w:r>
      <w:r w:rsidRPr="008463A0">
        <w:rPr>
          <w:szCs w:val="24"/>
          <w:shd w:val="clear" w:color="auto" w:fill="FFFFFF"/>
        </w:rPr>
        <w:t>Sprint</w:t>
      </w:r>
      <w:r w:rsidRPr="008463A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یا </w:t>
      </w:r>
      <w:r w:rsidR="008463A0">
        <w:rPr>
          <w:szCs w:val="24"/>
          <w:shd w:val="clear" w:color="auto" w:fill="FFFFFF"/>
        </w:rPr>
        <w:t>A</w:t>
      </w:r>
      <w:r w:rsidRPr="008463A0">
        <w:rPr>
          <w:szCs w:val="24"/>
          <w:shd w:val="clear" w:color="auto" w:fill="FFFFFF"/>
        </w:rPr>
        <w:t>rea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) از سه نقطه کنار نام آنها گزینه </w:t>
      </w:r>
      <w:r w:rsidR="00CD1BDB">
        <w:rPr>
          <w:szCs w:val="24"/>
          <w:shd w:val="clear" w:color="auto" w:fill="FFFFFF"/>
        </w:rPr>
        <w:t>S</w:t>
      </w:r>
      <w:r w:rsidRPr="008463A0">
        <w:rPr>
          <w:szCs w:val="24"/>
          <w:shd w:val="clear" w:color="auto" w:fill="FFFFFF"/>
        </w:rPr>
        <w:t>ecurity</w:t>
      </w:r>
      <w:r w:rsidRPr="008463A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مورد نظر را انتخاب نموده و تیم مورد نظر را انتخاب نمایید.</w:t>
      </w:r>
    </w:p>
    <w:p w14:paraId="44F6F76F" w14:textId="20CD212A" w:rsidR="00DE6507" w:rsidRPr="0058515F" w:rsidRDefault="00DE6507" w:rsidP="008463A0">
      <w:pPr>
        <w:rPr>
          <w:rFonts w:ascii="Segoe UI" w:hAnsi="Segoe UI"/>
          <w:sz w:val="27"/>
          <w:szCs w:val="27"/>
          <w:shd w:val="clear" w:color="auto" w:fill="FFFFFF"/>
          <w:rtl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به طور کلی به منظور ارائه دسترسی به تیم ها به اطلاعات هر </w:t>
      </w:r>
      <w:r w:rsidRPr="008463A0">
        <w:rPr>
          <w:szCs w:val="24"/>
          <w:shd w:val="clear" w:color="auto" w:fill="FFFFFF"/>
        </w:rPr>
        <w:t>sprint</w:t>
      </w:r>
      <w:r w:rsidRPr="008463A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یا هر </w:t>
      </w:r>
      <w:r w:rsidR="008463A0">
        <w:rPr>
          <w:szCs w:val="24"/>
          <w:shd w:val="clear" w:color="auto" w:fill="FFFFFF"/>
        </w:rPr>
        <w:t>A</w:t>
      </w:r>
      <w:r w:rsidRPr="008463A0">
        <w:rPr>
          <w:szCs w:val="24"/>
          <w:shd w:val="clear" w:color="auto" w:fill="FFFFFF"/>
        </w:rPr>
        <w:t>rea</w:t>
      </w:r>
      <w:r w:rsidRPr="008463A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دو مورد را بررسی نمایید:</w:t>
      </w:r>
    </w:p>
    <w:p w14:paraId="517F299A" w14:textId="73CA041F" w:rsidR="00DE6507" w:rsidRPr="0058515F" w:rsidRDefault="00DE6507" w:rsidP="008463A0">
      <w:pPr>
        <w:pStyle w:val="ListParagraph"/>
        <w:numPr>
          <w:ilvl w:val="0"/>
          <w:numId w:val="43"/>
        </w:numPr>
        <w:spacing w:after="160"/>
        <w:jc w:val="left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تیم را (از قسمت </w:t>
      </w:r>
      <w:r w:rsidRPr="00E42560">
        <w:rPr>
          <w:szCs w:val="24"/>
          <w:shd w:val="clear" w:color="auto" w:fill="FFFFFF"/>
        </w:rPr>
        <w:t>security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) به </w:t>
      </w:r>
      <w:r w:rsidRPr="008463A0">
        <w:rPr>
          <w:szCs w:val="24"/>
          <w:shd w:val="clear" w:color="auto" w:fill="FFFFFF"/>
        </w:rPr>
        <w:t>sprint</w:t>
      </w:r>
      <w:r w:rsidRPr="008463A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یا </w:t>
      </w:r>
      <w:r w:rsidR="008463A0">
        <w:rPr>
          <w:szCs w:val="24"/>
          <w:shd w:val="clear" w:color="auto" w:fill="FFFFFF"/>
        </w:rPr>
        <w:t>A</w:t>
      </w:r>
      <w:r w:rsidRPr="008463A0">
        <w:rPr>
          <w:szCs w:val="24"/>
          <w:shd w:val="clear" w:color="auto" w:fill="FFFFFF"/>
        </w:rPr>
        <w:t>rea</w:t>
      </w:r>
      <w:r w:rsidRPr="008463A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مورد نظر اضافه کرده باشیم. (به معنی اینکه این تیم روی محصول در حال کار کردن است)</w:t>
      </w:r>
    </w:p>
    <w:p w14:paraId="166BCF57" w14:textId="5E03CD35" w:rsidR="00DE6507" w:rsidRPr="0058515F" w:rsidRDefault="00DE6507" w:rsidP="00E42560">
      <w:pPr>
        <w:pStyle w:val="ListParagraph"/>
        <w:numPr>
          <w:ilvl w:val="0"/>
          <w:numId w:val="43"/>
        </w:numPr>
        <w:spacing w:after="160"/>
        <w:jc w:val="left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به تیم مجوز لازم جهت مشاهده دیتای </w:t>
      </w:r>
      <w:r w:rsidRPr="00E42560">
        <w:rPr>
          <w:szCs w:val="24"/>
          <w:shd w:val="clear" w:color="auto" w:fill="FFFFFF"/>
        </w:rPr>
        <w:t>sprint</w:t>
      </w:r>
      <w:r w:rsidRPr="00E4256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یا </w:t>
      </w:r>
      <w:r w:rsidR="00E42560">
        <w:rPr>
          <w:szCs w:val="24"/>
          <w:shd w:val="clear" w:color="auto" w:fill="FFFFFF"/>
        </w:rPr>
        <w:t>A</w:t>
      </w:r>
      <w:r w:rsidRPr="00E42560">
        <w:rPr>
          <w:szCs w:val="24"/>
          <w:shd w:val="clear" w:color="auto" w:fill="FFFFFF"/>
        </w:rPr>
        <w:t>rea</w:t>
      </w:r>
      <w:r w:rsidRPr="00E4256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را بدهیم.</w:t>
      </w:r>
    </w:p>
    <w:p w14:paraId="3576A567" w14:textId="6958237B" w:rsidR="00FA1607" w:rsidRPr="0058515F" w:rsidRDefault="00776074" w:rsidP="00F11232">
      <w:pPr>
        <w:rPr>
          <w:rFonts w:asciiTheme="majorBidi" w:hAnsiTheme="majorBidi"/>
          <w:sz w:val="10"/>
          <w:szCs w:val="10"/>
        </w:rPr>
      </w:pPr>
      <w:r w:rsidRPr="006A1996">
        <w:rPr>
          <w:rStyle w:val="Char0"/>
          <w:rFonts w:asciiTheme="minorHAnsi" w:hAnsiTheme="minorHAnsi"/>
          <w:b w:val="0"/>
          <w:bCs w:val="0"/>
          <w:noProof/>
          <w:rtl/>
          <w:lang w:bidi="ar-SA"/>
        </w:rPr>
        <w:drawing>
          <wp:anchor distT="0" distB="0" distL="114300" distR="114300" simplePos="0" relativeHeight="251974656" behindDoc="1" locked="0" layoutInCell="1" allowOverlap="1" wp14:anchorId="25D5057B" wp14:editId="54D3B237">
            <wp:simplePos x="0" y="0"/>
            <wp:positionH relativeFrom="margin">
              <wp:posOffset>5631815</wp:posOffset>
            </wp:positionH>
            <wp:positionV relativeFrom="paragraph">
              <wp:posOffset>133350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rFonts w:asciiTheme="minorHAnsi" w:hAnsiTheme="minorHAnsi"/>
          <w:b w:val="0"/>
          <w:bCs w:val="0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BEF3D8" wp14:editId="38E273C2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6581775" cy="819150"/>
                <wp:effectExtent l="0" t="0" r="28575" b="19050"/>
                <wp:wrapNone/>
                <wp:docPr id="38" name="Folded Corn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CAF8" id="Folded Corner 38" o:spid="_x0000_s1026" type="#_x0000_t65" style="position:absolute;margin-left:0;margin-top:.7pt;width:518.25pt;height:64.5pt;z-index:251972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5C43E296" w14:textId="55095497" w:rsidR="00DE6507" w:rsidRPr="00323889" w:rsidRDefault="00DE6507" w:rsidP="00DE6507">
      <w:pPr>
        <w:pStyle w:val="a0"/>
        <w:rPr>
          <w:shd w:val="clear" w:color="auto" w:fill="FFFFFF"/>
          <w:rtl/>
        </w:rPr>
      </w:pPr>
      <w:bookmarkStart w:id="19" w:name="_Toc63084389"/>
      <w:r>
        <w:rPr>
          <w:rFonts w:hint="cs"/>
          <w:shd w:val="clear" w:color="auto" w:fill="FFFFFF"/>
          <w:rtl/>
        </w:rPr>
        <w:t>نتیجه</w:t>
      </w:r>
      <w:bookmarkEnd w:id="19"/>
    </w:p>
    <w:p w14:paraId="290057CC" w14:textId="545BD803" w:rsidR="001716A5" w:rsidRPr="00DE6507" w:rsidRDefault="001716A5" w:rsidP="001716A5">
      <w:pPr>
        <w:rPr>
          <w:sz w:val="2"/>
          <w:szCs w:val="4"/>
          <w:rtl/>
        </w:rPr>
      </w:pPr>
    </w:p>
    <w:p w14:paraId="12613A74" w14:textId="48A4E56D" w:rsidR="00DE6507" w:rsidRPr="0058515F" w:rsidRDefault="00105433" w:rsidP="0058515F">
      <w:pPr>
        <w:pStyle w:val="ListParagraph"/>
        <w:numPr>
          <w:ilvl w:val="0"/>
          <w:numId w:val="45"/>
        </w:numPr>
        <w:spacing w:after="160"/>
        <w:rPr>
          <w:rFonts w:ascii="Segoe UI" w:hAnsi="Segoe UI"/>
          <w:sz w:val="27"/>
          <w:szCs w:val="27"/>
          <w:shd w:val="clear" w:color="auto" w:fill="FFFFFF"/>
        </w:rPr>
      </w:pPr>
      <w:r>
        <w:rPr>
          <w:rFonts w:ascii="Segoe UI" w:hAnsi="Segoe UI" w:hint="cs"/>
          <w:sz w:val="27"/>
          <w:szCs w:val="27"/>
          <w:shd w:val="clear" w:color="auto" w:fill="FFFFFF"/>
          <w:rtl/>
        </w:rPr>
        <w:t>برای ارائه دسترسی‌</w:t>
      </w:r>
      <w:r w:rsidR="00DE6507"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ها</w:t>
      </w:r>
      <w:r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 بر حسب نیاز از طریق ایجاد گروه‌</w:t>
      </w:r>
      <w:r w:rsidR="00DE6507"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های امنیتی در لایه </w:t>
      </w:r>
      <w:r w:rsidR="00DE6507" w:rsidRPr="00E42560">
        <w:rPr>
          <w:szCs w:val="24"/>
          <w:shd w:val="clear" w:color="auto" w:fill="FFFFFF"/>
        </w:rPr>
        <w:t>collection</w:t>
      </w:r>
      <w:r w:rsidR="00DE6507" w:rsidRPr="00E4256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="00DE6507"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یا </w:t>
      </w:r>
      <w:r w:rsidR="00DE6507" w:rsidRPr="00E42560">
        <w:rPr>
          <w:szCs w:val="24"/>
          <w:shd w:val="clear" w:color="auto" w:fill="FFFFFF"/>
        </w:rPr>
        <w:t>project</w:t>
      </w:r>
      <w:r w:rsidR="00DE6507" w:rsidRPr="00E42560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="00DE6507"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اقدام شود.</w:t>
      </w:r>
    </w:p>
    <w:p w14:paraId="370C38ED" w14:textId="77777777" w:rsidR="00DE6507" w:rsidRPr="0058515F" w:rsidRDefault="00DE6507" w:rsidP="0058515F">
      <w:pPr>
        <w:pStyle w:val="ListParagraph"/>
        <w:numPr>
          <w:ilvl w:val="0"/>
          <w:numId w:val="45"/>
        </w:numPr>
        <w:spacing w:after="160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افراد به گروه های امنیتی اضافه می‌شوند.</w:t>
      </w:r>
    </w:p>
    <w:p w14:paraId="6AF0AC32" w14:textId="77777777" w:rsidR="00DE6507" w:rsidRPr="0058515F" w:rsidRDefault="00DE6507" w:rsidP="0058515F">
      <w:pPr>
        <w:pStyle w:val="ListParagraph"/>
        <w:numPr>
          <w:ilvl w:val="0"/>
          <w:numId w:val="45"/>
        </w:numPr>
        <w:spacing w:after="160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گروه ای امنیتی به تیم ها انتساب داده می‌شوند.</w:t>
      </w:r>
    </w:p>
    <w:p w14:paraId="2E0ADAAC" w14:textId="55718CB9" w:rsidR="00DE6507" w:rsidRPr="0058515F" w:rsidRDefault="00DE6507" w:rsidP="00166223">
      <w:pPr>
        <w:pStyle w:val="ListParagraph"/>
        <w:numPr>
          <w:ilvl w:val="0"/>
          <w:numId w:val="45"/>
        </w:numPr>
        <w:spacing w:after="160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با استفاده از </w:t>
      </w:r>
      <w:r w:rsidR="00166223">
        <w:rPr>
          <w:szCs w:val="24"/>
          <w:shd w:val="clear" w:color="auto" w:fill="FFFFFF"/>
        </w:rPr>
        <w:t>A</w:t>
      </w:r>
      <w:r w:rsidRPr="00166223">
        <w:rPr>
          <w:szCs w:val="24"/>
          <w:shd w:val="clear" w:color="auto" w:fill="FFFFFF"/>
        </w:rPr>
        <w:t>rea</w:t>
      </w:r>
      <w:r w:rsidR="00EE6F0C">
        <w:rPr>
          <w:rFonts w:ascii="Segoe UI" w:hAnsi="Segoe UI" w:hint="cs"/>
          <w:szCs w:val="24"/>
          <w:shd w:val="clear" w:color="auto" w:fill="FFFFFF"/>
          <w:rtl/>
        </w:rPr>
        <w:t>‌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ها محصولات شکسته می‌شوند.</w:t>
      </w:r>
    </w:p>
    <w:p w14:paraId="7173D086" w14:textId="10E219E2" w:rsidR="00DE6507" w:rsidRPr="0058515F" w:rsidRDefault="00DE6507" w:rsidP="00166223">
      <w:pPr>
        <w:pStyle w:val="ListParagraph"/>
        <w:numPr>
          <w:ilvl w:val="0"/>
          <w:numId w:val="45"/>
        </w:numPr>
        <w:spacing w:after="160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برای ارائه دسترسی به تیم ها به منظور کار روی محصولات، تیم را به </w:t>
      </w:r>
      <w:r w:rsidR="00166223">
        <w:rPr>
          <w:szCs w:val="24"/>
          <w:shd w:val="clear" w:color="auto" w:fill="FFFFFF"/>
        </w:rPr>
        <w:t>A</w:t>
      </w:r>
      <w:r w:rsidRPr="00166223">
        <w:rPr>
          <w:szCs w:val="24"/>
          <w:shd w:val="clear" w:color="auto" w:fill="FFFFFF"/>
        </w:rPr>
        <w:t>rea</w:t>
      </w:r>
      <w:r w:rsidRPr="00166223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مورد نظر اضافه می‌کنیم.</w:t>
      </w:r>
    </w:p>
    <w:p w14:paraId="466C8A66" w14:textId="215FD113" w:rsidR="00BA53C7" w:rsidRPr="0058515F" w:rsidRDefault="00DE6507" w:rsidP="00EE6F0C">
      <w:pPr>
        <w:pStyle w:val="ListParagraph"/>
        <w:numPr>
          <w:ilvl w:val="0"/>
          <w:numId w:val="45"/>
        </w:numPr>
        <w:spacing w:after="160"/>
        <w:rPr>
          <w:rFonts w:ascii="Segoe UI" w:hAnsi="Segoe UI"/>
          <w:sz w:val="27"/>
          <w:szCs w:val="27"/>
          <w:shd w:val="clear" w:color="auto" w:fill="FFFFFF"/>
        </w:rPr>
      </w:pP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در صورتی که نیاز باشد تیم، به تمامی محصولات مربوط به </w:t>
      </w:r>
      <w:r w:rsidR="00166223">
        <w:rPr>
          <w:szCs w:val="24"/>
          <w:shd w:val="clear" w:color="auto" w:fill="FFFFFF"/>
        </w:rPr>
        <w:t>A</w:t>
      </w:r>
      <w:r w:rsidRPr="00166223">
        <w:rPr>
          <w:szCs w:val="24"/>
          <w:shd w:val="clear" w:color="auto" w:fill="FFFFFF"/>
        </w:rPr>
        <w:t>rea</w:t>
      </w:r>
      <w:r w:rsidRPr="00166223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 xml:space="preserve">مورد نظر دسترسی داشته باشد تیک فیلد </w:t>
      </w:r>
      <w:r w:rsidR="00EE6F0C">
        <w:rPr>
          <w:szCs w:val="24"/>
          <w:shd w:val="clear" w:color="auto" w:fill="FFFFFF"/>
        </w:rPr>
        <w:t>I</w:t>
      </w:r>
      <w:r w:rsidRPr="00166223">
        <w:rPr>
          <w:szCs w:val="24"/>
          <w:shd w:val="clear" w:color="auto" w:fill="FFFFFF"/>
        </w:rPr>
        <w:t>nclude</w:t>
      </w:r>
      <w:r w:rsidRPr="00166223">
        <w:rPr>
          <w:rFonts w:ascii="Segoe UI" w:hAnsi="Segoe UI"/>
          <w:szCs w:val="24"/>
          <w:shd w:val="clear" w:color="auto" w:fill="FFFFFF"/>
        </w:rPr>
        <w:t xml:space="preserve"> </w:t>
      </w:r>
      <w:r w:rsidR="00EE6F0C">
        <w:rPr>
          <w:szCs w:val="24"/>
          <w:shd w:val="clear" w:color="auto" w:fill="FFFFFF"/>
        </w:rPr>
        <w:t>S</w:t>
      </w:r>
      <w:r w:rsidRPr="00166223">
        <w:rPr>
          <w:szCs w:val="24"/>
          <w:shd w:val="clear" w:color="auto" w:fill="FFFFFF"/>
        </w:rPr>
        <w:t xml:space="preserve">ub </w:t>
      </w:r>
      <w:r w:rsidR="00EE6F0C">
        <w:rPr>
          <w:szCs w:val="24"/>
          <w:shd w:val="clear" w:color="auto" w:fill="FFFFFF"/>
        </w:rPr>
        <w:t>A</w:t>
      </w:r>
      <w:r w:rsidRPr="00166223">
        <w:rPr>
          <w:szCs w:val="24"/>
          <w:shd w:val="clear" w:color="auto" w:fill="FFFFFF"/>
        </w:rPr>
        <w:t>reas</w:t>
      </w:r>
      <w:r w:rsidRPr="00166223">
        <w:rPr>
          <w:rFonts w:ascii="Segoe UI" w:hAnsi="Segoe UI" w:hint="cs"/>
          <w:szCs w:val="24"/>
          <w:shd w:val="clear" w:color="auto" w:fill="FFFFFF"/>
          <w:rtl/>
        </w:rPr>
        <w:t xml:space="preserve"> </w:t>
      </w:r>
      <w:r w:rsidRPr="0058515F">
        <w:rPr>
          <w:rFonts w:ascii="Segoe UI" w:hAnsi="Segoe UI" w:hint="cs"/>
          <w:sz w:val="27"/>
          <w:szCs w:val="27"/>
          <w:shd w:val="clear" w:color="auto" w:fill="FFFFFF"/>
          <w:rtl/>
        </w:rPr>
        <w:t>را فعال کنید.</w:t>
      </w:r>
    </w:p>
    <w:sectPr w:rsidR="00BA53C7" w:rsidRPr="0058515F" w:rsidSect="009C7FDB">
      <w:headerReference w:type="default" r:id="rId13"/>
      <w:footerReference w:type="default" r:id="rId14"/>
      <w:footerReference w:type="first" r:id="rId15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A05A2" w14:textId="77777777" w:rsidR="006154D0" w:rsidRDefault="006154D0" w:rsidP="00136C83">
      <w:pPr>
        <w:spacing w:after="0" w:line="240" w:lineRule="auto"/>
      </w:pPr>
      <w:r>
        <w:separator/>
      </w:r>
    </w:p>
  </w:endnote>
  <w:endnote w:type="continuationSeparator" w:id="0">
    <w:p w14:paraId="6744E2CA" w14:textId="77777777" w:rsidR="006154D0" w:rsidRDefault="006154D0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38765F" w:rsidRPr="00E073C9" w:rsidRDefault="008C1351" w:rsidP="00DC72C6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1A0734B8">
              <wp:simplePos x="0" y="0"/>
              <wp:positionH relativeFrom="column">
                <wp:posOffset>-340360</wp:posOffset>
              </wp:positionH>
              <wp:positionV relativeFrom="paragraph">
                <wp:posOffset>-176530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172BC398" w:rsidR="0038765F" w:rsidRPr="00CF7590" w:rsidRDefault="0038765F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5D40A9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4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5D40A9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4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26.8pt;margin-top:-13.9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iQ7HxeIAAAAKAQAADwAAAGRycy9kb3du&#10;cmV2LnhtbEyPwU7CQBCG7ya+w2ZIvMGWGrDUbglpQkyMHkAu3rbdoW3oztbuAtWndzjpbSbz5Z/v&#10;z9aj7cQFB986UjCfRSCQKmdaqhUcPrbTBIQPmozuHKGCb/Swzu/vMp0ad6UdXvahFhxCPtUKmhD6&#10;VEpfNWi1n7keiW9HN1gdeB1qaQZ95XDbyTiKltLqlvhDo3ssGqxO+7NV8Fps3/WujG3y0xUvb8dN&#10;/3X4XCj1MBk3zyACjuEPhps+q0POTqU7k/GiUzBdPC4Z5SF+4g43Yp6sQJQK4lUEMs/k/wr5LwA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CJDsfF4gAAAAoBAAAPAAAAAAAAAAAAAAAA&#10;AIcEAABkcnMvZG93bnJldi54bWxQSwUGAAAAAAQABADzAAAAlgUAAAAA&#10;" filled="f" stroked="f" strokeweight=".5pt">
              <v:textbox>
                <w:txbxContent>
                  <w:p w14:paraId="70642063" w14:textId="172BC398" w:rsidR="0038765F" w:rsidRPr="00CF7590" w:rsidRDefault="0038765F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5D40A9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4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5D40A9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4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38765F" w:rsidRDefault="0038765F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29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">
              <v:shape id="Freeform 8" o:spid="_x0000_s1030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1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38765F" w:rsidRDefault="0038765F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2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4A49CE" w:rsidRDefault="00EC033D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EC033D" w:rsidRDefault="00EC033D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3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EC033D" w:rsidRDefault="00EC033D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="004A49CE"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5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="004A49CE"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="004A49CE"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6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4A49CE" w:rsidRDefault="004A49CE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34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mkLwQAAMMKAAAOAAAAZHJzL2Uyb0RvYy54bWysVttu4zYQfS/QfyD0WMDRxboacRaxYxcF&#10;0naBpOgzLVGWUElUSfqSXfTfOxxKspR1UG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4A49CE" w:rsidRDefault="004A49CE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F97FF" w14:textId="77777777" w:rsidR="006154D0" w:rsidRDefault="006154D0" w:rsidP="00136C83">
      <w:pPr>
        <w:spacing w:after="0" w:line="240" w:lineRule="auto"/>
      </w:pPr>
      <w:r>
        <w:separator/>
      </w:r>
    </w:p>
  </w:footnote>
  <w:footnote w:type="continuationSeparator" w:id="0">
    <w:p w14:paraId="55616F83" w14:textId="77777777" w:rsidR="006154D0" w:rsidRDefault="006154D0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63E66BDE" w:rsidR="00A43B06" w:rsidRPr="00F47569" w:rsidRDefault="00F47569" w:rsidP="00F47569">
    <w:pPr>
      <w:pStyle w:val="Header"/>
      <w:jc w:val="center"/>
      <w:rPr>
        <w:sz w:val="40"/>
        <w:szCs w:val="40"/>
        <w:rtl/>
      </w:rPr>
    </w:pPr>
    <w:r w:rsidRPr="00F47569">
      <w:rPr>
        <w:rFonts w:cs="B Titr"/>
        <w:b/>
        <w:bCs/>
        <w:color w:val="000000"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F40"/>
    <w:multiLevelType w:val="hybridMultilevel"/>
    <w:tmpl w:val="0D90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4FD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A19"/>
    <w:multiLevelType w:val="hybridMultilevel"/>
    <w:tmpl w:val="122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70DD"/>
    <w:multiLevelType w:val="hybridMultilevel"/>
    <w:tmpl w:val="5A32C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9B1"/>
    <w:multiLevelType w:val="hybridMultilevel"/>
    <w:tmpl w:val="F698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D4CF0"/>
    <w:multiLevelType w:val="hybridMultilevel"/>
    <w:tmpl w:val="F864C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D4900"/>
    <w:multiLevelType w:val="hybridMultilevel"/>
    <w:tmpl w:val="9EC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85D4D"/>
    <w:multiLevelType w:val="hybridMultilevel"/>
    <w:tmpl w:val="36A25F74"/>
    <w:lvl w:ilvl="0" w:tplc="1BF88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D283C"/>
    <w:multiLevelType w:val="hybridMultilevel"/>
    <w:tmpl w:val="93B4E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848A5"/>
    <w:multiLevelType w:val="hybridMultilevel"/>
    <w:tmpl w:val="713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E3005"/>
    <w:multiLevelType w:val="hybridMultilevel"/>
    <w:tmpl w:val="E80E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166FE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B79C4"/>
    <w:multiLevelType w:val="hybridMultilevel"/>
    <w:tmpl w:val="4D1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17071"/>
    <w:multiLevelType w:val="hybridMultilevel"/>
    <w:tmpl w:val="D43E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64802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6EBF"/>
    <w:multiLevelType w:val="hybridMultilevel"/>
    <w:tmpl w:val="C00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6B"/>
    <w:multiLevelType w:val="hybridMultilevel"/>
    <w:tmpl w:val="C8C0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37413"/>
    <w:multiLevelType w:val="hybridMultilevel"/>
    <w:tmpl w:val="6A42D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DE38F7"/>
    <w:multiLevelType w:val="hybridMultilevel"/>
    <w:tmpl w:val="203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401AE"/>
    <w:multiLevelType w:val="hybridMultilevel"/>
    <w:tmpl w:val="362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0512D"/>
    <w:multiLevelType w:val="hybridMultilevel"/>
    <w:tmpl w:val="E484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5099C"/>
    <w:multiLevelType w:val="hybridMultilevel"/>
    <w:tmpl w:val="CECCE09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 w15:restartNumberingAfterBreak="0">
    <w:nsid w:val="4430333E"/>
    <w:multiLevelType w:val="hybridMultilevel"/>
    <w:tmpl w:val="1B2C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FE9"/>
    <w:multiLevelType w:val="hybridMultilevel"/>
    <w:tmpl w:val="4224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44FC6"/>
    <w:multiLevelType w:val="hybridMultilevel"/>
    <w:tmpl w:val="6BECA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D0F57"/>
    <w:multiLevelType w:val="hybridMultilevel"/>
    <w:tmpl w:val="730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73D8D"/>
    <w:multiLevelType w:val="hybridMultilevel"/>
    <w:tmpl w:val="0A4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33426"/>
    <w:multiLevelType w:val="hybridMultilevel"/>
    <w:tmpl w:val="8FB23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75F18"/>
    <w:multiLevelType w:val="hybridMultilevel"/>
    <w:tmpl w:val="C254CBB0"/>
    <w:lvl w:ilvl="0" w:tplc="0409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9" w15:restartNumberingAfterBreak="0">
    <w:nsid w:val="567A42F3"/>
    <w:multiLevelType w:val="hybridMultilevel"/>
    <w:tmpl w:val="540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8D3DFE"/>
    <w:multiLevelType w:val="hybridMultilevel"/>
    <w:tmpl w:val="EC947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474A2"/>
    <w:multiLevelType w:val="hybridMultilevel"/>
    <w:tmpl w:val="7A385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D283D"/>
    <w:multiLevelType w:val="hybridMultilevel"/>
    <w:tmpl w:val="BE2E9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B123D"/>
    <w:multiLevelType w:val="hybridMultilevel"/>
    <w:tmpl w:val="B9A45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1F695B"/>
    <w:multiLevelType w:val="hybridMultilevel"/>
    <w:tmpl w:val="357A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742E2"/>
    <w:multiLevelType w:val="hybridMultilevel"/>
    <w:tmpl w:val="3142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16567"/>
    <w:multiLevelType w:val="hybridMultilevel"/>
    <w:tmpl w:val="D95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421C4"/>
    <w:multiLevelType w:val="hybridMultilevel"/>
    <w:tmpl w:val="BF42C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54701A8"/>
    <w:multiLevelType w:val="hybridMultilevel"/>
    <w:tmpl w:val="65B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77143"/>
    <w:multiLevelType w:val="hybridMultilevel"/>
    <w:tmpl w:val="A314E886"/>
    <w:lvl w:ilvl="0" w:tplc="03448C5E">
      <w:start w:val="1"/>
      <w:numFmt w:val="decimal"/>
      <w:lvlText w:val="%1-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1" w15:restartNumberingAfterBreak="0">
    <w:nsid w:val="79186D8D"/>
    <w:multiLevelType w:val="hybridMultilevel"/>
    <w:tmpl w:val="2B0E3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F7741"/>
    <w:multiLevelType w:val="hybridMultilevel"/>
    <w:tmpl w:val="14426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5178B"/>
    <w:multiLevelType w:val="hybridMultilevel"/>
    <w:tmpl w:val="F80CAE66"/>
    <w:lvl w:ilvl="0" w:tplc="D49E3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212C4"/>
    <w:multiLevelType w:val="hybridMultilevel"/>
    <w:tmpl w:val="53D0B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"/>
  </w:num>
  <w:num w:numId="3">
    <w:abstractNumId w:val="6"/>
  </w:num>
  <w:num w:numId="4">
    <w:abstractNumId w:val="17"/>
  </w:num>
  <w:num w:numId="5">
    <w:abstractNumId w:val="40"/>
  </w:num>
  <w:num w:numId="6">
    <w:abstractNumId w:val="33"/>
  </w:num>
  <w:num w:numId="7">
    <w:abstractNumId w:val="26"/>
  </w:num>
  <w:num w:numId="8">
    <w:abstractNumId w:val="10"/>
  </w:num>
  <w:num w:numId="9">
    <w:abstractNumId w:val="23"/>
  </w:num>
  <w:num w:numId="10">
    <w:abstractNumId w:val="15"/>
  </w:num>
  <w:num w:numId="11">
    <w:abstractNumId w:val="3"/>
  </w:num>
  <w:num w:numId="12">
    <w:abstractNumId w:val="41"/>
  </w:num>
  <w:num w:numId="13">
    <w:abstractNumId w:val="31"/>
  </w:num>
  <w:num w:numId="14">
    <w:abstractNumId w:val="11"/>
  </w:num>
  <w:num w:numId="15">
    <w:abstractNumId w:val="14"/>
  </w:num>
  <w:num w:numId="16">
    <w:abstractNumId w:val="1"/>
  </w:num>
  <w:num w:numId="17">
    <w:abstractNumId w:val="32"/>
  </w:num>
  <w:num w:numId="18">
    <w:abstractNumId w:val="5"/>
  </w:num>
  <w:num w:numId="19">
    <w:abstractNumId w:val="27"/>
  </w:num>
  <w:num w:numId="20">
    <w:abstractNumId w:val="28"/>
  </w:num>
  <w:num w:numId="21">
    <w:abstractNumId w:val="37"/>
  </w:num>
  <w:num w:numId="22">
    <w:abstractNumId w:val="30"/>
  </w:num>
  <w:num w:numId="23">
    <w:abstractNumId w:val="8"/>
  </w:num>
  <w:num w:numId="24">
    <w:abstractNumId w:val="16"/>
  </w:num>
  <w:num w:numId="25">
    <w:abstractNumId w:val="42"/>
  </w:num>
  <w:num w:numId="26">
    <w:abstractNumId w:val="24"/>
  </w:num>
  <w:num w:numId="27">
    <w:abstractNumId w:val="22"/>
  </w:num>
  <w:num w:numId="28">
    <w:abstractNumId w:val="44"/>
  </w:num>
  <w:num w:numId="29">
    <w:abstractNumId w:val="34"/>
  </w:num>
  <w:num w:numId="30">
    <w:abstractNumId w:val="9"/>
  </w:num>
  <w:num w:numId="31">
    <w:abstractNumId w:val="35"/>
  </w:num>
  <w:num w:numId="32">
    <w:abstractNumId w:val="36"/>
  </w:num>
  <w:num w:numId="33">
    <w:abstractNumId w:val="29"/>
  </w:num>
  <w:num w:numId="34">
    <w:abstractNumId w:val="21"/>
  </w:num>
  <w:num w:numId="35">
    <w:abstractNumId w:val="18"/>
  </w:num>
  <w:num w:numId="36">
    <w:abstractNumId w:val="20"/>
  </w:num>
  <w:num w:numId="37">
    <w:abstractNumId w:val="12"/>
  </w:num>
  <w:num w:numId="38">
    <w:abstractNumId w:val="39"/>
  </w:num>
  <w:num w:numId="39">
    <w:abstractNumId w:val="13"/>
  </w:num>
  <w:num w:numId="40">
    <w:abstractNumId w:val="25"/>
  </w:num>
  <w:num w:numId="41">
    <w:abstractNumId w:val="2"/>
  </w:num>
  <w:num w:numId="42">
    <w:abstractNumId w:val="0"/>
  </w:num>
  <w:num w:numId="43">
    <w:abstractNumId w:val="7"/>
  </w:num>
  <w:num w:numId="44">
    <w:abstractNumId w:val="43"/>
  </w:num>
  <w:num w:numId="4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4CBE"/>
    <w:rsid w:val="000102C0"/>
    <w:rsid w:val="00011501"/>
    <w:rsid w:val="00014450"/>
    <w:rsid w:val="000251D5"/>
    <w:rsid w:val="0002642B"/>
    <w:rsid w:val="0002688D"/>
    <w:rsid w:val="00026A98"/>
    <w:rsid w:val="00030C48"/>
    <w:rsid w:val="00031DF6"/>
    <w:rsid w:val="00033ADF"/>
    <w:rsid w:val="00035BDB"/>
    <w:rsid w:val="00036970"/>
    <w:rsid w:val="00040FDF"/>
    <w:rsid w:val="0004669F"/>
    <w:rsid w:val="00047B80"/>
    <w:rsid w:val="00052638"/>
    <w:rsid w:val="00054A2D"/>
    <w:rsid w:val="000561D0"/>
    <w:rsid w:val="0006059F"/>
    <w:rsid w:val="000608EF"/>
    <w:rsid w:val="00061E91"/>
    <w:rsid w:val="00073CEF"/>
    <w:rsid w:val="00082416"/>
    <w:rsid w:val="0008692E"/>
    <w:rsid w:val="0009384C"/>
    <w:rsid w:val="000943EE"/>
    <w:rsid w:val="000A211E"/>
    <w:rsid w:val="000A5BED"/>
    <w:rsid w:val="000B27CB"/>
    <w:rsid w:val="000B2A17"/>
    <w:rsid w:val="000B437D"/>
    <w:rsid w:val="000B734D"/>
    <w:rsid w:val="000C1E4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C0"/>
    <w:rsid w:val="00103B82"/>
    <w:rsid w:val="00105433"/>
    <w:rsid w:val="00105FEE"/>
    <w:rsid w:val="0010629C"/>
    <w:rsid w:val="00107B77"/>
    <w:rsid w:val="00107F2E"/>
    <w:rsid w:val="00116587"/>
    <w:rsid w:val="001173EB"/>
    <w:rsid w:val="001218A7"/>
    <w:rsid w:val="0013168C"/>
    <w:rsid w:val="00132FFC"/>
    <w:rsid w:val="0013483B"/>
    <w:rsid w:val="00134FE0"/>
    <w:rsid w:val="00136C83"/>
    <w:rsid w:val="00136F8F"/>
    <w:rsid w:val="001449AE"/>
    <w:rsid w:val="00147FBF"/>
    <w:rsid w:val="001517DC"/>
    <w:rsid w:val="00153718"/>
    <w:rsid w:val="00153E74"/>
    <w:rsid w:val="00166223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54E8"/>
    <w:rsid w:val="001A5C80"/>
    <w:rsid w:val="001A6CE4"/>
    <w:rsid w:val="001A73FD"/>
    <w:rsid w:val="001B11AA"/>
    <w:rsid w:val="001B1833"/>
    <w:rsid w:val="001B55B2"/>
    <w:rsid w:val="001C02C0"/>
    <w:rsid w:val="001C638C"/>
    <w:rsid w:val="001D1DE8"/>
    <w:rsid w:val="001E0C46"/>
    <w:rsid w:val="001E1F2C"/>
    <w:rsid w:val="001E26C8"/>
    <w:rsid w:val="001E6659"/>
    <w:rsid w:val="001E72F5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5E1"/>
    <w:rsid w:val="00222C8F"/>
    <w:rsid w:val="00222DBA"/>
    <w:rsid w:val="00226E29"/>
    <w:rsid w:val="002313A7"/>
    <w:rsid w:val="002338DC"/>
    <w:rsid w:val="002338F8"/>
    <w:rsid w:val="00237039"/>
    <w:rsid w:val="002405B2"/>
    <w:rsid w:val="00244D85"/>
    <w:rsid w:val="0024655C"/>
    <w:rsid w:val="002467E7"/>
    <w:rsid w:val="0025077C"/>
    <w:rsid w:val="00250F7A"/>
    <w:rsid w:val="00251569"/>
    <w:rsid w:val="0025288D"/>
    <w:rsid w:val="00252C6A"/>
    <w:rsid w:val="002541BD"/>
    <w:rsid w:val="00255FB4"/>
    <w:rsid w:val="00257718"/>
    <w:rsid w:val="00262E9E"/>
    <w:rsid w:val="00266846"/>
    <w:rsid w:val="00267EBA"/>
    <w:rsid w:val="00272464"/>
    <w:rsid w:val="00277837"/>
    <w:rsid w:val="00283F9A"/>
    <w:rsid w:val="00290200"/>
    <w:rsid w:val="002A0110"/>
    <w:rsid w:val="002A4F9E"/>
    <w:rsid w:val="002A63C2"/>
    <w:rsid w:val="002C05DD"/>
    <w:rsid w:val="002C26F1"/>
    <w:rsid w:val="002D407D"/>
    <w:rsid w:val="002D40F0"/>
    <w:rsid w:val="002D6F18"/>
    <w:rsid w:val="002E2E94"/>
    <w:rsid w:val="002E3050"/>
    <w:rsid w:val="002E67F1"/>
    <w:rsid w:val="002E6A23"/>
    <w:rsid w:val="002F1825"/>
    <w:rsid w:val="00300077"/>
    <w:rsid w:val="00300F3F"/>
    <w:rsid w:val="00301357"/>
    <w:rsid w:val="00304FA8"/>
    <w:rsid w:val="00324389"/>
    <w:rsid w:val="003267DE"/>
    <w:rsid w:val="003326D8"/>
    <w:rsid w:val="0033597E"/>
    <w:rsid w:val="0033689A"/>
    <w:rsid w:val="003369E8"/>
    <w:rsid w:val="00347E60"/>
    <w:rsid w:val="003564F7"/>
    <w:rsid w:val="00363B8F"/>
    <w:rsid w:val="003718BB"/>
    <w:rsid w:val="003738E7"/>
    <w:rsid w:val="00373C14"/>
    <w:rsid w:val="00373DB2"/>
    <w:rsid w:val="003776C1"/>
    <w:rsid w:val="0038058B"/>
    <w:rsid w:val="0038157B"/>
    <w:rsid w:val="00382259"/>
    <w:rsid w:val="00385BA6"/>
    <w:rsid w:val="0038664B"/>
    <w:rsid w:val="0038765F"/>
    <w:rsid w:val="00392C80"/>
    <w:rsid w:val="003960D2"/>
    <w:rsid w:val="00396EB8"/>
    <w:rsid w:val="0039765A"/>
    <w:rsid w:val="003A4300"/>
    <w:rsid w:val="003A4B72"/>
    <w:rsid w:val="003A652F"/>
    <w:rsid w:val="003B052A"/>
    <w:rsid w:val="003C7FB0"/>
    <w:rsid w:val="003D47CB"/>
    <w:rsid w:val="003E191D"/>
    <w:rsid w:val="003E1F79"/>
    <w:rsid w:val="003E37CD"/>
    <w:rsid w:val="003E44E2"/>
    <w:rsid w:val="003E76EF"/>
    <w:rsid w:val="003E7D15"/>
    <w:rsid w:val="003F0063"/>
    <w:rsid w:val="003F26E5"/>
    <w:rsid w:val="003F2726"/>
    <w:rsid w:val="003F2DE9"/>
    <w:rsid w:val="003F5116"/>
    <w:rsid w:val="003F584E"/>
    <w:rsid w:val="00400570"/>
    <w:rsid w:val="00400AB1"/>
    <w:rsid w:val="00400FC9"/>
    <w:rsid w:val="004050B1"/>
    <w:rsid w:val="004116B7"/>
    <w:rsid w:val="0041765A"/>
    <w:rsid w:val="00425CE9"/>
    <w:rsid w:val="00425EAC"/>
    <w:rsid w:val="0042768B"/>
    <w:rsid w:val="00431950"/>
    <w:rsid w:val="00433621"/>
    <w:rsid w:val="00434FFA"/>
    <w:rsid w:val="0044284A"/>
    <w:rsid w:val="004501F7"/>
    <w:rsid w:val="004551A1"/>
    <w:rsid w:val="0045752C"/>
    <w:rsid w:val="00457C60"/>
    <w:rsid w:val="00457D7C"/>
    <w:rsid w:val="00467183"/>
    <w:rsid w:val="00472BD5"/>
    <w:rsid w:val="004800C2"/>
    <w:rsid w:val="004800FD"/>
    <w:rsid w:val="00482155"/>
    <w:rsid w:val="004840A3"/>
    <w:rsid w:val="0048418A"/>
    <w:rsid w:val="00484467"/>
    <w:rsid w:val="00484C52"/>
    <w:rsid w:val="00484CB9"/>
    <w:rsid w:val="00486288"/>
    <w:rsid w:val="004903EE"/>
    <w:rsid w:val="00490452"/>
    <w:rsid w:val="00497CBF"/>
    <w:rsid w:val="004A1BF8"/>
    <w:rsid w:val="004A49CE"/>
    <w:rsid w:val="004B0372"/>
    <w:rsid w:val="004C1C79"/>
    <w:rsid w:val="004C308F"/>
    <w:rsid w:val="004C7300"/>
    <w:rsid w:val="004C797B"/>
    <w:rsid w:val="004D3532"/>
    <w:rsid w:val="004D6BD7"/>
    <w:rsid w:val="004E66E7"/>
    <w:rsid w:val="004E6DF7"/>
    <w:rsid w:val="004F2212"/>
    <w:rsid w:val="004F4367"/>
    <w:rsid w:val="004F5439"/>
    <w:rsid w:val="004F5EB5"/>
    <w:rsid w:val="004F716D"/>
    <w:rsid w:val="00502268"/>
    <w:rsid w:val="00504625"/>
    <w:rsid w:val="0051318A"/>
    <w:rsid w:val="005149AE"/>
    <w:rsid w:val="00515343"/>
    <w:rsid w:val="005154E0"/>
    <w:rsid w:val="005175D5"/>
    <w:rsid w:val="00517BFC"/>
    <w:rsid w:val="00521BFA"/>
    <w:rsid w:val="00523E56"/>
    <w:rsid w:val="00525CD8"/>
    <w:rsid w:val="00527869"/>
    <w:rsid w:val="00527DAE"/>
    <w:rsid w:val="00535C9B"/>
    <w:rsid w:val="00536A9F"/>
    <w:rsid w:val="00540A2E"/>
    <w:rsid w:val="00541254"/>
    <w:rsid w:val="005421DA"/>
    <w:rsid w:val="00546AB3"/>
    <w:rsid w:val="00547037"/>
    <w:rsid w:val="00551364"/>
    <w:rsid w:val="005523E5"/>
    <w:rsid w:val="005549BC"/>
    <w:rsid w:val="0055685F"/>
    <w:rsid w:val="00557228"/>
    <w:rsid w:val="00565160"/>
    <w:rsid w:val="00567A3E"/>
    <w:rsid w:val="005716B8"/>
    <w:rsid w:val="0057427B"/>
    <w:rsid w:val="00582D85"/>
    <w:rsid w:val="0058515F"/>
    <w:rsid w:val="00597CA8"/>
    <w:rsid w:val="005A1E43"/>
    <w:rsid w:val="005A60EA"/>
    <w:rsid w:val="005B3D2C"/>
    <w:rsid w:val="005B4975"/>
    <w:rsid w:val="005B6D7D"/>
    <w:rsid w:val="005C05DC"/>
    <w:rsid w:val="005C2F3C"/>
    <w:rsid w:val="005C7095"/>
    <w:rsid w:val="005D2553"/>
    <w:rsid w:val="005D40A9"/>
    <w:rsid w:val="005D4880"/>
    <w:rsid w:val="005E09BE"/>
    <w:rsid w:val="005E11B2"/>
    <w:rsid w:val="005E1FEE"/>
    <w:rsid w:val="005E4ACD"/>
    <w:rsid w:val="005E5882"/>
    <w:rsid w:val="005F0D78"/>
    <w:rsid w:val="005F1152"/>
    <w:rsid w:val="005F28AE"/>
    <w:rsid w:val="005F38BE"/>
    <w:rsid w:val="0060059B"/>
    <w:rsid w:val="00600B1C"/>
    <w:rsid w:val="00601B43"/>
    <w:rsid w:val="00602253"/>
    <w:rsid w:val="006032B4"/>
    <w:rsid w:val="0061295A"/>
    <w:rsid w:val="00613AA4"/>
    <w:rsid w:val="006154D0"/>
    <w:rsid w:val="0061720B"/>
    <w:rsid w:val="00617840"/>
    <w:rsid w:val="0062089B"/>
    <w:rsid w:val="006212B5"/>
    <w:rsid w:val="00621756"/>
    <w:rsid w:val="006229FA"/>
    <w:rsid w:val="006244C0"/>
    <w:rsid w:val="006251FD"/>
    <w:rsid w:val="0063086A"/>
    <w:rsid w:val="00634FBC"/>
    <w:rsid w:val="00636E65"/>
    <w:rsid w:val="00637548"/>
    <w:rsid w:val="00640168"/>
    <w:rsid w:val="00640FEE"/>
    <w:rsid w:val="006479D4"/>
    <w:rsid w:val="00650D6E"/>
    <w:rsid w:val="00650FBF"/>
    <w:rsid w:val="00651390"/>
    <w:rsid w:val="00652F77"/>
    <w:rsid w:val="00657C6C"/>
    <w:rsid w:val="00661786"/>
    <w:rsid w:val="0066283F"/>
    <w:rsid w:val="0067014A"/>
    <w:rsid w:val="006750AE"/>
    <w:rsid w:val="00682AEB"/>
    <w:rsid w:val="006852EA"/>
    <w:rsid w:val="0069012F"/>
    <w:rsid w:val="0069713B"/>
    <w:rsid w:val="0069781D"/>
    <w:rsid w:val="00697E93"/>
    <w:rsid w:val="006A1996"/>
    <w:rsid w:val="006A35DB"/>
    <w:rsid w:val="006A4F8A"/>
    <w:rsid w:val="006A7D73"/>
    <w:rsid w:val="006B0B4B"/>
    <w:rsid w:val="006B1835"/>
    <w:rsid w:val="006B657A"/>
    <w:rsid w:val="006B6CF3"/>
    <w:rsid w:val="006B7D0E"/>
    <w:rsid w:val="006C28C8"/>
    <w:rsid w:val="006C5BBF"/>
    <w:rsid w:val="006D3BD1"/>
    <w:rsid w:val="006E2490"/>
    <w:rsid w:val="006E45D8"/>
    <w:rsid w:val="006F1F56"/>
    <w:rsid w:val="006F5599"/>
    <w:rsid w:val="006F6E8D"/>
    <w:rsid w:val="006F7FB7"/>
    <w:rsid w:val="00703D53"/>
    <w:rsid w:val="0070465C"/>
    <w:rsid w:val="00704F5B"/>
    <w:rsid w:val="00705285"/>
    <w:rsid w:val="0071049F"/>
    <w:rsid w:val="00711CB3"/>
    <w:rsid w:val="00717516"/>
    <w:rsid w:val="00721EE2"/>
    <w:rsid w:val="0072274E"/>
    <w:rsid w:val="007309B7"/>
    <w:rsid w:val="007322E0"/>
    <w:rsid w:val="007330B0"/>
    <w:rsid w:val="00737B82"/>
    <w:rsid w:val="00741333"/>
    <w:rsid w:val="007415E0"/>
    <w:rsid w:val="0074173C"/>
    <w:rsid w:val="0074273B"/>
    <w:rsid w:val="00742C8F"/>
    <w:rsid w:val="00747456"/>
    <w:rsid w:val="007513D9"/>
    <w:rsid w:val="00754C72"/>
    <w:rsid w:val="007557E9"/>
    <w:rsid w:val="00760220"/>
    <w:rsid w:val="00763D3A"/>
    <w:rsid w:val="0076586A"/>
    <w:rsid w:val="00772C09"/>
    <w:rsid w:val="00776074"/>
    <w:rsid w:val="007774A0"/>
    <w:rsid w:val="007811B9"/>
    <w:rsid w:val="00782E78"/>
    <w:rsid w:val="00786400"/>
    <w:rsid w:val="00790F03"/>
    <w:rsid w:val="007A0A9E"/>
    <w:rsid w:val="007A5237"/>
    <w:rsid w:val="007A6767"/>
    <w:rsid w:val="007A69D2"/>
    <w:rsid w:val="007B292C"/>
    <w:rsid w:val="007B5BCE"/>
    <w:rsid w:val="007B6787"/>
    <w:rsid w:val="007B7200"/>
    <w:rsid w:val="007C223E"/>
    <w:rsid w:val="007D51F7"/>
    <w:rsid w:val="007D6223"/>
    <w:rsid w:val="007D74E9"/>
    <w:rsid w:val="007E0883"/>
    <w:rsid w:val="007E2B11"/>
    <w:rsid w:val="007E6693"/>
    <w:rsid w:val="007E6BF9"/>
    <w:rsid w:val="008057A9"/>
    <w:rsid w:val="00806FBB"/>
    <w:rsid w:val="00815099"/>
    <w:rsid w:val="008206F8"/>
    <w:rsid w:val="008212CC"/>
    <w:rsid w:val="00826722"/>
    <w:rsid w:val="00830EA5"/>
    <w:rsid w:val="008314B0"/>
    <w:rsid w:val="0083333F"/>
    <w:rsid w:val="00841753"/>
    <w:rsid w:val="008429BD"/>
    <w:rsid w:val="008463A0"/>
    <w:rsid w:val="008478E5"/>
    <w:rsid w:val="008500D2"/>
    <w:rsid w:val="00853BB9"/>
    <w:rsid w:val="0086060E"/>
    <w:rsid w:val="00863A75"/>
    <w:rsid w:val="0086779E"/>
    <w:rsid w:val="00877A75"/>
    <w:rsid w:val="00882295"/>
    <w:rsid w:val="00884978"/>
    <w:rsid w:val="00886C66"/>
    <w:rsid w:val="0089124F"/>
    <w:rsid w:val="00892E71"/>
    <w:rsid w:val="008962F0"/>
    <w:rsid w:val="008A2777"/>
    <w:rsid w:val="008A4A3D"/>
    <w:rsid w:val="008A6F27"/>
    <w:rsid w:val="008B0078"/>
    <w:rsid w:val="008B0A60"/>
    <w:rsid w:val="008B0C82"/>
    <w:rsid w:val="008B0DC5"/>
    <w:rsid w:val="008B1FBA"/>
    <w:rsid w:val="008B38CE"/>
    <w:rsid w:val="008B3C32"/>
    <w:rsid w:val="008B4FF9"/>
    <w:rsid w:val="008B675E"/>
    <w:rsid w:val="008B681C"/>
    <w:rsid w:val="008C08E3"/>
    <w:rsid w:val="008C0B35"/>
    <w:rsid w:val="008C1351"/>
    <w:rsid w:val="008C1A22"/>
    <w:rsid w:val="008C2D95"/>
    <w:rsid w:val="008E2737"/>
    <w:rsid w:val="008F3C08"/>
    <w:rsid w:val="008F6C79"/>
    <w:rsid w:val="008F7638"/>
    <w:rsid w:val="00902FFA"/>
    <w:rsid w:val="0090526C"/>
    <w:rsid w:val="00916AEF"/>
    <w:rsid w:val="00927D15"/>
    <w:rsid w:val="00932502"/>
    <w:rsid w:val="0093344C"/>
    <w:rsid w:val="00933FFF"/>
    <w:rsid w:val="009361D5"/>
    <w:rsid w:val="00936BC0"/>
    <w:rsid w:val="009407D0"/>
    <w:rsid w:val="00944332"/>
    <w:rsid w:val="00947673"/>
    <w:rsid w:val="00947F99"/>
    <w:rsid w:val="00950F66"/>
    <w:rsid w:val="009558D3"/>
    <w:rsid w:val="00956F34"/>
    <w:rsid w:val="00961FE5"/>
    <w:rsid w:val="009664A1"/>
    <w:rsid w:val="00972391"/>
    <w:rsid w:val="00974595"/>
    <w:rsid w:val="0097476E"/>
    <w:rsid w:val="009770A2"/>
    <w:rsid w:val="009941BA"/>
    <w:rsid w:val="00995A7A"/>
    <w:rsid w:val="009A13F4"/>
    <w:rsid w:val="009A1F94"/>
    <w:rsid w:val="009A357F"/>
    <w:rsid w:val="009C61BA"/>
    <w:rsid w:val="009C7FDB"/>
    <w:rsid w:val="009D3F03"/>
    <w:rsid w:val="009D7CB0"/>
    <w:rsid w:val="009E21E7"/>
    <w:rsid w:val="009E343F"/>
    <w:rsid w:val="009E73BA"/>
    <w:rsid w:val="009F6D63"/>
    <w:rsid w:val="00A0171B"/>
    <w:rsid w:val="00A03B26"/>
    <w:rsid w:val="00A2086C"/>
    <w:rsid w:val="00A22BE4"/>
    <w:rsid w:val="00A37B2D"/>
    <w:rsid w:val="00A4195D"/>
    <w:rsid w:val="00A41D02"/>
    <w:rsid w:val="00A43B06"/>
    <w:rsid w:val="00A464FE"/>
    <w:rsid w:val="00A6295F"/>
    <w:rsid w:val="00A63320"/>
    <w:rsid w:val="00A71C1F"/>
    <w:rsid w:val="00A745D8"/>
    <w:rsid w:val="00A7797F"/>
    <w:rsid w:val="00A82C2D"/>
    <w:rsid w:val="00A84319"/>
    <w:rsid w:val="00A96066"/>
    <w:rsid w:val="00AA19A6"/>
    <w:rsid w:val="00AA2E1E"/>
    <w:rsid w:val="00AA3A9A"/>
    <w:rsid w:val="00AA4E78"/>
    <w:rsid w:val="00AA5159"/>
    <w:rsid w:val="00AB087D"/>
    <w:rsid w:val="00AC5DE9"/>
    <w:rsid w:val="00AD23B0"/>
    <w:rsid w:val="00AD28A7"/>
    <w:rsid w:val="00AD52B3"/>
    <w:rsid w:val="00AD5C7A"/>
    <w:rsid w:val="00AD6324"/>
    <w:rsid w:val="00AD659F"/>
    <w:rsid w:val="00AD7E56"/>
    <w:rsid w:val="00AE4396"/>
    <w:rsid w:val="00AF012A"/>
    <w:rsid w:val="00AF1070"/>
    <w:rsid w:val="00AF2B28"/>
    <w:rsid w:val="00AF2F48"/>
    <w:rsid w:val="00B00896"/>
    <w:rsid w:val="00B00A3E"/>
    <w:rsid w:val="00B01DDC"/>
    <w:rsid w:val="00B0255E"/>
    <w:rsid w:val="00B0434F"/>
    <w:rsid w:val="00B049E6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567E"/>
    <w:rsid w:val="00B52A18"/>
    <w:rsid w:val="00B53C7A"/>
    <w:rsid w:val="00B55D38"/>
    <w:rsid w:val="00B62365"/>
    <w:rsid w:val="00B631CC"/>
    <w:rsid w:val="00B65F2D"/>
    <w:rsid w:val="00B7165F"/>
    <w:rsid w:val="00B717E9"/>
    <w:rsid w:val="00B758CB"/>
    <w:rsid w:val="00B75F5A"/>
    <w:rsid w:val="00B77062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BF66F6"/>
    <w:rsid w:val="00C01D24"/>
    <w:rsid w:val="00C04B7B"/>
    <w:rsid w:val="00C12168"/>
    <w:rsid w:val="00C13F32"/>
    <w:rsid w:val="00C25B6F"/>
    <w:rsid w:val="00C27BD2"/>
    <w:rsid w:val="00C36036"/>
    <w:rsid w:val="00C362D9"/>
    <w:rsid w:val="00C37E09"/>
    <w:rsid w:val="00C4141B"/>
    <w:rsid w:val="00C41FAF"/>
    <w:rsid w:val="00C44C4F"/>
    <w:rsid w:val="00C46207"/>
    <w:rsid w:val="00C56E46"/>
    <w:rsid w:val="00C604B5"/>
    <w:rsid w:val="00C62697"/>
    <w:rsid w:val="00C6276F"/>
    <w:rsid w:val="00C63340"/>
    <w:rsid w:val="00C63509"/>
    <w:rsid w:val="00C665B6"/>
    <w:rsid w:val="00C71D24"/>
    <w:rsid w:val="00C72F99"/>
    <w:rsid w:val="00C74C11"/>
    <w:rsid w:val="00C82301"/>
    <w:rsid w:val="00C83D98"/>
    <w:rsid w:val="00C85D13"/>
    <w:rsid w:val="00C86759"/>
    <w:rsid w:val="00C92AF9"/>
    <w:rsid w:val="00CA04E7"/>
    <w:rsid w:val="00CA0DEE"/>
    <w:rsid w:val="00CA2A17"/>
    <w:rsid w:val="00CA4DB9"/>
    <w:rsid w:val="00CA6FB2"/>
    <w:rsid w:val="00CB3005"/>
    <w:rsid w:val="00CB5411"/>
    <w:rsid w:val="00CC0DC9"/>
    <w:rsid w:val="00CD03A0"/>
    <w:rsid w:val="00CD1BDB"/>
    <w:rsid w:val="00CD5379"/>
    <w:rsid w:val="00CD65D8"/>
    <w:rsid w:val="00CD6932"/>
    <w:rsid w:val="00CF7590"/>
    <w:rsid w:val="00CF789A"/>
    <w:rsid w:val="00D05370"/>
    <w:rsid w:val="00D12F2D"/>
    <w:rsid w:val="00D13B10"/>
    <w:rsid w:val="00D14B32"/>
    <w:rsid w:val="00D14FD9"/>
    <w:rsid w:val="00D15F86"/>
    <w:rsid w:val="00D219CF"/>
    <w:rsid w:val="00D2273E"/>
    <w:rsid w:val="00D22AC9"/>
    <w:rsid w:val="00D23074"/>
    <w:rsid w:val="00D4426D"/>
    <w:rsid w:val="00D468BC"/>
    <w:rsid w:val="00D46B1C"/>
    <w:rsid w:val="00D5188A"/>
    <w:rsid w:val="00D55ED3"/>
    <w:rsid w:val="00D57533"/>
    <w:rsid w:val="00D6082E"/>
    <w:rsid w:val="00D80097"/>
    <w:rsid w:val="00D8714C"/>
    <w:rsid w:val="00D922AB"/>
    <w:rsid w:val="00D961E4"/>
    <w:rsid w:val="00DA0B05"/>
    <w:rsid w:val="00DA12BF"/>
    <w:rsid w:val="00DA269C"/>
    <w:rsid w:val="00DA730A"/>
    <w:rsid w:val="00DA7D5C"/>
    <w:rsid w:val="00DB1538"/>
    <w:rsid w:val="00DB2665"/>
    <w:rsid w:val="00DC2FEB"/>
    <w:rsid w:val="00DD29D4"/>
    <w:rsid w:val="00DD2AB4"/>
    <w:rsid w:val="00DD60F9"/>
    <w:rsid w:val="00DE28DF"/>
    <w:rsid w:val="00DE6507"/>
    <w:rsid w:val="00DF1777"/>
    <w:rsid w:val="00E010F2"/>
    <w:rsid w:val="00E02B12"/>
    <w:rsid w:val="00E02D5B"/>
    <w:rsid w:val="00E112F9"/>
    <w:rsid w:val="00E136DF"/>
    <w:rsid w:val="00E15713"/>
    <w:rsid w:val="00E16BE1"/>
    <w:rsid w:val="00E20A11"/>
    <w:rsid w:val="00E23956"/>
    <w:rsid w:val="00E27360"/>
    <w:rsid w:val="00E320FA"/>
    <w:rsid w:val="00E322D4"/>
    <w:rsid w:val="00E33D05"/>
    <w:rsid w:val="00E3543E"/>
    <w:rsid w:val="00E3798B"/>
    <w:rsid w:val="00E42560"/>
    <w:rsid w:val="00E43762"/>
    <w:rsid w:val="00E44025"/>
    <w:rsid w:val="00E449EA"/>
    <w:rsid w:val="00E51B6E"/>
    <w:rsid w:val="00E52E63"/>
    <w:rsid w:val="00E53BF8"/>
    <w:rsid w:val="00E55F9A"/>
    <w:rsid w:val="00E60AFE"/>
    <w:rsid w:val="00E62997"/>
    <w:rsid w:val="00E647C2"/>
    <w:rsid w:val="00E655CE"/>
    <w:rsid w:val="00E7147E"/>
    <w:rsid w:val="00E72C4F"/>
    <w:rsid w:val="00E82A83"/>
    <w:rsid w:val="00E83C1F"/>
    <w:rsid w:val="00E870CE"/>
    <w:rsid w:val="00E936A2"/>
    <w:rsid w:val="00EA653C"/>
    <w:rsid w:val="00EB3C24"/>
    <w:rsid w:val="00EB4DD3"/>
    <w:rsid w:val="00EC033D"/>
    <w:rsid w:val="00EC62D6"/>
    <w:rsid w:val="00EE1B08"/>
    <w:rsid w:val="00EE45DF"/>
    <w:rsid w:val="00EE65A4"/>
    <w:rsid w:val="00EE6F0C"/>
    <w:rsid w:val="00EE726B"/>
    <w:rsid w:val="00EE7396"/>
    <w:rsid w:val="00EE741B"/>
    <w:rsid w:val="00F02D26"/>
    <w:rsid w:val="00F058B1"/>
    <w:rsid w:val="00F05A99"/>
    <w:rsid w:val="00F07F8E"/>
    <w:rsid w:val="00F11232"/>
    <w:rsid w:val="00F12682"/>
    <w:rsid w:val="00F12E3A"/>
    <w:rsid w:val="00F16D2A"/>
    <w:rsid w:val="00F20525"/>
    <w:rsid w:val="00F214E3"/>
    <w:rsid w:val="00F224A7"/>
    <w:rsid w:val="00F22929"/>
    <w:rsid w:val="00F24DBF"/>
    <w:rsid w:val="00F2524F"/>
    <w:rsid w:val="00F35908"/>
    <w:rsid w:val="00F359FD"/>
    <w:rsid w:val="00F35B26"/>
    <w:rsid w:val="00F4372A"/>
    <w:rsid w:val="00F446C8"/>
    <w:rsid w:val="00F45677"/>
    <w:rsid w:val="00F47569"/>
    <w:rsid w:val="00F501E9"/>
    <w:rsid w:val="00F5046F"/>
    <w:rsid w:val="00F5679F"/>
    <w:rsid w:val="00F604F8"/>
    <w:rsid w:val="00F61C88"/>
    <w:rsid w:val="00F62DD4"/>
    <w:rsid w:val="00F63109"/>
    <w:rsid w:val="00F63B03"/>
    <w:rsid w:val="00F647A0"/>
    <w:rsid w:val="00F66828"/>
    <w:rsid w:val="00F75B14"/>
    <w:rsid w:val="00F75F4A"/>
    <w:rsid w:val="00F763EE"/>
    <w:rsid w:val="00F778FA"/>
    <w:rsid w:val="00F810AF"/>
    <w:rsid w:val="00F82959"/>
    <w:rsid w:val="00F8646A"/>
    <w:rsid w:val="00F8767A"/>
    <w:rsid w:val="00F9245B"/>
    <w:rsid w:val="00F970D6"/>
    <w:rsid w:val="00F97C56"/>
    <w:rsid w:val="00FA1607"/>
    <w:rsid w:val="00FA3E51"/>
    <w:rsid w:val="00FA51B7"/>
    <w:rsid w:val="00FA632B"/>
    <w:rsid w:val="00FB46A8"/>
    <w:rsid w:val="00FB51E1"/>
    <w:rsid w:val="00FC0F79"/>
    <w:rsid w:val="00FC17AF"/>
    <w:rsid w:val="00FC2A67"/>
    <w:rsid w:val="00FC5515"/>
    <w:rsid w:val="00FC57C7"/>
    <w:rsid w:val="00FC5959"/>
    <w:rsid w:val="00FC5985"/>
    <w:rsid w:val="00FC7583"/>
    <w:rsid w:val="00FC7E27"/>
    <w:rsid w:val="00FD078D"/>
    <w:rsid w:val="00FD1212"/>
    <w:rsid w:val="00FD189A"/>
    <w:rsid w:val="00FE07EB"/>
    <w:rsid w:val="00FE10CF"/>
    <w:rsid w:val="00FE173E"/>
    <w:rsid w:val="00FF0D4F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1E6659"/>
    <w:pPr>
      <w:keepNext/>
      <w:keepLines/>
      <w:spacing w:before="480" w:line="276" w:lineRule="auto"/>
      <w:ind w:right="-1026"/>
      <w:jc w:val="left"/>
      <w:outlineLvl w:val="0"/>
    </w:pPr>
    <w:rPr>
      <w:rFonts w:eastAsiaTheme="majorEastAsia"/>
      <w:b/>
      <w:bCs/>
      <w:color w:val="000000" w:themeColor="text1"/>
      <w:sz w:val="40"/>
      <w:szCs w:val="40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1E6659"/>
    <w:rPr>
      <w:rFonts w:eastAsiaTheme="majorEastAsia" w:cs="B Nazanin"/>
      <w:b/>
      <w:bCs/>
      <w:color w:val="000000" w:themeColor="text1"/>
      <w:sz w:val="40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38157B"/>
    <w:pPr>
      <w:spacing w:after="200" w:line="240" w:lineRule="auto"/>
      <w:contextualSpacing/>
      <w:jc w:val="center"/>
    </w:pPr>
    <w:rPr>
      <w:rFonts w:ascii="Times New Roman" w:eastAsiaTheme="majorEastAsia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38157B"/>
    <w:rPr>
      <w:rFonts w:ascii="Times New Roman" w:eastAsiaTheme="majorEastAsia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863A75"/>
    <w:pPr>
      <w:spacing w:before="240"/>
      <w:ind w:left="115" w:right="180"/>
      <w:outlineLvl w:val="2"/>
    </w:pPr>
    <w:rPr>
      <w:rFonts w:ascii="Calibri" w:hAnsi="Calibri"/>
      <w:b/>
      <w:bCs/>
      <w:sz w:val="40"/>
      <w:szCs w:val="40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863A75"/>
    <w:rPr>
      <w:rFonts w:ascii="Calibri" w:hAnsi="Calibri" w:cs="B Nazanin"/>
      <w:b/>
      <w:bCs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985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  <TermInfo xmlns="http://schemas.microsoft.com/office/infopath/2007/PartnerControls">
          <TermName xmlns="http://schemas.microsoft.com/office/infopath/2007/PartnerControls">فصل دوم</TermName>
          <TermId xmlns="http://schemas.microsoft.com/office/infopath/2007/PartnerControls">9091caf0-b0fe-4f6b-a2c4-46445aedca56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2)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F67F49-5189-4FA1-9637-855FA23CA6A7}"/>
</file>

<file path=customXml/itemProps2.xml><?xml version="1.0" encoding="utf-8"?>
<ds:datastoreItem xmlns:ds="http://schemas.openxmlformats.org/officeDocument/2006/customXml" ds:itemID="{03637CF8-DE5F-4E85-AF40-F6D1326A5352}"/>
</file>

<file path=customXml/itemProps3.xml><?xml version="1.0" encoding="utf-8"?>
<ds:datastoreItem xmlns:ds="http://schemas.openxmlformats.org/officeDocument/2006/customXml" ds:itemID="{13AB4D0F-7993-449C-84A2-7F599544B85E}"/>
</file>

<file path=customXml/itemProps4.xml><?xml version="1.0" encoding="utf-8"?>
<ds:datastoreItem xmlns:ds="http://schemas.openxmlformats.org/officeDocument/2006/customXml" ds:itemID="{CBA6F130-ADD5-43AB-99B4-3DE8A9F307E8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Mastering Dynamic Crm Sdk training (Session 1)</vt:lpstr>
    </vt:vector>
  </TitlesOfParts>
  <Manager/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2)</dc:title>
  <dc:creator/>
  <cp:lastModifiedBy/>
  <cp:revision>1</cp:revision>
  <dcterms:created xsi:type="dcterms:W3CDTF">2021-01-26T06:07:00Z</dcterms:created>
  <dcterms:modified xsi:type="dcterms:W3CDTF">2021-02-01T12:03:00Z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962;#devops|46b14971-714d-49f5-9761-d749693b0705;#985;#فصل دوم|9091caf0-b0fe-4f6b-a2c4-46445aedca56</vt:lpwstr>
  </property>
</Properties>
</file>