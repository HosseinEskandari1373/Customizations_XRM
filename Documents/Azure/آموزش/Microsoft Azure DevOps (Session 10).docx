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4851B1C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-911860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A52A11" id="Group 57" o:spid="_x0000_s1026" style="position:absolute;margin-left:80.85pt;margin-top:-71.8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19D1B2EE" w14:textId="77777777" w:rsidR="00136F8F" w:rsidRDefault="008B675E" w:rsidP="00136F8F">
          <w:pPr>
            <w:spacing w:after="200"/>
            <w:ind w:firstLine="9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7D47A9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2382520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5BBFF23C" w:rsidR="007D75CF" w:rsidRPr="004C308F" w:rsidRDefault="007D75CF" w:rsidP="000424F2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  <w:sz w:val="52"/>
                                    <w:szCs w:val="56"/>
                                  </w:rPr>
                                  <w:t>Microsoft Azure DevOps</w:t>
                                </w:r>
                                <w:r w:rsidRPr="0032388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10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87.6pt;width:537pt;height:66.7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" stroked="f">
                    <v:textbox>
                      <w:txbxContent>
                        <w:p w14:paraId="5CD56FCE" w14:textId="5BBFF23C" w:rsidR="007D75CF" w:rsidRPr="004C308F" w:rsidRDefault="007D75CF" w:rsidP="000424F2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  <w:sz w:val="52"/>
                              <w:szCs w:val="56"/>
                            </w:rPr>
                            <w:t>Microsoft Azure DevOps</w:t>
                          </w:r>
                          <w:r w:rsidRPr="0032388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BC7F80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368783A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7D75CF" w:rsidRPr="00B631CC" w:rsidRDefault="007D75CF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1914ED9D" w14:textId="77777777" w:rsidR="007D75CF" w:rsidRPr="00B631CC" w:rsidRDefault="007D75CF" w:rsidP="0071049F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  <w:p w14:paraId="662BD5C6" w14:textId="3230F8A1" w:rsidR="007D75CF" w:rsidRDefault="007D75CF" w:rsidP="004A49C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7D75CF" w:rsidRPr="00B631CC" w:rsidRDefault="007D75CF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1914ED9D" w14:textId="77777777" w:rsidR="007D75CF" w:rsidRPr="00B631CC" w:rsidRDefault="007D75CF" w:rsidP="0071049F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  <w:p w14:paraId="662BD5C6" w14:textId="3230F8A1" w:rsidR="007D75CF" w:rsidRDefault="007D75CF" w:rsidP="004A49CE">
                          <w:pPr>
                            <w:jc w:val="center"/>
                          </w:pP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1" w:name="_Toc33439033" w:displacedByCustomXml="prev"/>
    <w:bookmarkStart w:id="2" w:name="_Toc33439675" w:displacedByCustomXml="prev"/>
    <w:p w14:paraId="732A4411" w14:textId="65509D9C" w:rsidR="003F2726" w:rsidRDefault="003F2726" w:rsidP="00136F8F">
      <w:pPr>
        <w:spacing w:after="200"/>
        <w:ind w:firstLine="90"/>
        <w:rPr>
          <w:sz w:val="6"/>
          <w:szCs w:val="6"/>
        </w:rPr>
      </w:pPr>
    </w:p>
    <w:p w14:paraId="60BB5F02" w14:textId="06CC41C9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650473FD" w14:textId="2C721D2C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30D5EC4A" w14:textId="22F8F629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4408586D" w14:textId="77777777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0812B49A" w14:textId="720368DA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07DA6F35" w14:textId="77777777" w:rsidR="00F47569" w:rsidRDefault="00F47569" w:rsidP="00136F8F">
      <w:pPr>
        <w:spacing w:after="200"/>
        <w:ind w:firstLine="90"/>
        <w:rPr>
          <w:sz w:val="6"/>
          <w:szCs w:val="6"/>
          <w:rtl/>
        </w:rPr>
      </w:pPr>
    </w:p>
    <w:p w14:paraId="3E08CA88" w14:textId="2EAA6834" w:rsidR="003F2726" w:rsidRDefault="00136F8F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875328" behindDoc="1" locked="0" layoutInCell="1" allowOverlap="1" wp14:anchorId="1FB97E7F" wp14:editId="11601639">
            <wp:simplePos x="0" y="0"/>
            <wp:positionH relativeFrom="margin">
              <wp:posOffset>4670425</wp:posOffset>
            </wp:positionH>
            <wp:positionV relativeFrom="paragraph">
              <wp:posOffset>8255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noProof w:val="0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4C465" w14:textId="77F86420" w:rsidR="000B27CB" w:rsidRDefault="000B27CB" w:rsidP="00D4612E">
          <w:pPr>
            <w:pStyle w:val="TOCHeading"/>
            <w:bidi/>
            <w:rPr>
              <w:rtl/>
            </w:rPr>
          </w:pPr>
        </w:p>
        <w:p w14:paraId="16009096" w14:textId="7238D05D" w:rsidR="003F2726" w:rsidRPr="00D219CF" w:rsidRDefault="003F2726" w:rsidP="00D4612E">
          <w:pPr>
            <w:pStyle w:val="TOCHeading"/>
            <w:bidi/>
            <w:rPr>
              <w:rtl/>
            </w:rPr>
          </w:pPr>
          <w:r w:rsidRPr="00D219CF">
            <w:rPr>
              <w:rFonts w:hint="cs"/>
              <w:rtl/>
            </w:rPr>
            <w:t>فهـرســت</w:t>
          </w:r>
        </w:p>
        <w:p w14:paraId="15F71A50" w14:textId="4E7C6B1A" w:rsidR="0045752C" w:rsidRDefault="0045752C" w:rsidP="00D219CF">
          <w:pPr>
            <w:rPr>
              <w:rtl/>
              <w:lang w:bidi="ar-SA"/>
            </w:rPr>
          </w:pPr>
        </w:p>
        <w:p w14:paraId="3DD4ABF8" w14:textId="21EB35D7" w:rsidR="00D219CF" w:rsidRPr="003F2726" w:rsidRDefault="00112FA3" w:rsidP="00112FA3">
          <w:pPr>
            <w:tabs>
              <w:tab w:val="left" w:pos="2855"/>
            </w:tabs>
            <w:ind w:firstLine="90"/>
            <w:rPr>
              <w:rtl/>
              <w:lang w:bidi="ar-SA"/>
            </w:rPr>
          </w:pP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3A28DCD5" w14:textId="7E7ACF61" w:rsidR="0072186D" w:rsidRDefault="000B27CB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 w:rsidRPr="00F47569">
            <w:rPr>
              <w:b/>
              <w:bCs/>
              <w:noProof/>
              <w:sz w:val="28"/>
            </w:rPr>
            <w:fldChar w:fldCharType="begin"/>
          </w:r>
          <w:r w:rsidRPr="00F47569">
            <w:rPr>
              <w:b/>
              <w:bCs/>
              <w:noProof/>
              <w:sz w:val="28"/>
            </w:rPr>
            <w:instrText xml:space="preserve"> TOC \o "1-3" \h \z \u </w:instrText>
          </w:r>
          <w:r w:rsidRPr="00F47569">
            <w:rPr>
              <w:b/>
              <w:bCs/>
              <w:noProof/>
              <w:sz w:val="28"/>
            </w:rPr>
            <w:fldChar w:fldCharType="separate"/>
          </w:r>
          <w:hyperlink w:anchor="_Toc73170654" w:history="1">
            <w:r w:rsidR="0072186D" w:rsidRPr="00500C69">
              <w:rPr>
                <w:rStyle w:val="Hyperlink"/>
                <w:noProof/>
              </w:rPr>
              <w:t>Pipeline</w:t>
            </w:r>
            <w:r w:rsidR="0072186D" w:rsidRPr="00500C69">
              <w:rPr>
                <w:rStyle w:val="Hyperlink"/>
                <w:noProof/>
                <w:rtl/>
              </w:rPr>
              <w:t xml:space="preserve"> </w:t>
            </w:r>
            <w:r w:rsidR="0072186D" w:rsidRPr="00500C69">
              <w:rPr>
                <w:rStyle w:val="Hyperlink"/>
                <w:noProof/>
              </w:rPr>
              <w:t>Azure</w:t>
            </w:r>
            <w:r w:rsidR="0072186D">
              <w:rPr>
                <w:noProof/>
                <w:webHidden/>
                <w:rtl/>
              </w:rPr>
              <w:tab/>
            </w:r>
            <w:r w:rsidR="0072186D">
              <w:rPr>
                <w:noProof/>
                <w:webHidden/>
                <w:rtl/>
              </w:rPr>
              <w:fldChar w:fldCharType="begin"/>
            </w:r>
            <w:r w:rsidR="0072186D">
              <w:rPr>
                <w:noProof/>
                <w:webHidden/>
                <w:rtl/>
              </w:rPr>
              <w:instrText xml:space="preserve"> </w:instrText>
            </w:r>
            <w:r w:rsidR="0072186D">
              <w:rPr>
                <w:noProof/>
                <w:webHidden/>
              </w:rPr>
              <w:instrText>PAGEREF</w:instrText>
            </w:r>
            <w:r w:rsidR="0072186D">
              <w:rPr>
                <w:noProof/>
                <w:webHidden/>
                <w:rtl/>
              </w:rPr>
              <w:instrText xml:space="preserve"> _</w:instrText>
            </w:r>
            <w:r w:rsidR="0072186D">
              <w:rPr>
                <w:noProof/>
                <w:webHidden/>
              </w:rPr>
              <w:instrText>Toc73170654 \h</w:instrText>
            </w:r>
            <w:r w:rsidR="0072186D">
              <w:rPr>
                <w:noProof/>
                <w:webHidden/>
                <w:rtl/>
              </w:rPr>
              <w:instrText xml:space="preserve"> </w:instrText>
            </w:r>
            <w:r w:rsidR="0072186D">
              <w:rPr>
                <w:noProof/>
                <w:webHidden/>
                <w:rtl/>
              </w:rPr>
            </w:r>
            <w:r w:rsidR="0072186D">
              <w:rPr>
                <w:noProof/>
                <w:webHidden/>
                <w:rtl/>
              </w:rPr>
              <w:fldChar w:fldCharType="separate"/>
            </w:r>
            <w:r w:rsidR="0072186D">
              <w:rPr>
                <w:noProof/>
                <w:webHidden/>
                <w:rtl/>
              </w:rPr>
              <w:t>2</w:t>
            </w:r>
            <w:r w:rsidR="0072186D">
              <w:rPr>
                <w:noProof/>
                <w:webHidden/>
                <w:rtl/>
              </w:rPr>
              <w:fldChar w:fldCharType="end"/>
            </w:r>
          </w:hyperlink>
        </w:p>
        <w:p w14:paraId="4CACB94F" w14:textId="20D73B2F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55" w:history="1">
            <w:r w:rsidRPr="00500C69">
              <w:rPr>
                <w:rStyle w:val="Hyperlink"/>
                <w:noProof/>
              </w:rPr>
              <w:t>CI</w:t>
            </w:r>
            <w:r w:rsidRPr="00500C69">
              <w:rPr>
                <w:rStyle w:val="Hyperlink"/>
                <w:noProof/>
                <w:rtl/>
              </w:rPr>
              <w:t xml:space="preserve"> (</w:t>
            </w:r>
            <w:r w:rsidRPr="00500C69">
              <w:rPr>
                <w:rStyle w:val="Hyperlink"/>
                <w:noProof/>
              </w:rPr>
              <w:t>Continuous Integration</w:t>
            </w:r>
            <w:r w:rsidRPr="00500C6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4DF50D" w14:textId="6B8097C8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56" w:history="1">
            <w:r w:rsidRPr="00500C69">
              <w:rPr>
                <w:rStyle w:val="Hyperlink"/>
                <w:noProof/>
              </w:rPr>
              <w:t>CD</w:t>
            </w:r>
            <w:r w:rsidRPr="00500C69">
              <w:rPr>
                <w:rStyle w:val="Hyperlink"/>
                <w:noProof/>
                <w:rtl/>
              </w:rPr>
              <w:t xml:space="preserve"> (</w:t>
            </w:r>
            <w:r w:rsidRPr="00500C69">
              <w:rPr>
                <w:rStyle w:val="Hyperlink"/>
                <w:noProof/>
              </w:rPr>
              <w:t>Continuous Delivery (Deployment)</w:t>
            </w:r>
            <w:r w:rsidRPr="00500C6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EBEB608" w14:textId="17C9B6D0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57" w:history="1"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کانسپت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ها</w:t>
            </w:r>
            <w:r w:rsidRPr="00500C69">
              <w:rPr>
                <w:rStyle w:val="Hyperlink"/>
                <w:rFonts w:hint="cs"/>
                <w:noProof/>
                <w:rtl/>
              </w:rPr>
              <w:t>ی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کل</w:t>
            </w:r>
            <w:r w:rsidRPr="00500C69">
              <w:rPr>
                <w:rStyle w:val="Hyperlink"/>
                <w:rFonts w:hint="cs"/>
                <w:noProof/>
                <w:rtl/>
              </w:rPr>
              <w:t>ی</w:t>
            </w:r>
            <w:r w:rsidRPr="00500C69">
              <w:rPr>
                <w:rStyle w:val="Hyperlink"/>
                <w:rFonts w:hint="eastAsia"/>
                <w:noProof/>
                <w:rtl/>
              </w:rPr>
              <w:t>د</w:t>
            </w:r>
            <w:r w:rsidRPr="00500C69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55A4797" w14:textId="2A2CAE46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58" w:history="1">
            <w:r w:rsidRPr="00500C69">
              <w:rPr>
                <w:rStyle w:val="Hyperlink"/>
                <w:noProof/>
                <w:rtl/>
              </w:rPr>
              <w:t xml:space="preserve">  </w:t>
            </w:r>
            <w:r w:rsidRPr="00500C69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796146" w14:textId="1E2DC801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59" w:history="1">
            <w:r w:rsidRPr="00500C69">
              <w:rPr>
                <w:rStyle w:val="Hyperlink"/>
                <w:noProof/>
              </w:rPr>
              <w:t>Stage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2955FBE" w14:textId="1A79A856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0" w:history="1">
            <w:r w:rsidRPr="00500C69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86E766" w14:textId="53FA24FC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1" w:history="1">
            <w:r w:rsidRPr="00500C69">
              <w:rPr>
                <w:rStyle w:val="Hyperlink"/>
                <w:noProof/>
              </w:rPr>
              <w:t>job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D67F2B2" w14:textId="56D25F7D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2" w:history="1">
            <w:r w:rsidRPr="00500C69">
              <w:rPr>
                <w:rStyle w:val="Hyperlink"/>
                <w:rFonts w:eastAsia="Calibri"/>
                <w:noProof/>
              </w:rPr>
              <w:t>Agent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7D66AD0" w14:textId="5AE5C9A4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3" w:history="1">
            <w:r w:rsidRPr="00500C69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CC605D" w14:textId="0D59E08B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4" w:history="1">
            <w:r w:rsidRPr="00500C69">
              <w:rPr>
                <w:rStyle w:val="Hyperlink"/>
                <w:rFonts w:eastAsia="Calibri"/>
                <w:noProof/>
              </w:rPr>
              <w:t>Environment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699AF79" w14:textId="53614570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5" w:history="1">
            <w:r w:rsidRPr="00500C69">
              <w:rPr>
                <w:rStyle w:val="Hyperlink"/>
                <w:rFonts w:eastAsia="Calibri"/>
                <w:noProof/>
              </w:rPr>
              <w:t>Deployment group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ED66B5" w14:textId="26992077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6" w:history="1">
            <w:r w:rsidRPr="00500C69">
              <w:rPr>
                <w:rStyle w:val="Hyperlink"/>
                <w:rFonts w:eastAsia="Calibri"/>
                <w:noProof/>
              </w:rPr>
              <w:t>Step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E8A1EF9" w14:textId="793B0D30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7" w:history="1">
            <w:r w:rsidRPr="00500C69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D2FB8A" w14:textId="04024D8E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8" w:history="1">
            <w:r w:rsidRPr="00500C69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08C91A" w14:textId="73522A15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69" w:history="1">
            <w:r w:rsidRPr="00500C69">
              <w:rPr>
                <w:rStyle w:val="Hyperlink"/>
                <w:rFonts w:eastAsia="Calibri"/>
                <w:noProof/>
              </w:rPr>
              <w:t>Run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17E0D5" w14:textId="1D7FFD11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70" w:history="1">
            <w:r w:rsidRPr="00500C69">
              <w:rPr>
                <w:rStyle w:val="Hyperlink"/>
                <w:rFonts w:eastAsia="Calibri"/>
                <w:noProof/>
              </w:rPr>
              <w:t>Artifact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1924EB" w14:textId="45507D03" w:rsidR="0072186D" w:rsidRDefault="0072186D">
          <w:pPr>
            <w:pStyle w:val="TOC2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71" w:history="1">
            <w:r w:rsidRPr="00500C69">
              <w:rPr>
                <w:rStyle w:val="Hyperlink"/>
                <w:rFonts w:eastAsia="Calibri" w:cs="Nazanin" w:hint="eastAsia"/>
                <w:noProof/>
                <w:rtl/>
              </w:rPr>
              <w:t>استفاده</w:t>
            </w:r>
            <w:r w:rsidRPr="00500C69">
              <w:rPr>
                <w:rStyle w:val="Hyperlink"/>
                <w:rFonts w:eastAsia="Calibri" w:cs="Nazanin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eastAsia="Calibri" w:cs="Nazanin" w:hint="eastAsia"/>
                <w:noProof/>
                <w:rtl/>
              </w:rPr>
              <w:t>از</w:t>
            </w:r>
            <w:r w:rsidRPr="00500C69">
              <w:rPr>
                <w:rStyle w:val="Hyperlink"/>
                <w:rFonts w:eastAsia="Calibri" w:cs="Nazanin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eastAsia="Calibri" w:cs="Nazanin"/>
                <w:noProof/>
              </w:rPr>
              <w:t>Classic interface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AA2789" w14:textId="1B5F8E1C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72" w:history="1">
            <w:r w:rsidRPr="00500C69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از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noProof/>
              </w:rPr>
              <w:t>YAML syntax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0BB7649" w14:textId="2577B67F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73" w:history="1">
            <w:r w:rsidRPr="00500C69">
              <w:rPr>
                <w:rStyle w:val="Hyperlink"/>
                <w:rFonts w:hint="eastAsia"/>
                <w:noProof/>
                <w:rtl/>
              </w:rPr>
              <w:t>دانلود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و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نصب</w:t>
            </w:r>
            <w:r w:rsidRPr="00500C69">
              <w:rPr>
                <w:rStyle w:val="Hyperlink"/>
                <w:noProof/>
                <w:rtl/>
              </w:rPr>
              <w:t xml:space="preserve">  </w:t>
            </w:r>
            <w:r w:rsidRPr="00500C69">
              <w:rPr>
                <w:rStyle w:val="Hyperlink"/>
                <w:noProof/>
              </w:rPr>
              <w:t>Agent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جهت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اجرا</w:t>
            </w:r>
            <w:r w:rsidRPr="00500C69">
              <w:rPr>
                <w:rStyle w:val="Hyperlink"/>
                <w:rFonts w:hint="cs"/>
                <w:noProof/>
                <w:rtl/>
              </w:rPr>
              <w:t>ی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noProof/>
              </w:rPr>
              <w:t>Pipeline</w:t>
            </w:r>
            <w:r w:rsidRPr="00500C69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B574E2" w14:textId="4105DAFA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74" w:history="1">
            <w:r w:rsidRPr="00500C69">
              <w:rPr>
                <w:rStyle w:val="Hyperlink"/>
                <w:rFonts w:hint="eastAsia"/>
                <w:noProof/>
                <w:rtl/>
              </w:rPr>
              <w:t>آشنا</w:t>
            </w:r>
            <w:r w:rsidRPr="00500C69">
              <w:rPr>
                <w:rStyle w:val="Hyperlink"/>
                <w:rFonts w:hint="cs"/>
                <w:noProof/>
                <w:rtl/>
              </w:rPr>
              <w:t>یی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با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بخش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noProof/>
              </w:rPr>
              <w:t>Task groups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51DBF0" w14:textId="18CA751B" w:rsidR="0072186D" w:rsidRDefault="0072186D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70675" w:history="1">
            <w:r w:rsidRPr="00500C69">
              <w:rPr>
                <w:rStyle w:val="Hyperlink"/>
                <w:noProof/>
              </w:rPr>
              <w:t xml:space="preserve">   </w:t>
            </w:r>
            <w:r w:rsidRPr="00500C69">
              <w:rPr>
                <w:rStyle w:val="Hyperlink"/>
                <w:rFonts w:hint="eastAsia"/>
                <w:noProof/>
                <w:rtl/>
              </w:rPr>
              <w:t>آشنا</w:t>
            </w:r>
            <w:r w:rsidRPr="00500C69">
              <w:rPr>
                <w:rStyle w:val="Hyperlink"/>
                <w:rFonts w:hint="cs"/>
                <w:noProof/>
                <w:rtl/>
              </w:rPr>
              <w:t>یی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با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rFonts w:hint="eastAsia"/>
                <w:noProof/>
                <w:rtl/>
              </w:rPr>
              <w:t>بخش</w:t>
            </w:r>
            <w:r w:rsidRPr="00500C69">
              <w:rPr>
                <w:rStyle w:val="Hyperlink"/>
                <w:noProof/>
                <w:rtl/>
              </w:rPr>
              <w:t xml:space="preserve"> </w:t>
            </w:r>
            <w:r w:rsidRPr="00500C69">
              <w:rPr>
                <w:rStyle w:val="Hyperlink"/>
                <w:noProof/>
              </w:rPr>
              <w:t>Library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Toc73170675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6B8E2D" w14:textId="056F05C2" w:rsidR="00112FA3" w:rsidRPr="00112FA3" w:rsidRDefault="000B27CB" w:rsidP="00112FA3">
          <w:pPr>
            <w:rPr>
              <w:b/>
              <w:bCs/>
              <w:noProof/>
              <w:sz w:val="28"/>
            </w:rPr>
          </w:pPr>
          <w:r w:rsidRPr="00F47569">
            <w:rPr>
              <w:b/>
              <w:bCs/>
              <w:noProof/>
              <w:sz w:val="28"/>
            </w:rPr>
            <w:fldChar w:fldCharType="end"/>
          </w:r>
        </w:p>
        <w:p w14:paraId="08341B11" w14:textId="1988354E" w:rsidR="00252C6A" w:rsidRDefault="00765AB6" w:rsidP="00AC5DE9">
          <w:pPr>
            <w:rPr>
              <w:b/>
              <w:bCs/>
              <w:noProof/>
            </w:rPr>
          </w:pPr>
        </w:p>
      </w:sdtContent>
    </w:sdt>
    <w:bookmarkStart w:id="3" w:name="_Toc34147079" w:displacedByCustomXml="prev"/>
    <w:bookmarkStart w:id="4" w:name="_Toc34146900" w:displacedByCustomXml="prev"/>
    <w:bookmarkStart w:id="5" w:name="_Toc34146472" w:displacedByCustomXml="prev"/>
    <w:bookmarkStart w:id="6" w:name="_Toc34146246" w:displacedByCustomXml="prev"/>
    <w:bookmarkStart w:id="7" w:name="_Toc34145915" w:displacedByCustomXml="prev"/>
    <w:p w14:paraId="6AA058E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66F965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9A2366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14D33A92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547AB9A8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08C15455" w14:textId="3B589D4D" w:rsidR="00112FA3" w:rsidRDefault="0072186D" w:rsidP="0072186D">
      <w:pPr>
        <w:tabs>
          <w:tab w:val="left" w:pos="2403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>
        <w:rPr>
          <w:rFonts w:ascii="IRANSans" w:eastAsia="Calibri" w:hAnsi="IRANSans"/>
          <w:sz w:val="22"/>
          <w:szCs w:val="22"/>
          <w:rtl/>
        </w:rPr>
        <w:tab/>
      </w:r>
    </w:p>
    <w:p w14:paraId="3BD55227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6DF49FBB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DE327E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F51BDAD" w14:textId="25A0E61E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73CEE038" w14:textId="5AD24299" w:rsidR="00ED365A" w:rsidRDefault="00ED365A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</w:rPr>
      </w:pPr>
      <w:r w:rsidRPr="00283F9A">
        <w:rPr>
          <w:rFonts w:cs="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879424" behindDoc="1" locked="0" layoutInCell="1" allowOverlap="1" wp14:anchorId="2EACB056" wp14:editId="6D874CFD">
            <wp:simplePos x="0" y="0"/>
            <wp:positionH relativeFrom="margin">
              <wp:posOffset>5698490</wp:posOffset>
            </wp:positionH>
            <wp:positionV relativeFrom="paragraph">
              <wp:posOffset>215265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C48255" wp14:editId="19FC953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81775" cy="952500"/>
                <wp:effectExtent l="0" t="0" r="28575" b="19050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CA9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467.05pt;margin-top:.65pt;width:518.25pt;height:7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KH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" adj="18000" filled="f" strokecolor="#c00000" strokeweight="2pt">
                <w10:wrap anchorx="margin"/>
              </v:shape>
            </w:pict>
          </mc:Fallback>
        </mc:AlternateContent>
      </w:r>
    </w:p>
    <w:p w14:paraId="5F5513C3" w14:textId="27E64346" w:rsidR="00ED365A" w:rsidRDefault="00ED365A" w:rsidP="00D4612E">
      <w:pPr>
        <w:pStyle w:val="Heading1"/>
        <w:rPr>
          <w:rtl/>
        </w:rPr>
      </w:pPr>
      <w:bookmarkStart w:id="8" w:name="_Toc73170654"/>
      <w:r w:rsidRPr="00ED365A">
        <w:t>Pipeline</w:t>
      </w:r>
      <w:r w:rsidRPr="00ED365A">
        <w:rPr>
          <w:rFonts w:hint="cs"/>
          <w:rtl/>
        </w:rPr>
        <w:t xml:space="preserve"> </w:t>
      </w:r>
      <w:r w:rsidRPr="00ED365A">
        <w:t>Azure</w:t>
      </w:r>
      <w:bookmarkEnd w:id="8"/>
      <w:r w:rsidRPr="00ED365A">
        <w:rPr>
          <w:rFonts w:hint="cs"/>
          <w:rtl/>
        </w:rPr>
        <w:t xml:space="preserve"> </w:t>
      </w:r>
    </w:p>
    <w:p w14:paraId="4B8B923E" w14:textId="49E72FF2" w:rsidR="00ED365A" w:rsidRPr="00112FA3" w:rsidRDefault="00ED365A" w:rsidP="000424F2">
      <w:pPr>
        <w:spacing w:after="160" w:line="259" w:lineRule="auto"/>
        <w:rPr>
          <w:sz w:val="10"/>
          <w:szCs w:val="10"/>
          <w:rtl/>
          <w:lang w:bidi="ar-SA"/>
        </w:rPr>
      </w:pPr>
    </w:p>
    <w:p w14:paraId="452726F0" w14:textId="77777777" w:rsidR="00112FA3" w:rsidRPr="00112FA3" w:rsidRDefault="00112FA3" w:rsidP="000424F2">
      <w:pPr>
        <w:spacing w:after="160" w:line="259" w:lineRule="auto"/>
        <w:rPr>
          <w:rFonts w:ascii="IRANSans" w:eastAsia="Calibri" w:hAnsi="IRANSans"/>
          <w:sz w:val="8"/>
          <w:szCs w:val="8"/>
        </w:rPr>
      </w:pPr>
    </w:p>
    <w:p w14:paraId="5EF5937B" w14:textId="6D005194" w:rsidR="005D1701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جهت پیاده سازی و یکپارچه سازی </w:t>
      </w:r>
      <w:r w:rsidRPr="000424F2">
        <w:rPr>
          <w:rFonts w:ascii="IRANSans" w:eastAsia="Calibri" w:hAnsi="IRANSans"/>
          <w:sz w:val="22"/>
          <w:szCs w:val="22"/>
        </w:rPr>
        <w:t>CI/CD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0424F2">
        <w:rPr>
          <w:rFonts w:ascii="IRANSans" w:eastAsia="Calibri" w:hAnsi="IRANSans" w:hint="cs"/>
          <w:szCs w:val="24"/>
          <w:rtl/>
        </w:rPr>
        <w:t xml:space="preserve">(ادغام و تحویل مداوم) و با هدف اجرای خودکار فرآیندهای </w:t>
      </w:r>
      <w:r w:rsidRPr="000424F2">
        <w:rPr>
          <w:rFonts w:ascii="IRANSans" w:eastAsia="Calibri" w:hAnsi="IRANSans"/>
          <w:sz w:val="22"/>
          <w:szCs w:val="22"/>
        </w:rPr>
        <w:t>Test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، </w:t>
      </w:r>
      <w:r w:rsidRPr="000424F2">
        <w:rPr>
          <w:rFonts w:ascii="IRANSans" w:eastAsia="Calibri" w:hAnsi="IRANSans"/>
          <w:sz w:val="22"/>
          <w:szCs w:val="22"/>
        </w:rPr>
        <w:t>Build</w:t>
      </w:r>
      <w:r w:rsidRPr="000424F2">
        <w:rPr>
          <w:rFonts w:ascii="IRANSans" w:eastAsia="Calibri" w:hAnsi="IRANSans" w:hint="cs"/>
          <w:szCs w:val="24"/>
          <w:rtl/>
        </w:rPr>
        <w:t xml:space="preserve"> و </w:t>
      </w:r>
      <w:r w:rsidRPr="000424F2">
        <w:rPr>
          <w:rFonts w:ascii="IRANSans" w:eastAsia="Calibri" w:hAnsi="IRANSans"/>
          <w:sz w:val="22"/>
          <w:szCs w:val="22"/>
        </w:rPr>
        <w:t>Delivery</w:t>
      </w:r>
      <w:r w:rsidRPr="000424F2">
        <w:rPr>
          <w:rFonts w:ascii="IRANSans" w:eastAsia="Calibri" w:hAnsi="IRANSans" w:hint="cs"/>
          <w:szCs w:val="24"/>
          <w:rtl/>
        </w:rPr>
        <w:t xml:space="preserve"> سورس کدها </w:t>
      </w:r>
      <w:r w:rsidRPr="000424F2">
        <w:rPr>
          <w:rFonts w:ascii="Times New Roman" w:eastAsia="Calibri" w:hAnsi="Times New Roman" w:cs="Times New Roman" w:hint="cs"/>
          <w:szCs w:val="24"/>
          <w:rtl/>
        </w:rPr>
        <w:t>–</w:t>
      </w:r>
      <w:r w:rsidRPr="000424F2">
        <w:rPr>
          <w:rFonts w:ascii="IRANSans" w:eastAsia="Calibri" w:hAnsi="IRANSans" w:hint="cs"/>
          <w:szCs w:val="24"/>
          <w:rtl/>
        </w:rPr>
        <w:t xml:space="preserve"> با هر زبان برنامه نویسی </w:t>
      </w:r>
      <w:r w:rsidRPr="000424F2">
        <w:rPr>
          <w:rFonts w:ascii="Times New Roman" w:eastAsia="Calibri" w:hAnsi="Times New Roman" w:cs="Times New Roman" w:hint="cs"/>
          <w:szCs w:val="24"/>
          <w:rtl/>
        </w:rPr>
        <w:t>–</w:t>
      </w:r>
      <w:r w:rsidRPr="000424F2">
        <w:rPr>
          <w:rFonts w:ascii="IRANSans" w:eastAsia="Calibri" w:hAnsi="IRANSans" w:hint="cs"/>
          <w:szCs w:val="24"/>
          <w:rtl/>
        </w:rPr>
        <w:t xml:space="preserve"> به صورت منظم و پیوسته، مورد استفاده قرار می</w:t>
      </w:r>
      <w:r w:rsidR="007D75CF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گیرد.</w:t>
      </w:r>
    </w:p>
    <w:p w14:paraId="14FFC228" w14:textId="7FBBB401" w:rsidR="009E0318" w:rsidRPr="005D1701" w:rsidRDefault="005D1701" w:rsidP="005D1701">
      <w:pPr>
        <w:spacing w:after="160" w:line="259" w:lineRule="auto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129CB8" wp14:editId="6E8C234C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6581775" cy="952500"/>
                <wp:effectExtent l="0" t="0" r="28575" b="19050"/>
                <wp:wrapNone/>
                <wp:docPr id="22" name="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F97A" id="Folded Corner 22" o:spid="_x0000_s1026" type="#_x0000_t65" style="position:absolute;margin-left:467.05pt;margin-top:29.4pt;width:518.25pt;height:75pt;z-index:251881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z8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  <w:r w:rsidR="009E0318">
        <w:rPr>
          <w:rFonts w:ascii="IRANSans" w:eastAsia="Calibri" w:hAnsi="IRANSans"/>
          <w:szCs w:val="24"/>
          <w:rtl/>
        </w:rPr>
        <w:tab/>
      </w:r>
      <w:r w:rsidR="009E0318">
        <w:rPr>
          <w:rFonts w:ascii="IRANSans" w:eastAsia="Calibri" w:hAnsi="IRANSans" w:hint="cs"/>
          <w:szCs w:val="24"/>
          <w:rtl/>
        </w:rPr>
        <w:t xml:space="preserve">    </w:t>
      </w:r>
    </w:p>
    <w:p w14:paraId="4EF56A01" w14:textId="56488DCF" w:rsidR="00112FA3" w:rsidRDefault="005D1701" w:rsidP="001A4AA0">
      <w:pPr>
        <w:pStyle w:val="Heading1"/>
      </w:pPr>
      <w:bookmarkStart w:id="9" w:name="_Toc73170655"/>
      <w:r w:rsidRPr="00283F9A">
        <w:rPr>
          <w:sz w:val="32"/>
          <w:szCs w:val="32"/>
          <w:rtl/>
        </w:rPr>
        <w:drawing>
          <wp:anchor distT="0" distB="0" distL="114300" distR="114300" simplePos="0" relativeHeight="251883520" behindDoc="1" locked="0" layoutInCell="1" allowOverlap="1" wp14:anchorId="37BDA4CA" wp14:editId="137BCEDD">
            <wp:simplePos x="0" y="0"/>
            <wp:positionH relativeFrom="margin">
              <wp:posOffset>5755640</wp:posOffset>
            </wp:positionH>
            <wp:positionV relativeFrom="paragraph">
              <wp:posOffset>155575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8D2">
        <w:t>CI</w:t>
      </w:r>
      <w:r w:rsidRPr="004408D2">
        <w:rPr>
          <w:rFonts w:hint="cs"/>
          <w:rtl/>
        </w:rPr>
        <w:t xml:space="preserve"> (</w:t>
      </w:r>
      <w:r w:rsidRPr="004408D2">
        <w:t>Continuous Integration</w:t>
      </w:r>
      <w:r w:rsidRPr="004408D2">
        <w:rPr>
          <w:rFonts w:hint="cs"/>
          <w:rtl/>
        </w:rPr>
        <w:t>)</w:t>
      </w:r>
      <w:bookmarkEnd w:id="9"/>
    </w:p>
    <w:p w14:paraId="387528E6" w14:textId="77777777" w:rsidR="0072186D" w:rsidRPr="0072186D" w:rsidRDefault="0072186D" w:rsidP="0072186D">
      <w:pPr>
        <w:rPr>
          <w:rtl/>
          <w:lang w:bidi="ar-SA"/>
        </w:rPr>
      </w:pPr>
      <w:bookmarkStart w:id="10" w:name="_GoBack"/>
      <w:bookmarkEnd w:id="10"/>
    </w:p>
    <w:p w14:paraId="7B73A6C6" w14:textId="39D65E38" w:rsidR="0044234C" w:rsidRPr="00112FA3" w:rsidRDefault="0044234C" w:rsidP="003779DC">
      <w:pPr>
        <w:spacing w:after="160" w:line="259" w:lineRule="auto"/>
        <w:rPr>
          <w:rFonts w:ascii="IRANSans" w:eastAsia="Calibri" w:hAnsi="IRANSans"/>
          <w:sz w:val="8"/>
          <w:szCs w:val="8"/>
          <w:rtl/>
        </w:rPr>
      </w:pPr>
    </w:p>
    <w:p w14:paraId="1E2BB964" w14:textId="323E85CA" w:rsidR="000424F2" w:rsidRP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>این فرآیند کمک می</w:t>
      </w:r>
      <w:r w:rsidR="007D75CF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کند تا تغییرات اعمال شده بر روی سورس کد دائما با ریپازیتوری اصلی ادغام گردد. این مهم پس از کسب اطمینان از عدم ن</w:t>
      </w:r>
      <w:r w:rsidR="007D75CF">
        <w:rPr>
          <w:rFonts w:ascii="IRANSans" w:eastAsia="Calibri" w:hAnsi="IRANSans" w:hint="cs"/>
          <w:szCs w:val="24"/>
          <w:rtl/>
        </w:rPr>
        <w:t>اسازگاری مابین کدها یا کامپوننت‌</w:t>
      </w:r>
      <w:r w:rsidRPr="000424F2">
        <w:rPr>
          <w:rFonts w:ascii="IRANSans" w:eastAsia="Calibri" w:hAnsi="IRANSans" w:hint="cs"/>
          <w:szCs w:val="24"/>
          <w:rtl/>
        </w:rPr>
        <w:t>های قدیمی و جدید که توسط تعدادی تست بررسی می</w:t>
      </w:r>
      <w:r w:rsidR="007D75CF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گردند، نهایی می</w:t>
      </w:r>
      <w:r w:rsidR="007D75CF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 xml:space="preserve">شود و با نام </w:t>
      </w:r>
      <w:r w:rsidRPr="000424F2">
        <w:rPr>
          <w:rFonts w:ascii="IRANSans" w:eastAsia="Calibri" w:hAnsi="IRANSans"/>
          <w:sz w:val="22"/>
          <w:szCs w:val="22"/>
        </w:rPr>
        <w:t>Build pipeline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0424F2">
        <w:rPr>
          <w:rFonts w:ascii="IRANSans" w:eastAsia="Calibri" w:hAnsi="IRANSans" w:hint="cs"/>
          <w:szCs w:val="24"/>
          <w:rtl/>
        </w:rPr>
        <w:t>یاد می</w:t>
      </w:r>
      <w:r w:rsidR="007D75CF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شوند.</w:t>
      </w:r>
    </w:p>
    <w:p w14:paraId="0E73F178" w14:textId="2491E6E5" w:rsidR="000424F2" w:rsidRPr="005D1701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0424F2">
        <w:rPr>
          <w:rFonts w:ascii="IRANSans" w:eastAsia="Calibri" w:hAnsi="IRANSans" w:hint="cs"/>
          <w:szCs w:val="24"/>
          <w:rtl/>
        </w:rPr>
        <w:t xml:space="preserve"> همواره فرآیند </w:t>
      </w:r>
      <w:r w:rsidRPr="000424F2">
        <w:rPr>
          <w:rFonts w:ascii="IRANSans" w:eastAsia="Calibri" w:hAnsi="IRANSans"/>
          <w:sz w:val="22"/>
          <w:szCs w:val="22"/>
        </w:rPr>
        <w:t>Build</w:t>
      </w:r>
      <w:r w:rsidRPr="000424F2">
        <w:rPr>
          <w:rFonts w:ascii="IRANSans" w:eastAsia="Calibri" w:hAnsi="IRANSans" w:hint="cs"/>
          <w:szCs w:val="24"/>
          <w:rtl/>
        </w:rPr>
        <w:t xml:space="preserve"> مرتبط به یک ریپازیتوری و یک انشعاب واحد است.</w:t>
      </w:r>
    </w:p>
    <w:p w14:paraId="5CB7CCD0" w14:textId="0ABDA649" w:rsidR="005D1701" w:rsidRPr="000424F2" w:rsidRDefault="005D1701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EA706E" wp14:editId="75E3F832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581775" cy="952500"/>
                <wp:effectExtent l="0" t="0" r="28575" b="19050"/>
                <wp:wrapNone/>
                <wp:docPr id="31" name="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239F" id="Folded Corner 31" o:spid="_x0000_s1026" type="#_x0000_t65" style="position:absolute;margin-left:467.05pt;margin-top:22.5pt;width:518.25pt;height:75pt;z-index:251885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Pm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11034EA8" w14:textId="4842515C" w:rsidR="000424F2" w:rsidRDefault="005D1701" w:rsidP="001A4AA0">
      <w:pPr>
        <w:pStyle w:val="Heading1"/>
        <w:rPr>
          <w:rtl/>
        </w:rPr>
      </w:pPr>
      <w:bookmarkStart w:id="11" w:name="_Toc73170656"/>
      <w:r w:rsidRPr="00283F9A">
        <w:rPr>
          <w:sz w:val="32"/>
          <w:szCs w:val="32"/>
          <w:rtl/>
        </w:rPr>
        <w:drawing>
          <wp:anchor distT="0" distB="0" distL="114300" distR="114300" simplePos="0" relativeHeight="251887616" behindDoc="1" locked="0" layoutInCell="1" allowOverlap="1" wp14:anchorId="31C0B474" wp14:editId="32DAEE73">
            <wp:simplePos x="0" y="0"/>
            <wp:positionH relativeFrom="margin">
              <wp:posOffset>5755640</wp:posOffset>
            </wp:positionH>
            <wp:positionV relativeFrom="paragraph">
              <wp:posOffset>92075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4F2" w:rsidRPr="003779DC">
        <w:t>CD</w:t>
      </w:r>
      <w:r w:rsidR="000424F2" w:rsidRPr="003779DC">
        <w:rPr>
          <w:rFonts w:hint="cs"/>
          <w:rtl/>
        </w:rPr>
        <w:t xml:space="preserve"> (</w:t>
      </w:r>
      <w:r w:rsidR="000424F2" w:rsidRPr="003779DC">
        <w:t>Continuous Delivery (Deployment)</w:t>
      </w:r>
      <w:r w:rsidR="000424F2" w:rsidRPr="003779DC">
        <w:rPr>
          <w:rFonts w:hint="cs"/>
          <w:rtl/>
        </w:rPr>
        <w:t>)</w:t>
      </w:r>
      <w:bookmarkEnd w:id="11"/>
    </w:p>
    <w:p w14:paraId="10CBAA6B" w14:textId="582B83B2" w:rsidR="00112FA3" w:rsidRDefault="00112FA3" w:rsidP="00112FA3">
      <w:pPr>
        <w:rPr>
          <w:sz w:val="10"/>
          <w:szCs w:val="10"/>
          <w:rtl/>
          <w:lang w:bidi="ar-SA"/>
        </w:rPr>
      </w:pPr>
    </w:p>
    <w:p w14:paraId="18682BE4" w14:textId="77777777" w:rsidR="00112FA3" w:rsidRPr="00112FA3" w:rsidRDefault="00112FA3" w:rsidP="00112FA3">
      <w:pPr>
        <w:rPr>
          <w:sz w:val="10"/>
          <w:szCs w:val="10"/>
          <w:rtl/>
          <w:lang w:bidi="ar-SA"/>
        </w:rPr>
      </w:pPr>
    </w:p>
    <w:p w14:paraId="435E888C" w14:textId="52609260" w:rsidR="005D1701" w:rsidRPr="00112FA3" w:rsidRDefault="005D1701" w:rsidP="003779DC">
      <w:pPr>
        <w:spacing w:after="160" w:line="259" w:lineRule="auto"/>
        <w:jc w:val="left"/>
        <w:rPr>
          <w:rFonts w:ascii="IRANSans" w:eastAsia="Calibri" w:hAnsi="IRANSans"/>
          <w:b/>
          <w:bCs/>
          <w:sz w:val="6"/>
          <w:szCs w:val="6"/>
          <w:rtl/>
        </w:rPr>
      </w:pPr>
    </w:p>
    <w:p w14:paraId="46ED3023" w14:textId="30313FF6" w:rsidR="000424F2" w:rsidRPr="000424F2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/>
          <w:szCs w:val="24"/>
          <w:rtl/>
        </w:rPr>
        <w:t>ا</w:t>
      </w:r>
      <w:r w:rsidRPr="000424F2">
        <w:rPr>
          <w:rFonts w:ascii="IRANSans" w:eastAsia="Calibri" w:hAnsi="IRANSans" w:hint="cs"/>
          <w:szCs w:val="24"/>
          <w:rtl/>
        </w:rPr>
        <w:t>ی</w:t>
      </w:r>
      <w:r w:rsidRPr="000424F2">
        <w:rPr>
          <w:rFonts w:ascii="IRANSans" w:eastAsia="Calibri" w:hAnsi="IRANSans" w:hint="eastAsia"/>
          <w:szCs w:val="24"/>
          <w:rtl/>
        </w:rPr>
        <w:t>ن</w:t>
      </w:r>
      <w:r w:rsidRPr="000424F2">
        <w:rPr>
          <w:rFonts w:ascii="IRANSans" w:eastAsia="Calibri" w:hAnsi="IRANSans"/>
          <w:szCs w:val="24"/>
          <w:rtl/>
        </w:rPr>
        <w:t xml:space="preserve"> امکان را به توسعه‌دهندگان م</w:t>
      </w:r>
      <w:r w:rsidRPr="000424F2">
        <w:rPr>
          <w:rFonts w:ascii="IRANSans" w:eastAsia="Calibri" w:hAnsi="IRANSans" w:hint="cs"/>
          <w:szCs w:val="24"/>
          <w:rtl/>
        </w:rPr>
        <w:t>ی‌</w:t>
      </w:r>
      <w:r w:rsidRPr="000424F2">
        <w:rPr>
          <w:rFonts w:ascii="IRANSans" w:eastAsia="Calibri" w:hAnsi="IRANSans" w:hint="eastAsia"/>
          <w:szCs w:val="24"/>
          <w:rtl/>
        </w:rPr>
        <w:t>دهد</w:t>
      </w:r>
      <w:r w:rsidRPr="000424F2">
        <w:rPr>
          <w:rFonts w:ascii="IRANSans" w:eastAsia="Calibri" w:hAnsi="IRANSans"/>
          <w:szCs w:val="24"/>
          <w:rtl/>
        </w:rPr>
        <w:t xml:space="preserve"> تا به صورت روزانه،‌ هفتگ</w:t>
      </w:r>
      <w:r w:rsidRPr="000424F2">
        <w:rPr>
          <w:rFonts w:ascii="IRANSans" w:eastAsia="Calibri" w:hAnsi="IRANSans" w:hint="cs"/>
          <w:szCs w:val="24"/>
          <w:rtl/>
        </w:rPr>
        <w:t>ی</w:t>
      </w:r>
      <w:r w:rsidRPr="000424F2">
        <w:rPr>
          <w:rFonts w:ascii="IRANSans" w:eastAsia="Calibri" w:hAnsi="IRANSans"/>
          <w:szCs w:val="24"/>
          <w:rtl/>
        </w:rPr>
        <w:t xml:space="preserve"> و </w:t>
      </w:r>
      <w:r w:rsidRPr="000424F2">
        <w:rPr>
          <w:rFonts w:ascii="IRANSans" w:eastAsia="Calibri" w:hAnsi="IRANSans" w:hint="cs"/>
          <w:szCs w:val="24"/>
          <w:rtl/>
        </w:rPr>
        <w:t>ی</w:t>
      </w:r>
      <w:r w:rsidRPr="000424F2">
        <w:rPr>
          <w:rFonts w:ascii="IRANSans" w:eastAsia="Calibri" w:hAnsi="IRANSans" w:hint="eastAsia"/>
          <w:szCs w:val="24"/>
          <w:rtl/>
        </w:rPr>
        <w:t>ا</w:t>
      </w:r>
      <w:r w:rsidRPr="000424F2">
        <w:rPr>
          <w:rFonts w:ascii="IRANSans" w:eastAsia="Calibri" w:hAnsi="IRANSans"/>
          <w:szCs w:val="24"/>
          <w:rtl/>
        </w:rPr>
        <w:t xml:space="preserve"> ماهانه نسخه</w:t>
      </w:r>
      <w:r w:rsidRPr="000424F2">
        <w:rPr>
          <w:rFonts w:ascii="Times New Roman" w:eastAsia="Calibri" w:hAnsi="Times New Roman" w:cs="Times New Roman" w:hint="cs"/>
          <w:szCs w:val="24"/>
          <w:rtl/>
        </w:rPr>
        <w:t>ٔ</w:t>
      </w:r>
      <w:r w:rsidRPr="000424F2">
        <w:rPr>
          <w:rFonts w:ascii="IRANSans" w:eastAsia="Calibri" w:hAnsi="IRANSans"/>
          <w:szCs w:val="24"/>
          <w:rtl/>
        </w:rPr>
        <w:t xml:space="preserve"> </w:t>
      </w:r>
      <w:r w:rsidRPr="000424F2">
        <w:rPr>
          <w:rFonts w:ascii="IRANSans" w:eastAsia="Calibri" w:hAnsi="IRANSans" w:hint="cs"/>
          <w:szCs w:val="24"/>
          <w:rtl/>
        </w:rPr>
        <w:t>جدی</w:t>
      </w:r>
      <w:r w:rsidRPr="000424F2">
        <w:rPr>
          <w:rFonts w:ascii="IRANSans" w:eastAsia="Calibri" w:hAnsi="IRANSans" w:hint="eastAsia"/>
          <w:szCs w:val="24"/>
          <w:rtl/>
        </w:rPr>
        <w:t>د</w:t>
      </w:r>
      <w:r w:rsidRPr="000424F2">
        <w:rPr>
          <w:rFonts w:ascii="IRANSans" w:eastAsia="Calibri" w:hAnsi="IRANSans"/>
          <w:szCs w:val="24"/>
          <w:rtl/>
        </w:rPr>
        <w:t xml:space="preserve"> نرم‌افزار خود را </w:t>
      </w:r>
      <w:r w:rsidRPr="000424F2">
        <w:rPr>
          <w:rFonts w:ascii="IRANSans" w:eastAsia="Calibri" w:hAnsi="IRANSans" w:hint="cs"/>
          <w:szCs w:val="24"/>
          <w:rtl/>
        </w:rPr>
        <w:t xml:space="preserve">بصورت دستی یا خودکار بر روی سرور هدف و </w:t>
      </w:r>
      <w:r w:rsidRPr="000424F2">
        <w:rPr>
          <w:rFonts w:ascii="IRANSans" w:eastAsia="Calibri" w:hAnsi="IRANSans"/>
          <w:szCs w:val="24"/>
          <w:rtl/>
        </w:rPr>
        <w:t>در دسترس کاربران قرار دهند</w:t>
      </w:r>
      <w:r w:rsidRPr="000424F2">
        <w:rPr>
          <w:rFonts w:ascii="IRANSans" w:eastAsia="Calibri" w:hAnsi="IRANSans" w:hint="cs"/>
          <w:szCs w:val="24"/>
          <w:rtl/>
        </w:rPr>
        <w:t xml:space="preserve"> و با نام </w:t>
      </w:r>
      <w:r w:rsidRPr="000424F2">
        <w:rPr>
          <w:rFonts w:ascii="IRANSans" w:eastAsia="Calibri" w:hAnsi="IRANSans"/>
          <w:sz w:val="22"/>
          <w:szCs w:val="22"/>
        </w:rPr>
        <w:t>Release pipeline</w:t>
      </w:r>
      <w:r w:rsidRPr="000424F2">
        <w:rPr>
          <w:rFonts w:ascii="IRANSans" w:eastAsia="Calibri" w:hAnsi="IRANSans" w:hint="cs"/>
          <w:szCs w:val="24"/>
          <w:rtl/>
        </w:rPr>
        <w:t xml:space="preserve"> یاد می</w:t>
      </w:r>
      <w:r w:rsidR="009427F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شوند.</w:t>
      </w:r>
    </w:p>
    <w:p w14:paraId="145C95E5" w14:textId="77777777" w:rsidR="000424F2" w:rsidRP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</w:p>
    <w:p w14:paraId="3EEF2A3D" w14:textId="77777777" w:rsidR="000424F2" w:rsidRPr="000424F2" w:rsidRDefault="000424F2" w:rsidP="000424F2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  <w:r w:rsidRPr="000424F2">
        <w:rPr>
          <w:rFonts w:ascii="IRANSans" w:eastAsia="Calibri" w:hAnsi="IRANSans"/>
          <w:noProof/>
          <w:sz w:val="22"/>
          <w:szCs w:val="22"/>
          <w:lang w:bidi="ar-SA"/>
        </w:rPr>
        <w:lastRenderedPageBreak/>
        <w:drawing>
          <wp:inline distT="0" distB="0" distL="0" distR="0" wp14:anchorId="206A0549" wp14:editId="6D512BCB">
            <wp:extent cx="5710430" cy="1967023"/>
            <wp:effectExtent l="0" t="0" r="5080" b="0"/>
            <wp:docPr id="1" name="Picture 1" descr="C:\Users\m.vakili\AppData\Local\Microsoft\Windows\INetCache\Content.Word\1_7k5Z3-gJaqrY7YFxQx50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vakili\AppData\Local\Microsoft\Windows\INetCache\Content.Word\1_7k5Z3-gJaqrY7YFxQx509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97" cy="202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3AE7" w14:textId="77777777" w:rsidR="000424F2" w:rsidRP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5C19BB96" w14:textId="6FA6DEE6" w:rsidR="005D1701" w:rsidRDefault="000424F2" w:rsidP="005D1701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>پس می</w:t>
      </w:r>
      <w:r w:rsidR="00684FC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 xml:space="preserve">توان گفت </w:t>
      </w:r>
      <w:r w:rsidRPr="000424F2">
        <w:rPr>
          <w:rFonts w:ascii="IRANSans" w:eastAsia="Calibri" w:hAnsi="IRANSans"/>
          <w:sz w:val="22"/>
          <w:szCs w:val="22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ها به نوعی </w:t>
      </w:r>
      <w:r w:rsidRPr="000424F2">
        <w:rPr>
          <w:rFonts w:ascii="IRANSans" w:eastAsia="Calibri" w:hAnsi="IRANSans"/>
          <w:sz w:val="22"/>
          <w:szCs w:val="22"/>
        </w:rPr>
        <w:t>Automatio</w:t>
      </w:r>
      <w:r w:rsidRPr="000424F2">
        <w:rPr>
          <w:rFonts w:ascii="IRANSans" w:eastAsia="Calibri" w:hAnsi="IRANSans"/>
          <w:szCs w:val="24"/>
        </w:rPr>
        <w:t>n</w:t>
      </w:r>
      <w:r w:rsidR="00684FC1">
        <w:rPr>
          <w:rFonts w:ascii="IRANSans" w:eastAsia="Calibri" w:hAnsi="IRANSans" w:hint="cs"/>
          <w:szCs w:val="24"/>
          <w:rtl/>
        </w:rPr>
        <w:t xml:space="preserve"> مدیریت فعالیت‌</w:t>
      </w:r>
      <w:r w:rsidRPr="000424F2">
        <w:rPr>
          <w:rFonts w:ascii="IRANSans" w:eastAsia="Calibri" w:hAnsi="IRANSans" w:hint="cs"/>
          <w:szCs w:val="24"/>
          <w:rtl/>
        </w:rPr>
        <w:t>های توس</w:t>
      </w:r>
      <w:r w:rsidR="00684FC1">
        <w:rPr>
          <w:rFonts w:ascii="IRANSans" w:eastAsia="Calibri" w:hAnsi="IRANSans" w:hint="cs"/>
          <w:szCs w:val="24"/>
          <w:rtl/>
        </w:rPr>
        <w:t>عه و انتشار پیوسته نرم افزار می‌</w:t>
      </w:r>
      <w:r w:rsidRPr="000424F2">
        <w:rPr>
          <w:rFonts w:ascii="IRANSans" w:eastAsia="Calibri" w:hAnsi="IRANSans" w:hint="cs"/>
          <w:szCs w:val="24"/>
          <w:rtl/>
        </w:rPr>
        <w:t>باشند.</w:t>
      </w:r>
    </w:p>
    <w:p w14:paraId="60F2ED8D" w14:textId="20D66627" w:rsidR="000424F2" w:rsidRPr="000424F2" w:rsidRDefault="005D1701" w:rsidP="005D1701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7910D9" wp14:editId="24A79256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6581775" cy="952500"/>
                <wp:effectExtent l="0" t="0" r="28575" b="19050"/>
                <wp:wrapNone/>
                <wp:docPr id="34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770" id="Folded Corner 34" o:spid="_x0000_s1026" type="#_x0000_t65" style="position:absolute;margin-left:467.05pt;margin-top:17.9pt;width:518.25pt;height:75pt;z-index:25188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49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13ABBF51" w14:textId="2F1358A1" w:rsidR="005D1701" w:rsidRPr="000424F2" w:rsidRDefault="005D1701" w:rsidP="001A4AA0">
      <w:pPr>
        <w:pStyle w:val="Heading1"/>
        <w:rPr>
          <w:rtl/>
        </w:rPr>
      </w:pPr>
      <w:bookmarkStart w:id="12" w:name="_Toc73170657"/>
      <w:r w:rsidRPr="00283F9A">
        <w:rPr>
          <w:sz w:val="32"/>
          <w:szCs w:val="32"/>
          <w:rtl/>
        </w:rPr>
        <w:drawing>
          <wp:anchor distT="0" distB="0" distL="114300" distR="114300" simplePos="0" relativeHeight="251891712" behindDoc="1" locked="0" layoutInCell="1" allowOverlap="1" wp14:anchorId="3FA8590F" wp14:editId="595D8AFD">
            <wp:simplePos x="0" y="0"/>
            <wp:positionH relativeFrom="margin">
              <wp:posOffset>5683043</wp:posOffset>
            </wp:positionH>
            <wp:positionV relativeFrom="paragraph">
              <wp:posOffset>127000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 </w:t>
      </w:r>
      <w:r w:rsidRPr="000424F2">
        <w:rPr>
          <w:rFonts w:hint="cs"/>
          <w:rtl/>
        </w:rPr>
        <w:t>کانسپت های کلیدی</w:t>
      </w:r>
      <w:bookmarkEnd w:id="12"/>
    </w:p>
    <w:p w14:paraId="62902D63" w14:textId="3AD3A7A6" w:rsidR="000424F2" w:rsidRP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502A0FC6" w14:textId="77777777" w:rsidR="000424F2" w:rsidRP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769C0472" w14:textId="0CA41EF6" w:rsidR="000424F2" w:rsidRPr="000424F2" w:rsidRDefault="000424F2" w:rsidP="000424F2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  <w:r w:rsidRPr="000424F2">
        <w:rPr>
          <w:rFonts w:ascii="IRANSans" w:eastAsia="Calibri" w:hAnsi="IRANSans"/>
          <w:noProof/>
          <w:sz w:val="22"/>
          <w:szCs w:val="22"/>
          <w:lang w:bidi="ar-SA"/>
        </w:rPr>
        <w:drawing>
          <wp:inline distT="0" distB="0" distL="0" distR="0" wp14:anchorId="6DAB0CD4" wp14:editId="5F3A5CBD">
            <wp:extent cx="5629275" cy="1914525"/>
            <wp:effectExtent l="0" t="0" r="9525" b="9525"/>
            <wp:docPr id="21" name="Picture 21" descr="key-concepts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-concepts-overvie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D4F1" w14:textId="466778EA" w:rsidR="00E739DE" w:rsidRDefault="00E739DE" w:rsidP="00E739DE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4CAF36" wp14:editId="502F43BD">
                <wp:simplePos x="0" y="0"/>
                <wp:positionH relativeFrom="margin">
                  <wp:align>right</wp:align>
                </wp:positionH>
                <wp:positionV relativeFrom="paragraph">
                  <wp:posOffset>212400</wp:posOffset>
                </wp:positionV>
                <wp:extent cx="6581775" cy="952500"/>
                <wp:effectExtent l="0" t="0" r="28575" b="19050"/>
                <wp:wrapNone/>
                <wp:docPr id="46" name="Folded Corn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64FD" id="Folded Corner 46" o:spid="_x0000_s1026" type="#_x0000_t65" style="position:absolute;margin-left:467.05pt;margin-top:16.7pt;width:518.25pt;height:75pt;z-index:251893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ctYw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" adj="18000" filled="f" strokecolor="#c00000" strokeweight="2pt">
                <w10:wrap anchorx="margin"/>
              </v:shape>
            </w:pict>
          </mc:Fallback>
        </mc:AlternateContent>
      </w:r>
    </w:p>
    <w:p w14:paraId="4A7B5DED" w14:textId="541BF1E7" w:rsidR="00E739DE" w:rsidRDefault="00E739DE" w:rsidP="00D4612E">
      <w:pPr>
        <w:pStyle w:val="Heading1"/>
        <w:rPr>
          <w:rtl/>
        </w:rPr>
      </w:pPr>
      <w:bookmarkStart w:id="13" w:name="_Toc73170658"/>
      <w:r w:rsidRPr="00283F9A">
        <w:rPr>
          <w:sz w:val="32"/>
          <w:szCs w:val="32"/>
          <w:rtl/>
        </w:rPr>
        <w:drawing>
          <wp:anchor distT="0" distB="0" distL="114300" distR="114300" simplePos="0" relativeHeight="251895808" behindDoc="1" locked="0" layoutInCell="1" allowOverlap="1" wp14:anchorId="1CB73BC3" wp14:editId="5308067B">
            <wp:simplePos x="0" y="0"/>
            <wp:positionH relativeFrom="margin">
              <wp:posOffset>5683397</wp:posOffset>
            </wp:positionH>
            <wp:positionV relativeFrom="paragraph">
              <wp:posOffset>113812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  </w:t>
      </w:r>
      <w:r w:rsidRPr="004408D2">
        <w:t>Trigger</w:t>
      </w:r>
      <w:bookmarkEnd w:id="13"/>
    </w:p>
    <w:p w14:paraId="5BAD5D79" w14:textId="05444853" w:rsidR="00E739DE" w:rsidRDefault="00E739DE" w:rsidP="00CA04A8">
      <w:pPr>
        <w:spacing w:after="160" w:line="259" w:lineRule="auto"/>
        <w:jc w:val="left"/>
        <w:rPr>
          <w:rtl/>
          <w:lang w:bidi="ar-SA"/>
        </w:rPr>
      </w:pPr>
    </w:p>
    <w:p w14:paraId="279743EA" w14:textId="77777777" w:rsidR="006746DD" w:rsidRPr="000424F2" w:rsidRDefault="006746DD" w:rsidP="00CA04A8">
      <w:pPr>
        <w:spacing w:after="160" w:line="259" w:lineRule="auto"/>
        <w:jc w:val="left"/>
        <w:rPr>
          <w:rFonts w:ascii="IRANSans" w:eastAsia="Calibri" w:hAnsi="IRANSans"/>
          <w:b/>
          <w:bCs/>
          <w:sz w:val="10"/>
          <w:szCs w:val="10"/>
          <w:rtl/>
        </w:rPr>
      </w:pPr>
    </w:p>
    <w:p w14:paraId="35645E03" w14:textId="44E8BDFB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از </w:t>
      </w:r>
      <w:r w:rsidRPr="000424F2">
        <w:rPr>
          <w:rFonts w:ascii="IRANSans" w:eastAsia="Calibri" w:hAnsi="IRANSans"/>
          <w:sz w:val="22"/>
          <w:szCs w:val="22"/>
        </w:rPr>
        <w:t>Trigger</w:t>
      </w:r>
      <w:r w:rsidRPr="000424F2">
        <w:rPr>
          <w:rFonts w:ascii="IRANSans" w:eastAsia="Calibri" w:hAnsi="IRANSans" w:hint="cs"/>
          <w:szCs w:val="24"/>
          <w:rtl/>
        </w:rPr>
        <w:t xml:space="preserve"> جهت تنظیم اجرای خودکار </w:t>
      </w:r>
      <w:r w:rsidRPr="000424F2">
        <w:rPr>
          <w:rFonts w:ascii="IRANSans" w:eastAsia="Calibri" w:hAnsi="IRANSans"/>
          <w:sz w:val="22"/>
          <w:szCs w:val="22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 استفاده می</w:t>
      </w:r>
      <w:r w:rsidR="00684FC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شود.</w:t>
      </w:r>
    </w:p>
    <w:p w14:paraId="6230467A" w14:textId="61CDF214" w:rsidR="00555461" w:rsidRDefault="00555461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</w:p>
    <w:p w14:paraId="34CCD8C3" w14:textId="77777777" w:rsidR="00555461" w:rsidRDefault="00555461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</w:p>
    <w:p w14:paraId="521CB2DB" w14:textId="543ABF1C" w:rsidR="00E739DE" w:rsidRPr="000424F2" w:rsidRDefault="00E739DE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CE24FE" wp14:editId="196D582C">
                <wp:simplePos x="0" y="0"/>
                <wp:positionH relativeFrom="margin">
                  <wp:align>right</wp:align>
                </wp:positionH>
                <wp:positionV relativeFrom="paragraph">
                  <wp:posOffset>313542</wp:posOffset>
                </wp:positionV>
                <wp:extent cx="6581775" cy="952500"/>
                <wp:effectExtent l="0" t="0" r="28575" b="19050"/>
                <wp:wrapNone/>
                <wp:docPr id="49" name="Folded Corn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98EF" id="Folded Corner 49" o:spid="_x0000_s1026" type="#_x0000_t65" style="position:absolute;margin-left:467.05pt;margin-top:24.7pt;width:518.25pt;height:75pt;z-index:251897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5GbYw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" adj="18000" filled="f" strokecolor="#c00000" strokeweight="2pt">
                <w10:wrap anchorx="margin"/>
              </v:shape>
            </w:pict>
          </mc:Fallback>
        </mc:AlternateContent>
      </w:r>
    </w:p>
    <w:p w14:paraId="667765AA" w14:textId="575B30F8" w:rsidR="000424F2" w:rsidRPr="00E739DE" w:rsidRDefault="00E739DE" w:rsidP="00D4612E">
      <w:pPr>
        <w:pStyle w:val="Heading1"/>
        <w:rPr>
          <w:rStyle w:val="Heading1Char"/>
          <w:b/>
          <w:bCs/>
          <w:rtl/>
        </w:rPr>
      </w:pPr>
      <w:bookmarkStart w:id="14" w:name="_Toc73170659"/>
      <w:r w:rsidRPr="00E739DE">
        <w:rPr>
          <w:rtl/>
        </w:rPr>
        <w:drawing>
          <wp:anchor distT="0" distB="0" distL="114300" distR="114300" simplePos="0" relativeHeight="251899904" behindDoc="1" locked="0" layoutInCell="1" allowOverlap="1" wp14:anchorId="0D5F4122" wp14:editId="1E4F6BE7">
            <wp:simplePos x="0" y="0"/>
            <wp:positionH relativeFrom="margin">
              <wp:posOffset>5684091</wp:posOffset>
            </wp:positionH>
            <wp:positionV relativeFrom="paragraph">
              <wp:posOffset>184534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4F2" w:rsidRPr="00E739DE">
        <w:t>Sta</w:t>
      </w:r>
      <w:r w:rsidR="000424F2" w:rsidRPr="00E739DE">
        <w:rPr>
          <w:rStyle w:val="Heading1Char"/>
          <w:b/>
          <w:bCs/>
        </w:rPr>
        <w:t>ge</w:t>
      </w:r>
      <w:bookmarkEnd w:id="14"/>
      <w:r w:rsidRPr="00E739DE">
        <w:rPr>
          <w:rStyle w:val="Heading1Char"/>
          <w:rFonts w:hint="cs"/>
          <w:b/>
          <w:bCs/>
          <w:rtl/>
        </w:rPr>
        <w:t xml:space="preserve">      </w:t>
      </w:r>
    </w:p>
    <w:p w14:paraId="2670990C" w14:textId="68FB6E3E" w:rsidR="00E739DE" w:rsidRDefault="00E739DE" w:rsidP="000424F2">
      <w:pPr>
        <w:spacing w:after="160" w:line="259" w:lineRule="auto"/>
        <w:jc w:val="left"/>
        <w:rPr>
          <w:noProof/>
          <w:rtl/>
          <w:lang w:bidi="ar-SA"/>
        </w:rPr>
      </w:pPr>
    </w:p>
    <w:p w14:paraId="10C134AA" w14:textId="77777777" w:rsidR="00E739DE" w:rsidRPr="000424F2" w:rsidRDefault="00E739DE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10"/>
          <w:szCs w:val="10"/>
          <w:rtl/>
        </w:rPr>
      </w:pPr>
    </w:p>
    <w:p w14:paraId="0D841D07" w14:textId="48C51F0A" w:rsidR="000424F2" w:rsidRP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بعنوان یک مرز منطقی و جداکننده بخش های مختلف فرآیند </w:t>
      </w:r>
      <w:r w:rsidRPr="000424F2">
        <w:rPr>
          <w:rFonts w:ascii="IRANSans" w:eastAsia="Calibri" w:hAnsi="IRANSans"/>
          <w:sz w:val="22"/>
          <w:szCs w:val="22"/>
        </w:rPr>
        <w:t>Release pipeline</w:t>
      </w:r>
      <w:r w:rsidRPr="000424F2">
        <w:rPr>
          <w:rFonts w:ascii="IRANSans" w:eastAsia="Calibri" w:hAnsi="IRANSans" w:hint="cs"/>
          <w:szCs w:val="24"/>
          <w:rtl/>
        </w:rPr>
        <w:t xml:space="preserve"> بوده (مانند </w:t>
      </w:r>
      <w:r w:rsidRPr="000424F2">
        <w:rPr>
          <w:rFonts w:ascii="IRANSans" w:eastAsia="Calibri" w:hAnsi="IRANSans"/>
          <w:sz w:val="22"/>
          <w:szCs w:val="22"/>
        </w:rPr>
        <w:t>Build</w:t>
      </w:r>
      <w:r w:rsidRPr="000424F2">
        <w:rPr>
          <w:rFonts w:ascii="IRANSans" w:eastAsia="Calibri" w:hAnsi="IRANSans" w:hint="cs"/>
          <w:szCs w:val="24"/>
          <w:rtl/>
        </w:rPr>
        <w:t xml:space="preserve">، </w:t>
      </w:r>
      <w:r w:rsidRPr="000424F2">
        <w:rPr>
          <w:rFonts w:ascii="IRANSans" w:eastAsia="Calibri" w:hAnsi="IRANSans"/>
          <w:sz w:val="22"/>
          <w:szCs w:val="22"/>
        </w:rPr>
        <w:t>QA</w:t>
      </w:r>
      <w:r w:rsidRPr="000424F2">
        <w:rPr>
          <w:rFonts w:ascii="IRANSans" w:eastAsia="Calibri" w:hAnsi="IRANSans" w:hint="cs"/>
          <w:szCs w:val="24"/>
          <w:rtl/>
        </w:rPr>
        <w:t xml:space="preserve"> و </w:t>
      </w:r>
      <w:r w:rsidRPr="000424F2">
        <w:rPr>
          <w:rFonts w:ascii="IRANSans" w:eastAsia="Calibri" w:hAnsi="IRANSans"/>
          <w:sz w:val="22"/>
          <w:szCs w:val="22"/>
        </w:rPr>
        <w:t>Production</w:t>
      </w:r>
      <w:r w:rsidRPr="000424F2">
        <w:rPr>
          <w:rFonts w:ascii="IRANSans" w:eastAsia="Calibri" w:hAnsi="IRANSans" w:hint="cs"/>
          <w:szCs w:val="24"/>
          <w:rtl/>
        </w:rPr>
        <w:t xml:space="preserve">) و شامل یک یا چند </w:t>
      </w:r>
      <w:r w:rsidRPr="000424F2">
        <w:rPr>
          <w:rFonts w:ascii="IRANSans" w:eastAsia="Calibri" w:hAnsi="IRANSans"/>
          <w:szCs w:val="24"/>
        </w:rPr>
        <w:t>Job</w:t>
      </w:r>
      <w:r w:rsidR="00684FC1">
        <w:rPr>
          <w:rFonts w:ascii="IRANSans" w:eastAsia="Calibri" w:hAnsi="IRANSans" w:hint="cs"/>
          <w:szCs w:val="24"/>
          <w:rtl/>
        </w:rPr>
        <w:t xml:space="preserve"> می‌</w:t>
      </w:r>
      <w:r w:rsidRPr="000424F2">
        <w:rPr>
          <w:rFonts w:ascii="IRANSans" w:eastAsia="Calibri" w:hAnsi="IRANSans" w:hint="cs"/>
          <w:szCs w:val="24"/>
          <w:rtl/>
        </w:rPr>
        <w:t xml:space="preserve">باشد. به عبارتی دیگر </w:t>
      </w:r>
      <w:r w:rsidRPr="000424F2">
        <w:rPr>
          <w:rFonts w:ascii="IRANSans" w:eastAsia="Calibri" w:hAnsi="IRANSans"/>
          <w:sz w:val="22"/>
          <w:szCs w:val="22"/>
        </w:rPr>
        <w:t>Stage</w:t>
      </w:r>
      <w:r w:rsidRPr="000424F2">
        <w:rPr>
          <w:rFonts w:ascii="IRANSans" w:eastAsia="Calibri" w:hAnsi="IRANSans" w:hint="cs"/>
          <w:szCs w:val="24"/>
          <w:rtl/>
        </w:rPr>
        <w:t xml:space="preserve"> ارائه دهنده و نماینده محیطی است که قرار است </w:t>
      </w:r>
      <w:r w:rsidRPr="000424F2">
        <w:rPr>
          <w:rFonts w:ascii="IRANSans" w:eastAsia="Calibri" w:hAnsi="IRANSans"/>
          <w:sz w:val="22"/>
          <w:szCs w:val="22"/>
        </w:rPr>
        <w:t>Publish</w:t>
      </w:r>
      <w:r w:rsidRPr="000424F2">
        <w:rPr>
          <w:rFonts w:ascii="IRANSans" w:eastAsia="Calibri" w:hAnsi="IRANSans" w:hint="cs"/>
          <w:szCs w:val="24"/>
          <w:rtl/>
        </w:rPr>
        <w:t xml:space="preserve"> روی آن اتفاق بیفتد.</w:t>
      </w:r>
    </w:p>
    <w:p w14:paraId="205A4919" w14:textId="43D2469B" w:rsidR="000424F2" w:rsidRPr="000424F2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0424F2">
        <w:rPr>
          <w:rFonts w:ascii="IRANSans" w:eastAsia="Calibri" w:hAnsi="IRANSans" w:hint="cs"/>
          <w:szCs w:val="24"/>
          <w:rtl/>
        </w:rPr>
        <w:t xml:space="preserve"> بصورت دیفالت ا</w:t>
      </w:r>
      <w:r w:rsidR="00684FC1">
        <w:rPr>
          <w:rFonts w:ascii="IRANSans" w:eastAsia="Calibri" w:hAnsi="IRANSans" w:hint="cs"/>
          <w:szCs w:val="24"/>
          <w:rtl/>
        </w:rPr>
        <w:t>ستیج ها بصورت پشت سر هم اجرا می‌</w:t>
      </w:r>
      <w:r w:rsidRPr="000424F2">
        <w:rPr>
          <w:rFonts w:ascii="IRANSans" w:eastAsia="Calibri" w:hAnsi="IRANSans" w:hint="cs"/>
          <w:szCs w:val="24"/>
          <w:rtl/>
        </w:rPr>
        <w:t xml:space="preserve">شوند و هر استیج به یک </w:t>
      </w:r>
      <w:r w:rsidRPr="000424F2">
        <w:rPr>
          <w:rFonts w:ascii="IRANSans" w:eastAsia="Calibri" w:hAnsi="IRANSans"/>
          <w:sz w:val="22"/>
          <w:szCs w:val="22"/>
        </w:rPr>
        <w:t>Environment</w:t>
      </w:r>
      <w:r w:rsidRPr="000424F2">
        <w:rPr>
          <w:rFonts w:ascii="IRANSans" w:eastAsia="Calibri" w:hAnsi="IRANSans" w:hint="cs"/>
          <w:szCs w:val="24"/>
          <w:rtl/>
        </w:rPr>
        <w:t xml:space="preserve"> متصل می</w:t>
      </w:r>
      <w:r w:rsidR="00E739DE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گردد.</w:t>
      </w:r>
    </w:p>
    <w:p w14:paraId="42B2F65C" w14:textId="09BBA0AE" w:rsid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0424F2">
        <w:rPr>
          <w:rFonts w:ascii="IRANSans" w:eastAsia="Calibri" w:hAnsi="IRANSans" w:hint="cs"/>
          <w:szCs w:val="24"/>
          <w:rtl/>
        </w:rPr>
        <w:t xml:space="preserve"> برای ورود و خروج از هر </w:t>
      </w:r>
      <w:r w:rsidRPr="000424F2">
        <w:rPr>
          <w:rFonts w:ascii="IRANSans" w:eastAsia="Calibri" w:hAnsi="IRANSans"/>
          <w:sz w:val="22"/>
          <w:szCs w:val="22"/>
        </w:rPr>
        <w:t>Stage</w:t>
      </w:r>
      <w:r w:rsidRPr="000424F2">
        <w:rPr>
          <w:rFonts w:ascii="IRANSans" w:eastAsia="Calibri" w:hAnsi="IRANSans" w:hint="cs"/>
          <w:szCs w:val="24"/>
          <w:rtl/>
        </w:rPr>
        <w:t xml:space="preserve"> میتوان با استفاده از مفاهیم </w:t>
      </w:r>
      <w:r w:rsidRPr="000424F2">
        <w:rPr>
          <w:rFonts w:ascii="IRANSans" w:eastAsia="Calibri" w:hAnsi="IRANSans"/>
          <w:sz w:val="22"/>
          <w:szCs w:val="22"/>
        </w:rPr>
        <w:t>Approver</w:t>
      </w:r>
      <w:r w:rsidRPr="000424F2">
        <w:rPr>
          <w:rFonts w:ascii="IRANSans" w:eastAsia="Calibri" w:hAnsi="IRANSans" w:hint="cs"/>
          <w:szCs w:val="24"/>
          <w:rtl/>
        </w:rPr>
        <w:t xml:space="preserve"> و </w:t>
      </w:r>
      <w:r w:rsidRPr="000424F2">
        <w:rPr>
          <w:rFonts w:ascii="IRANSans" w:eastAsia="Calibri" w:hAnsi="IRANSans"/>
          <w:sz w:val="22"/>
          <w:szCs w:val="22"/>
        </w:rPr>
        <w:t>Gates</w:t>
      </w:r>
      <w:r w:rsidRPr="000424F2">
        <w:rPr>
          <w:rFonts w:ascii="IRANSans" w:eastAsia="Calibri" w:hAnsi="IRANSans" w:hint="cs"/>
          <w:szCs w:val="24"/>
          <w:rtl/>
        </w:rPr>
        <w:t xml:space="preserve">، محدودیت هایی اعمال کرد. برای مدیریت </w:t>
      </w:r>
      <w:r w:rsidRPr="000424F2">
        <w:rPr>
          <w:rFonts w:ascii="IRANSans" w:eastAsia="Calibri" w:hAnsi="IRANSans"/>
          <w:sz w:val="22"/>
          <w:szCs w:val="22"/>
        </w:rPr>
        <w:t>Approver</w:t>
      </w:r>
      <w:r w:rsidRPr="000424F2">
        <w:rPr>
          <w:rFonts w:ascii="IRANSans" w:eastAsia="Calibri" w:hAnsi="IRANSans" w:hint="cs"/>
          <w:szCs w:val="24"/>
          <w:rtl/>
        </w:rPr>
        <w:t>ها بهتر است بجای استفاده از شخص یا</w:t>
      </w:r>
      <w:r w:rsidR="00684FC1">
        <w:rPr>
          <w:rFonts w:ascii="IRANSans" w:eastAsia="Calibri" w:hAnsi="IRANSans" w:hint="cs"/>
          <w:szCs w:val="24"/>
          <w:rtl/>
        </w:rPr>
        <w:t xml:space="preserve"> اشخاص جهت اعتبار سنجی، از گروه‌</w:t>
      </w:r>
      <w:r w:rsidRPr="000424F2">
        <w:rPr>
          <w:rFonts w:ascii="IRANSans" w:eastAsia="Calibri" w:hAnsi="IRANSans" w:hint="cs"/>
          <w:szCs w:val="24"/>
          <w:rtl/>
        </w:rPr>
        <w:t xml:space="preserve">های تعریف شده از قبل استفاده گردد. جهت اطلاعات بیشتر </w:t>
      </w:r>
      <w:r w:rsidRPr="00E739DE">
        <w:rPr>
          <w:rFonts w:ascii="Calibri" w:eastAsia="Calibri" w:hAnsi="Calibri" w:cs="Arial"/>
          <w:szCs w:val="24"/>
        </w:rPr>
        <w:fldChar w:fldCharType="begin"/>
      </w:r>
      <w:r w:rsidRPr="000424F2">
        <w:rPr>
          <w:rFonts w:ascii="Calibri" w:eastAsia="Calibri" w:hAnsi="Calibri" w:cs="Arial"/>
          <w:szCs w:val="24"/>
        </w:rPr>
        <w:instrText xml:space="preserve"> HYPERLINK "https://docs.microsoft.com/en-us/azure/devops/pipelines/release/deploy-using-approvals?view=azure-devops" </w:instrText>
      </w:r>
      <w:r w:rsidRPr="00E739DE">
        <w:rPr>
          <w:rFonts w:ascii="Calibri" w:eastAsia="Calibri" w:hAnsi="Calibri" w:cs="Arial"/>
          <w:szCs w:val="24"/>
        </w:rPr>
        <w:fldChar w:fldCharType="separate"/>
      </w:r>
      <w:r w:rsidRPr="00E739DE">
        <w:rPr>
          <w:rFonts w:ascii="IRANSans" w:eastAsia="Calibri" w:hAnsi="IRANSans" w:hint="cs"/>
          <w:color w:val="0563C1"/>
          <w:szCs w:val="24"/>
          <w:u w:val="single"/>
          <w:rtl/>
        </w:rPr>
        <w:t>کلیک</w:t>
      </w:r>
      <w:r w:rsidRPr="00E739DE">
        <w:rPr>
          <w:rFonts w:ascii="IRANSans" w:eastAsia="Calibri" w:hAnsi="IRANSans"/>
          <w:color w:val="0563C1"/>
          <w:szCs w:val="24"/>
          <w:u w:val="single"/>
        </w:rPr>
        <w:fldChar w:fldCharType="end"/>
      </w:r>
      <w:r w:rsidRPr="000424F2">
        <w:rPr>
          <w:rFonts w:ascii="IRANSans" w:eastAsia="Calibri" w:hAnsi="IRANSans" w:hint="cs"/>
          <w:szCs w:val="24"/>
          <w:rtl/>
        </w:rPr>
        <w:t xml:space="preserve"> فرمائید.</w:t>
      </w:r>
    </w:p>
    <w:p w14:paraId="5D1E502C" w14:textId="77777777" w:rsidR="00A635E8" w:rsidRPr="000424F2" w:rsidRDefault="00A635E8" w:rsidP="00E739DE">
      <w:pPr>
        <w:spacing w:after="160" w:line="259" w:lineRule="auto"/>
        <w:rPr>
          <w:rFonts w:ascii="IRANSans" w:eastAsia="Calibri" w:hAnsi="IRANSans"/>
          <w:szCs w:val="24"/>
          <w:rtl/>
        </w:rPr>
      </w:pPr>
    </w:p>
    <w:p w14:paraId="66A1FCB0" w14:textId="6FE6B57A" w:rsidR="000424F2" w:rsidRPr="000424F2" w:rsidRDefault="000424F2" w:rsidP="000424F2">
      <w:pPr>
        <w:spacing w:after="160" w:line="259" w:lineRule="auto"/>
        <w:jc w:val="center"/>
        <w:rPr>
          <w:rFonts w:ascii="IRANSans" w:eastAsia="Calibri" w:hAnsi="IRANSans"/>
          <w:b/>
          <w:bCs/>
          <w:sz w:val="22"/>
          <w:szCs w:val="22"/>
          <w:rtl/>
        </w:rPr>
      </w:pPr>
      <w:r w:rsidRPr="000424F2">
        <w:rPr>
          <w:rFonts w:ascii="IRANSans" w:eastAsia="Calibri" w:hAnsi="IRANSans"/>
          <w:noProof/>
          <w:sz w:val="22"/>
          <w:szCs w:val="22"/>
          <w:lang w:bidi="ar-SA"/>
        </w:rPr>
        <w:drawing>
          <wp:inline distT="0" distB="0" distL="0" distR="0" wp14:anchorId="5618045F" wp14:editId="34EFD5B8">
            <wp:extent cx="2990850" cy="2952750"/>
            <wp:effectExtent l="0" t="0" r="0" b="0"/>
            <wp:docPr id="20" name="Picture 20" descr="approvals-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rovals-ga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E0E6" w14:textId="2A8CF462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</w:rPr>
      </w:pPr>
    </w:p>
    <w:p w14:paraId="7C882C17" w14:textId="3EB348F7" w:rsidR="00710EE9" w:rsidRDefault="00710EE9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</w:rPr>
      </w:pPr>
    </w:p>
    <w:p w14:paraId="7F0309D6" w14:textId="77777777" w:rsidR="00710EE9" w:rsidRPr="000424F2" w:rsidRDefault="00710EE9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7F2BC625" w14:textId="7D03818A" w:rsidR="000424F2" w:rsidRPr="000424F2" w:rsidRDefault="00E739DE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>
        <w:rPr>
          <w:rFonts w:hint="cs"/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A8DBA6" wp14:editId="570E200D">
                <wp:simplePos x="0" y="0"/>
                <wp:positionH relativeFrom="margin">
                  <wp:align>right</wp:align>
                </wp:positionH>
                <wp:positionV relativeFrom="paragraph">
                  <wp:posOffset>95930</wp:posOffset>
                </wp:positionV>
                <wp:extent cx="6581775" cy="952500"/>
                <wp:effectExtent l="0" t="0" r="28575" b="19050"/>
                <wp:wrapNone/>
                <wp:docPr id="51" name="Folded Corn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874C" id="Folded Corner 51" o:spid="_x0000_s1026" type="#_x0000_t65" style="position:absolute;margin-left:467.05pt;margin-top:7.55pt;width:518.25pt;height:75pt;z-index:251901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07B797E5" w14:textId="29C05C30" w:rsidR="00E739DE" w:rsidRDefault="00E739DE" w:rsidP="00E739DE">
      <w:pPr>
        <w:spacing w:after="160" w:line="259" w:lineRule="auto"/>
        <w:jc w:val="left"/>
        <w:rPr>
          <w:noProof/>
          <w:rtl/>
          <w:lang w:bidi="ar-SA"/>
        </w:rPr>
      </w:pPr>
      <w:r w:rsidRPr="00E739DE">
        <w:rPr>
          <w:rStyle w:val="Heading2Char"/>
          <w:noProof/>
          <w:rtl/>
          <w:lang w:bidi="ar-SA"/>
        </w:rPr>
        <w:drawing>
          <wp:anchor distT="0" distB="0" distL="114300" distR="114300" simplePos="0" relativeHeight="251904000" behindDoc="1" locked="0" layoutInCell="1" allowOverlap="1" wp14:anchorId="6510FBA1" wp14:editId="5A732146">
            <wp:simplePos x="0" y="0"/>
            <wp:positionH relativeFrom="margin">
              <wp:posOffset>5684092</wp:posOffset>
            </wp:positionH>
            <wp:positionV relativeFrom="paragraph">
              <wp:posOffset>10869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5" w:name="_Toc73170660"/>
      <w:r w:rsidR="000424F2" w:rsidRPr="00E739DE">
        <w:rPr>
          <w:rStyle w:val="Heading2Char"/>
        </w:rPr>
        <w:t>Approval</w:t>
      </w:r>
      <w:bookmarkEnd w:id="15"/>
      <w:r>
        <w:rPr>
          <w:rFonts w:ascii="IRANSans" w:eastAsia="Calibri" w:hAnsi="IRANSans" w:hint="cs"/>
          <w:b/>
          <w:bCs/>
          <w:sz w:val="22"/>
          <w:szCs w:val="22"/>
          <w:rtl/>
        </w:rPr>
        <w:t xml:space="preserve"> </w:t>
      </w:r>
    </w:p>
    <w:p w14:paraId="4D5D7D8A" w14:textId="0C0B3E5B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0B2F412D" w14:textId="06EBE1E4" w:rsidR="00E739DE" w:rsidRPr="000424F2" w:rsidRDefault="00E739DE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10"/>
          <w:szCs w:val="10"/>
          <w:rtl/>
        </w:rPr>
      </w:pPr>
    </w:p>
    <w:p w14:paraId="16A5F9F7" w14:textId="22C306A7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 w:rsidRPr="000424F2">
        <w:rPr>
          <w:rFonts w:ascii="IRANSans" w:eastAsia="Calibri" w:hAnsi="IRANSans" w:hint="cs"/>
          <w:sz w:val="22"/>
          <w:szCs w:val="22"/>
          <w:rtl/>
        </w:rPr>
        <w:t xml:space="preserve">مجموعه ای از اعتبار سنجی های مورد نیاز قبل و بعد از فرآیند </w:t>
      </w:r>
      <w:r w:rsidRPr="000424F2">
        <w:rPr>
          <w:rFonts w:ascii="IRANSans" w:eastAsia="Calibri" w:hAnsi="IRANSans"/>
          <w:sz w:val="22"/>
          <w:szCs w:val="22"/>
        </w:rPr>
        <w:t>Deploy</w:t>
      </w:r>
      <w:r w:rsidR="00684FC1">
        <w:rPr>
          <w:rFonts w:ascii="IRANSans" w:eastAsia="Calibri" w:hAnsi="IRANSans" w:hint="cs"/>
          <w:sz w:val="22"/>
          <w:szCs w:val="22"/>
          <w:rtl/>
        </w:rPr>
        <w:t xml:space="preserve"> سورس کد، بر روی محیط هدف می‌</w:t>
      </w:r>
      <w:r w:rsidRPr="000424F2">
        <w:rPr>
          <w:rFonts w:ascii="IRANSans" w:eastAsia="Calibri" w:hAnsi="IRANSans" w:hint="cs"/>
          <w:sz w:val="22"/>
          <w:szCs w:val="22"/>
          <w:rtl/>
        </w:rPr>
        <w:t>باشد.</w:t>
      </w:r>
    </w:p>
    <w:p w14:paraId="33EACB59" w14:textId="77777777" w:rsidR="00F46514" w:rsidRDefault="00F46514" w:rsidP="00F46514">
      <w:pPr>
        <w:tabs>
          <w:tab w:val="left" w:pos="2587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FAFFA7B" w14:textId="0D4141DA" w:rsidR="00F46514" w:rsidRDefault="00F46514" w:rsidP="00F46514">
      <w:pPr>
        <w:tabs>
          <w:tab w:val="left" w:pos="2587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 w:rsidRPr="00E739DE">
        <w:rPr>
          <w:rStyle w:val="Heading9Char"/>
          <w:noProof/>
          <w:rtl/>
          <w:lang w:bidi="ar-SA"/>
        </w:rPr>
        <w:drawing>
          <wp:anchor distT="0" distB="0" distL="114300" distR="114300" simplePos="0" relativeHeight="251908096" behindDoc="1" locked="0" layoutInCell="1" allowOverlap="1" wp14:anchorId="305190A0" wp14:editId="446DAB1B">
            <wp:simplePos x="0" y="0"/>
            <wp:positionH relativeFrom="margin">
              <wp:posOffset>5686941</wp:posOffset>
            </wp:positionH>
            <wp:positionV relativeFrom="paragraph">
              <wp:posOffset>251593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9669738" wp14:editId="3E01EDBE">
                <wp:simplePos x="0" y="0"/>
                <wp:positionH relativeFrom="margin">
                  <wp:align>right</wp:align>
                </wp:positionH>
                <wp:positionV relativeFrom="paragraph">
                  <wp:posOffset>6143</wp:posOffset>
                </wp:positionV>
                <wp:extent cx="6581775" cy="952500"/>
                <wp:effectExtent l="0" t="0" r="28575" b="19050"/>
                <wp:wrapNone/>
                <wp:docPr id="54" name="Folded Corn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807" id="Folded Corner 54" o:spid="_x0000_s1026" type="#_x0000_t65" style="position:absolute;margin-left:467.05pt;margin-top:.5pt;width:518.25pt;height:75pt;z-index:251906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" adj="18000" filled="f" strokecolor="#c00000" strokeweight="2pt">
                <w10:wrap anchorx="margin"/>
              </v:shape>
            </w:pict>
          </mc:Fallback>
        </mc:AlternateContent>
      </w:r>
      <w:r>
        <w:rPr>
          <w:rFonts w:ascii="IRANSans" w:eastAsia="Calibri" w:hAnsi="IRANSans" w:hint="cs"/>
          <w:sz w:val="22"/>
          <w:szCs w:val="22"/>
          <w:rtl/>
        </w:rPr>
        <w:t xml:space="preserve">                                                       </w:t>
      </w:r>
    </w:p>
    <w:p w14:paraId="51F67A0D" w14:textId="63873149" w:rsidR="00F46514" w:rsidRPr="00F46514" w:rsidRDefault="00F46514" w:rsidP="00F46514">
      <w:pPr>
        <w:pStyle w:val="Heading2"/>
        <w:rPr>
          <w:szCs w:val="32"/>
        </w:rPr>
      </w:pPr>
      <w:bookmarkStart w:id="16" w:name="_Toc73170661"/>
      <w:proofErr w:type="gramStart"/>
      <w:r w:rsidRPr="00F46514">
        <w:t>job</w:t>
      </w:r>
      <w:bookmarkEnd w:id="16"/>
      <w:proofErr w:type="gramEnd"/>
    </w:p>
    <w:p w14:paraId="128A76B4" w14:textId="67122B01" w:rsidR="00F46514" w:rsidRPr="004408D2" w:rsidRDefault="00F46514" w:rsidP="00F46514">
      <w:pPr>
        <w:rPr>
          <w:rFonts w:ascii="IRANSans" w:hAnsi="IRANSans"/>
          <w:b/>
          <w:bCs/>
          <w:rtl/>
        </w:rPr>
      </w:pPr>
      <w:r w:rsidRPr="004408D2">
        <w:rPr>
          <w:rFonts w:ascii="IRANSans" w:hAnsi="IRANSans" w:hint="cs"/>
          <w:b/>
          <w:bCs/>
          <w:rtl/>
        </w:rPr>
        <w:t xml:space="preserve"> </w:t>
      </w:r>
    </w:p>
    <w:p w14:paraId="78CF3841" w14:textId="14E2E7EF" w:rsidR="000424F2" w:rsidRDefault="000424F2" w:rsidP="00555461">
      <w:pPr>
        <w:spacing w:after="160"/>
        <w:jc w:val="left"/>
        <w:rPr>
          <w:rFonts w:ascii="IRANSans" w:eastAsia="Calibri" w:hAnsi="IRANSans"/>
          <w:szCs w:val="24"/>
        </w:rPr>
      </w:pPr>
      <w:r w:rsidRPr="000424F2">
        <w:rPr>
          <w:rFonts w:ascii="IRANSans" w:eastAsia="Calibri" w:hAnsi="IRANSans" w:hint="cs"/>
          <w:szCs w:val="24"/>
          <w:rtl/>
        </w:rPr>
        <w:t xml:space="preserve">هر </w:t>
      </w:r>
      <w:r w:rsidRPr="000424F2">
        <w:rPr>
          <w:rFonts w:ascii="IRANSans" w:eastAsia="Calibri" w:hAnsi="IRANSans"/>
          <w:sz w:val="22"/>
          <w:szCs w:val="22"/>
        </w:rPr>
        <w:t>Stage</w:t>
      </w:r>
      <w:r w:rsidRPr="000424F2">
        <w:rPr>
          <w:rFonts w:ascii="IRANSans" w:eastAsia="Calibri" w:hAnsi="IRANSans" w:hint="cs"/>
          <w:szCs w:val="24"/>
          <w:rtl/>
        </w:rPr>
        <w:t xml:space="preserve"> شمال یک یا چند </w:t>
      </w:r>
      <w:r w:rsidRPr="000424F2">
        <w:rPr>
          <w:rFonts w:ascii="IRANSans" w:eastAsia="Calibri" w:hAnsi="IRANSans"/>
          <w:sz w:val="22"/>
          <w:szCs w:val="22"/>
        </w:rPr>
        <w:t>Job</w:t>
      </w:r>
      <w:r w:rsidRPr="000424F2">
        <w:rPr>
          <w:rFonts w:ascii="IRANSans" w:eastAsia="Calibri" w:hAnsi="IRANSans" w:hint="cs"/>
          <w:szCs w:val="24"/>
          <w:rtl/>
        </w:rPr>
        <w:t xml:space="preserve"> و هر </w:t>
      </w:r>
      <w:r w:rsidRPr="000424F2">
        <w:rPr>
          <w:rFonts w:ascii="IRANSans" w:eastAsia="Calibri" w:hAnsi="IRANSans"/>
          <w:sz w:val="22"/>
          <w:szCs w:val="22"/>
        </w:rPr>
        <w:t>Job</w:t>
      </w:r>
      <w:r w:rsidRPr="000424F2">
        <w:rPr>
          <w:rFonts w:ascii="IRANSans" w:eastAsia="Calibri" w:hAnsi="IRANSans" w:hint="cs"/>
          <w:szCs w:val="24"/>
          <w:rtl/>
        </w:rPr>
        <w:t xml:space="preserve"> شامل یک یا چند </w:t>
      </w:r>
      <w:r w:rsidRPr="000424F2">
        <w:rPr>
          <w:rFonts w:ascii="IRANSans" w:eastAsia="Calibri" w:hAnsi="IRANSans"/>
          <w:sz w:val="22"/>
          <w:szCs w:val="22"/>
        </w:rPr>
        <w:t>Step</w:t>
      </w:r>
      <w:r w:rsidR="00684FC1">
        <w:rPr>
          <w:rFonts w:ascii="IRANSans" w:eastAsia="Calibri" w:hAnsi="IRANSans" w:hint="cs"/>
          <w:szCs w:val="24"/>
          <w:rtl/>
        </w:rPr>
        <w:t xml:space="preserve"> یا مرحله می‌</w:t>
      </w:r>
      <w:r w:rsidRPr="000424F2">
        <w:rPr>
          <w:rFonts w:ascii="IRANSans" w:eastAsia="Calibri" w:hAnsi="IRANSans" w:hint="cs"/>
          <w:szCs w:val="24"/>
          <w:rtl/>
        </w:rPr>
        <w:t xml:space="preserve">باشد. هر </w:t>
      </w:r>
      <w:r w:rsidRPr="000424F2">
        <w:rPr>
          <w:rFonts w:ascii="IRANSans" w:eastAsia="Calibri" w:hAnsi="IRANSans"/>
          <w:sz w:val="22"/>
          <w:szCs w:val="22"/>
        </w:rPr>
        <w:t>Job</w:t>
      </w:r>
      <w:r w:rsidRPr="000424F2">
        <w:rPr>
          <w:rFonts w:ascii="IRANSans" w:eastAsia="Calibri" w:hAnsi="IRANSans" w:hint="cs"/>
          <w:szCs w:val="24"/>
          <w:rtl/>
        </w:rPr>
        <w:t xml:space="preserve"> و تمامی </w:t>
      </w:r>
      <w:r w:rsidRPr="000424F2">
        <w:rPr>
          <w:rFonts w:ascii="IRANSans" w:eastAsia="Calibri" w:hAnsi="IRANSans"/>
          <w:sz w:val="22"/>
          <w:szCs w:val="22"/>
        </w:rPr>
        <w:t>Step</w:t>
      </w:r>
      <w:r w:rsidRPr="000424F2">
        <w:rPr>
          <w:rFonts w:ascii="IRANSans" w:eastAsia="Calibri" w:hAnsi="IRANSans" w:hint="cs"/>
          <w:szCs w:val="24"/>
          <w:rtl/>
        </w:rPr>
        <w:t xml:space="preserve">های متعلق به آن بر روی یک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="00684FC1">
        <w:rPr>
          <w:rFonts w:ascii="IRANSans" w:eastAsia="Calibri" w:hAnsi="IRANSans" w:hint="cs"/>
          <w:szCs w:val="24"/>
          <w:rtl/>
        </w:rPr>
        <w:t xml:space="preserve"> اجرا می‌</w:t>
      </w:r>
      <w:r w:rsidRPr="000424F2">
        <w:rPr>
          <w:rFonts w:ascii="IRANSans" w:eastAsia="Calibri" w:hAnsi="IRANSans" w:hint="cs"/>
          <w:szCs w:val="24"/>
          <w:rtl/>
        </w:rPr>
        <w:t>شوند.</w:t>
      </w:r>
    </w:p>
    <w:p w14:paraId="01B9F2C7" w14:textId="25ECDB63" w:rsidR="004D2D1A" w:rsidRPr="000424F2" w:rsidRDefault="004D2D1A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AAB5E2" wp14:editId="77A0C100">
                <wp:simplePos x="0" y="0"/>
                <wp:positionH relativeFrom="margin">
                  <wp:align>right</wp:align>
                </wp:positionH>
                <wp:positionV relativeFrom="paragraph">
                  <wp:posOffset>132671</wp:posOffset>
                </wp:positionV>
                <wp:extent cx="6581775" cy="952500"/>
                <wp:effectExtent l="0" t="0" r="28575" b="19050"/>
                <wp:wrapNone/>
                <wp:docPr id="58" name="Folded Corn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76F8" id="Folded Corner 58" o:spid="_x0000_s1026" type="#_x0000_t65" style="position:absolute;margin-left:467.05pt;margin-top:10.45pt;width:518.25pt;height:75pt;z-index:251910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  <w:r w:rsidRPr="00E739DE">
        <w:rPr>
          <w:rStyle w:val="TitleChar"/>
          <w:noProof/>
          <w:rtl/>
          <w:lang w:bidi="ar-SA"/>
        </w:rPr>
        <w:drawing>
          <wp:anchor distT="0" distB="0" distL="114300" distR="114300" simplePos="0" relativeHeight="251912192" behindDoc="1" locked="0" layoutInCell="1" allowOverlap="1" wp14:anchorId="474B9E8A" wp14:editId="4CAC0CA4">
            <wp:simplePos x="0" y="0"/>
            <wp:positionH relativeFrom="margin">
              <wp:posOffset>5711234</wp:posOffset>
            </wp:positionH>
            <wp:positionV relativeFrom="paragraph">
              <wp:posOffset>286119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56166" w14:textId="77777777" w:rsidR="00710EE9" w:rsidRDefault="000424F2" w:rsidP="00710EE9">
      <w:pPr>
        <w:pStyle w:val="Heading2"/>
        <w:rPr>
          <w:rFonts w:eastAsia="Calibri"/>
        </w:rPr>
      </w:pPr>
      <w:bookmarkStart w:id="17" w:name="_Toc73170662"/>
      <w:r w:rsidRPr="000424F2">
        <w:rPr>
          <w:rFonts w:eastAsia="Calibri"/>
        </w:rPr>
        <w:t>Agent</w:t>
      </w:r>
      <w:bookmarkEnd w:id="17"/>
    </w:p>
    <w:p w14:paraId="40AE10DF" w14:textId="4A6B414F" w:rsidR="000424F2" w:rsidRDefault="004D2D1A" w:rsidP="00710EE9">
      <w:pPr>
        <w:pStyle w:val="Heading2"/>
        <w:rPr>
          <w:noProof/>
          <w:lang w:bidi="ar-SA"/>
        </w:rPr>
      </w:pPr>
      <w:r w:rsidRPr="004D2D1A">
        <w:rPr>
          <w:rFonts w:hint="cs"/>
          <w:noProof/>
          <w:rtl/>
          <w:lang w:bidi="ar-SA"/>
        </w:rPr>
        <w:t xml:space="preserve"> </w:t>
      </w:r>
    </w:p>
    <w:p w14:paraId="3578448E" w14:textId="77777777" w:rsidR="004D2D1A" w:rsidRPr="004D2D1A" w:rsidRDefault="004D2D1A" w:rsidP="004D2D1A">
      <w:pPr>
        <w:rPr>
          <w:sz w:val="10"/>
          <w:szCs w:val="10"/>
          <w:rtl/>
          <w:lang w:bidi="ar-SA"/>
        </w:rPr>
      </w:pPr>
    </w:p>
    <w:p w14:paraId="70CA0D35" w14:textId="7E171FC0" w:rsidR="000424F2" w:rsidRPr="000424F2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زمانی که </w:t>
      </w:r>
      <w:r w:rsidRPr="000424F2">
        <w:rPr>
          <w:rFonts w:ascii="IRANSans" w:eastAsia="Calibri" w:hAnsi="IRANSans"/>
          <w:sz w:val="22"/>
          <w:szCs w:val="22"/>
        </w:rPr>
        <w:t>Build</w:t>
      </w:r>
      <w:r w:rsidRPr="000424F2">
        <w:rPr>
          <w:rFonts w:ascii="IRANSans" w:eastAsia="Calibri" w:hAnsi="IRANSans" w:hint="cs"/>
          <w:szCs w:val="24"/>
          <w:rtl/>
        </w:rPr>
        <w:t xml:space="preserve"> یا </w:t>
      </w:r>
      <w:r w:rsidRPr="000424F2">
        <w:rPr>
          <w:rFonts w:ascii="IRANSans" w:eastAsia="Calibri" w:hAnsi="IRANSans"/>
          <w:sz w:val="22"/>
          <w:szCs w:val="22"/>
        </w:rPr>
        <w:t>Deployment</w:t>
      </w:r>
      <w:r w:rsidR="00684FC1">
        <w:rPr>
          <w:rFonts w:ascii="IRANSans" w:eastAsia="Calibri" w:hAnsi="IRANSans" w:hint="cs"/>
          <w:szCs w:val="24"/>
          <w:rtl/>
        </w:rPr>
        <w:t xml:space="preserve"> ما اجرا می‌</w:t>
      </w:r>
      <w:r w:rsidRPr="000424F2">
        <w:rPr>
          <w:rFonts w:ascii="IRANSans" w:eastAsia="Calibri" w:hAnsi="IRANSans" w:hint="cs"/>
          <w:szCs w:val="24"/>
          <w:rtl/>
        </w:rPr>
        <w:t xml:space="preserve">شود سیستم یک یا چند </w:t>
      </w:r>
      <w:r w:rsidRPr="000424F2">
        <w:rPr>
          <w:rFonts w:ascii="IRANSans" w:eastAsia="Calibri" w:hAnsi="IRANSans"/>
          <w:sz w:val="22"/>
          <w:szCs w:val="22"/>
        </w:rPr>
        <w:t>Job</w:t>
      </w:r>
      <w:r w:rsidRPr="000424F2">
        <w:rPr>
          <w:rFonts w:ascii="IRANSans" w:eastAsia="Calibri" w:hAnsi="IRANSans" w:hint="cs"/>
          <w:szCs w:val="24"/>
          <w:rtl/>
        </w:rPr>
        <w:t xml:space="preserve"> را با کمک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 w:hint="cs"/>
          <w:szCs w:val="24"/>
          <w:rtl/>
        </w:rPr>
        <w:t>ها استارت می</w:t>
      </w:r>
      <w:r w:rsidR="00684FC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 xml:space="preserve">زند. در واقع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 w:hint="cs"/>
          <w:szCs w:val="24"/>
          <w:rtl/>
        </w:rPr>
        <w:t xml:space="preserve">ها نرم افزارهایی هستند که سیستم بوسیله آنها </w:t>
      </w:r>
      <w:r w:rsidRPr="000424F2">
        <w:rPr>
          <w:rFonts w:ascii="IRANSans" w:eastAsia="Calibri" w:hAnsi="IRANSans"/>
          <w:sz w:val="22"/>
          <w:szCs w:val="22"/>
        </w:rPr>
        <w:t>Job</w:t>
      </w:r>
      <w:r w:rsidRPr="000424F2">
        <w:rPr>
          <w:rFonts w:ascii="IRANSans" w:eastAsia="Calibri" w:hAnsi="IRANSans" w:hint="cs"/>
          <w:szCs w:val="24"/>
          <w:rtl/>
        </w:rPr>
        <w:t>های مورد نظر خود را اجرا می</w:t>
      </w:r>
      <w:r w:rsidR="00684FC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 xml:space="preserve">کند. جهت آشنایی بیشتر </w:t>
      </w:r>
      <w:r w:rsidRPr="004D2D1A">
        <w:rPr>
          <w:rFonts w:ascii="Calibri" w:eastAsia="Calibri" w:hAnsi="Calibri" w:cs="Arial"/>
          <w:szCs w:val="24"/>
        </w:rPr>
        <w:fldChar w:fldCharType="begin"/>
      </w:r>
      <w:r w:rsidRPr="000424F2">
        <w:rPr>
          <w:rFonts w:ascii="Calibri" w:eastAsia="Calibri" w:hAnsi="Calibri" w:cs="Arial"/>
          <w:szCs w:val="24"/>
        </w:rPr>
        <w:instrText xml:space="preserve"> HYPERLINK "https://docs.microsoft.com/en-us/azure/devops/pipelines/agents/agents?view=azure-devops&amp;tabs=browser" </w:instrText>
      </w:r>
      <w:r w:rsidRPr="004D2D1A">
        <w:rPr>
          <w:rFonts w:ascii="Calibri" w:eastAsia="Calibri" w:hAnsi="Calibri" w:cs="Arial"/>
          <w:szCs w:val="24"/>
        </w:rPr>
        <w:fldChar w:fldCharType="separate"/>
      </w:r>
      <w:r w:rsidRPr="004D2D1A">
        <w:rPr>
          <w:rFonts w:ascii="IRANSans" w:eastAsia="Calibri" w:hAnsi="IRANSans" w:hint="cs"/>
          <w:color w:val="0563C1"/>
          <w:szCs w:val="24"/>
          <w:u w:val="single"/>
          <w:rtl/>
        </w:rPr>
        <w:t>کلیک</w:t>
      </w:r>
      <w:r w:rsidRPr="004D2D1A">
        <w:rPr>
          <w:rFonts w:ascii="IRANSans" w:eastAsia="Calibri" w:hAnsi="IRANSans"/>
          <w:color w:val="0563C1"/>
          <w:szCs w:val="24"/>
          <w:u w:val="single"/>
        </w:rPr>
        <w:fldChar w:fldCharType="end"/>
      </w:r>
      <w:r w:rsidRPr="000424F2">
        <w:rPr>
          <w:rFonts w:ascii="IRANSans" w:eastAsia="Calibri" w:hAnsi="IRANSans" w:hint="cs"/>
          <w:szCs w:val="24"/>
          <w:rtl/>
        </w:rPr>
        <w:t xml:space="preserve"> کنید.</w:t>
      </w:r>
    </w:p>
    <w:p w14:paraId="588DD8E4" w14:textId="1BE62D95" w:rsidR="00410666" w:rsidRDefault="00410666" w:rsidP="00555461">
      <w:pPr>
        <w:spacing w:after="160"/>
        <w:jc w:val="left"/>
        <w:rPr>
          <w:rFonts w:ascii="IRANSans" w:eastAsia="Calibri" w:hAnsi="IRANSans"/>
          <w:sz w:val="22"/>
          <w:szCs w:val="22"/>
        </w:rPr>
      </w:pPr>
      <w:r>
        <w:rPr>
          <w:rFonts w:ascii="IRANSans" w:eastAsia="Calibri" w:hAnsi="IRANSans" w:hint="cs"/>
          <w:b/>
          <w:bCs/>
          <w:sz w:val="22"/>
          <w:szCs w:val="22"/>
          <w:rtl/>
        </w:rPr>
        <w:t>ن</w:t>
      </w:r>
      <w:r w:rsidRPr="000424F2">
        <w:rPr>
          <w:rFonts w:ascii="IRANSans" w:eastAsia="Calibri" w:hAnsi="IRANSans" w:hint="cs"/>
          <w:b/>
          <w:bCs/>
          <w:sz w:val="22"/>
          <w:szCs w:val="22"/>
          <w:rtl/>
        </w:rPr>
        <w:t>کته: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 تعامل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ها با </w:t>
      </w:r>
      <w:r w:rsidRPr="000424F2">
        <w:rPr>
          <w:rFonts w:ascii="IRANSans" w:eastAsia="Calibri" w:hAnsi="IRANSans"/>
          <w:sz w:val="22"/>
          <w:szCs w:val="22"/>
        </w:rPr>
        <w:t>Azure DevOps</w:t>
      </w:r>
      <w:r w:rsidR="00684FC1">
        <w:rPr>
          <w:rFonts w:ascii="IRANSans" w:eastAsia="Calibri" w:hAnsi="IRANSans" w:hint="cs"/>
          <w:sz w:val="22"/>
          <w:szCs w:val="22"/>
          <w:rtl/>
        </w:rPr>
        <w:t xml:space="preserve"> بصورت رمزنگاری شده می‌</w:t>
      </w:r>
      <w:r w:rsidRPr="000424F2">
        <w:rPr>
          <w:rFonts w:ascii="IRANSans" w:eastAsia="Calibri" w:hAnsi="IRANSans" w:hint="cs"/>
          <w:sz w:val="22"/>
          <w:szCs w:val="22"/>
          <w:rtl/>
        </w:rPr>
        <w:t>باشد.</w:t>
      </w:r>
    </w:p>
    <w:p w14:paraId="127E67EF" w14:textId="6DFE0247" w:rsidR="00410666" w:rsidRDefault="00410666" w:rsidP="00410666">
      <w:pPr>
        <w:spacing w:after="160" w:line="259" w:lineRule="auto"/>
        <w:jc w:val="left"/>
        <w:rPr>
          <w:rFonts w:ascii="IRANSans" w:eastAsia="Calibri" w:hAnsi="IRANSans"/>
          <w:sz w:val="22"/>
          <w:szCs w:val="22"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FBAF1A" wp14:editId="2457FA04">
                <wp:simplePos x="0" y="0"/>
                <wp:positionH relativeFrom="margin">
                  <wp:align>right</wp:align>
                </wp:positionH>
                <wp:positionV relativeFrom="paragraph">
                  <wp:posOffset>222294</wp:posOffset>
                </wp:positionV>
                <wp:extent cx="6581775" cy="952500"/>
                <wp:effectExtent l="0" t="0" r="28575" b="19050"/>
                <wp:wrapNone/>
                <wp:docPr id="63" name="Folded Corn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5443" id="Folded Corner 63" o:spid="_x0000_s1026" type="#_x0000_t65" style="position:absolute;margin-left:467.05pt;margin-top:17.5pt;width:518.25pt;height:75pt;z-index:251914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xR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6C9F6FCC" w14:textId="2F4D71B7" w:rsidR="004D2D1A" w:rsidRPr="004D2D1A" w:rsidRDefault="00410666" w:rsidP="004D2D1A">
      <w:pPr>
        <w:spacing w:after="160" w:line="259" w:lineRule="auto"/>
        <w:jc w:val="left"/>
        <w:rPr>
          <w:rFonts w:ascii="IRANSans" w:eastAsia="Calibri" w:hAnsi="IRANSans"/>
          <w:sz w:val="22"/>
          <w:szCs w:val="22"/>
        </w:rPr>
      </w:pPr>
      <w:r w:rsidRPr="00E739DE">
        <w:rPr>
          <w:rStyle w:val="BalloonTextChar"/>
          <w:noProof/>
          <w:rtl/>
          <w:lang w:bidi="ar-SA"/>
        </w:rPr>
        <w:drawing>
          <wp:anchor distT="0" distB="0" distL="114300" distR="114300" simplePos="0" relativeHeight="251916288" behindDoc="1" locked="0" layoutInCell="1" allowOverlap="1" wp14:anchorId="11F7DF69" wp14:editId="5886B2B1">
            <wp:simplePos x="0" y="0"/>
            <wp:positionH relativeFrom="margin">
              <wp:posOffset>5612455</wp:posOffset>
            </wp:positionH>
            <wp:positionV relativeFrom="paragraph">
              <wp:posOffset>186468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68F95" w14:textId="36875E74" w:rsidR="00410666" w:rsidRDefault="00410666" w:rsidP="00410666">
      <w:pPr>
        <w:pStyle w:val="Heading2"/>
        <w:tabs>
          <w:tab w:val="left" w:pos="5320"/>
        </w:tabs>
      </w:pPr>
      <w:bookmarkStart w:id="18" w:name="_Toc73170663"/>
      <w:r>
        <w:rPr>
          <w:noProof/>
        </w:rPr>
        <w:t>Pipeline</w:t>
      </w:r>
      <w:bookmarkEnd w:id="18"/>
      <w:r>
        <w:rPr>
          <w:rtl/>
        </w:rPr>
        <w:tab/>
      </w:r>
      <w:r>
        <w:rPr>
          <w:rtl/>
        </w:rPr>
        <w:tab/>
      </w:r>
    </w:p>
    <w:p w14:paraId="023F4CB4" w14:textId="77777777" w:rsidR="00410666" w:rsidRPr="00410666" w:rsidRDefault="00410666" w:rsidP="00410666"/>
    <w:p w14:paraId="131CD685" w14:textId="6AA93CED" w:rsidR="00A635E8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از یک یا چند </w:t>
      </w:r>
      <w:r w:rsidRPr="000424F2">
        <w:rPr>
          <w:rFonts w:ascii="IRANSans" w:eastAsia="Calibri" w:hAnsi="IRANSans"/>
          <w:szCs w:val="24"/>
        </w:rPr>
        <w:t>Stage</w:t>
      </w:r>
      <w:r w:rsidRPr="000424F2">
        <w:rPr>
          <w:rFonts w:ascii="IRANSans" w:eastAsia="Calibri" w:hAnsi="IRANSans" w:hint="cs"/>
          <w:szCs w:val="24"/>
          <w:rtl/>
        </w:rPr>
        <w:t xml:space="preserve"> تشکیل شده و روند ادغام و استقرار مداوم پروژه را تعریف می</w:t>
      </w:r>
      <w:r w:rsidR="00684FC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 xml:space="preserve">کند. به بیان دیگر گردش کاری است که نحوه اجرای مراحل </w:t>
      </w:r>
      <w:r w:rsidRPr="000424F2">
        <w:rPr>
          <w:rFonts w:ascii="IRANSans" w:eastAsia="Calibri" w:hAnsi="IRANSans"/>
          <w:szCs w:val="24"/>
        </w:rPr>
        <w:t>Test</w:t>
      </w:r>
      <w:r w:rsidRPr="000424F2">
        <w:rPr>
          <w:rFonts w:ascii="IRANSans" w:eastAsia="Calibri" w:hAnsi="IRANSans" w:hint="cs"/>
          <w:szCs w:val="24"/>
          <w:rtl/>
        </w:rPr>
        <w:t xml:space="preserve">، </w:t>
      </w:r>
      <w:r w:rsidRPr="000424F2">
        <w:rPr>
          <w:rFonts w:ascii="IRANSans" w:eastAsia="Calibri" w:hAnsi="IRANSans"/>
          <w:szCs w:val="24"/>
        </w:rPr>
        <w:t>Build</w:t>
      </w:r>
      <w:r w:rsidRPr="000424F2">
        <w:rPr>
          <w:rFonts w:ascii="IRANSans" w:eastAsia="Calibri" w:hAnsi="IRANSans" w:hint="cs"/>
          <w:szCs w:val="24"/>
          <w:rtl/>
        </w:rPr>
        <w:t xml:space="preserve"> و </w:t>
      </w:r>
      <w:r w:rsidRPr="000424F2">
        <w:rPr>
          <w:rFonts w:ascii="IRANSans" w:eastAsia="Calibri" w:hAnsi="IRANSans"/>
          <w:szCs w:val="24"/>
        </w:rPr>
        <w:t>Deploy</w:t>
      </w:r>
      <w:r w:rsidRPr="000424F2">
        <w:rPr>
          <w:rFonts w:ascii="IRANSans" w:eastAsia="Calibri" w:hAnsi="IRANSans" w:hint="cs"/>
          <w:szCs w:val="24"/>
          <w:rtl/>
        </w:rPr>
        <w:t xml:space="preserve"> را تعیین کرده و بر روی یک یا چند </w:t>
      </w:r>
      <w:r w:rsidRPr="000424F2">
        <w:rPr>
          <w:rFonts w:ascii="IRANSans" w:eastAsia="Calibri" w:hAnsi="IRANSans"/>
          <w:szCs w:val="24"/>
        </w:rPr>
        <w:t>Environment</w:t>
      </w:r>
      <w:r w:rsidR="00684FC1">
        <w:rPr>
          <w:rFonts w:ascii="IRANSans" w:eastAsia="Calibri" w:hAnsi="IRANSans" w:hint="cs"/>
          <w:szCs w:val="24"/>
          <w:rtl/>
        </w:rPr>
        <w:t xml:space="preserve"> استقرار می‌</w:t>
      </w:r>
      <w:r w:rsidRPr="000424F2">
        <w:rPr>
          <w:rFonts w:ascii="IRANSans" w:eastAsia="Calibri" w:hAnsi="IRANSans" w:hint="cs"/>
          <w:szCs w:val="24"/>
          <w:rtl/>
        </w:rPr>
        <w:t>یابد.</w:t>
      </w:r>
    </w:p>
    <w:p w14:paraId="57DD3B30" w14:textId="14B8DDAC" w:rsidR="000424F2" w:rsidRPr="00410666" w:rsidRDefault="00410666" w:rsidP="00A635E8">
      <w:pPr>
        <w:spacing w:after="160" w:line="259" w:lineRule="auto"/>
        <w:rPr>
          <w:rFonts w:ascii="IRANSans" w:eastAsia="Calibri" w:hAnsi="IRANSans"/>
          <w:szCs w:val="24"/>
        </w:rPr>
      </w:pPr>
      <w:r>
        <w:rPr>
          <w:rFonts w:hint="cs"/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D7DB29" wp14:editId="3B1F3172">
                <wp:simplePos x="0" y="0"/>
                <wp:positionH relativeFrom="margin">
                  <wp:align>right</wp:align>
                </wp:positionH>
                <wp:positionV relativeFrom="paragraph">
                  <wp:posOffset>224214</wp:posOffset>
                </wp:positionV>
                <wp:extent cx="6581775" cy="952500"/>
                <wp:effectExtent l="0" t="0" r="28575" b="19050"/>
                <wp:wrapNone/>
                <wp:docPr id="65" name="Folded Corn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B285" id="Folded Corner 65" o:spid="_x0000_s1026" type="#_x0000_t65" style="position:absolute;margin-left:467.05pt;margin-top:17.65pt;width:518.25pt;height:75pt;z-index:251918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XDYg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64EF928A" w14:textId="4B988FF6" w:rsidR="00410666" w:rsidRDefault="00410666" w:rsidP="00410666">
      <w:pPr>
        <w:pStyle w:val="Heading2"/>
      </w:pPr>
      <w:bookmarkStart w:id="19" w:name="_Toc73170664"/>
      <w:r w:rsidRPr="00E739DE">
        <w:rPr>
          <w:rStyle w:val="Heading7Char"/>
          <w:noProof/>
          <w:rtl/>
          <w:lang w:bidi="ar-SA"/>
        </w:rPr>
        <w:drawing>
          <wp:anchor distT="0" distB="0" distL="114300" distR="114300" simplePos="0" relativeHeight="251920384" behindDoc="1" locked="0" layoutInCell="1" allowOverlap="1" wp14:anchorId="680C2A29" wp14:editId="35355CCA">
            <wp:simplePos x="0" y="0"/>
            <wp:positionH relativeFrom="margin">
              <wp:posOffset>5662827</wp:posOffset>
            </wp:positionH>
            <wp:positionV relativeFrom="paragraph">
              <wp:posOffset>55703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4F2">
        <w:rPr>
          <w:rFonts w:eastAsia="Calibri"/>
        </w:rPr>
        <w:t>Environment</w:t>
      </w:r>
      <w:bookmarkEnd w:id="19"/>
    </w:p>
    <w:p w14:paraId="65E54CE3" w14:textId="4B66E7E6" w:rsidR="00410666" w:rsidRDefault="00410666" w:rsidP="00410666"/>
    <w:p w14:paraId="45DB4E14" w14:textId="77777777" w:rsidR="00410666" w:rsidRPr="00410666" w:rsidRDefault="00410666" w:rsidP="00410666">
      <w:pPr>
        <w:rPr>
          <w:sz w:val="10"/>
          <w:szCs w:val="10"/>
          <w:rtl/>
        </w:rPr>
      </w:pPr>
    </w:p>
    <w:p w14:paraId="5D34721C" w14:textId="64535030" w:rsidR="000424F2" w:rsidRPr="000424F2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هر </w:t>
      </w:r>
      <w:r w:rsidRPr="000424F2">
        <w:rPr>
          <w:rFonts w:ascii="IRANSans" w:eastAsia="Calibri" w:hAnsi="IRANSans"/>
          <w:sz w:val="22"/>
          <w:szCs w:val="22"/>
        </w:rPr>
        <w:t>Environment</w:t>
      </w:r>
      <w:r w:rsidRPr="000424F2">
        <w:rPr>
          <w:rFonts w:ascii="IRANSans" w:eastAsia="Calibri" w:hAnsi="IRANSans" w:hint="cs"/>
          <w:szCs w:val="24"/>
          <w:rtl/>
        </w:rPr>
        <w:t xml:space="preserve"> مجموعه ای از منابع است که بر روی آن فرآیند </w:t>
      </w:r>
      <w:r w:rsidRPr="000424F2">
        <w:rPr>
          <w:rFonts w:ascii="IRANSans" w:eastAsia="Calibri" w:hAnsi="IRANSans"/>
          <w:sz w:val="22"/>
          <w:szCs w:val="22"/>
        </w:rPr>
        <w:t>Deploy</w:t>
      </w:r>
      <w:r w:rsidR="00684FC1">
        <w:rPr>
          <w:rFonts w:ascii="IRANSans" w:eastAsia="Calibri" w:hAnsi="IRANSans" w:hint="cs"/>
          <w:szCs w:val="24"/>
          <w:rtl/>
        </w:rPr>
        <w:t xml:space="preserve"> بصورت یکپارچه انجام می‌</w:t>
      </w:r>
      <w:r w:rsidRPr="000424F2">
        <w:rPr>
          <w:rFonts w:ascii="IRANSans" w:eastAsia="Calibri" w:hAnsi="IRANSans" w:hint="cs"/>
          <w:szCs w:val="24"/>
          <w:rtl/>
        </w:rPr>
        <w:t xml:space="preserve">پذیرد و میتواند شامل یک یا چند </w:t>
      </w:r>
      <w:r w:rsidRPr="000424F2">
        <w:rPr>
          <w:rFonts w:ascii="IRANSans" w:eastAsia="Calibri" w:hAnsi="IRANSans"/>
          <w:sz w:val="22"/>
          <w:szCs w:val="22"/>
        </w:rPr>
        <w:t>Virtual Machine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0424F2">
        <w:rPr>
          <w:rFonts w:ascii="IRANSans" w:eastAsia="Calibri" w:hAnsi="IRANSans" w:hint="cs"/>
          <w:szCs w:val="24"/>
          <w:rtl/>
        </w:rPr>
        <w:t xml:space="preserve">یا </w:t>
      </w:r>
      <w:r w:rsidRPr="000424F2">
        <w:rPr>
          <w:rFonts w:ascii="IRANSans" w:eastAsia="Calibri" w:hAnsi="IRANSans"/>
          <w:sz w:val="22"/>
          <w:szCs w:val="22"/>
        </w:rPr>
        <w:t>Kubernetes</w:t>
      </w:r>
      <w:r w:rsidRPr="000424F2">
        <w:rPr>
          <w:rFonts w:ascii="IRANSans" w:eastAsia="Calibri" w:hAnsi="IRANSans" w:hint="cs"/>
          <w:szCs w:val="24"/>
          <w:rtl/>
        </w:rPr>
        <w:t xml:space="preserve"> باشد.</w:t>
      </w:r>
    </w:p>
    <w:p w14:paraId="400A8C91" w14:textId="65C4865B" w:rsidR="000424F2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b/>
          <w:bCs/>
          <w:szCs w:val="24"/>
          <w:rtl/>
        </w:rPr>
        <w:t xml:space="preserve">نکته: </w:t>
      </w:r>
      <w:r w:rsidRPr="000424F2">
        <w:rPr>
          <w:rFonts w:ascii="IRANSans" w:eastAsia="Calibri" w:hAnsi="IRANSans" w:hint="cs"/>
          <w:szCs w:val="24"/>
          <w:rtl/>
        </w:rPr>
        <w:t xml:space="preserve">برای اضافه کردن </w:t>
      </w:r>
      <w:r w:rsidRPr="000424F2">
        <w:rPr>
          <w:rFonts w:ascii="IRANSans" w:eastAsia="Calibri" w:hAnsi="IRANSans"/>
          <w:sz w:val="22"/>
          <w:szCs w:val="22"/>
        </w:rPr>
        <w:t>VM</w:t>
      </w:r>
      <w:r w:rsidRPr="000424F2">
        <w:rPr>
          <w:rFonts w:ascii="IRANSans" w:eastAsia="Calibri" w:hAnsi="IRANSans" w:hint="cs"/>
          <w:szCs w:val="24"/>
          <w:rtl/>
        </w:rPr>
        <w:t xml:space="preserve"> به </w:t>
      </w:r>
      <w:r w:rsidRPr="000424F2">
        <w:rPr>
          <w:rFonts w:ascii="IRANSans" w:eastAsia="Calibri" w:hAnsi="IRANSans"/>
          <w:sz w:val="22"/>
          <w:szCs w:val="22"/>
        </w:rPr>
        <w:t>Environment</w:t>
      </w:r>
      <w:r w:rsidRPr="000424F2">
        <w:rPr>
          <w:rFonts w:ascii="IRANSans" w:eastAsia="Calibri" w:hAnsi="IRANSans" w:hint="cs"/>
          <w:szCs w:val="24"/>
          <w:rtl/>
        </w:rPr>
        <w:t xml:space="preserve">ها مانند </w:t>
      </w:r>
      <w:r w:rsidRPr="000424F2">
        <w:rPr>
          <w:rFonts w:ascii="IRANSans" w:eastAsia="Calibri" w:hAnsi="IRANSans"/>
          <w:sz w:val="22"/>
          <w:szCs w:val="22"/>
        </w:rPr>
        <w:t>Deployment Group</w:t>
      </w:r>
      <w:r w:rsidRPr="000424F2">
        <w:rPr>
          <w:rFonts w:ascii="IRANSans" w:eastAsia="Calibri" w:hAnsi="IRANSans" w:hint="cs"/>
          <w:szCs w:val="24"/>
          <w:rtl/>
        </w:rPr>
        <w:t>ها</w:t>
      </w:r>
      <w:r w:rsidRPr="000424F2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0424F2">
        <w:rPr>
          <w:rFonts w:ascii="IRANSans" w:eastAsia="Calibri" w:hAnsi="IRANSans" w:hint="cs"/>
          <w:szCs w:val="24"/>
          <w:rtl/>
        </w:rPr>
        <w:t xml:space="preserve">عمل میکنیم. یعنی بر روی هر </w:t>
      </w:r>
      <w:r w:rsidRPr="000424F2">
        <w:rPr>
          <w:rFonts w:ascii="IRANSans" w:eastAsia="Calibri" w:hAnsi="IRANSans"/>
          <w:sz w:val="22"/>
          <w:szCs w:val="22"/>
        </w:rPr>
        <w:t>VM</w:t>
      </w:r>
      <w:r w:rsidRPr="000424F2">
        <w:rPr>
          <w:rFonts w:ascii="IRANSans" w:eastAsia="Calibri" w:hAnsi="IRANSans" w:hint="cs"/>
          <w:szCs w:val="24"/>
          <w:rtl/>
        </w:rPr>
        <w:t xml:space="preserve"> یک یا چند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 w:hint="cs"/>
          <w:szCs w:val="24"/>
          <w:rtl/>
        </w:rPr>
        <w:t xml:space="preserve"> نصب میکنیم تا قابل استفاده باشد.</w:t>
      </w:r>
    </w:p>
    <w:p w14:paraId="3F634E6A" w14:textId="77777777" w:rsidR="006746DD" w:rsidRDefault="006746DD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</w:p>
    <w:p w14:paraId="013BF1AA" w14:textId="76EC14A8" w:rsidR="006746DD" w:rsidRPr="000424F2" w:rsidRDefault="006746DD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E739DE">
        <w:rPr>
          <w:rStyle w:val="BookTitle"/>
          <w:noProof/>
          <w:rtl/>
          <w:lang w:bidi="ar-SA"/>
        </w:rPr>
        <w:drawing>
          <wp:anchor distT="0" distB="0" distL="114300" distR="114300" simplePos="0" relativeHeight="251924480" behindDoc="1" locked="0" layoutInCell="1" allowOverlap="1" wp14:anchorId="59E17953" wp14:editId="174AA867">
            <wp:simplePos x="0" y="0"/>
            <wp:positionH relativeFrom="margin">
              <wp:posOffset>5662826</wp:posOffset>
            </wp:positionH>
            <wp:positionV relativeFrom="paragraph">
              <wp:posOffset>276727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8967B9" wp14:editId="27ABF3D3">
                <wp:simplePos x="0" y="0"/>
                <wp:positionH relativeFrom="margin">
                  <wp:align>right</wp:align>
                </wp:positionH>
                <wp:positionV relativeFrom="paragraph">
                  <wp:posOffset>5198</wp:posOffset>
                </wp:positionV>
                <wp:extent cx="6581775" cy="952500"/>
                <wp:effectExtent l="0" t="0" r="28575" b="19050"/>
                <wp:wrapNone/>
                <wp:docPr id="68" name="Folded Corn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C0A2" id="Folded Corner 68" o:spid="_x0000_s1026" type="#_x0000_t65" style="position:absolute;margin-left:467.05pt;margin-top:.4pt;width:518.25pt;height:75pt;z-index:251922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sEYg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" adj="18000" filled="f" strokecolor="#c00000" strokeweight="2pt">
                <w10:wrap anchorx="margin"/>
              </v:shape>
            </w:pict>
          </mc:Fallback>
        </mc:AlternateContent>
      </w:r>
    </w:p>
    <w:p w14:paraId="6FBF5BD5" w14:textId="69124584" w:rsidR="000424F2" w:rsidRDefault="000424F2" w:rsidP="006746DD">
      <w:pPr>
        <w:pStyle w:val="Heading2"/>
        <w:rPr>
          <w:noProof/>
          <w:rtl/>
          <w:lang w:bidi="ar-SA"/>
        </w:rPr>
      </w:pPr>
      <w:bookmarkStart w:id="20" w:name="_Toc73170665"/>
      <w:r w:rsidRPr="000424F2">
        <w:rPr>
          <w:rFonts w:eastAsia="Calibri"/>
        </w:rPr>
        <w:t>Deployment group</w:t>
      </w:r>
      <w:bookmarkEnd w:id="20"/>
      <w:r w:rsidR="006746DD">
        <w:rPr>
          <w:rFonts w:eastAsia="Calibri" w:hint="cs"/>
          <w:rtl/>
        </w:rPr>
        <w:t xml:space="preserve">   </w:t>
      </w:r>
    </w:p>
    <w:p w14:paraId="4C361DC4" w14:textId="01310FF3" w:rsidR="006746DD" w:rsidRPr="000424F2" w:rsidRDefault="006746DD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1B32ED52" w14:textId="68A241F7" w:rsidR="000424F2" w:rsidRP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مجموعه ای از محیط های فیزیکی یا ماشین های هدف جهت </w:t>
      </w:r>
      <w:r w:rsidRPr="000424F2">
        <w:rPr>
          <w:rFonts w:ascii="IRANSans" w:eastAsia="Calibri" w:hAnsi="IRANSans"/>
          <w:szCs w:val="24"/>
        </w:rPr>
        <w:t>Deploy</w:t>
      </w:r>
      <w:r w:rsidR="00684FC1">
        <w:rPr>
          <w:rFonts w:ascii="IRANSans" w:eastAsia="Calibri" w:hAnsi="IRANSans" w:hint="cs"/>
          <w:szCs w:val="24"/>
          <w:rtl/>
        </w:rPr>
        <w:t xml:space="preserve"> محصول می‌</w:t>
      </w:r>
      <w:r w:rsidRPr="000424F2">
        <w:rPr>
          <w:rFonts w:ascii="IRANSans" w:eastAsia="Calibri" w:hAnsi="IRANSans" w:hint="cs"/>
          <w:szCs w:val="24"/>
          <w:rtl/>
        </w:rPr>
        <w:t xml:space="preserve">باشد که بر روی هر یک از آن ها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 w:hint="cs"/>
          <w:szCs w:val="24"/>
          <w:rtl/>
        </w:rPr>
        <w:t xml:space="preserve">هایی نصب شده است. به نوعی یک </w:t>
      </w:r>
      <w:r w:rsidRPr="000424F2">
        <w:rPr>
          <w:rFonts w:ascii="IRANSans" w:eastAsia="Calibri" w:hAnsi="IRANSans"/>
          <w:sz w:val="22"/>
          <w:szCs w:val="22"/>
        </w:rPr>
        <w:t>Deployment</w:t>
      </w:r>
      <w:r w:rsidRPr="000424F2">
        <w:rPr>
          <w:rFonts w:ascii="IRANSans" w:eastAsia="Calibri" w:hAnsi="IRANSans"/>
          <w:szCs w:val="24"/>
        </w:rPr>
        <w:t xml:space="preserve"> </w:t>
      </w:r>
      <w:r w:rsidRPr="000424F2">
        <w:rPr>
          <w:rFonts w:ascii="IRANSans" w:eastAsia="Calibri" w:hAnsi="IRANSans"/>
          <w:sz w:val="22"/>
          <w:szCs w:val="22"/>
        </w:rPr>
        <w:t>group</w:t>
      </w:r>
      <w:r w:rsidRPr="000424F2">
        <w:rPr>
          <w:rFonts w:ascii="IRANSans" w:eastAsia="Calibri" w:hAnsi="IRANSans" w:hint="cs"/>
          <w:szCs w:val="24"/>
          <w:rtl/>
        </w:rPr>
        <w:t xml:space="preserve"> دسته بندی دیگری از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 w:hint="cs"/>
          <w:szCs w:val="24"/>
          <w:rtl/>
        </w:rPr>
        <w:t xml:space="preserve">ها (مانند </w:t>
      </w:r>
      <w:r w:rsidRPr="000424F2">
        <w:rPr>
          <w:rFonts w:ascii="IRANSans" w:eastAsia="Calibri" w:hAnsi="IRANSans"/>
          <w:sz w:val="22"/>
          <w:szCs w:val="22"/>
        </w:rPr>
        <w:t>Agent</w:t>
      </w:r>
      <w:r w:rsidRPr="000424F2">
        <w:rPr>
          <w:rFonts w:ascii="IRANSans" w:eastAsia="Calibri" w:hAnsi="IRANSans"/>
          <w:szCs w:val="24"/>
        </w:rPr>
        <w:t xml:space="preserve"> </w:t>
      </w:r>
      <w:r w:rsidRPr="000424F2">
        <w:rPr>
          <w:rFonts w:ascii="IRANSans" w:eastAsia="Calibri" w:hAnsi="IRANSans"/>
          <w:sz w:val="22"/>
          <w:szCs w:val="22"/>
        </w:rPr>
        <w:t>pool</w:t>
      </w:r>
      <w:r w:rsidR="00684FC1">
        <w:rPr>
          <w:rFonts w:ascii="IRANSans" w:eastAsia="Calibri" w:hAnsi="IRANSans" w:hint="cs"/>
          <w:szCs w:val="24"/>
          <w:rtl/>
        </w:rPr>
        <w:t>) می‌</w:t>
      </w:r>
      <w:r w:rsidRPr="000424F2">
        <w:rPr>
          <w:rFonts w:ascii="IRANSans" w:eastAsia="Calibri" w:hAnsi="IRANSans" w:hint="cs"/>
          <w:szCs w:val="24"/>
          <w:rtl/>
        </w:rPr>
        <w:t>باشد.</w:t>
      </w:r>
    </w:p>
    <w:p w14:paraId="0BC72ED8" w14:textId="48D0C17F" w:rsid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0424F2">
        <w:rPr>
          <w:rFonts w:ascii="IRANSans" w:eastAsia="Calibri" w:hAnsi="IRANSans" w:hint="cs"/>
          <w:szCs w:val="24"/>
          <w:rtl/>
        </w:rPr>
        <w:t xml:space="preserve"> با وجود </w:t>
      </w:r>
      <w:r w:rsidRPr="000424F2">
        <w:rPr>
          <w:rFonts w:ascii="IRANSans" w:eastAsia="Calibri" w:hAnsi="IRANSans"/>
          <w:sz w:val="22"/>
          <w:szCs w:val="22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های نسل جدید و </w:t>
      </w:r>
      <w:r w:rsidRPr="000424F2">
        <w:rPr>
          <w:rFonts w:ascii="IRANSans" w:eastAsia="Calibri" w:hAnsi="IRANSans"/>
          <w:sz w:val="22"/>
          <w:szCs w:val="22"/>
        </w:rPr>
        <w:t>Environment</w:t>
      </w:r>
      <w:r w:rsidRPr="000424F2">
        <w:rPr>
          <w:rFonts w:ascii="IRANSans" w:eastAsia="Calibri" w:hAnsi="IRANSans" w:hint="cs"/>
          <w:szCs w:val="24"/>
          <w:rtl/>
        </w:rPr>
        <w:t xml:space="preserve">ها این مفهوم کاربرد خود را به نوعی از دست داده است چرا که </w:t>
      </w:r>
      <w:r w:rsidRPr="000424F2">
        <w:rPr>
          <w:rFonts w:ascii="IRANSans" w:eastAsia="Calibri" w:hAnsi="IRANSans"/>
          <w:sz w:val="22"/>
          <w:szCs w:val="22"/>
        </w:rPr>
        <w:t>Deployment</w:t>
      </w:r>
      <w:r w:rsidRPr="000424F2">
        <w:rPr>
          <w:rFonts w:ascii="IRANSans" w:eastAsia="Calibri" w:hAnsi="IRANSans"/>
          <w:szCs w:val="24"/>
        </w:rPr>
        <w:t xml:space="preserve"> </w:t>
      </w:r>
      <w:r w:rsidRPr="000424F2">
        <w:rPr>
          <w:rFonts w:ascii="IRANSans" w:eastAsia="Calibri" w:hAnsi="IRANSans"/>
          <w:sz w:val="22"/>
          <w:szCs w:val="22"/>
        </w:rPr>
        <w:t>group</w:t>
      </w:r>
      <w:r w:rsidRPr="000424F2">
        <w:rPr>
          <w:rFonts w:ascii="IRANSans" w:eastAsia="Calibri" w:hAnsi="IRANSans" w:hint="cs"/>
          <w:szCs w:val="24"/>
          <w:rtl/>
        </w:rPr>
        <w:t xml:space="preserve">ها فقط در </w:t>
      </w:r>
      <w:r w:rsidRPr="000424F2">
        <w:rPr>
          <w:rFonts w:ascii="IRANSans" w:eastAsia="Calibri" w:hAnsi="IRANSans"/>
          <w:sz w:val="22"/>
          <w:szCs w:val="22"/>
        </w:rPr>
        <w:t>Classic release</w:t>
      </w:r>
      <w:r w:rsidRPr="000424F2">
        <w:rPr>
          <w:rFonts w:ascii="IRANSans" w:eastAsia="Calibri" w:hAnsi="IRANSans" w:hint="cs"/>
          <w:szCs w:val="24"/>
          <w:rtl/>
        </w:rPr>
        <w:t xml:space="preserve"> استفاده می</w:t>
      </w:r>
      <w:r w:rsidR="00684FC1">
        <w:rPr>
          <w:rFonts w:ascii="IRANSans" w:eastAsia="Calibri" w:hAnsi="IRANSans" w:hint="cs"/>
          <w:szCs w:val="24"/>
          <w:rtl/>
        </w:rPr>
        <w:t>‌</w:t>
      </w:r>
      <w:r w:rsidRPr="000424F2">
        <w:rPr>
          <w:rFonts w:ascii="IRANSans" w:eastAsia="Calibri" w:hAnsi="IRANSans" w:hint="cs"/>
          <w:szCs w:val="24"/>
          <w:rtl/>
        </w:rPr>
        <w:t>شوند.</w:t>
      </w:r>
    </w:p>
    <w:p w14:paraId="678DACEA" w14:textId="77777777" w:rsidR="006746DD" w:rsidRDefault="006746DD" w:rsidP="006746DD">
      <w:pPr>
        <w:spacing w:after="160" w:line="259" w:lineRule="auto"/>
        <w:rPr>
          <w:rFonts w:ascii="IRANSans" w:eastAsia="Calibri" w:hAnsi="IRANSans"/>
          <w:szCs w:val="24"/>
          <w:rtl/>
        </w:rPr>
      </w:pPr>
    </w:p>
    <w:p w14:paraId="252BF357" w14:textId="0FFB24EF" w:rsidR="006746DD" w:rsidRPr="000424F2" w:rsidRDefault="006746DD" w:rsidP="006746DD">
      <w:pPr>
        <w:spacing w:after="160" w:line="259" w:lineRule="auto"/>
        <w:rPr>
          <w:rFonts w:ascii="IRANSans" w:eastAsia="Calibri" w:hAnsi="IRANSans"/>
          <w:szCs w:val="24"/>
          <w:rtl/>
        </w:rPr>
      </w:pPr>
      <w:r w:rsidRPr="00E739DE">
        <w:rPr>
          <w:rStyle w:val="FooterChar"/>
          <w:noProof/>
          <w:rtl/>
          <w:lang w:bidi="ar-SA"/>
        </w:rPr>
        <w:drawing>
          <wp:anchor distT="0" distB="0" distL="114300" distR="114300" simplePos="0" relativeHeight="251928576" behindDoc="1" locked="0" layoutInCell="1" allowOverlap="1" wp14:anchorId="45DC7F0C" wp14:editId="5870E30E">
            <wp:simplePos x="0" y="0"/>
            <wp:positionH relativeFrom="margin">
              <wp:posOffset>5687104</wp:posOffset>
            </wp:positionH>
            <wp:positionV relativeFrom="paragraph">
              <wp:posOffset>223594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135B7A" wp14:editId="7AEB09B1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6581775" cy="952500"/>
                <wp:effectExtent l="0" t="0" r="28575" b="19050"/>
                <wp:wrapNone/>
                <wp:docPr id="70" name="Folded Corn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C98" id="Folded Corner 70" o:spid="_x0000_s1026" type="#_x0000_t65" style="position:absolute;margin-left:3.75pt;margin-top:0;width:518.25pt;height: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" adj="18000" filled="f" strokecolor="#c00000" strokeweight="2pt">
                <w10:wrap anchorx="margin"/>
              </v:shape>
            </w:pict>
          </mc:Fallback>
        </mc:AlternateContent>
      </w:r>
    </w:p>
    <w:p w14:paraId="735CD5F4" w14:textId="1845BD6D" w:rsidR="000424F2" w:rsidRDefault="000424F2" w:rsidP="001A4AA0">
      <w:pPr>
        <w:pStyle w:val="Heading2"/>
        <w:rPr>
          <w:rFonts w:eastAsia="Calibri"/>
          <w:rtl/>
        </w:rPr>
      </w:pPr>
      <w:bookmarkStart w:id="21" w:name="_Toc73170666"/>
      <w:r w:rsidRPr="000424F2">
        <w:rPr>
          <w:rFonts w:eastAsia="Calibri"/>
        </w:rPr>
        <w:t>Step</w:t>
      </w:r>
      <w:bookmarkEnd w:id="21"/>
      <w:r w:rsidR="006746DD" w:rsidRPr="006746DD">
        <w:rPr>
          <w:rStyle w:val="BookTitle"/>
          <w:rtl/>
        </w:rPr>
        <w:t xml:space="preserve"> </w:t>
      </w:r>
    </w:p>
    <w:p w14:paraId="6C892227" w14:textId="77777777" w:rsidR="006746DD" w:rsidRPr="000424F2" w:rsidRDefault="006746DD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4B88E867" w14:textId="47610F34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کوچکترین قسمت و پایین ترین لایه یک </w:t>
      </w:r>
      <w:r w:rsidRPr="000424F2">
        <w:rPr>
          <w:rFonts w:ascii="IRANSans" w:eastAsia="Calibri" w:hAnsi="IRANSans"/>
          <w:sz w:val="22"/>
          <w:szCs w:val="22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 بوده و میتواند از دو نوع </w:t>
      </w:r>
      <w:r w:rsidRPr="000424F2">
        <w:rPr>
          <w:rFonts w:ascii="IRANSans" w:eastAsia="Calibri" w:hAnsi="IRANSans"/>
          <w:sz w:val="22"/>
          <w:szCs w:val="22"/>
        </w:rPr>
        <w:t>Task</w:t>
      </w:r>
      <w:r w:rsidRPr="000424F2">
        <w:rPr>
          <w:rFonts w:ascii="IRANSans" w:eastAsia="Calibri" w:hAnsi="IRANSans" w:hint="cs"/>
          <w:szCs w:val="24"/>
          <w:rtl/>
        </w:rPr>
        <w:t xml:space="preserve"> و </w:t>
      </w:r>
      <w:r w:rsidRPr="000424F2">
        <w:rPr>
          <w:rFonts w:ascii="IRANSans" w:eastAsia="Calibri" w:hAnsi="IRANSans"/>
          <w:sz w:val="22"/>
          <w:szCs w:val="22"/>
        </w:rPr>
        <w:t>Script</w:t>
      </w:r>
      <w:r w:rsidRPr="000424F2">
        <w:rPr>
          <w:rFonts w:ascii="IRANSans" w:eastAsia="Calibri" w:hAnsi="IRANSans" w:hint="cs"/>
          <w:szCs w:val="24"/>
          <w:rtl/>
        </w:rPr>
        <w:t xml:space="preserve"> باشد.</w:t>
      </w:r>
    </w:p>
    <w:p w14:paraId="28D91A67" w14:textId="77777777" w:rsidR="006746DD" w:rsidRPr="000424F2" w:rsidRDefault="006746DD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</w:p>
    <w:p w14:paraId="5E488D82" w14:textId="0F929540" w:rsidR="000424F2" w:rsidRPr="000424F2" w:rsidRDefault="006746DD" w:rsidP="006746DD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 w:rsidRPr="00E739DE">
        <w:rPr>
          <w:rStyle w:val="Heading5Char"/>
          <w:noProof/>
          <w:rtl/>
          <w:lang w:bidi="ar-SA"/>
        </w:rPr>
        <w:lastRenderedPageBreak/>
        <w:drawing>
          <wp:anchor distT="0" distB="0" distL="114300" distR="114300" simplePos="0" relativeHeight="251932672" behindDoc="1" locked="0" layoutInCell="1" allowOverlap="1" wp14:anchorId="378329FB" wp14:editId="196F7021">
            <wp:simplePos x="0" y="0"/>
            <wp:positionH relativeFrom="margin">
              <wp:posOffset>5760543</wp:posOffset>
            </wp:positionH>
            <wp:positionV relativeFrom="paragraph">
              <wp:posOffset>274158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9D56AB" wp14:editId="20A94C77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6581775" cy="952500"/>
                <wp:effectExtent l="0" t="0" r="28575" b="19050"/>
                <wp:wrapNone/>
                <wp:docPr id="72" name="Folded Corne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35B0" id="Folded Corner 72" o:spid="_x0000_s1026" type="#_x0000_t65" style="position:absolute;margin-left:3.75pt;margin-top:0;width:518.25pt;height:7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2A20A230" w14:textId="307E31F7" w:rsidR="006746DD" w:rsidRDefault="006746DD" w:rsidP="000424F2">
      <w:pPr>
        <w:spacing w:after="160" w:line="259" w:lineRule="auto"/>
        <w:jc w:val="left"/>
        <w:rPr>
          <w:rStyle w:val="Heading2Char"/>
          <w:rtl/>
        </w:rPr>
      </w:pPr>
      <w:bookmarkStart w:id="22" w:name="_Toc73170667"/>
      <w:r w:rsidRPr="006746DD">
        <w:rPr>
          <w:rStyle w:val="Heading2Char"/>
        </w:rPr>
        <w:t>Script</w:t>
      </w:r>
      <w:bookmarkEnd w:id="22"/>
    </w:p>
    <w:p w14:paraId="744FA014" w14:textId="77777777" w:rsidR="006746DD" w:rsidRDefault="006746DD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54814D6" w14:textId="77777777" w:rsidR="006746DD" w:rsidRPr="006746DD" w:rsidRDefault="006746DD" w:rsidP="000424F2">
      <w:pPr>
        <w:spacing w:after="160" w:line="259" w:lineRule="auto"/>
        <w:jc w:val="left"/>
        <w:rPr>
          <w:rFonts w:ascii="IRANSans" w:eastAsia="Calibri" w:hAnsi="IRANSans"/>
          <w:sz w:val="10"/>
          <w:szCs w:val="10"/>
          <w:rtl/>
        </w:rPr>
      </w:pPr>
    </w:p>
    <w:p w14:paraId="2069A91E" w14:textId="33D5D4F4" w:rsid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اسکریپت مجموعه ای از کدهای تعریف شده بوده که با استفاده از </w:t>
      </w:r>
      <w:r w:rsidRPr="000424F2">
        <w:rPr>
          <w:rFonts w:ascii="IRANSans" w:eastAsia="Calibri" w:hAnsi="IRANSans"/>
          <w:sz w:val="22"/>
          <w:szCs w:val="22"/>
        </w:rPr>
        <w:t>Command Lin</w:t>
      </w:r>
      <w:r w:rsidRPr="000424F2">
        <w:rPr>
          <w:rFonts w:ascii="IRANSans" w:eastAsia="Calibri" w:hAnsi="IRANSans"/>
          <w:szCs w:val="24"/>
        </w:rPr>
        <w:t>e</w:t>
      </w:r>
      <w:r w:rsidRPr="000424F2">
        <w:rPr>
          <w:rFonts w:ascii="IRANSans" w:eastAsia="Calibri" w:hAnsi="IRANSans" w:hint="cs"/>
          <w:szCs w:val="24"/>
          <w:rtl/>
        </w:rPr>
        <w:t xml:space="preserve">، </w:t>
      </w:r>
      <w:r w:rsidRPr="000424F2">
        <w:rPr>
          <w:rFonts w:ascii="IRANSans" w:eastAsia="Calibri" w:hAnsi="IRANSans"/>
          <w:sz w:val="22"/>
          <w:szCs w:val="22"/>
        </w:rPr>
        <w:t>PowerShell</w:t>
      </w:r>
      <w:r w:rsidRPr="000424F2">
        <w:rPr>
          <w:rFonts w:ascii="IRANSans" w:eastAsia="Calibri" w:hAnsi="IRANSans" w:hint="cs"/>
          <w:szCs w:val="24"/>
          <w:rtl/>
        </w:rPr>
        <w:t xml:space="preserve"> یا </w:t>
      </w:r>
      <w:r w:rsidRPr="000424F2">
        <w:rPr>
          <w:rFonts w:ascii="IRANSans" w:eastAsia="Calibri" w:hAnsi="IRANSans"/>
          <w:sz w:val="22"/>
          <w:szCs w:val="22"/>
        </w:rPr>
        <w:t>Bash</w:t>
      </w:r>
      <w:r w:rsidRPr="000424F2">
        <w:rPr>
          <w:rFonts w:ascii="IRANSans" w:eastAsia="Calibri" w:hAnsi="IRANSans" w:hint="cs"/>
          <w:szCs w:val="24"/>
          <w:rtl/>
        </w:rPr>
        <w:t xml:space="preserve"> قادر به اجرای فعالیت های خاص می باشد.</w:t>
      </w:r>
    </w:p>
    <w:p w14:paraId="2D575DFF" w14:textId="77777777" w:rsidR="006746DD" w:rsidRPr="000424F2" w:rsidRDefault="006746DD" w:rsidP="006746DD">
      <w:pPr>
        <w:spacing w:after="160" w:line="259" w:lineRule="auto"/>
        <w:rPr>
          <w:rFonts w:ascii="IRANSans" w:eastAsia="Calibri" w:hAnsi="IRANSans"/>
          <w:szCs w:val="24"/>
          <w:rtl/>
        </w:rPr>
      </w:pPr>
    </w:p>
    <w:p w14:paraId="1089A52A" w14:textId="670051CF" w:rsidR="000424F2" w:rsidRPr="000424F2" w:rsidRDefault="006746DD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 w:rsidRPr="00E739DE">
        <w:rPr>
          <w:rStyle w:val="Hyperlink"/>
          <w:noProof/>
          <w:rtl/>
          <w:lang w:bidi="ar-SA"/>
        </w:rPr>
        <w:drawing>
          <wp:anchor distT="0" distB="0" distL="114300" distR="114300" simplePos="0" relativeHeight="251936768" behindDoc="1" locked="0" layoutInCell="1" allowOverlap="1" wp14:anchorId="43011B77" wp14:editId="352BDCF9">
            <wp:simplePos x="0" y="0"/>
            <wp:positionH relativeFrom="margin">
              <wp:posOffset>5790418</wp:posOffset>
            </wp:positionH>
            <wp:positionV relativeFrom="paragraph">
              <wp:posOffset>208132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7F00D6" wp14:editId="38360BD2">
                <wp:simplePos x="0" y="0"/>
                <wp:positionH relativeFrom="margin">
                  <wp:posOffset>153951</wp:posOffset>
                </wp:positionH>
                <wp:positionV relativeFrom="paragraph">
                  <wp:posOffset>16879</wp:posOffset>
                </wp:positionV>
                <wp:extent cx="6581775" cy="952500"/>
                <wp:effectExtent l="0" t="0" r="28575" b="19050"/>
                <wp:wrapNone/>
                <wp:docPr id="75" name="Folded Corne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1A27" id="Folded Corner 75" o:spid="_x0000_s1026" type="#_x0000_t65" style="position:absolute;margin-left:12.1pt;margin-top:1.35pt;width:518.25pt;height: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6QYQ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" adj="18000" filled="f" strokecolor="#c00000" strokeweight="2pt">
                <w10:wrap anchorx="margin"/>
              </v:shape>
            </w:pict>
          </mc:Fallback>
        </mc:AlternateContent>
      </w:r>
    </w:p>
    <w:p w14:paraId="362A75B7" w14:textId="7EC50290" w:rsidR="006746DD" w:rsidRDefault="000424F2" w:rsidP="000424F2">
      <w:pPr>
        <w:spacing w:after="160" w:line="259" w:lineRule="auto"/>
        <w:jc w:val="left"/>
        <w:rPr>
          <w:noProof/>
          <w:rtl/>
          <w:lang w:bidi="ar-SA"/>
        </w:rPr>
      </w:pPr>
      <w:bookmarkStart w:id="23" w:name="_Toc73170668"/>
      <w:r w:rsidRPr="006746DD">
        <w:rPr>
          <w:rStyle w:val="Heading2Char"/>
        </w:rPr>
        <w:t>Task</w:t>
      </w:r>
      <w:bookmarkEnd w:id="23"/>
      <w:r w:rsidR="006746DD">
        <w:rPr>
          <w:rStyle w:val="Heading2Char"/>
          <w:rFonts w:hint="cs"/>
          <w:rtl/>
        </w:rPr>
        <w:t xml:space="preserve">  </w:t>
      </w:r>
      <w:r w:rsidR="006746DD" w:rsidRPr="006746DD">
        <w:rPr>
          <w:rFonts w:hint="cs"/>
          <w:noProof/>
          <w:rtl/>
          <w:lang w:bidi="ar-SA"/>
        </w:rPr>
        <w:t xml:space="preserve"> </w:t>
      </w:r>
    </w:p>
    <w:p w14:paraId="3AFCC422" w14:textId="56EC6CF4" w:rsidR="00112FA3" w:rsidRDefault="00112FA3" w:rsidP="000424F2">
      <w:pPr>
        <w:spacing w:after="160" w:line="259" w:lineRule="auto"/>
        <w:jc w:val="left"/>
        <w:rPr>
          <w:noProof/>
          <w:rtl/>
          <w:lang w:bidi="ar-SA"/>
        </w:rPr>
      </w:pPr>
    </w:p>
    <w:p w14:paraId="471C9F70" w14:textId="77777777" w:rsidR="00112FA3" w:rsidRPr="000424F2" w:rsidRDefault="00112FA3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10"/>
          <w:szCs w:val="10"/>
          <w:rtl/>
        </w:rPr>
      </w:pPr>
    </w:p>
    <w:p w14:paraId="79DA6321" w14:textId="4CAF370B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>هر تسک اسکریپتی پکیج شده می باشد که با استفاده از مجموعه ای از ورودی ها شکل گرفته و عملیاتی میشود.</w:t>
      </w:r>
    </w:p>
    <w:p w14:paraId="78DF88EB" w14:textId="77777777" w:rsidR="006746DD" w:rsidRDefault="006746DD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</w:p>
    <w:p w14:paraId="4680BEA3" w14:textId="3DD820A8" w:rsidR="006746DD" w:rsidRPr="000424F2" w:rsidRDefault="006746DD" w:rsidP="000424F2">
      <w:pPr>
        <w:spacing w:after="160" w:line="259" w:lineRule="auto"/>
        <w:jc w:val="left"/>
        <w:rPr>
          <w:rFonts w:ascii="IRANSans" w:eastAsia="Calibri" w:hAnsi="IRANSans"/>
          <w:szCs w:val="24"/>
          <w:rtl/>
        </w:rPr>
      </w:pPr>
      <w:r w:rsidRPr="00E739DE">
        <w:rPr>
          <w:rStyle w:val="Hyperlink"/>
          <w:noProof/>
          <w:rtl/>
          <w:lang w:bidi="ar-SA"/>
        </w:rPr>
        <w:drawing>
          <wp:anchor distT="0" distB="0" distL="114300" distR="114300" simplePos="0" relativeHeight="251940864" behindDoc="1" locked="0" layoutInCell="1" allowOverlap="1" wp14:anchorId="63DF2943" wp14:editId="6384301F">
            <wp:simplePos x="0" y="0"/>
            <wp:positionH relativeFrom="margin">
              <wp:posOffset>5708414</wp:posOffset>
            </wp:positionH>
            <wp:positionV relativeFrom="paragraph">
              <wp:posOffset>255373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557DAD" wp14:editId="42C31C81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6581775" cy="952500"/>
                <wp:effectExtent l="0" t="0" r="28575" b="19050"/>
                <wp:wrapNone/>
                <wp:docPr id="77" name="Folded Corn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5C33" id="Folded Corner 77" o:spid="_x0000_s1026" type="#_x0000_t65" style="position:absolute;margin-left:3.75pt;margin-top:0;width:518.25pt;height: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4A19D5C9" w14:textId="2A5C9BF7" w:rsidR="000424F2" w:rsidRDefault="000424F2" w:rsidP="006746DD">
      <w:pPr>
        <w:pStyle w:val="Heading2"/>
        <w:rPr>
          <w:rFonts w:eastAsia="Calibri"/>
          <w:rtl/>
        </w:rPr>
      </w:pPr>
      <w:bookmarkStart w:id="24" w:name="_Toc73170669"/>
      <w:r w:rsidRPr="000424F2">
        <w:rPr>
          <w:rFonts w:eastAsia="Calibri"/>
        </w:rPr>
        <w:t>Run</w:t>
      </w:r>
      <w:bookmarkEnd w:id="24"/>
    </w:p>
    <w:p w14:paraId="2D23C3CE" w14:textId="062D1A50" w:rsidR="006746DD" w:rsidRDefault="006746DD" w:rsidP="006746DD">
      <w:pPr>
        <w:rPr>
          <w:sz w:val="10"/>
          <w:szCs w:val="10"/>
          <w:rtl/>
        </w:rPr>
      </w:pPr>
    </w:p>
    <w:p w14:paraId="0B571A86" w14:textId="77777777" w:rsidR="00112FA3" w:rsidRPr="00112FA3" w:rsidRDefault="00112FA3" w:rsidP="006746DD">
      <w:pPr>
        <w:rPr>
          <w:sz w:val="10"/>
          <w:szCs w:val="10"/>
          <w:rtl/>
        </w:rPr>
      </w:pPr>
    </w:p>
    <w:p w14:paraId="5C2B4FF7" w14:textId="60730D83" w:rsidR="000424F2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به هربار اجرای </w:t>
      </w:r>
      <w:r w:rsidRPr="000424F2">
        <w:rPr>
          <w:rFonts w:ascii="IRANSans" w:eastAsia="Calibri" w:hAnsi="IRANSans"/>
          <w:szCs w:val="24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 گویند که لاگ های </w:t>
      </w:r>
      <w:r w:rsidRPr="000424F2">
        <w:rPr>
          <w:rFonts w:ascii="IRANSans" w:eastAsia="Calibri" w:hAnsi="IRANSans"/>
          <w:szCs w:val="24"/>
        </w:rPr>
        <w:t>Step</w:t>
      </w:r>
      <w:r w:rsidRPr="000424F2">
        <w:rPr>
          <w:rFonts w:ascii="IRANSans" w:eastAsia="Calibri" w:hAnsi="IRANSans" w:hint="cs"/>
          <w:szCs w:val="24"/>
          <w:rtl/>
        </w:rPr>
        <w:t xml:space="preserve">ها و نتایج </w:t>
      </w:r>
      <w:r w:rsidRPr="000424F2">
        <w:rPr>
          <w:rFonts w:ascii="IRANSans" w:eastAsia="Calibri" w:hAnsi="IRANSans"/>
          <w:szCs w:val="24"/>
        </w:rPr>
        <w:t>Test</w:t>
      </w:r>
      <w:r w:rsidRPr="000424F2">
        <w:rPr>
          <w:rFonts w:ascii="IRANSans" w:eastAsia="Calibri" w:hAnsi="IRANSans" w:hint="cs"/>
          <w:szCs w:val="24"/>
          <w:rtl/>
        </w:rPr>
        <w:t xml:space="preserve">ها را جمع آوری کرده و به محض فراخوانی، ابتدا </w:t>
      </w:r>
      <w:r w:rsidRPr="000424F2">
        <w:rPr>
          <w:rFonts w:ascii="IRANSans" w:eastAsia="Calibri" w:hAnsi="IRANSans"/>
          <w:szCs w:val="24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 را پردازش کرده و متناسب با آن یک یا چند </w:t>
      </w:r>
      <w:r w:rsidRPr="000424F2">
        <w:rPr>
          <w:rFonts w:ascii="IRANSans" w:eastAsia="Calibri" w:hAnsi="IRANSans"/>
          <w:szCs w:val="24"/>
        </w:rPr>
        <w:t>Agent</w:t>
      </w:r>
      <w:r w:rsidRPr="000424F2">
        <w:rPr>
          <w:rFonts w:ascii="IRANSans" w:eastAsia="Calibri" w:hAnsi="IRANSans" w:hint="cs"/>
          <w:szCs w:val="24"/>
          <w:rtl/>
        </w:rPr>
        <w:t xml:space="preserve"> را مامور به اجرا می کند.</w:t>
      </w:r>
    </w:p>
    <w:p w14:paraId="38DA40A5" w14:textId="77777777" w:rsidR="00112FA3" w:rsidRDefault="00112FA3" w:rsidP="00112FA3">
      <w:pPr>
        <w:spacing w:after="160" w:line="259" w:lineRule="auto"/>
        <w:rPr>
          <w:rFonts w:ascii="IRANSans" w:eastAsia="Calibri" w:hAnsi="IRANSans"/>
          <w:szCs w:val="24"/>
          <w:rtl/>
        </w:rPr>
      </w:pPr>
    </w:p>
    <w:p w14:paraId="46D9FF45" w14:textId="0A7F9CB1" w:rsidR="00112FA3" w:rsidRPr="000424F2" w:rsidRDefault="008C1EFD" w:rsidP="00112FA3">
      <w:pPr>
        <w:spacing w:after="160" w:line="259" w:lineRule="auto"/>
        <w:rPr>
          <w:rFonts w:ascii="IRANSans" w:eastAsia="Calibri" w:hAnsi="IRANSans"/>
          <w:szCs w:val="24"/>
          <w:rtl/>
        </w:rPr>
      </w:pPr>
      <w:r w:rsidRPr="00E739DE">
        <w:rPr>
          <w:rStyle w:val="Hyperlink"/>
          <w:noProof/>
          <w:rtl/>
          <w:lang w:bidi="ar-SA"/>
        </w:rPr>
        <w:drawing>
          <wp:anchor distT="0" distB="0" distL="114300" distR="114300" simplePos="0" relativeHeight="251944960" behindDoc="1" locked="0" layoutInCell="1" allowOverlap="1" wp14:anchorId="7CA79A75" wp14:editId="75E314B3">
            <wp:simplePos x="0" y="0"/>
            <wp:positionH relativeFrom="margin">
              <wp:posOffset>5620296</wp:posOffset>
            </wp:positionH>
            <wp:positionV relativeFrom="paragraph">
              <wp:posOffset>307488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B3E679" wp14:editId="1B2A293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581775" cy="952500"/>
                <wp:effectExtent l="0" t="0" r="28575" b="19050"/>
                <wp:wrapNone/>
                <wp:docPr id="79" name="Folded Corn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DA8E" id="Folded Corner 79" o:spid="_x0000_s1026" type="#_x0000_t65" style="position:absolute;margin-left:467.05pt;margin-top:1.05pt;width:518.25pt;height:75pt;z-index:251942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248140BA" w14:textId="5BB28E31" w:rsidR="00112FA3" w:rsidRDefault="000424F2" w:rsidP="00112FA3">
      <w:pPr>
        <w:pStyle w:val="Heading2"/>
        <w:rPr>
          <w:rFonts w:eastAsia="Calibri"/>
          <w:rtl/>
        </w:rPr>
      </w:pPr>
      <w:bookmarkStart w:id="25" w:name="_Toc73170670"/>
      <w:r w:rsidRPr="000424F2">
        <w:rPr>
          <w:rFonts w:eastAsia="Calibri"/>
        </w:rPr>
        <w:t>Artifact</w:t>
      </w:r>
      <w:bookmarkEnd w:id="25"/>
    </w:p>
    <w:p w14:paraId="04A7AFAB" w14:textId="020AA885" w:rsidR="000424F2" w:rsidRPr="000424F2" w:rsidRDefault="00112FA3" w:rsidP="00112FA3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 w:rsidRPr="00112FA3">
        <w:rPr>
          <w:rFonts w:hint="cs"/>
          <w:noProof/>
          <w:rtl/>
          <w:lang w:bidi="ar-SA"/>
        </w:rPr>
        <w:t xml:space="preserve"> </w:t>
      </w:r>
    </w:p>
    <w:p w14:paraId="300AED0B" w14:textId="7155B413" w:rsidR="000424F2" w:rsidRPr="000424F2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خروجی فرآیند </w:t>
      </w:r>
      <w:r w:rsidRPr="000424F2">
        <w:rPr>
          <w:rFonts w:ascii="IRANSans" w:eastAsia="Calibri" w:hAnsi="IRANSans"/>
          <w:sz w:val="22"/>
          <w:szCs w:val="22"/>
        </w:rPr>
        <w:t>CI</w:t>
      </w:r>
      <w:r w:rsidRPr="000424F2">
        <w:rPr>
          <w:rFonts w:ascii="IRANSans" w:eastAsia="Calibri" w:hAnsi="IRANSans" w:hint="cs"/>
          <w:szCs w:val="24"/>
          <w:rtl/>
        </w:rPr>
        <w:t xml:space="preserve"> و به عبارتی نتیجه پروژه تحت مجموعه ای از فایل ها یا پکیج های منتشر شده است که برای اقدامات بعدی مانند توزیع و استقرار (مربوط به </w:t>
      </w:r>
      <w:r w:rsidRPr="000424F2">
        <w:rPr>
          <w:rFonts w:ascii="IRANSans" w:eastAsia="Calibri" w:hAnsi="IRANSans"/>
          <w:sz w:val="22"/>
          <w:szCs w:val="22"/>
        </w:rPr>
        <w:t>CD</w:t>
      </w:r>
      <w:r w:rsidRPr="000424F2">
        <w:rPr>
          <w:rFonts w:ascii="IRANSans" w:eastAsia="Calibri" w:hAnsi="IRANSans" w:hint="cs"/>
          <w:szCs w:val="24"/>
          <w:rtl/>
        </w:rPr>
        <w:t>) مورد استفاده قرار میگیرند.</w:t>
      </w:r>
    </w:p>
    <w:p w14:paraId="2E348222" w14:textId="1A8D2582" w:rsidR="000424F2" w:rsidRPr="000424F2" w:rsidRDefault="000424F2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F71229A" w14:textId="4EB0B464" w:rsidR="000424F2" w:rsidRDefault="000424F2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 w:rsidRPr="000424F2">
        <w:rPr>
          <w:rFonts w:ascii="IRANSans" w:eastAsia="Calibri" w:hAnsi="IRANSans" w:hint="cs"/>
          <w:b/>
          <w:bCs/>
          <w:sz w:val="22"/>
          <w:szCs w:val="22"/>
          <w:rtl/>
        </w:rPr>
        <w:lastRenderedPageBreak/>
        <w:t xml:space="preserve">برای پیاده سازی فرآیندهای </w:t>
      </w:r>
      <w:r w:rsidRPr="000424F2">
        <w:rPr>
          <w:rFonts w:ascii="IRANSans" w:eastAsia="Calibri" w:hAnsi="IRANSans"/>
          <w:b/>
          <w:bCs/>
          <w:sz w:val="22"/>
          <w:szCs w:val="22"/>
        </w:rPr>
        <w:t>CI/CD</w:t>
      </w:r>
      <w:r w:rsidRPr="000424F2">
        <w:rPr>
          <w:rFonts w:ascii="IRANSans" w:eastAsia="Calibri" w:hAnsi="IRANSans" w:hint="cs"/>
          <w:b/>
          <w:bCs/>
          <w:sz w:val="22"/>
          <w:szCs w:val="22"/>
          <w:rtl/>
        </w:rPr>
        <w:t xml:space="preserve"> با استفاده از آژور دو راه وجود دارد:</w:t>
      </w:r>
    </w:p>
    <w:p w14:paraId="00D57D32" w14:textId="03C51262" w:rsidR="00112FA3" w:rsidRPr="000424F2" w:rsidRDefault="008C1EFD" w:rsidP="000424F2">
      <w:pPr>
        <w:spacing w:after="160" w:line="259" w:lineRule="auto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D6B53A" wp14:editId="68DC115D">
                <wp:simplePos x="0" y="0"/>
                <wp:positionH relativeFrom="margin">
                  <wp:align>right</wp:align>
                </wp:positionH>
                <wp:positionV relativeFrom="paragraph">
                  <wp:posOffset>147984</wp:posOffset>
                </wp:positionV>
                <wp:extent cx="6581775" cy="952500"/>
                <wp:effectExtent l="0" t="0" r="28575" b="19050"/>
                <wp:wrapNone/>
                <wp:docPr id="81" name="Folded Corne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93E5" id="Folded Corner 81" o:spid="_x0000_s1026" type="#_x0000_t65" style="position:absolute;margin-left:467.05pt;margin-top:11.65pt;width:518.25pt;height:75pt;z-index:251947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0E08D7DC" w14:textId="16807D5F" w:rsidR="008C1EFD" w:rsidRPr="001A4AA0" w:rsidRDefault="008C1EFD" w:rsidP="0096418C">
      <w:pPr>
        <w:pStyle w:val="Heading2"/>
        <w:rPr>
          <w:rStyle w:val="Heading1Char"/>
          <w:b/>
          <w:bCs/>
        </w:rPr>
      </w:pPr>
      <w:bookmarkStart w:id="26" w:name="_Toc73170671"/>
      <w:r w:rsidRPr="001A4AA0">
        <w:rPr>
          <w:rStyle w:val="Heading1Char"/>
          <w:b/>
          <w:bCs/>
          <w:rtl/>
        </w:rPr>
        <w:drawing>
          <wp:anchor distT="0" distB="0" distL="114300" distR="114300" simplePos="0" relativeHeight="251949056" behindDoc="1" locked="0" layoutInCell="1" allowOverlap="1" wp14:anchorId="54625B14" wp14:editId="2DF0D175">
            <wp:simplePos x="0" y="0"/>
            <wp:positionH relativeFrom="margin">
              <wp:posOffset>5633927</wp:posOffset>
            </wp:positionH>
            <wp:positionV relativeFrom="paragraph">
              <wp:posOffset>3514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4F2" w:rsidRPr="001A4AA0">
        <w:rPr>
          <w:rStyle w:val="Heading1Char"/>
          <w:rFonts w:hint="cs"/>
          <w:b/>
          <w:bCs/>
          <w:rtl/>
        </w:rPr>
        <w:t xml:space="preserve">استفاده از </w:t>
      </w:r>
      <w:r w:rsidR="000424F2" w:rsidRPr="001A4AA0">
        <w:rPr>
          <w:rStyle w:val="Heading1Char"/>
          <w:b/>
          <w:bCs/>
        </w:rPr>
        <w:t>Classic interface</w:t>
      </w:r>
      <w:bookmarkEnd w:id="26"/>
      <w:r w:rsidRPr="001A4AA0">
        <w:rPr>
          <w:rStyle w:val="Heading1Char"/>
          <w:rFonts w:hint="cs"/>
          <w:b/>
          <w:bCs/>
          <w:rtl/>
        </w:rPr>
        <w:t xml:space="preserve"> </w:t>
      </w:r>
    </w:p>
    <w:p w14:paraId="5A5651F1" w14:textId="77777777" w:rsidR="00CF34B1" w:rsidRPr="008C1EFD" w:rsidRDefault="00CF34B1" w:rsidP="00CF34B1">
      <w:pPr>
        <w:spacing w:after="160" w:line="259" w:lineRule="auto"/>
        <w:ind w:left="360"/>
        <w:contextualSpacing/>
        <w:jc w:val="left"/>
        <w:rPr>
          <w:rFonts w:ascii="IRANSans" w:eastAsia="Calibri" w:hAnsi="IRANSans"/>
          <w:b/>
          <w:bCs/>
          <w:sz w:val="22"/>
          <w:szCs w:val="22"/>
        </w:rPr>
      </w:pPr>
    </w:p>
    <w:p w14:paraId="47DE0338" w14:textId="5EC7FEDA" w:rsidR="008C1EFD" w:rsidRPr="0096418C" w:rsidRDefault="008C1EFD" w:rsidP="008C1EFD">
      <w:pPr>
        <w:spacing w:after="160" w:line="259" w:lineRule="auto"/>
        <w:contextualSpacing/>
        <w:jc w:val="left"/>
        <w:rPr>
          <w:noProof/>
          <w:sz w:val="10"/>
          <w:szCs w:val="10"/>
          <w:rtl/>
          <w:lang w:bidi="ar-SA"/>
        </w:rPr>
      </w:pPr>
    </w:p>
    <w:p w14:paraId="22493607" w14:textId="261A11A0" w:rsidR="000424F2" w:rsidRPr="000424F2" w:rsidRDefault="000424F2" w:rsidP="008C1EFD">
      <w:pPr>
        <w:spacing w:after="160" w:line="259" w:lineRule="auto"/>
        <w:contextualSpacing/>
        <w:jc w:val="left"/>
        <w:rPr>
          <w:rFonts w:ascii="IRANSans" w:eastAsia="Calibri" w:hAnsi="IRANSans"/>
          <w:b/>
          <w:bCs/>
          <w:sz w:val="10"/>
          <w:szCs w:val="10"/>
        </w:rPr>
      </w:pPr>
    </w:p>
    <w:p w14:paraId="6DAA7A57" w14:textId="0B4CD660" w:rsidR="000424F2" w:rsidRDefault="000424F2" w:rsidP="00710EE9">
      <w:pPr>
        <w:spacing w:after="160"/>
        <w:ind w:left="720"/>
        <w:contextualSpacing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 w:hint="cs"/>
          <w:szCs w:val="24"/>
          <w:rtl/>
        </w:rPr>
        <w:t xml:space="preserve">به اینصورت که با استفاده از ادیتور کلاسیک و پس از انتخاب ریپازیتوری و تمپلیت مورد نظر (استفاده از تمپلیت های نمونه یا تمپلیت خام)، یک </w:t>
      </w:r>
      <w:r w:rsidRPr="00710EE9">
        <w:rPr>
          <w:rFonts w:ascii="IRANSans" w:eastAsia="Calibri" w:hAnsi="IRANSans"/>
          <w:sz w:val="22"/>
          <w:szCs w:val="22"/>
        </w:rPr>
        <w:t>Build</w:t>
      </w:r>
      <w:r w:rsidRPr="000424F2">
        <w:rPr>
          <w:rFonts w:ascii="IRANSans" w:eastAsia="Calibri" w:hAnsi="IRANSans"/>
          <w:szCs w:val="24"/>
        </w:rPr>
        <w:t xml:space="preserve"> </w:t>
      </w:r>
      <w:r w:rsidRPr="00710EE9">
        <w:rPr>
          <w:rFonts w:ascii="IRANSans" w:eastAsia="Calibri" w:hAnsi="IRANSans"/>
          <w:sz w:val="22"/>
          <w:szCs w:val="22"/>
        </w:rPr>
        <w:t>pipeline</w:t>
      </w:r>
      <w:r w:rsidRPr="000424F2">
        <w:rPr>
          <w:rFonts w:ascii="IRANSans" w:eastAsia="Calibri" w:hAnsi="IRANSans" w:hint="cs"/>
          <w:szCs w:val="24"/>
          <w:rtl/>
        </w:rPr>
        <w:t xml:space="preserve"> برای ساخت و تست کدها ایجاد کرده و در انتها بر روی یک </w:t>
      </w:r>
      <w:r w:rsidRPr="00710EE9">
        <w:rPr>
          <w:rFonts w:ascii="IRANSans" w:eastAsia="Calibri" w:hAnsi="IRANSans"/>
          <w:sz w:val="22"/>
          <w:szCs w:val="22"/>
        </w:rPr>
        <w:t>Artifact</w:t>
      </w:r>
      <w:r w:rsidRPr="000424F2">
        <w:rPr>
          <w:rFonts w:ascii="IRANSans" w:eastAsia="Calibri" w:hAnsi="IRANSans" w:hint="cs"/>
          <w:szCs w:val="24"/>
          <w:rtl/>
        </w:rPr>
        <w:t xml:space="preserve"> پابلیش میکنیم. از طرف دیگر یک </w:t>
      </w:r>
      <w:r w:rsidRPr="00710EE9">
        <w:rPr>
          <w:rFonts w:ascii="IRANSans" w:eastAsia="Calibri" w:hAnsi="IRANSans"/>
          <w:sz w:val="22"/>
          <w:szCs w:val="22"/>
        </w:rPr>
        <w:t>Release pipeline</w:t>
      </w:r>
      <w:r w:rsidRPr="00710EE9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0424F2">
        <w:rPr>
          <w:rFonts w:ascii="IRANSans" w:eastAsia="Calibri" w:hAnsi="IRANSans" w:hint="cs"/>
          <w:szCs w:val="24"/>
          <w:rtl/>
        </w:rPr>
        <w:t xml:space="preserve">با هدف استقرار آن </w:t>
      </w:r>
      <w:r w:rsidRPr="00710EE9">
        <w:rPr>
          <w:rFonts w:ascii="IRANSans" w:eastAsia="Calibri" w:hAnsi="IRANSans"/>
          <w:sz w:val="22"/>
          <w:szCs w:val="22"/>
        </w:rPr>
        <w:t>Artifact</w:t>
      </w:r>
      <w:r w:rsidRPr="000424F2">
        <w:rPr>
          <w:rFonts w:ascii="IRANSans" w:eastAsia="Calibri" w:hAnsi="IRANSans" w:hint="cs"/>
          <w:szCs w:val="24"/>
          <w:rtl/>
        </w:rPr>
        <w:t xml:space="preserve"> بر روی سرورهای هدف ایجاد می نمائیم.</w:t>
      </w:r>
    </w:p>
    <w:p w14:paraId="1DC8DE65" w14:textId="77777777" w:rsidR="00CF34B1" w:rsidRPr="000424F2" w:rsidRDefault="00CF34B1" w:rsidP="000424F2">
      <w:pPr>
        <w:spacing w:after="160" w:line="259" w:lineRule="auto"/>
        <w:ind w:left="720"/>
        <w:contextualSpacing/>
        <w:jc w:val="left"/>
        <w:rPr>
          <w:rFonts w:ascii="IRANSans" w:eastAsia="Calibri" w:hAnsi="IRANSans"/>
          <w:szCs w:val="24"/>
          <w:rtl/>
        </w:rPr>
      </w:pPr>
    </w:p>
    <w:p w14:paraId="4948D90F" w14:textId="453FB6C5" w:rsidR="00CF34B1" w:rsidRDefault="000424F2" w:rsidP="00555461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  <w:r w:rsidRPr="000424F2">
        <w:rPr>
          <w:rFonts w:ascii="IRANSans" w:eastAsia="Calibri" w:hAnsi="IRANSans"/>
          <w:noProof/>
          <w:sz w:val="22"/>
          <w:szCs w:val="22"/>
          <w:lang w:bidi="ar-SA"/>
        </w:rPr>
        <w:drawing>
          <wp:inline distT="0" distB="0" distL="0" distR="0" wp14:anchorId="726C84F4" wp14:editId="21A417B8">
            <wp:extent cx="5724525" cy="2562447"/>
            <wp:effectExtent l="0" t="0" r="0" b="9525"/>
            <wp:docPr id="18" name="Picture 18" descr="pipelines-image-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pelines-image-design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83" cy="256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2419" w14:textId="78D8F1D0" w:rsidR="00CF34B1" w:rsidRDefault="00CF34B1" w:rsidP="000424F2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</w:p>
    <w:p w14:paraId="6843A790" w14:textId="1A70516F" w:rsidR="00CF34B1" w:rsidRPr="000424F2" w:rsidRDefault="00CF34B1" w:rsidP="00D4612E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54B500" wp14:editId="1DE2AD9B">
                <wp:simplePos x="0" y="0"/>
                <wp:positionH relativeFrom="margin">
                  <wp:align>right</wp:align>
                </wp:positionH>
                <wp:positionV relativeFrom="paragraph">
                  <wp:posOffset>164996</wp:posOffset>
                </wp:positionV>
                <wp:extent cx="6581775" cy="952500"/>
                <wp:effectExtent l="0" t="0" r="28575" b="19050"/>
                <wp:wrapNone/>
                <wp:docPr id="83" name="Folded Corn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AC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83" o:spid="_x0000_s1026" type="#_x0000_t65" style="position:absolute;margin-left:467.05pt;margin-top:13pt;width:518.25pt;height:75pt;z-index:251951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6S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4AB56A78" w14:textId="61F0C798" w:rsidR="000424F2" w:rsidRDefault="00D4612E" w:rsidP="00D4612E">
      <w:pPr>
        <w:pStyle w:val="Heading1"/>
      </w:pPr>
      <w:bookmarkStart w:id="27" w:name="_Toc73170672"/>
      <w:r w:rsidRPr="008C1EFD">
        <w:rPr>
          <w:rStyle w:val="Heading9Char"/>
          <w:rtl/>
          <w:lang w:bidi="ar-SA"/>
        </w:rPr>
        <w:drawing>
          <wp:anchor distT="0" distB="0" distL="114300" distR="114300" simplePos="0" relativeHeight="251953152" behindDoc="1" locked="0" layoutInCell="1" allowOverlap="1" wp14:anchorId="06DBC425" wp14:editId="526DE011">
            <wp:simplePos x="0" y="0"/>
            <wp:positionH relativeFrom="margin">
              <wp:posOffset>5626278</wp:posOffset>
            </wp:positionH>
            <wp:positionV relativeFrom="paragraph">
              <wp:posOffset>95147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4F2" w:rsidRPr="000424F2">
        <w:rPr>
          <w:rFonts w:hint="cs"/>
          <w:rtl/>
        </w:rPr>
        <w:t xml:space="preserve">استفاده از </w:t>
      </w:r>
      <w:r w:rsidR="000424F2" w:rsidRPr="000424F2">
        <w:t>YAML syntax</w:t>
      </w:r>
      <w:bookmarkEnd w:id="27"/>
    </w:p>
    <w:p w14:paraId="4B8E39A8" w14:textId="71501B4F" w:rsidR="00CF34B1" w:rsidRPr="0096418C" w:rsidRDefault="00CF34B1" w:rsidP="00CF34B1">
      <w:pPr>
        <w:spacing w:after="160" w:line="259" w:lineRule="auto"/>
        <w:contextualSpacing/>
        <w:jc w:val="left"/>
        <w:rPr>
          <w:rFonts w:ascii="IRANSans" w:eastAsia="Calibri" w:hAnsi="IRANSans"/>
          <w:b/>
          <w:bCs/>
          <w:sz w:val="10"/>
          <w:szCs w:val="10"/>
          <w:rtl/>
        </w:rPr>
      </w:pPr>
    </w:p>
    <w:p w14:paraId="63B2BB72" w14:textId="77777777" w:rsidR="00CF34B1" w:rsidRPr="000424F2" w:rsidRDefault="00CF34B1" w:rsidP="00CF34B1">
      <w:pPr>
        <w:spacing w:after="160" w:line="259" w:lineRule="auto"/>
        <w:contextualSpacing/>
        <w:jc w:val="left"/>
        <w:rPr>
          <w:rFonts w:ascii="IRANSans" w:eastAsia="Calibri" w:hAnsi="IRANSans"/>
          <w:b/>
          <w:bCs/>
          <w:sz w:val="10"/>
          <w:szCs w:val="10"/>
        </w:rPr>
      </w:pPr>
    </w:p>
    <w:p w14:paraId="71DE9656" w14:textId="77777777" w:rsidR="00D4612E" w:rsidRPr="00D4612E" w:rsidRDefault="00D4612E" w:rsidP="00555461">
      <w:pPr>
        <w:spacing w:after="160"/>
        <w:ind w:left="720"/>
        <w:contextualSpacing/>
        <w:rPr>
          <w:rFonts w:ascii="IRANSans" w:eastAsia="Calibri" w:hAnsi="IRANSans"/>
          <w:sz w:val="10"/>
          <w:szCs w:val="10"/>
          <w:rtl/>
        </w:rPr>
      </w:pPr>
    </w:p>
    <w:p w14:paraId="2CC26658" w14:textId="53229C9A" w:rsidR="000424F2" w:rsidRPr="00710EE9" w:rsidRDefault="000424F2" w:rsidP="00710EE9">
      <w:pPr>
        <w:spacing w:after="160"/>
        <w:ind w:left="720"/>
        <w:contextualSpacing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szCs w:val="24"/>
          <w:rtl/>
        </w:rPr>
        <w:t xml:space="preserve">به اینصورت که با استفاده از دستورات و تعاریف موجود در </w:t>
      </w:r>
      <w:r w:rsidRPr="00710EE9">
        <w:rPr>
          <w:rFonts w:ascii="IRANSans" w:eastAsia="Calibri" w:hAnsi="IRANSans"/>
          <w:sz w:val="22"/>
          <w:szCs w:val="22"/>
        </w:rPr>
        <w:t>YAML</w:t>
      </w:r>
      <w:r w:rsidRPr="00710EE9">
        <w:rPr>
          <w:rFonts w:ascii="IRANSans" w:eastAsia="Calibri" w:hAnsi="IRANSans" w:hint="cs"/>
          <w:szCs w:val="24"/>
          <w:rtl/>
        </w:rPr>
        <w:t xml:space="preserve"> (دستوراتی که مایکروسافت پشتیبانی میکند) فرآیندهای </w:t>
      </w:r>
      <w:r w:rsidRPr="00710EE9">
        <w:rPr>
          <w:rFonts w:ascii="IRANSans" w:eastAsia="Calibri" w:hAnsi="IRANSans"/>
          <w:sz w:val="22"/>
          <w:szCs w:val="22"/>
        </w:rPr>
        <w:t>Build</w:t>
      </w:r>
      <w:r w:rsidRPr="00710EE9">
        <w:rPr>
          <w:rFonts w:ascii="IRANSans" w:eastAsia="Calibri" w:hAnsi="IRANSans" w:hint="cs"/>
          <w:szCs w:val="24"/>
          <w:rtl/>
        </w:rPr>
        <w:t xml:space="preserve">، </w:t>
      </w:r>
      <w:r w:rsidRPr="00710EE9">
        <w:rPr>
          <w:rFonts w:ascii="IRANSans" w:eastAsia="Calibri" w:hAnsi="IRANSans"/>
          <w:sz w:val="22"/>
          <w:szCs w:val="22"/>
        </w:rPr>
        <w:t>Test</w:t>
      </w:r>
      <w:r w:rsidRPr="00710EE9">
        <w:rPr>
          <w:rFonts w:ascii="IRANSans" w:eastAsia="Calibri" w:hAnsi="IRANSans" w:hint="cs"/>
          <w:szCs w:val="24"/>
          <w:rtl/>
        </w:rPr>
        <w:t xml:space="preserve"> و حتی  </w:t>
      </w:r>
      <w:r w:rsidRPr="00710EE9">
        <w:rPr>
          <w:rFonts w:ascii="IRANSans" w:eastAsia="Calibri" w:hAnsi="IRANSans"/>
          <w:sz w:val="22"/>
          <w:szCs w:val="22"/>
        </w:rPr>
        <w:t>Release</w:t>
      </w:r>
      <w:r w:rsidRPr="00710EE9">
        <w:rPr>
          <w:rFonts w:ascii="IRANSans" w:eastAsia="Calibri" w:hAnsi="IRANSans" w:hint="cs"/>
          <w:szCs w:val="24"/>
          <w:rtl/>
        </w:rPr>
        <w:t xml:space="preserve"> خود را پیاده سازی میکنیم.</w:t>
      </w:r>
    </w:p>
    <w:p w14:paraId="38DD1543" w14:textId="000FC12A" w:rsidR="000424F2" w:rsidRPr="00710EE9" w:rsidRDefault="000424F2" w:rsidP="00710EE9">
      <w:pPr>
        <w:spacing w:after="160"/>
        <w:ind w:left="720"/>
        <w:contextualSpacing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szCs w:val="24"/>
          <w:rtl/>
        </w:rPr>
        <w:t xml:space="preserve">این دستورات در سندی تحت نام </w:t>
      </w:r>
      <w:r w:rsidRPr="00710EE9">
        <w:rPr>
          <w:rFonts w:ascii="Consolas" w:eastAsia="Calibri" w:hAnsi="Consolas"/>
          <w:color w:val="171717"/>
          <w:sz w:val="22"/>
          <w:szCs w:val="22"/>
          <w:shd w:val="clear" w:color="auto" w:fill="E3E3E3"/>
        </w:rPr>
        <w:t>azure-</w:t>
      </w:r>
      <w:proofErr w:type="spellStart"/>
      <w:r w:rsidRPr="00710EE9">
        <w:rPr>
          <w:rFonts w:ascii="Consolas" w:eastAsia="Calibri" w:hAnsi="Consolas"/>
          <w:color w:val="171717"/>
          <w:sz w:val="22"/>
          <w:szCs w:val="22"/>
          <w:shd w:val="clear" w:color="auto" w:fill="E3E3E3"/>
        </w:rPr>
        <w:t>pipelines.yml</w:t>
      </w:r>
      <w:proofErr w:type="spellEnd"/>
      <w:r w:rsidRPr="00710EE9">
        <w:rPr>
          <w:rFonts w:ascii="Consolas" w:eastAsia="Calibri" w:hAnsi="Consolas" w:hint="cs"/>
          <w:color w:val="171717"/>
          <w:sz w:val="22"/>
          <w:szCs w:val="22"/>
          <w:shd w:val="clear" w:color="auto" w:fill="E3E3E3"/>
          <w:rtl/>
        </w:rPr>
        <w:t xml:space="preserve"> </w:t>
      </w:r>
      <w:r w:rsidRPr="00710EE9">
        <w:rPr>
          <w:rFonts w:ascii="IRANSans" w:eastAsia="Calibri" w:hAnsi="IRANSans" w:hint="cs"/>
          <w:szCs w:val="24"/>
          <w:rtl/>
        </w:rPr>
        <w:t xml:space="preserve"> در ریپازیتوری پروژه نگهداری میشوند.</w:t>
      </w:r>
    </w:p>
    <w:p w14:paraId="777217D6" w14:textId="77777777" w:rsidR="0096418C" w:rsidRPr="000424F2" w:rsidRDefault="0096418C" w:rsidP="00710EE9">
      <w:pPr>
        <w:spacing w:after="160" w:line="259" w:lineRule="auto"/>
        <w:ind w:left="720"/>
        <w:contextualSpacing/>
        <w:rPr>
          <w:rFonts w:ascii="IRANSans" w:eastAsia="Calibri" w:hAnsi="IRANSans"/>
          <w:sz w:val="22"/>
          <w:szCs w:val="22"/>
          <w:rtl/>
        </w:rPr>
      </w:pPr>
    </w:p>
    <w:p w14:paraId="14857645" w14:textId="59F249F9" w:rsidR="000424F2" w:rsidRDefault="000424F2" w:rsidP="000424F2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  <w:r w:rsidRPr="000424F2">
        <w:rPr>
          <w:rFonts w:ascii="IRANSans" w:eastAsia="Calibri" w:hAnsi="IRANSans"/>
          <w:noProof/>
          <w:sz w:val="22"/>
          <w:szCs w:val="22"/>
          <w:lang w:bidi="ar-SA"/>
        </w:rPr>
        <w:lastRenderedPageBreak/>
        <w:drawing>
          <wp:inline distT="0" distB="0" distL="0" distR="0" wp14:anchorId="483579AE" wp14:editId="75393099">
            <wp:extent cx="5734050" cy="1076325"/>
            <wp:effectExtent l="0" t="0" r="0" b="9525"/>
            <wp:docPr id="17" name="Picture 17" descr="pipelines-image-ya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pelines-image-yam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C6C0" w14:textId="77777777" w:rsidR="0096418C" w:rsidRPr="000424F2" w:rsidRDefault="0096418C" w:rsidP="000424F2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</w:p>
    <w:p w14:paraId="1092C3C1" w14:textId="48CCF71F" w:rsidR="000424F2" w:rsidRPr="00710EE9" w:rsidRDefault="007D75CF" w:rsidP="00710EE9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szCs w:val="24"/>
          <w:rtl/>
        </w:rPr>
        <w:t>ذکر این ن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کته ضروری است که در مدل </w:t>
      </w:r>
      <w:r w:rsidR="000424F2" w:rsidRPr="00710EE9">
        <w:rPr>
          <w:rFonts w:ascii="IRANSans" w:eastAsia="Calibri" w:hAnsi="IRANSans"/>
          <w:sz w:val="22"/>
          <w:szCs w:val="22"/>
        </w:rPr>
        <w:t>Classic interface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پیاده سازی </w:t>
      </w:r>
      <w:r w:rsidR="000424F2" w:rsidRPr="00710EE9">
        <w:rPr>
          <w:rFonts w:ascii="IRANSans" w:eastAsia="Calibri" w:hAnsi="IRANSans"/>
          <w:sz w:val="22"/>
          <w:szCs w:val="22"/>
        </w:rPr>
        <w:t>Build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و </w:t>
      </w:r>
      <w:r w:rsidR="000424F2" w:rsidRPr="00710EE9">
        <w:rPr>
          <w:rFonts w:ascii="IRANSans" w:eastAsia="Calibri" w:hAnsi="IRANSans"/>
          <w:sz w:val="22"/>
          <w:szCs w:val="22"/>
        </w:rPr>
        <w:t>Release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بصورت جداگانه انجام می شود. این در حالیست که در مدل </w:t>
      </w:r>
      <w:r w:rsidR="000424F2" w:rsidRPr="00710EE9">
        <w:rPr>
          <w:rFonts w:ascii="IRANSans" w:eastAsia="Calibri" w:hAnsi="IRANSans"/>
          <w:sz w:val="22"/>
          <w:szCs w:val="22"/>
        </w:rPr>
        <w:t>YAML-base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میتوان علیرغم پیاده سازی جداگانه این دو فاز، </w:t>
      </w:r>
      <w:r w:rsidR="000424F2" w:rsidRPr="00710EE9">
        <w:rPr>
          <w:rFonts w:ascii="IRANSans" w:eastAsia="Calibri" w:hAnsi="IRANSans"/>
          <w:sz w:val="22"/>
          <w:szCs w:val="22"/>
        </w:rPr>
        <w:t>Build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و </w:t>
      </w:r>
      <w:r w:rsidR="000424F2" w:rsidRPr="00710EE9">
        <w:rPr>
          <w:rFonts w:ascii="IRANSans" w:eastAsia="Calibri" w:hAnsi="IRANSans"/>
          <w:sz w:val="22"/>
          <w:szCs w:val="22"/>
        </w:rPr>
        <w:t>Release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را در کنار هم و در یک فایل </w:t>
      </w:r>
      <w:r w:rsidR="000424F2" w:rsidRPr="00710EE9">
        <w:rPr>
          <w:rFonts w:ascii="IRANSans" w:eastAsia="Calibri" w:hAnsi="IRANSans"/>
          <w:sz w:val="22"/>
          <w:szCs w:val="22"/>
        </w:rPr>
        <w:t>YAML</w:t>
      </w:r>
      <w:r w:rsidR="000424F2" w:rsidRPr="00710EE9">
        <w:rPr>
          <w:rFonts w:ascii="IRANSans" w:eastAsia="Calibri" w:hAnsi="IRANSans" w:hint="cs"/>
          <w:szCs w:val="24"/>
          <w:rtl/>
        </w:rPr>
        <w:t xml:space="preserve"> مدیریت نمود.</w:t>
      </w:r>
    </w:p>
    <w:p w14:paraId="696C6D25" w14:textId="77777777" w:rsidR="000424F2" w:rsidRPr="00710EE9" w:rsidRDefault="000424F2" w:rsidP="00710EE9">
      <w:pPr>
        <w:numPr>
          <w:ilvl w:val="0"/>
          <w:numId w:val="47"/>
        </w:numPr>
        <w:spacing w:after="160"/>
        <w:contextualSpacing/>
        <w:rPr>
          <w:rFonts w:ascii="IRANSans" w:eastAsia="Calibri" w:hAnsi="IRANSans"/>
          <w:szCs w:val="24"/>
        </w:rPr>
      </w:pPr>
      <w:r w:rsidRPr="00710EE9">
        <w:rPr>
          <w:rFonts w:ascii="IRANSans" w:eastAsia="Calibri" w:hAnsi="IRANSans" w:hint="cs"/>
          <w:szCs w:val="24"/>
          <w:rtl/>
        </w:rPr>
        <w:t xml:space="preserve">جهت درک بهتر دستورات </w:t>
      </w:r>
      <w:r w:rsidRPr="00710EE9">
        <w:rPr>
          <w:rFonts w:ascii="IRANSans" w:eastAsia="Calibri" w:hAnsi="IRANSans"/>
          <w:sz w:val="22"/>
          <w:szCs w:val="22"/>
        </w:rPr>
        <w:t>YAML</w:t>
      </w:r>
      <w:r w:rsidRPr="00710EE9">
        <w:rPr>
          <w:rFonts w:ascii="IRANSans" w:eastAsia="Calibri" w:hAnsi="IRANSans" w:hint="cs"/>
          <w:szCs w:val="24"/>
          <w:rtl/>
        </w:rPr>
        <w:t xml:space="preserve"> و آشنایی اولیه با این دستورات به لینک های زیر مراجعه فرمائید:</w:t>
      </w:r>
    </w:p>
    <w:p w14:paraId="7FA420D2" w14:textId="77777777" w:rsidR="000424F2" w:rsidRPr="000424F2" w:rsidRDefault="00765AB6" w:rsidP="00710EE9">
      <w:pPr>
        <w:numPr>
          <w:ilvl w:val="1"/>
          <w:numId w:val="47"/>
        </w:numPr>
        <w:spacing w:after="160"/>
        <w:contextualSpacing/>
        <w:rPr>
          <w:rFonts w:ascii="IRANSans" w:eastAsia="Calibri" w:hAnsi="IRANSans"/>
          <w:sz w:val="22"/>
          <w:szCs w:val="22"/>
        </w:rPr>
      </w:pPr>
      <w:hyperlink r:id="rId18" w:history="1">
        <w:r w:rsidR="000424F2" w:rsidRPr="000424F2">
          <w:rPr>
            <w:rFonts w:ascii="IRANSans" w:eastAsia="Calibri" w:hAnsi="IRANSans"/>
            <w:color w:val="0563C1"/>
            <w:sz w:val="22"/>
            <w:szCs w:val="22"/>
            <w:u w:val="single"/>
          </w:rPr>
          <w:t>YAML schema reference</w:t>
        </w:r>
      </w:hyperlink>
    </w:p>
    <w:p w14:paraId="568C0635" w14:textId="210B67E2" w:rsidR="000424F2" w:rsidRPr="00710EE9" w:rsidRDefault="00765AB6" w:rsidP="00710EE9">
      <w:pPr>
        <w:numPr>
          <w:ilvl w:val="1"/>
          <w:numId w:val="47"/>
        </w:numPr>
        <w:spacing w:after="160"/>
        <w:contextualSpacing/>
        <w:rPr>
          <w:rFonts w:ascii="IRANSans" w:eastAsia="Calibri" w:hAnsi="IRANSans"/>
          <w:sz w:val="22"/>
          <w:szCs w:val="22"/>
        </w:rPr>
      </w:pPr>
      <w:hyperlink r:id="rId19" w:history="1">
        <w:r w:rsidR="000424F2" w:rsidRPr="000424F2">
          <w:rPr>
            <w:rFonts w:ascii="IRANSans" w:eastAsia="Calibri" w:hAnsi="IRANSans"/>
            <w:color w:val="0563C1"/>
            <w:sz w:val="22"/>
            <w:szCs w:val="22"/>
            <w:u w:val="single"/>
          </w:rPr>
          <w:t>Understand the azure-</w:t>
        </w:r>
        <w:proofErr w:type="spellStart"/>
        <w:r w:rsidR="000424F2" w:rsidRPr="000424F2">
          <w:rPr>
            <w:rFonts w:ascii="IRANSans" w:eastAsia="Calibri" w:hAnsi="IRANSans"/>
            <w:color w:val="0563C1"/>
            <w:sz w:val="22"/>
            <w:szCs w:val="22"/>
            <w:u w:val="single"/>
          </w:rPr>
          <w:t>pipelines.yml</w:t>
        </w:r>
        <w:proofErr w:type="spellEnd"/>
        <w:r w:rsidR="000424F2" w:rsidRPr="000424F2">
          <w:rPr>
            <w:rFonts w:ascii="IRANSans" w:eastAsia="Calibri" w:hAnsi="IRANSans"/>
            <w:color w:val="0563C1"/>
            <w:sz w:val="22"/>
            <w:szCs w:val="22"/>
            <w:u w:val="single"/>
          </w:rPr>
          <w:t xml:space="preserve"> file</w:t>
        </w:r>
      </w:hyperlink>
    </w:p>
    <w:p w14:paraId="4D9D153A" w14:textId="77777777" w:rsidR="00710EE9" w:rsidRPr="00D4612E" w:rsidRDefault="00710EE9" w:rsidP="00710EE9">
      <w:pPr>
        <w:spacing w:after="160"/>
        <w:ind w:left="1440"/>
        <w:contextualSpacing/>
        <w:jc w:val="left"/>
        <w:rPr>
          <w:rFonts w:ascii="IRANSans" w:eastAsia="Calibri" w:hAnsi="IRANSans"/>
          <w:sz w:val="22"/>
          <w:szCs w:val="22"/>
        </w:rPr>
      </w:pPr>
    </w:p>
    <w:p w14:paraId="54D70B13" w14:textId="018FB618" w:rsidR="000424F2" w:rsidRDefault="00710EE9" w:rsidP="00555461">
      <w:pPr>
        <w:spacing w:after="160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8D4C863" wp14:editId="6130A15D">
                <wp:simplePos x="0" y="0"/>
                <wp:positionH relativeFrom="margin">
                  <wp:align>right</wp:align>
                </wp:positionH>
                <wp:positionV relativeFrom="paragraph">
                  <wp:posOffset>187886</wp:posOffset>
                </wp:positionV>
                <wp:extent cx="6581775" cy="952500"/>
                <wp:effectExtent l="0" t="0" r="28575" b="19050"/>
                <wp:wrapNone/>
                <wp:docPr id="23" name="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AA9E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3" o:spid="_x0000_s1026" type="#_x0000_t65" style="position:absolute;margin-left:467.05pt;margin-top:14.8pt;width:518.25pt;height:75pt;z-index:251955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DE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  <w:r w:rsidRPr="008C1EFD">
        <w:rPr>
          <w:rStyle w:val="TitleChar"/>
          <w:noProof/>
          <w:rtl/>
          <w:lang w:bidi="ar-SA"/>
        </w:rPr>
        <w:drawing>
          <wp:anchor distT="0" distB="0" distL="114300" distR="114300" simplePos="0" relativeHeight="251957248" behindDoc="1" locked="0" layoutInCell="1" allowOverlap="1" wp14:anchorId="3DFCD693" wp14:editId="1489F641">
            <wp:simplePos x="0" y="0"/>
            <wp:positionH relativeFrom="margin">
              <wp:posOffset>5668010</wp:posOffset>
            </wp:positionH>
            <wp:positionV relativeFrom="paragraph">
              <wp:posOffset>405248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A7BE5" w14:textId="4FC2DC71" w:rsidR="00D4612E" w:rsidRPr="00D4612E" w:rsidRDefault="00D4612E" w:rsidP="00D4612E">
      <w:pPr>
        <w:pStyle w:val="Heading1"/>
        <w:rPr>
          <w:rtl/>
        </w:rPr>
      </w:pPr>
      <w:bookmarkStart w:id="28" w:name="_Toc73170673"/>
      <w:r w:rsidRPr="00D4612E">
        <w:rPr>
          <w:rFonts w:hint="cs"/>
          <w:rtl/>
        </w:rPr>
        <w:t xml:space="preserve">دانلود و نصب  </w:t>
      </w:r>
      <w:r w:rsidRPr="00D4612E">
        <w:t>Agent</w:t>
      </w:r>
      <w:r w:rsidRPr="00D4612E">
        <w:rPr>
          <w:rFonts w:hint="cs"/>
          <w:rtl/>
        </w:rPr>
        <w:t xml:space="preserve"> جهت اجرای </w:t>
      </w:r>
      <w:r w:rsidRPr="00D4612E">
        <w:t>Pipeline</w:t>
      </w:r>
      <w:r w:rsidRPr="00D4612E">
        <w:rPr>
          <w:rFonts w:hint="cs"/>
          <w:rtl/>
        </w:rPr>
        <w:t>:</w:t>
      </w:r>
      <w:bookmarkEnd w:id="28"/>
    </w:p>
    <w:p w14:paraId="5899AC2E" w14:textId="72DE657A" w:rsidR="00D4612E" w:rsidRPr="000424F2" w:rsidRDefault="00D4612E" w:rsidP="00555461">
      <w:pPr>
        <w:spacing w:after="160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5B701E7A" w14:textId="1DC979D5" w:rsidR="000424F2" w:rsidRPr="00710EE9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szCs w:val="24"/>
          <w:rtl/>
        </w:rPr>
        <w:t xml:space="preserve">جهت دانلود </w:t>
      </w:r>
      <w:r w:rsidRPr="00710EE9">
        <w:rPr>
          <w:rFonts w:ascii="IRANSans" w:eastAsia="Calibri" w:hAnsi="IRANSans"/>
          <w:sz w:val="22"/>
          <w:szCs w:val="22"/>
        </w:rPr>
        <w:t>Agent</w:t>
      </w:r>
      <w:r w:rsidRPr="00710EE9">
        <w:rPr>
          <w:rFonts w:ascii="IRANSans" w:eastAsia="Calibri" w:hAnsi="IRANSans" w:hint="cs"/>
          <w:szCs w:val="24"/>
          <w:rtl/>
        </w:rPr>
        <w:t xml:space="preserve"> از مسیر زیر اقدام میکنیم:</w:t>
      </w:r>
    </w:p>
    <w:p w14:paraId="774E09BB" w14:textId="77777777" w:rsidR="000424F2" w:rsidRPr="00710EE9" w:rsidRDefault="000424F2" w:rsidP="00555461">
      <w:pPr>
        <w:bidi w:val="0"/>
        <w:spacing w:after="160"/>
        <w:jc w:val="left"/>
        <w:rPr>
          <w:rFonts w:ascii="IRANSans" w:eastAsia="Calibri" w:hAnsi="IRANSans"/>
          <w:szCs w:val="24"/>
        </w:rPr>
      </w:pPr>
      <w:r w:rsidRPr="00710EE9">
        <w:rPr>
          <w:rFonts w:ascii="IRANSans" w:eastAsia="Calibri" w:hAnsi="IRANSans"/>
          <w:szCs w:val="24"/>
        </w:rPr>
        <w:t xml:space="preserve">Agent &gt; Project Setting &gt; Agent Pools &gt; </w:t>
      </w:r>
      <w:r w:rsidRPr="00710EE9">
        <w:rPr>
          <w:rFonts w:ascii="IRANSans" w:eastAsia="Calibri" w:hAnsi="IRANSans"/>
          <w:i/>
          <w:iCs/>
          <w:szCs w:val="24"/>
        </w:rPr>
        <w:t>Select Agent Pool</w:t>
      </w:r>
      <w:r w:rsidRPr="00710EE9">
        <w:rPr>
          <w:rFonts w:ascii="IRANSans" w:eastAsia="Calibri" w:hAnsi="IRANSans"/>
          <w:szCs w:val="24"/>
        </w:rPr>
        <w:t xml:space="preserve"> &gt; Agents &gt;</w:t>
      </w:r>
      <w:r w:rsidRPr="00710EE9">
        <w:rPr>
          <w:rFonts w:ascii="IRANSans" w:eastAsia="Calibri" w:hAnsi="IRANSans" w:hint="cs"/>
          <w:szCs w:val="24"/>
          <w:rtl/>
        </w:rPr>
        <w:t xml:space="preserve"> </w:t>
      </w:r>
      <w:r w:rsidRPr="00710EE9">
        <w:rPr>
          <w:rFonts w:ascii="IRANSans" w:eastAsia="Calibri" w:hAnsi="IRANSans"/>
          <w:szCs w:val="24"/>
        </w:rPr>
        <w:t>New Agent &gt; Download</w:t>
      </w:r>
    </w:p>
    <w:p w14:paraId="07D83BDB" w14:textId="5203EC29" w:rsidR="000424F2" w:rsidRPr="00710EE9" w:rsidRDefault="000424F2" w:rsidP="00555461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710EE9">
        <w:rPr>
          <w:rFonts w:ascii="IRANSans" w:eastAsia="Calibri" w:hAnsi="IRANSans" w:hint="cs"/>
          <w:szCs w:val="24"/>
          <w:rtl/>
        </w:rPr>
        <w:t xml:space="preserve"> بطور کلی استراتژی مدیریت </w:t>
      </w:r>
      <w:r w:rsidRPr="00710EE9">
        <w:rPr>
          <w:rFonts w:ascii="IRANSans" w:eastAsia="Calibri" w:hAnsi="IRANSans"/>
          <w:sz w:val="22"/>
          <w:szCs w:val="22"/>
        </w:rPr>
        <w:t>Agen</w:t>
      </w:r>
      <w:r w:rsidRPr="00710EE9">
        <w:rPr>
          <w:rFonts w:ascii="IRANSans" w:eastAsia="Calibri" w:hAnsi="IRANSans"/>
          <w:szCs w:val="24"/>
        </w:rPr>
        <w:t>t</w:t>
      </w:r>
      <w:r w:rsidRPr="00710EE9">
        <w:rPr>
          <w:rFonts w:ascii="IRANSans" w:eastAsia="Calibri" w:hAnsi="IRANSans" w:hint="cs"/>
          <w:szCs w:val="24"/>
          <w:rtl/>
        </w:rPr>
        <w:t xml:space="preserve">ها و </w:t>
      </w:r>
      <w:hyperlink r:id="rId20" w:history="1">
        <w:r w:rsidRPr="00710EE9">
          <w:rPr>
            <w:rFonts w:ascii="IRANSans" w:eastAsia="Calibri" w:hAnsi="IRANSans"/>
            <w:color w:val="0563C1"/>
            <w:sz w:val="22"/>
            <w:szCs w:val="22"/>
            <w:u w:val="single"/>
          </w:rPr>
          <w:t>Agent Pool</w:t>
        </w:r>
      </w:hyperlink>
      <w:r w:rsidRPr="00710EE9">
        <w:rPr>
          <w:rFonts w:ascii="IRANSans" w:eastAsia="Calibri" w:hAnsi="IRANSans" w:hint="cs"/>
          <w:szCs w:val="24"/>
          <w:rtl/>
        </w:rPr>
        <w:t xml:space="preserve"> ها بسیار اهمیت دارد و ایجاد یک </w:t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Cs w:val="24"/>
          <w:rtl/>
        </w:rPr>
        <w:t xml:space="preserve"> به ازای هر پروژه اصلا اقدام درست و حرفه ای نیست. بنابراین با توجه به اینکه در هنگام تعریف </w:t>
      </w:r>
      <w:r w:rsidRPr="00710EE9">
        <w:rPr>
          <w:rFonts w:ascii="IRANSans" w:eastAsia="Calibri" w:hAnsi="IRANSans"/>
          <w:szCs w:val="24"/>
        </w:rPr>
        <w:t>Job</w:t>
      </w:r>
      <w:r w:rsidRPr="00710EE9">
        <w:rPr>
          <w:rFonts w:ascii="IRANSans" w:eastAsia="Calibri" w:hAnsi="IRANSans" w:hint="cs"/>
          <w:szCs w:val="24"/>
          <w:rtl/>
        </w:rPr>
        <w:t xml:space="preserve">ها اطلاعات مربوط به </w:t>
      </w:r>
      <w:r w:rsidRPr="00710EE9">
        <w:rPr>
          <w:rFonts w:ascii="IRANSans" w:eastAsia="Calibri" w:hAnsi="IRANSans"/>
          <w:sz w:val="22"/>
          <w:szCs w:val="22"/>
        </w:rPr>
        <w:t>Agent pool</w:t>
      </w:r>
      <w:r w:rsidRPr="00710EE9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710EE9">
        <w:rPr>
          <w:rFonts w:ascii="IRANSans" w:eastAsia="Calibri" w:hAnsi="IRANSans" w:hint="cs"/>
          <w:szCs w:val="24"/>
          <w:rtl/>
        </w:rPr>
        <w:t xml:space="preserve">از ما دریافت میشود، بهتر است در هر </w:t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Cs w:val="24"/>
          <w:rtl/>
        </w:rPr>
        <w:t xml:space="preserve"> چندین </w:t>
      </w:r>
      <w:r w:rsidRPr="00710EE9">
        <w:rPr>
          <w:rFonts w:ascii="IRANSans" w:eastAsia="Calibri" w:hAnsi="IRANSans"/>
          <w:sz w:val="22"/>
          <w:szCs w:val="22"/>
        </w:rPr>
        <w:t>Agent</w:t>
      </w:r>
      <w:r w:rsidRPr="00710EE9">
        <w:rPr>
          <w:rFonts w:ascii="IRANSans" w:eastAsia="Calibri" w:hAnsi="IRANSans" w:hint="cs"/>
          <w:szCs w:val="24"/>
          <w:rtl/>
        </w:rPr>
        <w:t xml:space="preserve"> داشته باشیم تا علیرغم جلوگیری از ایجاد</w:t>
      </w:r>
      <w:r w:rsidRPr="00710EE9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Cs w:val="24"/>
          <w:rtl/>
        </w:rPr>
        <w:t xml:space="preserve">های متعدد و در نتیجه مدیریت بهتر </w:t>
      </w:r>
      <w:r w:rsidRPr="00710EE9">
        <w:rPr>
          <w:rFonts w:ascii="IRANSans" w:eastAsia="Calibri" w:hAnsi="IRANSans"/>
          <w:sz w:val="22"/>
          <w:szCs w:val="22"/>
        </w:rPr>
        <w:t>Agent</w:t>
      </w:r>
      <w:r w:rsidRPr="00710EE9">
        <w:rPr>
          <w:rFonts w:ascii="IRANSans" w:eastAsia="Calibri" w:hAnsi="IRANSans" w:hint="cs"/>
          <w:sz w:val="22"/>
          <w:szCs w:val="22"/>
          <w:rtl/>
        </w:rPr>
        <w:t>ه</w:t>
      </w:r>
      <w:r w:rsidRPr="00710EE9">
        <w:rPr>
          <w:rFonts w:ascii="IRANSans" w:eastAsia="Calibri" w:hAnsi="IRANSans" w:hint="cs"/>
          <w:szCs w:val="24"/>
          <w:rtl/>
        </w:rPr>
        <w:t xml:space="preserve">ا، زمان اجرای </w:t>
      </w:r>
      <w:r w:rsidRPr="00710EE9">
        <w:rPr>
          <w:rFonts w:ascii="IRANSans" w:eastAsia="Calibri" w:hAnsi="IRANSans"/>
          <w:sz w:val="22"/>
          <w:szCs w:val="22"/>
        </w:rPr>
        <w:t>Job</w:t>
      </w:r>
      <w:r w:rsidRPr="00710EE9">
        <w:rPr>
          <w:rFonts w:ascii="IRANSans" w:eastAsia="Calibri" w:hAnsi="IRANSans" w:hint="cs"/>
          <w:szCs w:val="24"/>
          <w:rtl/>
        </w:rPr>
        <w:t>ها نیز کوتاه تر کرد.</w:t>
      </w:r>
    </w:p>
    <w:p w14:paraId="0D7CE9D9" w14:textId="77777777" w:rsidR="000424F2" w:rsidRPr="00710EE9" w:rsidRDefault="000424F2" w:rsidP="00555461">
      <w:pPr>
        <w:spacing w:after="160"/>
        <w:jc w:val="left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710EE9">
        <w:rPr>
          <w:rFonts w:ascii="IRANSans" w:eastAsia="Calibri" w:hAnsi="IRANSans" w:hint="cs"/>
          <w:szCs w:val="24"/>
          <w:rtl/>
        </w:rPr>
        <w:t xml:space="preserve"> </w:t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 w:val="22"/>
          <w:szCs w:val="22"/>
          <w:rtl/>
        </w:rPr>
        <w:t>ه</w:t>
      </w:r>
      <w:r w:rsidRPr="00710EE9">
        <w:rPr>
          <w:rFonts w:ascii="IRANSans" w:eastAsia="Calibri" w:hAnsi="IRANSans" w:hint="cs"/>
          <w:szCs w:val="24"/>
          <w:rtl/>
        </w:rPr>
        <w:t>ا را در دو سطح تیم پروژه و تیم کالکشن میتوان ایجاد و مدیریت کرد.</w:t>
      </w:r>
      <w:r w:rsidRPr="00710EE9">
        <w:rPr>
          <w:rFonts w:ascii="IRANSans" w:eastAsia="Calibri" w:hAnsi="IRANSans"/>
          <w:szCs w:val="24"/>
          <w:rtl/>
        </w:rPr>
        <w:br/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 w:val="22"/>
          <w:szCs w:val="22"/>
          <w:rtl/>
        </w:rPr>
        <w:t>ه</w:t>
      </w:r>
      <w:r w:rsidRPr="00710EE9">
        <w:rPr>
          <w:rFonts w:ascii="IRANSans" w:eastAsia="Calibri" w:hAnsi="IRANSans" w:hint="cs"/>
          <w:szCs w:val="24"/>
          <w:rtl/>
        </w:rPr>
        <w:t xml:space="preserve">ای سطح کالکشن بصورت جنرال بوده و برای همه تیم پروژه ها به دو صورت قابل استفاده اند. صورت اول اینکه </w:t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Cs w:val="24"/>
          <w:rtl/>
        </w:rPr>
        <w:t xml:space="preserve">ها به محض ایجاد در لیست تیم پروژه ها قابل مشاهده و استفاده اند و در صورت دیگر پس از تعریف، </w:t>
      </w:r>
      <w:r w:rsidRPr="00710EE9">
        <w:rPr>
          <w:rFonts w:ascii="IRANSans" w:eastAsia="Calibri" w:hAnsi="IRANSans"/>
          <w:sz w:val="22"/>
          <w:szCs w:val="22"/>
        </w:rPr>
        <w:t>Pool</w:t>
      </w:r>
      <w:r w:rsidRPr="00710EE9">
        <w:rPr>
          <w:rFonts w:ascii="IRANSans" w:eastAsia="Calibri" w:hAnsi="IRANSans" w:hint="cs"/>
          <w:szCs w:val="24"/>
          <w:rtl/>
        </w:rPr>
        <w:t xml:space="preserve"> ایجاد شده در لیست تیم پروژه ها نمایش داده نمیشود و باید بصورت دستی و توسط هر تیم پروژه بر حسب صلاحدید تیمی اضافه گردد.</w:t>
      </w:r>
    </w:p>
    <w:p w14:paraId="57698BCF" w14:textId="7EAFEDD6" w:rsidR="000424F2" w:rsidRPr="00710EE9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b/>
          <w:bCs/>
          <w:szCs w:val="24"/>
          <w:rtl/>
        </w:rPr>
        <w:lastRenderedPageBreak/>
        <w:t>نکته:</w:t>
      </w:r>
      <w:r w:rsidRPr="00710EE9">
        <w:rPr>
          <w:rFonts w:ascii="IRANSans" w:eastAsia="Calibri" w:hAnsi="IRANSans" w:hint="cs"/>
          <w:szCs w:val="24"/>
          <w:rtl/>
        </w:rPr>
        <w:t xml:space="preserve"> </w:t>
      </w:r>
      <w:r w:rsidRPr="00710EE9">
        <w:rPr>
          <w:rFonts w:ascii="IRANSans" w:eastAsia="Calibri" w:hAnsi="IRANSans"/>
          <w:sz w:val="22"/>
          <w:szCs w:val="22"/>
        </w:rPr>
        <w:t>Agent</w:t>
      </w:r>
      <w:r w:rsidRPr="00710EE9">
        <w:rPr>
          <w:rFonts w:ascii="IRANSans" w:eastAsia="Calibri" w:hAnsi="IRANSans" w:hint="cs"/>
          <w:sz w:val="22"/>
          <w:szCs w:val="22"/>
          <w:rtl/>
        </w:rPr>
        <w:t>ها</w:t>
      </w:r>
      <w:r w:rsidRPr="00710EE9">
        <w:rPr>
          <w:rFonts w:ascii="IRANSans" w:eastAsia="Calibri" w:hAnsi="IRANSans" w:hint="cs"/>
          <w:szCs w:val="24"/>
          <w:rtl/>
        </w:rPr>
        <w:t xml:space="preserve"> هنگام اجرا دارای حساسیت بالایی می باشند؛ به همین دلیل حین اجرای </w:t>
      </w:r>
      <w:r w:rsidRPr="00710EE9">
        <w:rPr>
          <w:rFonts w:ascii="IRANSans" w:eastAsia="Calibri" w:hAnsi="IRANSans"/>
          <w:sz w:val="22"/>
          <w:szCs w:val="22"/>
        </w:rPr>
        <w:t>build</w:t>
      </w:r>
      <w:r w:rsidRPr="00710EE9">
        <w:rPr>
          <w:rFonts w:ascii="IRANSans" w:eastAsia="Calibri" w:hAnsi="IRANSans" w:hint="cs"/>
          <w:szCs w:val="24"/>
          <w:rtl/>
        </w:rPr>
        <w:t xml:space="preserve"> نباید پوشه های مرتبط با آن باز و یا در حال استفاده و اعمال تغییرات </w:t>
      </w:r>
      <w:r w:rsidRPr="00710EE9">
        <w:rPr>
          <w:rFonts w:ascii="IRANSans" w:eastAsia="Calibri" w:hAnsi="IRANSans"/>
          <w:szCs w:val="24"/>
          <w:rtl/>
        </w:rPr>
        <w:t>(چه از طر</w:t>
      </w:r>
      <w:r w:rsidRPr="00710EE9">
        <w:rPr>
          <w:rFonts w:ascii="IRANSans" w:eastAsia="Calibri" w:hAnsi="IRANSans" w:hint="cs"/>
          <w:szCs w:val="24"/>
          <w:rtl/>
        </w:rPr>
        <w:t>ی</w:t>
      </w:r>
      <w:r w:rsidRPr="00710EE9">
        <w:rPr>
          <w:rFonts w:ascii="IRANSans" w:eastAsia="Calibri" w:hAnsi="IRANSans" w:hint="eastAsia"/>
          <w:szCs w:val="24"/>
          <w:rtl/>
        </w:rPr>
        <w:t>ق</w:t>
      </w:r>
      <w:r w:rsidRPr="00710EE9">
        <w:rPr>
          <w:rFonts w:ascii="IRANSans" w:eastAsia="Calibri" w:hAnsi="IRANSans"/>
          <w:szCs w:val="24"/>
          <w:rtl/>
        </w:rPr>
        <w:t xml:space="preserve"> اکسپلور و چه ترم</w:t>
      </w:r>
      <w:r w:rsidRPr="00710EE9">
        <w:rPr>
          <w:rFonts w:ascii="IRANSans" w:eastAsia="Calibri" w:hAnsi="IRANSans" w:hint="cs"/>
          <w:szCs w:val="24"/>
          <w:rtl/>
        </w:rPr>
        <w:t>ی</w:t>
      </w:r>
      <w:r w:rsidRPr="00710EE9">
        <w:rPr>
          <w:rFonts w:ascii="IRANSans" w:eastAsia="Calibri" w:hAnsi="IRANSans" w:hint="eastAsia"/>
          <w:szCs w:val="24"/>
          <w:rtl/>
        </w:rPr>
        <w:t>نال</w:t>
      </w:r>
      <w:r w:rsidRPr="00710EE9">
        <w:rPr>
          <w:rFonts w:ascii="IRANSans" w:eastAsia="Calibri" w:hAnsi="IRANSans"/>
          <w:szCs w:val="24"/>
          <w:rtl/>
        </w:rPr>
        <w:t>)</w:t>
      </w:r>
      <w:r w:rsidRPr="00710EE9">
        <w:rPr>
          <w:rFonts w:ascii="IRANSans" w:eastAsia="Calibri" w:hAnsi="IRANSans" w:hint="cs"/>
          <w:szCs w:val="24"/>
          <w:rtl/>
        </w:rPr>
        <w:t xml:space="preserve"> باشند، در غیر اینصورت با خطا مواجه می شویم.</w:t>
      </w:r>
    </w:p>
    <w:p w14:paraId="07256C34" w14:textId="48062B70" w:rsidR="000424F2" w:rsidRPr="000424F2" w:rsidRDefault="00710EE9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 w:rsidRPr="008C1EFD">
        <w:rPr>
          <w:rStyle w:val="BalloonTextChar"/>
          <w:noProof/>
          <w:rtl/>
          <w:lang w:bidi="ar-SA"/>
        </w:rPr>
        <w:drawing>
          <wp:anchor distT="0" distB="0" distL="114300" distR="114300" simplePos="0" relativeHeight="251961344" behindDoc="1" locked="0" layoutInCell="1" allowOverlap="1" wp14:anchorId="6D11EB45" wp14:editId="1E62441F">
            <wp:simplePos x="0" y="0"/>
            <wp:positionH relativeFrom="margin">
              <wp:posOffset>5656580</wp:posOffset>
            </wp:positionH>
            <wp:positionV relativeFrom="paragraph">
              <wp:posOffset>330835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4A83A07" wp14:editId="069A78AB">
                <wp:simplePos x="0" y="0"/>
                <wp:positionH relativeFrom="margin">
                  <wp:align>right</wp:align>
                </wp:positionH>
                <wp:positionV relativeFrom="paragraph">
                  <wp:posOffset>58095</wp:posOffset>
                </wp:positionV>
                <wp:extent cx="6581775" cy="952500"/>
                <wp:effectExtent l="0" t="0" r="28575" b="19050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F904" id="Folded Corner 25" o:spid="_x0000_s1026" type="#_x0000_t65" style="position:absolute;margin-left:467.05pt;margin-top:4.55pt;width:518.25pt;height:7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lWYQ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" adj="18000" filled="f" strokecolor="#c00000" strokeweight="2pt">
                <w10:wrap anchorx="margin"/>
              </v:shape>
            </w:pict>
          </mc:Fallback>
        </mc:AlternateContent>
      </w:r>
    </w:p>
    <w:p w14:paraId="41B4BEDD" w14:textId="4E0FEF59" w:rsidR="000424F2" w:rsidRDefault="000424F2" w:rsidP="00710EE9">
      <w:pPr>
        <w:pStyle w:val="Heading1"/>
      </w:pPr>
      <w:bookmarkStart w:id="29" w:name="_Toc73170674"/>
      <w:r w:rsidRPr="000424F2">
        <w:rPr>
          <w:rFonts w:hint="cs"/>
          <w:rtl/>
        </w:rPr>
        <w:t xml:space="preserve">آشنایی با بخش </w:t>
      </w:r>
      <w:r w:rsidRPr="000424F2">
        <w:t>Task groups</w:t>
      </w:r>
      <w:bookmarkEnd w:id="29"/>
      <w:r w:rsidR="00710EE9" w:rsidRPr="00710EE9">
        <w:rPr>
          <w:rFonts w:hint="cs"/>
          <w:rtl/>
        </w:rPr>
        <w:t xml:space="preserve"> </w:t>
      </w:r>
    </w:p>
    <w:p w14:paraId="161D2E7A" w14:textId="25D5BD3F" w:rsidR="00710EE9" w:rsidRPr="000424F2" w:rsidRDefault="00710EE9" w:rsidP="00555461">
      <w:pPr>
        <w:spacing w:after="160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4E0AF20F" w14:textId="4D5EE40C" w:rsidR="000424F2" w:rsidRPr="00710EE9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0424F2">
        <w:rPr>
          <w:rFonts w:ascii="IRANSans" w:eastAsia="Calibri" w:hAnsi="IRANSans"/>
          <w:sz w:val="22"/>
          <w:szCs w:val="22"/>
        </w:rPr>
        <w:t xml:space="preserve">Task </w:t>
      </w:r>
      <w:r w:rsidRPr="00710EE9">
        <w:rPr>
          <w:rFonts w:ascii="IRANSans" w:eastAsia="Calibri" w:hAnsi="IRANSans"/>
          <w:szCs w:val="24"/>
        </w:rPr>
        <w:t>group</w:t>
      </w:r>
      <w:r w:rsidRPr="00710EE9">
        <w:rPr>
          <w:rFonts w:ascii="IRANSans" w:eastAsia="Calibri" w:hAnsi="IRANSans" w:hint="cs"/>
          <w:szCs w:val="24"/>
          <w:rtl/>
        </w:rPr>
        <w:t>ها</w:t>
      </w:r>
      <w:r w:rsidRPr="00710EE9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710EE9">
        <w:rPr>
          <w:rFonts w:ascii="IRANSans" w:eastAsia="Calibri" w:hAnsi="IRANSans" w:hint="cs"/>
          <w:szCs w:val="24"/>
          <w:rtl/>
        </w:rPr>
        <w:t xml:space="preserve">این امکان را برای ما فراهم می آورند که مجموعه ای از </w:t>
      </w:r>
      <w:r w:rsidRPr="00710EE9">
        <w:rPr>
          <w:rFonts w:ascii="IRANSans" w:eastAsia="Calibri" w:hAnsi="IRANSans"/>
          <w:sz w:val="22"/>
          <w:szCs w:val="22"/>
        </w:rPr>
        <w:t>task</w:t>
      </w:r>
      <w:r w:rsidRPr="00710EE9">
        <w:rPr>
          <w:rFonts w:ascii="IRANSans" w:eastAsia="Calibri" w:hAnsi="IRANSans" w:hint="cs"/>
          <w:szCs w:val="24"/>
          <w:rtl/>
        </w:rPr>
        <w:t xml:space="preserve">هایی که در </w:t>
      </w:r>
      <w:r w:rsidRPr="00710EE9">
        <w:rPr>
          <w:rFonts w:ascii="IRANSans" w:eastAsia="Calibri" w:hAnsi="IRANSans"/>
          <w:sz w:val="22"/>
          <w:szCs w:val="22"/>
        </w:rPr>
        <w:t>Build pipeline</w:t>
      </w:r>
      <w:r w:rsidRPr="00710EE9">
        <w:rPr>
          <w:rFonts w:ascii="IRANSans" w:eastAsia="Calibri" w:hAnsi="IRANSans" w:hint="cs"/>
          <w:szCs w:val="24"/>
          <w:rtl/>
        </w:rPr>
        <w:t xml:space="preserve">ها و </w:t>
      </w:r>
      <w:r w:rsidRPr="00710EE9">
        <w:rPr>
          <w:rFonts w:ascii="IRANSans" w:eastAsia="Calibri" w:hAnsi="IRANSans"/>
          <w:sz w:val="22"/>
          <w:szCs w:val="22"/>
        </w:rPr>
        <w:t>Release pipeline</w:t>
      </w:r>
      <w:r w:rsidRPr="00710EE9">
        <w:rPr>
          <w:rFonts w:ascii="IRANSans" w:eastAsia="Calibri" w:hAnsi="IRANSans" w:hint="cs"/>
          <w:szCs w:val="24"/>
          <w:rtl/>
        </w:rPr>
        <w:t xml:space="preserve">ها مورد استفاده قرار داده ایم را گروه بندی کرده و در سایر </w:t>
      </w:r>
      <w:r w:rsidRPr="00710EE9">
        <w:rPr>
          <w:rFonts w:ascii="IRANSans" w:eastAsia="Calibri" w:hAnsi="IRANSans"/>
          <w:sz w:val="22"/>
          <w:szCs w:val="22"/>
        </w:rPr>
        <w:t>Pipeline</w:t>
      </w:r>
      <w:r w:rsidRPr="00710EE9">
        <w:rPr>
          <w:rFonts w:ascii="IRANSans" w:eastAsia="Calibri" w:hAnsi="IRANSans" w:hint="cs"/>
          <w:szCs w:val="24"/>
          <w:rtl/>
        </w:rPr>
        <w:t>هایمان مورد استفاده مجدد قرار دهیم.</w:t>
      </w:r>
    </w:p>
    <w:p w14:paraId="14F5181F" w14:textId="0DC411C0" w:rsidR="000424F2" w:rsidRPr="00710EE9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710EE9">
        <w:rPr>
          <w:rFonts w:ascii="IRANSans" w:eastAsia="Calibri" w:hAnsi="IRANSans" w:hint="cs"/>
          <w:szCs w:val="24"/>
          <w:rtl/>
        </w:rPr>
        <w:t xml:space="preserve"> زمانی که ما یک </w:t>
      </w:r>
      <w:r w:rsidRPr="00710EE9">
        <w:rPr>
          <w:rFonts w:ascii="IRANSans" w:eastAsia="Calibri" w:hAnsi="IRANSans"/>
          <w:sz w:val="22"/>
          <w:szCs w:val="22"/>
        </w:rPr>
        <w:t>Task grou</w:t>
      </w:r>
      <w:r w:rsidRPr="00710EE9">
        <w:rPr>
          <w:rFonts w:ascii="IRANSans" w:eastAsia="Calibri" w:hAnsi="IRANSans"/>
          <w:szCs w:val="24"/>
        </w:rPr>
        <w:t>p</w:t>
      </w:r>
      <w:r w:rsidRPr="00710EE9">
        <w:rPr>
          <w:rFonts w:ascii="IRANSans" w:eastAsia="Calibri" w:hAnsi="IRANSans" w:hint="cs"/>
          <w:szCs w:val="24"/>
          <w:rtl/>
        </w:rPr>
        <w:t xml:space="preserve"> ایجاد کرده ایم و بنابردلایلی به اعمال تغییرات در بخشی از آن گروه میپردازیم، این تغییر بطور خودکار در تمامی </w:t>
      </w:r>
      <w:r w:rsidRPr="00710EE9">
        <w:rPr>
          <w:rFonts w:ascii="IRANSans" w:eastAsia="Calibri" w:hAnsi="IRANSans"/>
          <w:sz w:val="22"/>
          <w:szCs w:val="22"/>
        </w:rPr>
        <w:t>Pipeline</w:t>
      </w:r>
      <w:r w:rsidRPr="00710EE9">
        <w:rPr>
          <w:rFonts w:ascii="IRANSans" w:eastAsia="Calibri" w:hAnsi="IRANSans" w:hint="cs"/>
          <w:szCs w:val="24"/>
          <w:rtl/>
        </w:rPr>
        <w:t xml:space="preserve"> های حاوی آن </w:t>
      </w:r>
      <w:r w:rsidRPr="00710EE9">
        <w:rPr>
          <w:rFonts w:ascii="IRANSans" w:eastAsia="Calibri" w:hAnsi="IRANSans"/>
          <w:sz w:val="22"/>
          <w:szCs w:val="22"/>
        </w:rPr>
        <w:t>Task group</w:t>
      </w:r>
      <w:r w:rsidRPr="00710EE9">
        <w:rPr>
          <w:rFonts w:ascii="IRANSans" w:eastAsia="Calibri" w:hAnsi="IRANSans" w:hint="cs"/>
          <w:sz w:val="22"/>
          <w:szCs w:val="22"/>
          <w:rtl/>
        </w:rPr>
        <w:t xml:space="preserve"> </w:t>
      </w:r>
      <w:r w:rsidRPr="00710EE9">
        <w:rPr>
          <w:rFonts w:ascii="IRANSans" w:eastAsia="Calibri" w:hAnsi="IRANSans" w:hint="cs"/>
          <w:szCs w:val="24"/>
          <w:rtl/>
        </w:rPr>
        <w:t>اعمال میگردد.</w:t>
      </w:r>
    </w:p>
    <w:p w14:paraId="19AB1B9B" w14:textId="0BC72101" w:rsidR="000424F2" w:rsidRPr="00710EE9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b/>
          <w:bCs/>
          <w:szCs w:val="24"/>
          <w:rtl/>
        </w:rPr>
        <w:t>نکته:</w:t>
      </w:r>
      <w:r w:rsidRPr="00710EE9">
        <w:rPr>
          <w:rFonts w:ascii="IRANSans" w:eastAsia="Calibri" w:hAnsi="IRANSans" w:hint="cs"/>
          <w:szCs w:val="24"/>
          <w:rtl/>
        </w:rPr>
        <w:t xml:space="preserve"> برای ایحاد گروهی از تسک ها لازم است تمامی پارامترها بصورت </w:t>
      </w:r>
      <w:r w:rsidRPr="00710EE9">
        <w:rPr>
          <w:rFonts w:ascii="IRANSans" w:eastAsia="Calibri" w:hAnsi="IRANSans"/>
          <w:sz w:val="22"/>
          <w:szCs w:val="22"/>
        </w:rPr>
        <w:t>Variable</w:t>
      </w:r>
      <w:r w:rsidRPr="00710EE9">
        <w:rPr>
          <w:rFonts w:ascii="IRANSans" w:eastAsia="Calibri" w:hAnsi="IRANSans" w:hint="cs"/>
          <w:szCs w:val="24"/>
          <w:rtl/>
        </w:rPr>
        <w:t xml:space="preserve"> تعریف شده باشند تا در تمامی موقعیت ها و </w:t>
      </w:r>
      <w:r w:rsidRPr="00710EE9">
        <w:rPr>
          <w:rFonts w:ascii="IRANSans" w:eastAsia="Calibri" w:hAnsi="IRANSans"/>
          <w:sz w:val="22"/>
          <w:szCs w:val="22"/>
        </w:rPr>
        <w:t>Pipeline</w:t>
      </w:r>
      <w:r w:rsidRPr="00710EE9">
        <w:rPr>
          <w:rFonts w:ascii="IRANSans" w:eastAsia="Calibri" w:hAnsi="IRANSans" w:hint="cs"/>
          <w:szCs w:val="24"/>
          <w:rtl/>
        </w:rPr>
        <w:t>ها قابل استفاده باشند.</w:t>
      </w:r>
    </w:p>
    <w:p w14:paraId="544EC194" w14:textId="17AF80D7" w:rsidR="000424F2" w:rsidRPr="00710EE9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szCs w:val="24"/>
          <w:rtl/>
        </w:rPr>
        <w:t xml:space="preserve">جهت کسب اطلاعات بیشتر در زمینه </w:t>
      </w:r>
      <w:r w:rsidRPr="00710EE9">
        <w:rPr>
          <w:rFonts w:ascii="IRANSans" w:eastAsia="Calibri" w:hAnsi="IRANSans"/>
          <w:sz w:val="22"/>
          <w:szCs w:val="22"/>
        </w:rPr>
        <w:t>task group</w:t>
      </w:r>
      <w:r w:rsidRPr="00710EE9">
        <w:rPr>
          <w:rFonts w:ascii="IRANSans" w:eastAsia="Calibri" w:hAnsi="IRANSans" w:hint="cs"/>
          <w:szCs w:val="24"/>
          <w:rtl/>
        </w:rPr>
        <w:t xml:space="preserve">ها و آشنایی با نحوه ایجاد و مدیریت آنها </w:t>
      </w:r>
      <w:hyperlink r:id="rId21" w:history="1">
        <w:r w:rsidRPr="00710EE9">
          <w:rPr>
            <w:rFonts w:ascii="IRANSans" w:eastAsia="Calibri" w:hAnsi="IRANSans" w:hint="cs"/>
            <w:color w:val="0563C1"/>
            <w:szCs w:val="24"/>
            <w:u w:val="single"/>
            <w:rtl/>
          </w:rPr>
          <w:t>کلیک</w:t>
        </w:r>
      </w:hyperlink>
      <w:r w:rsidRPr="00710EE9">
        <w:rPr>
          <w:rFonts w:ascii="IRANSans" w:eastAsia="Calibri" w:hAnsi="IRANSans" w:hint="cs"/>
          <w:szCs w:val="24"/>
          <w:rtl/>
        </w:rPr>
        <w:t xml:space="preserve"> کنید.</w:t>
      </w:r>
    </w:p>
    <w:p w14:paraId="6C65346A" w14:textId="41B49EF2" w:rsidR="000424F2" w:rsidRPr="000424F2" w:rsidRDefault="00710EE9" w:rsidP="00555461">
      <w:pPr>
        <w:spacing w:after="160"/>
        <w:jc w:val="left"/>
        <w:rPr>
          <w:rFonts w:ascii="IRANSans" w:eastAsia="Calibri" w:hAnsi="IRANSans"/>
          <w:sz w:val="22"/>
          <w:szCs w:val="22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F9028C6" wp14:editId="16DF5F22">
                <wp:simplePos x="0" y="0"/>
                <wp:positionH relativeFrom="margin">
                  <wp:align>right</wp:align>
                </wp:positionH>
                <wp:positionV relativeFrom="paragraph">
                  <wp:posOffset>175969</wp:posOffset>
                </wp:positionV>
                <wp:extent cx="6581775" cy="952500"/>
                <wp:effectExtent l="0" t="0" r="28575" b="19050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BD2B" id="Folded Corner 27" o:spid="_x0000_s1026" type="#_x0000_t65" style="position:absolute;margin-left:467.05pt;margin-top:13.85pt;width:518.25pt;height:75pt;z-index:25196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" adj="18000" filled="f" strokecolor="#c00000" strokeweight="2pt">
                <w10:wrap anchorx="margin"/>
              </v:shape>
            </w:pict>
          </mc:Fallback>
        </mc:AlternateContent>
      </w:r>
    </w:p>
    <w:p w14:paraId="310C3329" w14:textId="4138A1A7" w:rsidR="00710EE9" w:rsidRDefault="00710EE9" w:rsidP="00710EE9">
      <w:pPr>
        <w:pStyle w:val="Heading1"/>
      </w:pPr>
      <w:bookmarkStart w:id="30" w:name="_Toc73170675"/>
      <w:r w:rsidRPr="008C1EFD">
        <w:rPr>
          <w:rStyle w:val="Heading7Char"/>
          <w:rtl/>
          <w:lang w:bidi="ar-SA"/>
        </w:rPr>
        <w:drawing>
          <wp:anchor distT="0" distB="0" distL="114300" distR="114300" simplePos="0" relativeHeight="251965440" behindDoc="1" locked="0" layoutInCell="1" allowOverlap="1" wp14:anchorId="0343B831" wp14:editId="42895FF8">
            <wp:simplePos x="0" y="0"/>
            <wp:positionH relativeFrom="margin">
              <wp:posOffset>5681389</wp:posOffset>
            </wp:positionH>
            <wp:positionV relativeFrom="paragraph">
              <wp:posOffset>17101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  <w:r w:rsidR="000424F2" w:rsidRPr="000424F2">
        <w:rPr>
          <w:rFonts w:hint="cs"/>
          <w:rtl/>
        </w:rPr>
        <w:t xml:space="preserve">آشنایی با بخش </w:t>
      </w:r>
      <w:r w:rsidR="000424F2" w:rsidRPr="000424F2">
        <w:t>Library</w:t>
      </w:r>
      <w:bookmarkEnd w:id="30"/>
      <w:r w:rsidRPr="00710EE9">
        <w:rPr>
          <w:rFonts w:hint="cs"/>
          <w:rtl/>
        </w:rPr>
        <w:t xml:space="preserve"> </w:t>
      </w:r>
    </w:p>
    <w:p w14:paraId="0198A4B2" w14:textId="4C5C6FEA" w:rsidR="000424F2" w:rsidRPr="000424F2" w:rsidRDefault="000424F2" w:rsidP="00555461">
      <w:pPr>
        <w:spacing w:after="160"/>
        <w:jc w:val="left"/>
        <w:rPr>
          <w:rFonts w:ascii="IRANSans" w:eastAsia="Calibri" w:hAnsi="IRANSans"/>
          <w:b/>
          <w:bCs/>
          <w:sz w:val="22"/>
          <w:szCs w:val="22"/>
          <w:rtl/>
        </w:rPr>
      </w:pPr>
    </w:p>
    <w:p w14:paraId="57F30094" w14:textId="77777777" w:rsidR="000424F2" w:rsidRPr="00710EE9" w:rsidRDefault="000424F2" w:rsidP="00710EE9">
      <w:pPr>
        <w:spacing w:after="160"/>
        <w:rPr>
          <w:rFonts w:ascii="IRANSans" w:eastAsia="Calibri" w:hAnsi="IRANSans"/>
          <w:szCs w:val="24"/>
          <w:rtl/>
        </w:rPr>
      </w:pPr>
      <w:r w:rsidRPr="00710EE9">
        <w:rPr>
          <w:rFonts w:ascii="IRANSans" w:eastAsia="Calibri" w:hAnsi="IRANSans" w:hint="cs"/>
          <w:szCs w:val="24"/>
          <w:rtl/>
        </w:rPr>
        <w:t xml:space="preserve">مجموعه ای از دارایی های مرتبط با مراحل </w:t>
      </w:r>
      <w:r w:rsidRPr="00710EE9">
        <w:rPr>
          <w:rFonts w:ascii="IRANSans" w:eastAsia="Calibri" w:hAnsi="IRANSans"/>
          <w:sz w:val="22"/>
          <w:szCs w:val="22"/>
        </w:rPr>
        <w:t>Build</w:t>
      </w:r>
      <w:r w:rsidRPr="00710EE9">
        <w:rPr>
          <w:rFonts w:ascii="IRANSans" w:eastAsia="Calibri" w:hAnsi="IRANSans" w:hint="cs"/>
          <w:szCs w:val="24"/>
          <w:rtl/>
        </w:rPr>
        <w:t xml:space="preserve"> و </w:t>
      </w:r>
      <w:r w:rsidRPr="00710EE9">
        <w:rPr>
          <w:rFonts w:ascii="IRANSans" w:eastAsia="Calibri" w:hAnsi="IRANSans"/>
          <w:sz w:val="22"/>
          <w:szCs w:val="22"/>
        </w:rPr>
        <w:t>Release</w:t>
      </w:r>
      <w:r w:rsidRPr="00710EE9">
        <w:rPr>
          <w:rFonts w:ascii="IRANSans" w:eastAsia="Calibri" w:hAnsi="IRANSans" w:hint="cs"/>
          <w:szCs w:val="24"/>
          <w:rtl/>
        </w:rPr>
        <w:t xml:space="preserve"> پروژه می باشد. این دارایی ها شامل </w:t>
      </w:r>
      <w:hyperlink r:id="rId22" w:history="1">
        <w:r w:rsidRPr="00710EE9">
          <w:rPr>
            <w:rFonts w:ascii="IRANSans" w:eastAsia="Calibri" w:hAnsi="IRANSans"/>
            <w:color w:val="0563C1"/>
            <w:szCs w:val="24"/>
            <w:u w:val="single"/>
          </w:rPr>
          <w:t>Variable group</w:t>
        </w:r>
      </w:hyperlink>
      <w:r w:rsidRPr="00710EE9">
        <w:rPr>
          <w:rFonts w:ascii="IRANSans" w:eastAsia="Calibri" w:hAnsi="IRANSans" w:hint="cs"/>
          <w:szCs w:val="24"/>
          <w:rtl/>
        </w:rPr>
        <w:t xml:space="preserve">ها و </w:t>
      </w:r>
      <w:hyperlink r:id="rId23" w:history="1">
        <w:r w:rsidRPr="00710EE9">
          <w:rPr>
            <w:rFonts w:ascii="IRANSans" w:eastAsia="Calibri" w:hAnsi="IRANSans"/>
            <w:color w:val="0563C1"/>
            <w:szCs w:val="24"/>
            <w:u w:val="single"/>
          </w:rPr>
          <w:t>Secure file</w:t>
        </w:r>
      </w:hyperlink>
      <w:r w:rsidRPr="00710EE9">
        <w:rPr>
          <w:rFonts w:ascii="IRANSans" w:eastAsia="Calibri" w:hAnsi="IRANSans" w:hint="cs"/>
          <w:szCs w:val="24"/>
          <w:rtl/>
        </w:rPr>
        <w:t>ها است.</w:t>
      </w:r>
    </w:p>
    <w:bookmarkEnd w:id="2"/>
    <w:bookmarkEnd w:id="1"/>
    <w:bookmarkEnd w:id="7"/>
    <w:bookmarkEnd w:id="6"/>
    <w:bookmarkEnd w:id="5"/>
    <w:bookmarkEnd w:id="4"/>
    <w:bookmarkEnd w:id="3"/>
    <w:p w14:paraId="268A5A8E" w14:textId="77777777" w:rsidR="000424F2" w:rsidRPr="00AC5DE9" w:rsidRDefault="000424F2" w:rsidP="00AC5DE9">
      <w:pPr>
        <w:rPr>
          <w:b/>
          <w:bCs/>
          <w:noProof/>
        </w:rPr>
      </w:pPr>
    </w:p>
    <w:sectPr w:rsidR="000424F2" w:rsidRPr="00AC5DE9" w:rsidSect="009C7FDB">
      <w:headerReference w:type="default" r:id="rId24"/>
      <w:footerReference w:type="default" r:id="rId25"/>
      <w:footerReference w:type="first" r:id="rId26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CEB39" w14:textId="77777777" w:rsidR="00765AB6" w:rsidRDefault="00765AB6" w:rsidP="00136C83">
      <w:pPr>
        <w:spacing w:after="0" w:line="240" w:lineRule="auto"/>
      </w:pPr>
      <w:r>
        <w:separator/>
      </w:r>
    </w:p>
  </w:endnote>
  <w:endnote w:type="continuationSeparator" w:id="0">
    <w:p w14:paraId="398ED54E" w14:textId="77777777" w:rsidR="00765AB6" w:rsidRDefault="00765AB6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7D75CF" w:rsidRPr="00E073C9" w:rsidRDefault="007D75CF" w:rsidP="007D75CF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1A0734B8">
              <wp:simplePos x="0" y="0"/>
              <wp:positionH relativeFrom="column">
                <wp:posOffset>-340360</wp:posOffset>
              </wp:positionH>
              <wp:positionV relativeFrom="paragraph">
                <wp:posOffset>-176530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78D00399" w:rsidR="007D75CF" w:rsidRPr="00CF7590" w:rsidRDefault="007D75CF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72186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11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72186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11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26.8pt;margin-top:-13.9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iQ7HxeIAAAAKAQAADwAAAGRycy9kb3du&#10;cmV2LnhtbEyPwU7CQBCG7ya+w2ZIvMGWGrDUbglpQkyMHkAu3rbdoW3oztbuAtWndzjpbSbz5Z/v&#10;z9aj7cQFB986UjCfRSCQKmdaqhUcPrbTBIQPmozuHKGCb/Swzu/vMp0ad6UdXvahFhxCPtUKmhD6&#10;VEpfNWi1n7keiW9HN1gdeB1qaQZ95XDbyTiKltLqlvhDo3ssGqxO+7NV8Fps3/WujG3y0xUvb8dN&#10;/3X4XCj1MBk3zyACjuEPhps+q0POTqU7k/GiUzBdPC4Z5SF+4g43Yp6sQJQK4lUEMs/k/wr5LwA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CJDsfF4gAAAAoBAAAPAAAAAAAAAAAAAAAA&#10;AIcEAABkcnMvZG93bnJldi54bWxQSwUGAAAAAAQABADzAAAAlgUAAAAA&#10;" filled="f" stroked="f" strokeweight=".5pt">
              <v:textbox>
                <w:txbxContent>
                  <w:p w14:paraId="70642063" w14:textId="78D00399" w:rsidR="007D75CF" w:rsidRPr="00CF7590" w:rsidRDefault="007D75CF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72186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11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72186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11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7D75CF" w:rsidRDefault="007D75CF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29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">
              <v:shape id="Freeform 8" o:spid="_x0000_s1030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1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7D75CF" w:rsidRDefault="007D75CF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2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7D75CF" w:rsidRDefault="007D75CF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7D75CF" w:rsidRDefault="007D75CF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3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7D75CF" w:rsidRDefault="007D75CF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5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6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7D75CF" w:rsidRDefault="007D75CF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34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mkLwQAAMMKAAAOAAAAZHJzL2Uyb0RvYy54bWysVttu4zYQfS/QfyD0WMDRxboacRaxYxcF&#10;0naBpOgzLVGWUElUSfqSXfTfOxxKspR1UG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7D75CF" w:rsidRDefault="007D75CF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3C4EE" w14:textId="77777777" w:rsidR="00765AB6" w:rsidRDefault="00765AB6" w:rsidP="00136C83">
      <w:pPr>
        <w:spacing w:after="0" w:line="240" w:lineRule="auto"/>
      </w:pPr>
      <w:r>
        <w:separator/>
      </w:r>
    </w:p>
  </w:footnote>
  <w:footnote w:type="continuationSeparator" w:id="0">
    <w:p w14:paraId="3CA61376" w14:textId="77777777" w:rsidR="00765AB6" w:rsidRDefault="00765AB6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63E66BDE" w:rsidR="007D75CF" w:rsidRPr="00F47569" w:rsidRDefault="007D75CF" w:rsidP="00F47569">
    <w:pPr>
      <w:pStyle w:val="Header"/>
      <w:jc w:val="center"/>
      <w:rPr>
        <w:sz w:val="40"/>
        <w:szCs w:val="40"/>
        <w:rtl/>
      </w:rPr>
    </w:pPr>
    <w:r w:rsidRPr="00F47569">
      <w:rPr>
        <w:rFonts w:cs="B Titr"/>
        <w:b/>
        <w:bCs/>
        <w:color w:val="000000"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F40"/>
    <w:multiLevelType w:val="hybridMultilevel"/>
    <w:tmpl w:val="0D90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4FD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A19"/>
    <w:multiLevelType w:val="hybridMultilevel"/>
    <w:tmpl w:val="122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70DD"/>
    <w:multiLevelType w:val="hybridMultilevel"/>
    <w:tmpl w:val="5A32C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9B1"/>
    <w:multiLevelType w:val="hybridMultilevel"/>
    <w:tmpl w:val="F698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D4CF0"/>
    <w:multiLevelType w:val="hybridMultilevel"/>
    <w:tmpl w:val="F864C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D4900"/>
    <w:multiLevelType w:val="hybridMultilevel"/>
    <w:tmpl w:val="9EC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85D4D"/>
    <w:multiLevelType w:val="hybridMultilevel"/>
    <w:tmpl w:val="36A25F74"/>
    <w:lvl w:ilvl="0" w:tplc="1BF88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D283C"/>
    <w:multiLevelType w:val="hybridMultilevel"/>
    <w:tmpl w:val="93B4E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848A5"/>
    <w:multiLevelType w:val="hybridMultilevel"/>
    <w:tmpl w:val="713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E3005"/>
    <w:multiLevelType w:val="hybridMultilevel"/>
    <w:tmpl w:val="E80E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166FE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B79C4"/>
    <w:multiLevelType w:val="hybridMultilevel"/>
    <w:tmpl w:val="4D1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17071"/>
    <w:multiLevelType w:val="hybridMultilevel"/>
    <w:tmpl w:val="D43E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64802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6EBF"/>
    <w:multiLevelType w:val="hybridMultilevel"/>
    <w:tmpl w:val="C00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6B"/>
    <w:multiLevelType w:val="hybridMultilevel"/>
    <w:tmpl w:val="C8C0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37413"/>
    <w:multiLevelType w:val="hybridMultilevel"/>
    <w:tmpl w:val="6A42D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DE38F7"/>
    <w:multiLevelType w:val="hybridMultilevel"/>
    <w:tmpl w:val="203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401AE"/>
    <w:multiLevelType w:val="hybridMultilevel"/>
    <w:tmpl w:val="362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0512D"/>
    <w:multiLevelType w:val="hybridMultilevel"/>
    <w:tmpl w:val="E484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5099C"/>
    <w:multiLevelType w:val="hybridMultilevel"/>
    <w:tmpl w:val="CECCE09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 w15:restartNumberingAfterBreak="0">
    <w:nsid w:val="4430333E"/>
    <w:multiLevelType w:val="hybridMultilevel"/>
    <w:tmpl w:val="1B2C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FE9"/>
    <w:multiLevelType w:val="hybridMultilevel"/>
    <w:tmpl w:val="4224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44FC6"/>
    <w:multiLevelType w:val="hybridMultilevel"/>
    <w:tmpl w:val="6BECA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D0F57"/>
    <w:multiLevelType w:val="hybridMultilevel"/>
    <w:tmpl w:val="730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3537E"/>
    <w:multiLevelType w:val="hybridMultilevel"/>
    <w:tmpl w:val="DAC8D7AC"/>
    <w:lvl w:ilvl="0" w:tplc="34120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3D8D"/>
    <w:multiLevelType w:val="hybridMultilevel"/>
    <w:tmpl w:val="0A4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00A30"/>
    <w:multiLevelType w:val="hybridMultilevel"/>
    <w:tmpl w:val="F534721A"/>
    <w:lvl w:ilvl="0" w:tplc="C546CB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C6AF7"/>
    <w:multiLevelType w:val="hybridMultilevel"/>
    <w:tmpl w:val="A23C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33426"/>
    <w:multiLevelType w:val="hybridMultilevel"/>
    <w:tmpl w:val="8FB23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75F18"/>
    <w:multiLevelType w:val="hybridMultilevel"/>
    <w:tmpl w:val="C254CBB0"/>
    <w:lvl w:ilvl="0" w:tplc="0409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2" w15:restartNumberingAfterBreak="0">
    <w:nsid w:val="567A42F3"/>
    <w:multiLevelType w:val="hybridMultilevel"/>
    <w:tmpl w:val="540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8D3DFE"/>
    <w:multiLevelType w:val="hybridMultilevel"/>
    <w:tmpl w:val="EC947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474A2"/>
    <w:multiLevelType w:val="hybridMultilevel"/>
    <w:tmpl w:val="7A385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D283D"/>
    <w:multiLevelType w:val="hybridMultilevel"/>
    <w:tmpl w:val="BE2E9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B123D"/>
    <w:multiLevelType w:val="hybridMultilevel"/>
    <w:tmpl w:val="B9A45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1F695B"/>
    <w:multiLevelType w:val="hybridMultilevel"/>
    <w:tmpl w:val="357A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742E2"/>
    <w:multiLevelType w:val="hybridMultilevel"/>
    <w:tmpl w:val="3142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16567"/>
    <w:multiLevelType w:val="hybridMultilevel"/>
    <w:tmpl w:val="D95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421C4"/>
    <w:multiLevelType w:val="hybridMultilevel"/>
    <w:tmpl w:val="BF42C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82A8B"/>
    <w:multiLevelType w:val="hybridMultilevel"/>
    <w:tmpl w:val="DE88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01A8"/>
    <w:multiLevelType w:val="hybridMultilevel"/>
    <w:tmpl w:val="65B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77143"/>
    <w:multiLevelType w:val="hybridMultilevel"/>
    <w:tmpl w:val="A314E886"/>
    <w:lvl w:ilvl="0" w:tplc="03448C5E">
      <w:start w:val="1"/>
      <w:numFmt w:val="decimal"/>
      <w:lvlText w:val="%1-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5" w15:restartNumberingAfterBreak="0">
    <w:nsid w:val="79186D8D"/>
    <w:multiLevelType w:val="hybridMultilevel"/>
    <w:tmpl w:val="2B0E3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F7741"/>
    <w:multiLevelType w:val="hybridMultilevel"/>
    <w:tmpl w:val="14426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5178B"/>
    <w:multiLevelType w:val="hybridMultilevel"/>
    <w:tmpl w:val="F80CAE66"/>
    <w:lvl w:ilvl="0" w:tplc="D49E3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2212C4"/>
    <w:multiLevelType w:val="hybridMultilevel"/>
    <w:tmpl w:val="53D0B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"/>
  </w:num>
  <w:num w:numId="3">
    <w:abstractNumId w:val="6"/>
  </w:num>
  <w:num w:numId="4">
    <w:abstractNumId w:val="17"/>
  </w:num>
  <w:num w:numId="5">
    <w:abstractNumId w:val="44"/>
  </w:num>
  <w:num w:numId="6">
    <w:abstractNumId w:val="36"/>
  </w:num>
  <w:num w:numId="7">
    <w:abstractNumId w:val="27"/>
  </w:num>
  <w:num w:numId="8">
    <w:abstractNumId w:val="10"/>
  </w:num>
  <w:num w:numId="9">
    <w:abstractNumId w:val="23"/>
  </w:num>
  <w:num w:numId="10">
    <w:abstractNumId w:val="15"/>
  </w:num>
  <w:num w:numId="11">
    <w:abstractNumId w:val="3"/>
  </w:num>
  <w:num w:numId="12">
    <w:abstractNumId w:val="45"/>
  </w:num>
  <w:num w:numId="13">
    <w:abstractNumId w:val="34"/>
  </w:num>
  <w:num w:numId="14">
    <w:abstractNumId w:val="11"/>
  </w:num>
  <w:num w:numId="15">
    <w:abstractNumId w:val="14"/>
  </w:num>
  <w:num w:numId="16">
    <w:abstractNumId w:val="1"/>
  </w:num>
  <w:num w:numId="17">
    <w:abstractNumId w:val="35"/>
  </w:num>
  <w:num w:numId="18">
    <w:abstractNumId w:val="5"/>
  </w:num>
  <w:num w:numId="19">
    <w:abstractNumId w:val="30"/>
  </w:num>
  <w:num w:numId="20">
    <w:abstractNumId w:val="31"/>
  </w:num>
  <w:num w:numId="21">
    <w:abstractNumId w:val="40"/>
  </w:num>
  <w:num w:numId="22">
    <w:abstractNumId w:val="33"/>
  </w:num>
  <w:num w:numId="23">
    <w:abstractNumId w:val="8"/>
  </w:num>
  <w:num w:numId="24">
    <w:abstractNumId w:val="16"/>
  </w:num>
  <w:num w:numId="25">
    <w:abstractNumId w:val="46"/>
  </w:num>
  <w:num w:numId="26">
    <w:abstractNumId w:val="24"/>
  </w:num>
  <w:num w:numId="27">
    <w:abstractNumId w:val="22"/>
  </w:num>
  <w:num w:numId="28">
    <w:abstractNumId w:val="48"/>
  </w:num>
  <w:num w:numId="29">
    <w:abstractNumId w:val="37"/>
  </w:num>
  <w:num w:numId="30">
    <w:abstractNumId w:val="9"/>
  </w:num>
  <w:num w:numId="31">
    <w:abstractNumId w:val="38"/>
  </w:num>
  <w:num w:numId="32">
    <w:abstractNumId w:val="39"/>
  </w:num>
  <w:num w:numId="33">
    <w:abstractNumId w:val="32"/>
  </w:num>
  <w:num w:numId="34">
    <w:abstractNumId w:val="21"/>
  </w:num>
  <w:num w:numId="35">
    <w:abstractNumId w:val="18"/>
  </w:num>
  <w:num w:numId="36">
    <w:abstractNumId w:val="20"/>
  </w:num>
  <w:num w:numId="37">
    <w:abstractNumId w:val="12"/>
  </w:num>
  <w:num w:numId="38">
    <w:abstractNumId w:val="43"/>
  </w:num>
  <w:num w:numId="39">
    <w:abstractNumId w:val="13"/>
  </w:num>
  <w:num w:numId="40">
    <w:abstractNumId w:val="25"/>
  </w:num>
  <w:num w:numId="41">
    <w:abstractNumId w:val="2"/>
  </w:num>
  <w:num w:numId="42">
    <w:abstractNumId w:val="0"/>
  </w:num>
  <w:num w:numId="43">
    <w:abstractNumId w:val="7"/>
  </w:num>
  <w:num w:numId="44">
    <w:abstractNumId w:val="47"/>
  </w:num>
  <w:num w:numId="45">
    <w:abstractNumId w:val="19"/>
  </w:num>
  <w:num w:numId="46">
    <w:abstractNumId w:val="26"/>
  </w:num>
  <w:num w:numId="47">
    <w:abstractNumId w:val="28"/>
  </w:num>
  <w:num w:numId="48">
    <w:abstractNumId w:val="41"/>
  </w:num>
  <w:num w:numId="49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4CBE"/>
    <w:rsid w:val="000102C0"/>
    <w:rsid w:val="00011501"/>
    <w:rsid w:val="00014450"/>
    <w:rsid w:val="000251D5"/>
    <w:rsid w:val="0002642B"/>
    <w:rsid w:val="0002688D"/>
    <w:rsid w:val="00026A98"/>
    <w:rsid w:val="00030C48"/>
    <w:rsid w:val="00031DF6"/>
    <w:rsid w:val="00033ADF"/>
    <w:rsid w:val="00035BDB"/>
    <w:rsid w:val="00036970"/>
    <w:rsid w:val="00040FDF"/>
    <w:rsid w:val="000424F2"/>
    <w:rsid w:val="0004669F"/>
    <w:rsid w:val="00047B80"/>
    <w:rsid w:val="00052638"/>
    <w:rsid w:val="00054A2D"/>
    <w:rsid w:val="000561D0"/>
    <w:rsid w:val="0006059F"/>
    <w:rsid w:val="000608EF"/>
    <w:rsid w:val="00061E91"/>
    <w:rsid w:val="00073CEF"/>
    <w:rsid w:val="00082416"/>
    <w:rsid w:val="0008692E"/>
    <w:rsid w:val="0009384C"/>
    <w:rsid w:val="000943EE"/>
    <w:rsid w:val="000A211E"/>
    <w:rsid w:val="000A5BED"/>
    <w:rsid w:val="000B27CB"/>
    <w:rsid w:val="000B2A17"/>
    <w:rsid w:val="000B437D"/>
    <w:rsid w:val="000B734D"/>
    <w:rsid w:val="000C1E4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C0"/>
    <w:rsid w:val="00103B82"/>
    <w:rsid w:val="00105433"/>
    <w:rsid w:val="00105FEE"/>
    <w:rsid w:val="0010629C"/>
    <w:rsid w:val="00107B77"/>
    <w:rsid w:val="00107F2E"/>
    <w:rsid w:val="00112FA3"/>
    <w:rsid w:val="00116587"/>
    <w:rsid w:val="001173EB"/>
    <w:rsid w:val="001218A7"/>
    <w:rsid w:val="0013168C"/>
    <w:rsid w:val="00132FFC"/>
    <w:rsid w:val="0013483B"/>
    <w:rsid w:val="00134FE0"/>
    <w:rsid w:val="00136C83"/>
    <w:rsid w:val="00136F8F"/>
    <w:rsid w:val="001449AE"/>
    <w:rsid w:val="00147FBF"/>
    <w:rsid w:val="001517DC"/>
    <w:rsid w:val="00153718"/>
    <w:rsid w:val="00153E74"/>
    <w:rsid w:val="00166223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4AA0"/>
    <w:rsid w:val="001A54E8"/>
    <w:rsid w:val="001A5C80"/>
    <w:rsid w:val="001A6CE4"/>
    <w:rsid w:val="001A73FD"/>
    <w:rsid w:val="001B11AA"/>
    <w:rsid w:val="001B1833"/>
    <w:rsid w:val="001B55B2"/>
    <w:rsid w:val="001C02C0"/>
    <w:rsid w:val="001C638C"/>
    <w:rsid w:val="001D1DE8"/>
    <w:rsid w:val="001E0C46"/>
    <w:rsid w:val="001E1F2C"/>
    <w:rsid w:val="001E26C8"/>
    <w:rsid w:val="001E6659"/>
    <w:rsid w:val="001E72F5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5E1"/>
    <w:rsid w:val="00222C8F"/>
    <w:rsid w:val="00222DBA"/>
    <w:rsid w:val="00226E29"/>
    <w:rsid w:val="002313A7"/>
    <w:rsid w:val="002338DC"/>
    <w:rsid w:val="002338F8"/>
    <w:rsid w:val="00237039"/>
    <w:rsid w:val="002405B2"/>
    <w:rsid w:val="00244D85"/>
    <w:rsid w:val="0024655C"/>
    <w:rsid w:val="002467E7"/>
    <w:rsid w:val="0025077C"/>
    <w:rsid w:val="00250F7A"/>
    <w:rsid w:val="00251569"/>
    <w:rsid w:val="0025288D"/>
    <w:rsid w:val="00252C6A"/>
    <w:rsid w:val="002541BD"/>
    <w:rsid w:val="00255FB4"/>
    <w:rsid w:val="00257718"/>
    <w:rsid w:val="00262E9E"/>
    <w:rsid w:val="00266846"/>
    <w:rsid w:val="00267EBA"/>
    <w:rsid w:val="00272464"/>
    <w:rsid w:val="00277837"/>
    <w:rsid w:val="00283F9A"/>
    <w:rsid w:val="00290200"/>
    <w:rsid w:val="002A0110"/>
    <w:rsid w:val="002A4F9E"/>
    <w:rsid w:val="002A63C2"/>
    <w:rsid w:val="002C05DD"/>
    <w:rsid w:val="002C26F1"/>
    <w:rsid w:val="002D407D"/>
    <w:rsid w:val="002D40F0"/>
    <w:rsid w:val="002D6F18"/>
    <w:rsid w:val="002E2E94"/>
    <w:rsid w:val="002E3050"/>
    <w:rsid w:val="002E67F1"/>
    <w:rsid w:val="002E6A23"/>
    <w:rsid w:val="002F1825"/>
    <w:rsid w:val="00300077"/>
    <w:rsid w:val="00300F3F"/>
    <w:rsid w:val="00301357"/>
    <w:rsid w:val="00304FA8"/>
    <w:rsid w:val="003232D0"/>
    <w:rsid w:val="00324389"/>
    <w:rsid w:val="003267DE"/>
    <w:rsid w:val="003326D8"/>
    <w:rsid w:val="0033597E"/>
    <w:rsid w:val="0033689A"/>
    <w:rsid w:val="003369E8"/>
    <w:rsid w:val="00347E60"/>
    <w:rsid w:val="003564F7"/>
    <w:rsid w:val="00363B8F"/>
    <w:rsid w:val="003718BB"/>
    <w:rsid w:val="003738E7"/>
    <w:rsid w:val="00373C14"/>
    <w:rsid w:val="00373DB2"/>
    <w:rsid w:val="003776C1"/>
    <w:rsid w:val="003779DC"/>
    <w:rsid w:val="0038058B"/>
    <w:rsid w:val="0038157B"/>
    <w:rsid w:val="00382259"/>
    <w:rsid w:val="00385BA6"/>
    <w:rsid w:val="0038664B"/>
    <w:rsid w:val="0038765F"/>
    <w:rsid w:val="00392C80"/>
    <w:rsid w:val="003960D2"/>
    <w:rsid w:val="00396EB8"/>
    <w:rsid w:val="0039765A"/>
    <w:rsid w:val="003A4300"/>
    <w:rsid w:val="003A4B72"/>
    <w:rsid w:val="003A652F"/>
    <w:rsid w:val="003B052A"/>
    <w:rsid w:val="003C7FB0"/>
    <w:rsid w:val="003D47CB"/>
    <w:rsid w:val="003E191D"/>
    <w:rsid w:val="003E1F79"/>
    <w:rsid w:val="003E37CD"/>
    <w:rsid w:val="003E44E2"/>
    <w:rsid w:val="003E76EF"/>
    <w:rsid w:val="003E7D15"/>
    <w:rsid w:val="003F0063"/>
    <w:rsid w:val="003F26E5"/>
    <w:rsid w:val="003F2726"/>
    <w:rsid w:val="003F2DE9"/>
    <w:rsid w:val="003F5116"/>
    <w:rsid w:val="003F584E"/>
    <w:rsid w:val="00400570"/>
    <w:rsid w:val="00400AB1"/>
    <w:rsid w:val="00400FC9"/>
    <w:rsid w:val="004050B1"/>
    <w:rsid w:val="00410666"/>
    <w:rsid w:val="004116B7"/>
    <w:rsid w:val="0041765A"/>
    <w:rsid w:val="00425CE9"/>
    <w:rsid w:val="00425EAC"/>
    <w:rsid w:val="0042768B"/>
    <w:rsid w:val="00431950"/>
    <w:rsid w:val="00433621"/>
    <w:rsid w:val="00434FFA"/>
    <w:rsid w:val="0044234C"/>
    <w:rsid w:val="0044284A"/>
    <w:rsid w:val="004501F7"/>
    <w:rsid w:val="004551A1"/>
    <w:rsid w:val="0045752C"/>
    <w:rsid w:val="00457C60"/>
    <w:rsid w:val="00457D7C"/>
    <w:rsid w:val="00467183"/>
    <w:rsid w:val="00472BD5"/>
    <w:rsid w:val="004800C2"/>
    <w:rsid w:val="004800FD"/>
    <w:rsid w:val="00482155"/>
    <w:rsid w:val="004840A3"/>
    <w:rsid w:val="0048418A"/>
    <w:rsid w:val="00484467"/>
    <w:rsid w:val="00484C52"/>
    <w:rsid w:val="00484CB9"/>
    <w:rsid w:val="00486288"/>
    <w:rsid w:val="004903EE"/>
    <w:rsid w:val="00490452"/>
    <w:rsid w:val="00497CBF"/>
    <w:rsid w:val="004A1BF8"/>
    <w:rsid w:val="004A49CE"/>
    <w:rsid w:val="004B0372"/>
    <w:rsid w:val="004C1C79"/>
    <w:rsid w:val="004C308F"/>
    <w:rsid w:val="004C4F3D"/>
    <w:rsid w:val="004C7300"/>
    <w:rsid w:val="004C797B"/>
    <w:rsid w:val="004D2D1A"/>
    <w:rsid w:val="004D3532"/>
    <w:rsid w:val="004D6BD7"/>
    <w:rsid w:val="004E66E7"/>
    <w:rsid w:val="004E6DF7"/>
    <w:rsid w:val="004F2212"/>
    <w:rsid w:val="004F4367"/>
    <w:rsid w:val="004F5439"/>
    <w:rsid w:val="004F5EB5"/>
    <w:rsid w:val="004F716D"/>
    <w:rsid w:val="00502268"/>
    <w:rsid w:val="00504625"/>
    <w:rsid w:val="0051318A"/>
    <w:rsid w:val="005149AE"/>
    <w:rsid w:val="00515343"/>
    <w:rsid w:val="005154E0"/>
    <w:rsid w:val="005175D5"/>
    <w:rsid w:val="00517BFC"/>
    <w:rsid w:val="00521BFA"/>
    <w:rsid w:val="00523E56"/>
    <w:rsid w:val="00525CD8"/>
    <w:rsid w:val="00527869"/>
    <w:rsid w:val="00527DAE"/>
    <w:rsid w:val="00535C9B"/>
    <w:rsid w:val="00536A9F"/>
    <w:rsid w:val="00540A2E"/>
    <w:rsid w:val="00541254"/>
    <w:rsid w:val="005421DA"/>
    <w:rsid w:val="00546AB3"/>
    <w:rsid w:val="00547037"/>
    <w:rsid w:val="00551364"/>
    <w:rsid w:val="005523E5"/>
    <w:rsid w:val="005549BC"/>
    <w:rsid w:val="00555461"/>
    <w:rsid w:val="0055685F"/>
    <w:rsid w:val="00557228"/>
    <w:rsid w:val="00565160"/>
    <w:rsid w:val="00567A3E"/>
    <w:rsid w:val="005716B8"/>
    <w:rsid w:val="0057427B"/>
    <w:rsid w:val="00582D85"/>
    <w:rsid w:val="0058515F"/>
    <w:rsid w:val="00597CA8"/>
    <w:rsid w:val="005A1E43"/>
    <w:rsid w:val="005A60EA"/>
    <w:rsid w:val="005B3D2C"/>
    <w:rsid w:val="005B4975"/>
    <w:rsid w:val="005B6D7D"/>
    <w:rsid w:val="005C05DC"/>
    <w:rsid w:val="005C2F3C"/>
    <w:rsid w:val="005C7095"/>
    <w:rsid w:val="005D1701"/>
    <w:rsid w:val="005D2553"/>
    <w:rsid w:val="005D40A9"/>
    <w:rsid w:val="005D4880"/>
    <w:rsid w:val="005E09BE"/>
    <w:rsid w:val="005E11B2"/>
    <w:rsid w:val="005E1FEE"/>
    <w:rsid w:val="005E4ACD"/>
    <w:rsid w:val="005E5882"/>
    <w:rsid w:val="005F0D78"/>
    <w:rsid w:val="005F1152"/>
    <w:rsid w:val="005F28AE"/>
    <w:rsid w:val="005F38BE"/>
    <w:rsid w:val="0060059B"/>
    <w:rsid w:val="00600B1C"/>
    <w:rsid w:val="00601B43"/>
    <w:rsid w:val="00602253"/>
    <w:rsid w:val="006032B4"/>
    <w:rsid w:val="0061295A"/>
    <w:rsid w:val="00613AA4"/>
    <w:rsid w:val="006154D0"/>
    <w:rsid w:val="0061720B"/>
    <w:rsid w:val="00617840"/>
    <w:rsid w:val="0062089B"/>
    <w:rsid w:val="006212B5"/>
    <w:rsid w:val="00621756"/>
    <w:rsid w:val="006229FA"/>
    <w:rsid w:val="006244C0"/>
    <w:rsid w:val="006251FD"/>
    <w:rsid w:val="0063086A"/>
    <w:rsid w:val="00634FBC"/>
    <w:rsid w:val="00636E65"/>
    <w:rsid w:val="00637548"/>
    <w:rsid w:val="00640168"/>
    <w:rsid w:val="00640FEE"/>
    <w:rsid w:val="006479D4"/>
    <w:rsid w:val="00650D6E"/>
    <w:rsid w:val="00650FBF"/>
    <w:rsid w:val="00651390"/>
    <w:rsid w:val="00652F77"/>
    <w:rsid w:val="00657C6C"/>
    <w:rsid w:val="00661786"/>
    <w:rsid w:val="0066283F"/>
    <w:rsid w:val="0067014A"/>
    <w:rsid w:val="006746DD"/>
    <w:rsid w:val="006750AE"/>
    <w:rsid w:val="00682AEB"/>
    <w:rsid w:val="00684FC1"/>
    <w:rsid w:val="006852EA"/>
    <w:rsid w:val="0069012F"/>
    <w:rsid w:val="0069713B"/>
    <w:rsid w:val="0069781D"/>
    <w:rsid w:val="00697E93"/>
    <w:rsid w:val="006A1996"/>
    <w:rsid w:val="006A35DB"/>
    <w:rsid w:val="006A4F8A"/>
    <w:rsid w:val="006A7D73"/>
    <w:rsid w:val="006B0B4B"/>
    <w:rsid w:val="006B1835"/>
    <w:rsid w:val="006B657A"/>
    <w:rsid w:val="006B6CF3"/>
    <w:rsid w:val="006B7D0E"/>
    <w:rsid w:val="006C28C8"/>
    <w:rsid w:val="006C5BBF"/>
    <w:rsid w:val="006D3BD1"/>
    <w:rsid w:val="006E2490"/>
    <w:rsid w:val="006E45D8"/>
    <w:rsid w:val="006F1F56"/>
    <w:rsid w:val="006F5599"/>
    <w:rsid w:val="006F6E8D"/>
    <w:rsid w:val="006F7FB7"/>
    <w:rsid w:val="00703D53"/>
    <w:rsid w:val="0070465C"/>
    <w:rsid w:val="00704F5B"/>
    <w:rsid w:val="00705285"/>
    <w:rsid w:val="0071049F"/>
    <w:rsid w:val="00710EE9"/>
    <w:rsid w:val="00711CB3"/>
    <w:rsid w:val="00717516"/>
    <w:rsid w:val="0072186D"/>
    <w:rsid w:val="00721EE2"/>
    <w:rsid w:val="0072274E"/>
    <w:rsid w:val="007309B7"/>
    <w:rsid w:val="007322E0"/>
    <w:rsid w:val="007330B0"/>
    <w:rsid w:val="00737B82"/>
    <w:rsid w:val="00741333"/>
    <w:rsid w:val="007415E0"/>
    <w:rsid w:val="0074173C"/>
    <w:rsid w:val="0074273B"/>
    <w:rsid w:val="00742C8F"/>
    <w:rsid w:val="00747456"/>
    <w:rsid w:val="007513D9"/>
    <w:rsid w:val="00754C72"/>
    <w:rsid w:val="007557E9"/>
    <w:rsid w:val="00760220"/>
    <w:rsid w:val="00763D3A"/>
    <w:rsid w:val="0076586A"/>
    <w:rsid w:val="00765AB6"/>
    <w:rsid w:val="00772C09"/>
    <w:rsid w:val="00776074"/>
    <w:rsid w:val="007774A0"/>
    <w:rsid w:val="007811B9"/>
    <w:rsid w:val="00782E78"/>
    <w:rsid w:val="00786400"/>
    <w:rsid w:val="00790F03"/>
    <w:rsid w:val="007A0A9E"/>
    <w:rsid w:val="007A5237"/>
    <w:rsid w:val="007A6767"/>
    <w:rsid w:val="007A69D2"/>
    <w:rsid w:val="007B292C"/>
    <w:rsid w:val="007B5BCE"/>
    <w:rsid w:val="007B6787"/>
    <w:rsid w:val="007B7200"/>
    <w:rsid w:val="007C223E"/>
    <w:rsid w:val="007D51F7"/>
    <w:rsid w:val="007D6223"/>
    <w:rsid w:val="007D74E9"/>
    <w:rsid w:val="007D75CF"/>
    <w:rsid w:val="007E0883"/>
    <w:rsid w:val="007E2B11"/>
    <w:rsid w:val="007E6693"/>
    <w:rsid w:val="007E6BF9"/>
    <w:rsid w:val="008057A9"/>
    <w:rsid w:val="00806FBB"/>
    <w:rsid w:val="00815099"/>
    <w:rsid w:val="008206F8"/>
    <w:rsid w:val="008212CC"/>
    <w:rsid w:val="00826722"/>
    <w:rsid w:val="00830EA5"/>
    <w:rsid w:val="008314B0"/>
    <w:rsid w:val="0083333F"/>
    <w:rsid w:val="00841753"/>
    <w:rsid w:val="008429BD"/>
    <w:rsid w:val="008463A0"/>
    <w:rsid w:val="008478E5"/>
    <w:rsid w:val="008500D2"/>
    <w:rsid w:val="00853BB9"/>
    <w:rsid w:val="0086060E"/>
    <w:rsid w:val="00863A75"/>
    <w:rsid w:val="0086779E"/>
    <w:rsid w:val="00877A75"/>
    <w:rsid w:val="00882295"/>
    <w:rsid w:val="00884978"/>
    <w:rsid w:val="00886C66"/>
    <w:rsid w:val="0089124F"/>
    <w:rsid w:val="00892E71"/>
    <w:rsid w:val="008962F0"/>
    <w:rsid w:val="008A2777"/>
    <w:rsid w:val="008A4A3D"/>
    <w:rsid w:val="008A6F27"/>
    <w:rsid w:val="008B0078"/>
    <w:rsid w:val="008B0A60"/>
    <w:rsid w:val="008B0C82"/>
    <w:rsid w:val="008B0DC5"/>
    <w:rsid w:val="008B1FBA"/>
    <w:rsid w:val="008B38CE"/>
    <w:rsid w:val="008B3C32"/>
    <w:rsid w:val="008B4FF9"/>
    <w:rsid w:val="008B675E"/>
    <w:rsid w:val="008B681C"/>
    <w:rsid w:val="008C08E3"/>
    <w:rsid w:val="008C0B35"/>
    <w:rsid w:val="008C1351"/>
    <w:rsid w:val="008C1A22"/>
    <w:rsid w:val="008C1EFD"/>
    <w:rsid w:val="008C2D95"/>
    <w:rsid w:val="008E2737"/>
    <w:rsid w:val="008F3C08"/>
    <w:rsid w:val="008F6C79"/>
    <w:rsid w:val="008F7638"/>
    <w:rsid w:val="00902FFA"/>
    <w:rsid w:val="0090526C"/>
    <w:rsid w:val="00916AEF"/>
    <w:rsid w:val="00927D15"/>
    <w:rsid w:val="00932502"/>
    <w:rsid w:val="0093344C"/>
    <w:rsid w:val="00933FFF"/>
    <w:rsid w:val="009361D5"/>
    <w:rsid w:val="00936BC0"/>
    <w:rsid w:val="009407D0"/>
    <w:rsid w:val="009427F1"/>
    <w:rsid w:val="00944332"/>
    <w:rsid w:val="00947673"/>
    <w:rsid w:val="00947F99"/>
    <w:rsid w:val="00950F66"/>
    <w:rsid w:val="009558D3"/>
    <w:rsid w:val="00956F34"/>
    <w:rsid w:val="00961FE5"/>
    <w:rsid w:val="0096418C"/>
    <w:rsid w:val="009664A1"/>
    <w:rsid w:val="00972391"/>
    <w:rsid w:val="00974595"/>
    <w:rsid w:val="0097476E"/>
    <w:rsid w:val="009770A2"/>
    <w:rsid w:val="00985672"/>
    <w:rsid w:val="009941BA"/>
    <w:rsid w:val="009953DE"/>
    <w:rsid w:val="00995A7A"/>
    <w:rsid w:val="009A13F4"/>
    <w:rsid w:val="009A1F94"/>
    <w:rsid w:val="009A357F"/>
    <w:rsid w:val="009C61BA"/>
    <w:rsid w:val="009C7FDB"/>
    <w:rsid w:val="009D3F03"/>
    <w:rsid w:val="009D7CB0"/>
    <w:rsid w:val="009E0318"/>
    <w:rsid w:val="009E21E7"/>
    <w:rsid w:val="009E343F"/>
    <w:rsid w:val="009E73BA"/>
    <w:rsid w:val="009F6D63"/>
    <w:rsid w:val="00A0171B"/>
    <w:rsid w:val="00A03B26"/>
    <w:rsid w:val="00A2086C"/>
    <w:rsid w:val="00A22BE4"/>
    <w:rsid w:val="00A37B2D"/>
    <w:rsid w:val="00A4195D"/>
    <w:rsid w:val="00A41D02"/>
    <w:rsid w:val="00A43B06"/>
    <w:rsid w:val="00A464FE"/>
    <w:rsid w:val="00A625AE"/>
    <w:rsid w:val="00A6295F"/>
    <w:rsid w:val="00A63320"/>
    <w:rsid w:val="00A635E8"/>
    <w:rsid w:val="00A71C1F"/>
    <w:rsid w:val="00A745D8"/>
    <w:rsid w:val="00A7797F"/>
    <w:rsid w:val="00A82C2D"/>
    <w:rsid w:val="00A84319"/>
    <w:rsid w:val="00A96066"/>
    <w:rsid w:val="00AA19A6"/>
    <w:rsid w:val="00AA2E1E"/>
    <w:rsid w:val="00AA3A9A"/>
    <w:rsid w:val="00AA4E78"/>
    <w:rsid w:val="00AA5159"/>
    <w:rsid w:val="00AB087D"/>
    <w:rsid w:val="00AC5DE9"/>
    <w:rsid w:val="00AD23B0"/>
    <w:rsid w:val="00AD28A7"/>
    <w:rsid w:val="00AD52B3"/>
    <w:rsid w:val="00AD5C7A"/>
    <w:rsid w:val="00AD6324"/>
    <w:rsid w:val="00AD659F"/>
    <w:rsid w:val="00AD7E56"/>
    <w:rsid w:val="00AE4396"/>
    <w:rsid w:val="00AF012A"/>
    <w:rsid w:val="00AF1070"/>
    <w:rsid w:val="00AF2B28"/>
    <w:rsid w:val="00AF2F48"/>
    <w:rsid w:val="00B00896"/>
    <w:rsid w:val="00B00A3E"/>
    <w:rsid w:val="00B01DDC"/>
    <w:rsid w:val="00B0255E"/>
    <w:rsid w:val="00B0434F"/>
    <w:rsid w:val="00B049E6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567E"/>
    <w:rsid w:val="00B52A18"/>
    <w:rsid w:val="00B53C7A"/>
    <w:rsid w:val="00B55D38"/>
    <w:rsid w:val="00B62365"/>
    <w:rsid w:val="00B631CC"/>
    <w:rsid w:val="00B65F2D"/>
    <w:rsid w:val="00B7165F"/>
    <w:rsid w:val="00B717E9"/>
    <w:rsid w:val="00B758CB"/>
    <w:rsid w:val="00B75F5A"/>
    <w:rsid w:val="00B77062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BF66F6"/>
    <w:rsid w:val="00C01D24"/>
    <w:rsid w:val="00C04B7B"/>
    <w:rsid w:val="00C12168"/>
    <w:rsid w:val="00C13F32"/>
    <w:rsid w:val="00C25B6F"/>
    <w:rsid w:val="00C27BD2"/>
    <w:rsid w:val="00C36036"/>
    <w:rsid w:val="00C362D9"/>
    <w:rsid w:val="00C37E09"/>
    <w:rsid w:val="00C4141B"/>
    <w:rsid w:val="00C41FAF"/>
    <w:rsid w:val="00C44C4F"/>
    <w:rsid w:val="00C46207"/>
    <w:rsid w:val="00C56E46"/>
    <w:rsid w:val="00C604B5"/>
    <w:rsid w:val="00C62697"/>
    <w:rsid w:val="00C6276F"/>
    <w:rsid w:val="00C63340"/>
    <w:rsid w:val="00C63509"/>
    <w:rsid w:val="00C665B6"/>
    <w:rsid w:val="00C71D24"/>
    <w:rsid w:val="00C72F99"/>
    <w:rsid w:val="00C74C11"/>
    <w:rsid w:val="00C82301"/>
    <w:rsid w:val="00C83D98"/>
    <w:rsid w:val="00C85D13"/>
    <w:rsid w:val="00C86759"/>
    <w:rsid w:val="00C92AF9"/>
    <w:rsid w:val="00CA04A8"/>
    <w:rsid w:val="00CA04E7"/>
    <w:rsid w:val="00CA0DEE"/>
    <w:rsid w:val="00CA2A17"/>
    <w:rsid w:val="00CA4DB9"/>
    <w:rsid w:val="00CA6FB2"/>
    <w:rsid w:val="00CB3005"/>
    <w:rsid w:val="00CB5411"/>
    <w:rsid w:val="00CC0DC9"/>
    <w:rsid w:val="00CD03A0"/>
    <w:rsid w:val="00CD1BDB"/>
    <w:rsid w:val="00CD5379"/>
    <w:rsid w:val="00CD65D8"/>
    <w:rsid w:val="00CD6932"/>
    <w:rsid w:val="00CF34B1"/>
    <w:rsid w:val="00CF7590"/>
    <w:rsid w:val="00CF789A"/>
    <w:rsid w:val="00D05370"/>
    <w:rsid w:val="00D12F2D"/>
    <w:rsid w:val="00D13B10"/>
    <w:rsid w:val="00D14B32"/>
    <w:rsid w:val="00D14FD9"/>
    <w:rsid w:val="00D15F86"/>
    <w:rsid w:val="00D219CF"/>
    <w:rsid w:val="00D2273E"/>
    <w:rsid w:val="00D22AC9"/>
    <w:rsid w:val="00D23074"/>
    <w:rsid w:val="00D4426D"/>
    <w:rsid w:val="00D4612E"/>
    <w:rsid w:val="00D468BC"/>
    <w:rsid w:val="00D46B1C"/>
    <w:rsid w:val="00D5188A"/>
    <w:rsid w:val="00D55ED3"/>
    <w:rsid w:val="00D57533"/>
    <w:rsid w:val="00D6082E"/>
    <w:rsid w:val="00D80097"/>
    <w:rsid w:val="00D8714C"/>
    <w:rsid w:val="00D922AB"/>
    <w:rsid w:val="00D961E4"/>
    <w:rsid w:val="00DA0B05"/>
    <w:rsid w:val="00DA12BF"/>
    <w:rsid w:val="00DA269C"/>
    <w:rsid w:val="00DA488E"/>
    <w:rsid w:val="00DA730A"/>
    <w:rsid w:val="00DA7D5C"/>
    <w:rsid w:val="00DB1538"/>
    <w:rsid w:val="00DB2665"/>
    <w:rsid w:val="00DC2FEB"/>
    <w:rsid w:val="00DD29D4"/>
    <w:rsid w:val="00DD2AB4"/>
    <w:rsid w:val="00DD60F9"/>
    <w:rsid w:val="00DE28DF"/>
    <w:rsid w:val="00DE6507"/>
    <w:rsid w:val="00DF1777"/>
    <w:rsid w:val="00E010F2"/>
    <w:rsid w:val="00E02B12"/>
    <w:rsid w:val="00E02D5B"/>
    <w:rsid w:val="00E112F9"/>
    <w:rsid w:val="00E136DF"/>
    <w:rsid w:val="00E15713"/>
    <w:rsid w:val="00E16BE1"/>
    <w:rsid w:val="00E20A11"/>
    <w:rsid w:val="00E23956"/>
    <w:rsid w:val="00E27360"/>
    <w:rsid w:val="00E320FA"/>
    <w:rsid w:val="00E322D4"/>
    <w:rsid w:val="00E33D05"/>
    <w:rsid w:val="00E3543E"/>
    <w:rsid w:val="00E3798B"/>
    <w:rsid w:val="00E42560"/>
    <w:rsid w:val="00E43762"/>
    <w:rsid w:val="00E44025"/>
    <w:rsid w:val="00E449EA"/>
    <w:rsid w:val="00E51B6E"/>
    <w:rsid w:val="00E52E63"/>
    <w:rsid w:val="00E53BF8"/>
    <w:rsid w:val="00E55F9A"/>
    <w:rsid w:val="00E60AFE"/>
    <w:rsid w:val="00E62997"/>
    <w:rsid w:val="00E647C2"/>
    <w:rsid w:val="00E655CE"/>
    <w:rsid w:val="00E7147E"/>
    <w:rsid w:val="00E72C4F"/>
    <w:rsid w:val="00E739DE"/>
    <w:rsid w:val="00E82A83"/>
    <w:rsid w:val="00E83C1F"/>
    <w:rsid w:val="00E870CE"/>
    <w:rsid w:val="00E936A2"/>
    <w:rsid w:val="00EA653C"/>
    <w:rsid w:val="00EB3C24"/>
    <w:rsid w:val="00EB4DD3"/>
    <w:rsid w:val="00EC033D"/>
    <w:rsid w:val="00EC62D6"/>
    <w:rsid w:val="00ED365A"/>
    <w:rsid w:val="00EE1B08"/>
    <w:rsid w:val="00EE45DF"/>
    <w:rsid w:val="00EE65A4"/>
    <w:rsid w:val="00EE6F0C"/>
    <w:rsid w:val="00EE726B"/>
    <w:rsid w:val="00EE7396"/>
    <w:rsid w:val="00EE741B"/>
    <w:rsid w:val="00F02D26"/>
    <w:rsid w:val="00F058B1"/>
    <w:rsid w:val="00F05A99"/>
    <w:rsid w:val="00F07F8E"/>
    <w:rsid w:val="00F11232"/>
    <w:rsid w:val="00F12682"/>
    <w:rsid w:val="00F12E3A"/>
    <w:rsid w:val="00F16D2A"/>
    <w:rsid w:val="00F20525"/>
    <w:rsid w:val="00F214E3"/>
    <w:rsid w:val="00F224A7"/>
    <w:rsid w:val="00F22929"/>
    <w:rsid w:val="00F24DBF"/>
    <w:rsid w:val="00F2524F"/>
    <w:rsid w:val="00F35908"/>
    <w:rsid w:val="00F359FD"/>
    <w:rsid w:val="00F35B26"/>
    <w:rsid w:val="00F4372A"/>
    <w:rsid w:val="00F446C8"/>
    <w:rsid w:val="00F45677"/>
    <w:rsid w:val="00F46514"/>
    <w:rsid w:val="00F47569"/>
    <w:rsid w:val="00F501E9"/>
    <w:rsid w:val="00F5046F"/>
    <w:rsid w:val="00F5679F"/>
    <w:rsid w:val="00F604F8"/>
    <w:rsid w:val="00F61C88"/>
    <w:rsid w:val="00F62DD4"/>
    <w:rsid w:val="00F63109"/>
    <w:rsid w:val="00F63B03"/>
    <w:rsid w:val="00F647A0"/>
    <w:rsid w:val="00F66828"/>
    <w:rsid w:val="00F75B14"/>
    <w:rsid w:val="00F75F4A"/>
    <w:rsid w:val="00F763EE"/>
    <w:rsid w:val="00F778FA"/>
    <w:rsid w:val="00F810AF"/>
    <w:rsid w:val="00F82959"/>
    <w:rsid w:val="00F8646A"/>
    <w:rsid w:val="00F8767A"/>
    <w:rsid w:val="00F9245B"/>
    <w:rsid w:val="00F970D6"/>
    <w:rsid w:val="00F97C56"/>
    <w:rsid w:val="00FA1607"/>
    <w:rsid w:val="00FA3E51"/>
    <w:rsid w:val="00FA51B7"/>
    <w:rsid w:val="00FA632B"/>
    <w:rsid w:val="00FB46A8"/>
    <w:rsid w:val="00FB51E1"/>
    <w:rsid w:val="00FC0F79"/>
    <w:rsid w:val="00FC17AF"/>
    <w:rsid w:val="00FC2A67"/>
    <w:rsid w:val="00FC5515"/>
    <w:rsid w:val="00FC57C7"/>
    <w:rsid w:val="00FC5959"/>
    <w:rsid w:val="00FC5985"/>
    <w:rsid w:val="00FC7583"/>
    <w:rsid w:val="00FC7E27"/>
    <w:rsid w:val="00FD078D"/>
    <w:rsid w:val="00FD1212"/>
    <w:rsid w:val="00FD189A"/>
    <w:rsid w:val="00FE07EB"/>
    <w:rsid w:val="00FE10CF"/>
    <w:rsid w:val="00FE173E"/>
    <w:rsid w:val="00FF0D4F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D4612E"/>
    <w:pPr>
      <w:keepNext/>
      <w:keepLines/>
      <w:tabs>
        <w:tab w:val="left" w:pos="2587"/>
      </w:tabs>
      <w:spacing w:before="480" w:line="276" w:lineRule="auto"/>
      <w:ind w:right="-1026"/>
      <w:jc w:val="left"/>
      <w:outlineLvl w:val="0"/>
    </w:pPr>
    <w:rPr>
      <w:rFonts w:eastAsia="Calibri" w:cs="Nazanin"/>
      <w:b/>
      <w:bCs/>
      <w:noProof/>
      <w:color w:val="000000" w:themeColor="text1"/>
      <w:sz w:val="40"/>
      <w:szCs w:val="40"/>
      <w:lang w:bidi="ar-SA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D4612E"/>
    <w:rPr>
      <w:rFonts w:eastAsia="Calibri" w:cs="Nazanin"/>
      <w:b/>
      <w:bCs/>
      <w:noProof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ED365A"/>
    <w:pPr>
      <w:spacing w:after="200" w:line="240" w:lineRule="auto"/>
      <w:contextualSpacing/>
      <w:jc w:val="left"/>
    </w:pPr>
    <w:rPr>
      <w:rFonts w:ascii="Times New Roman" w:eastAsia="Calibri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ED365A"/>
    <w:rPr>
      <w:rFonts w:ascii="Times New Roman" w:eastAsia="Calibri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863A75"/>
    <w:pPr>
      <w:spacing w:before="240"/>
      <w:ind w:left="115" w:right="180"/>
      <w:outlineLvl w:val="2"/>
    </w:pPr>
    <w:rPr>
      <w:rFonts w:ascii="Calibri" w:hAnsi="Calibri"/>
      <w:b/>
      <w:bCs/>
      <w:sz w:val="40"/>
      <w:szCs w:val="40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863A75"/>
    <w:rPr>
      <w:rFonts w:ascii="Calibri" w:hAnsi="Calibri" w:cs="B Nazanin"/>
      <w:b/>
      <w:bCs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zure/devops/pipelines/yaml-schema?view=azure-devops&amp;tabs=schema%2Cparameter-schema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devops/pipelines/library/task-groups?view=azure-devop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en-us/azure/devops/pipelines/agents/pools-queues?toc=%2Fazure%2Fdevops%2Forganizations%2Ftoc.json&amp;bc=%2Fazure%2Fdevops%2Forganizations%2Fbreadcrumb%2Ftoc.json&amp;view=azure-devops&amp;tabs=yaml%2Cbrows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en-us/azure/devops/pipelines/library/secure-files?view=azure-devops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devops/pipelines/customize-pipeline?view=azure-devop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docs.microsoft.com/en-us/azure/devops/pipelines/library/variable-groups?view=azure-devops&amp;tabs=ya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985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  <TermInfo xmlns="http://schemas.microsoft.com/office/infopath/2007/PartnerControls">
          <TermName xmlns="http://schemas.microsoft.com/office/infopath/2007/PartnerControls">فصل دوم</TermName>
          <TermId xmlns="http://schemas.microsoft.com/office/infopath/2007/PartnerControls">9091caf0-b0fe-4f6b-a2c4-46445aedca56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2)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4D0F-7993-449C-84A2-7F599544B85E}"/>
</file>

<file path=customXml/itemProps2.xml><?xml version="1.0" encoding="utf-8"?>
<ds:datastoreItem xmlns:ds="http://schemas.openxmlformats.org/officeDocument/2006/customXml" ds:itemID="{CBA6F130-ADD5-43AB-99B4-3DE8A9F307E8}"/>
</file>

<file path=customXml/itemProps3.xml><?xml version="1.0" encoding="utf-8"?>
<ds:datastoreItem xmlns:ds="http://schemas.openxmlformats.org/officeDocument/2006/customXml" ds:itemID="{03637CF8-DE5F-4E85-AF40-F6D1326A5352}"/>
</file>

<file path=customXml/itemProps4.xml><?xml version="1.0" encoding="utf-8"?>
<ds:datastoreItem xmlns:ds="http://schemas.openxmlformats.org/officeDocument/2006/customXml" ds:itemID="{65D69D30-21D2-4282-8A13-EC01159B7DB8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12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 DevOps (Session 2)</vt:lpstr>
    </vt:vector>
  </TitlesOfParts>
  <Manager/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2)</dc:title>
  <dc:creator/>
  <cp:lastModifiedBy/>
  <cp:revision>1</cp:revision>
  <dcterms:created xsi:type="dcterms:W3CDTF">2021-05-26T06:57:00Z</dcterms:created>
  <dcterms:modified xsi:type="dcterms:W3CDTF">2021-05-29T04:21:00Z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962;#devops|46b14971-714d-49f5-9761-d749693b0705;#985;#فصل دوم|9091caf0-b0fe-4f6b-a2c4-46445aedca56</vt:lpwstr>
  </property>
</Properties>
</file>