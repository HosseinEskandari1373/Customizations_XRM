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389851837"/>
        <w:docPartObj>
          <w:docPartGallery w:val="Cover Pages"/>
          <w:docPartUnique/>
        </w:docPartObj>
      </w:sdtPr>
      <w:sdtEndPr>
        <w:rPr>
          <w:sz w:val="27"/>
          <w:szCs w:val="27"/>
        </w:rPr>
      </w:sdtEndPr>
      <w:sdtContent>
        <w:p w14:paraId="3D9507F4" w14:textId="4DC2022C" w:rsidR="004A49CE" w:rsidRDefault="004A49CE" w:rsidP="003267DE">
          <w:pPr>
            <w:ind w:firstLine="90"/>
          </w:pPr>
          <w:r>
            <w:rPr>
              <w:rFonts w:cs="Nazanin"/>
              <w:b/>
              <w:bCs/>
              <w:noProof/>
              <w:sz w:val="48"/>
              <w:szCs w:val="48"/>
              <w:lang w:bidi="ar-SA"/>
            </w:rPr>
            <mc:AlternateContent>
              <mc:Choice Requires="wpg">
                <w:drawing>
                  <wp:anchor distT="0" distB="0" distL="114300" distR="114300" simplePos="0" relativeHeight="251736064" behindDoc="1" locked="0" layoutInCell="1" allowOverlap="1" wp14:anchorId="31C29921" wp14:editId="47D15057">
                    <wp:simplePos x="0" y="0"/>
                    <wp:positionH relativeFrom="page">
                      <wp:posOffset>1026795</wp:posOffset>
                    </wp:positionH>
                    <wp:positionV relativeFrom="paragraph">
                      <wp:posOffset>-902335</wp:posOffset>
                    </wp:positionV>
                    <wp:extent cx="6533134" cy="2596896"/>
                    <wp:effectExtent l="0" t="0" r="1270" b="0"/>
                    <wp:wrapNone/>
                    <wp:docPr id="57" name="Group 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3134" cy="2596896"/>
                              <a:chOff x="2372264" y="0"/>
                              <a:chExt cx="5398698" cy="2092325"/>
                            </a:xfrm>
                          </wpg:grpSpPr>
                          <wps:wsp>
                            <wps:cNvPr id="60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2372264" y="0"/>
                                <a:ext cx="3496310" cy="2092325"/>
                              </a:xfrm>
                              <a:custGeom>
                                <a:avLst/>
                                <a:gdLst>
                                  <a:gd name="T0" fmla="*/ 919 w 1134"/>
                                  <a:gd name="T1" fmla="*/ 0 h 687"/>
                                  <a:gd name="T2" fmla="*/ 0 w 1134"/>
                                  <a:gd name="T3" fmla="*/ 0 h 687"/>
                                  <a:gd name="T4" fmla="*/ 630 w 1134"/>
                                  <a:gd name="T5" fmla="*/ 687 h 687"/>
                                  <a:gd name="T6" fmla="*/ 1134 w 1134"/>
                                  <a:gd name="T7" fmla="*/ 461 h 687"/>
                                  <a:gd name="T8" fmla="*/ 997 w 1134"/>
                                  <a:gd name="T9" fmla="*/ 429 h 687"/>
                                  <a:gd name="T10" fmla="*/ 919 w 1134"/>
                                  <a:gd name="T11" fmla="*/ 0 h 6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134" h="687">
                                    <a:moveTo>
                                      <a:pt x="919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340" y="472"/>
                                      <a:pt x="630" y="687"/>
                                      <a:pt x="630" y="687"/>
                                    </a:cubicBezTo>
                                    <a:cubicBezTo>
                                      <a:pt x="801" y="681"/>
                                      <a:pt x="989" y="570"/>
                                      <a:pt x="1134" y="461"/>
                                    </a:cubicBezTo>
                                    <a:cubicBezTo>
                                      <a:pt x="1088" y="452"/>
                                      <a:pt x="1042" y="441"/>
                                      <a:pt x="997" y="429"/>
                                    </a:cubicBezTo>
                                    <a:cubicBezTo>
                                      <a:pt x="997" y="429"/>
                                      <a:pt x="947" y="234"/>
                                      <a:pt x="9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5201728" y="0"/>
                                <a:ext cx="1424305" cy="1403985"/>
                              </a:xfrm>
                              <a:custGeom>
                                <a:avLst/>
                                <a:gdLst>
                                  <a:gd name="T0" fmla="*/ 462 w 462"/>
                                  <a:gd name="T1" fmla="*/ 244 h 461"/>
                                  <a:gd name="T2" fmla="*/ 393 w 462"/>
                                  <a:gd name="T3" fmla="*/ 0 h 461"/>
                                  <a:gd name="T4" fmla="*/ 0 w 462"/>
                                  <a:gd name="T5" fmla="*/ 0 h 461"/>
                                  <a:gd name="T6" fmla="*/ 78 w 462"/>
                                  <a:gd name="T7" fmla="*/ 429 h 461"/>
                                  <a:gd name="T8" fmla="*/ 215 w 462"/>
                                  <a:gd name="T9" fmla="*/ 461 h 461"/>
                                  <a:gd name="T10" fmla="*/ 462 w 462"/>
                                  <a:gd name="T11" fmla="*/ 244 h 4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62" h="461">
                                    <a:moveTo>
                                      <a:pt x="462" y="244"/>
                                    </a:moveTo>
                                    <a:cubicBezTo>
                                      <a:pt x="442" y="162"/>
                                      <a:pt x="419" y="81"/>
                                      <a:pt x="393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28" y="234"/>
                                      <a:pt x="78" y="429"/>
                                      <a:pt x="78" y="429"/>
                                    </a:cubicBezTo>
                                    <a:cubicBezTo>
                                      <a:pt x="123" y="441"/>
                                      <a:pt x="169" y="452"/>
                                      <a:pt x="215" y="461"/>
                                    </a:cubicBezTo>
                                    <a:cubicBezTo>
                                      <a:pt x="360" y="352"/>
                                      <a:pt x="462" y="244"/>
                                      <a:pt x="462" y="2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>
                                  <a:lumMod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5865962" y="0"/>
                                <a:ext cx="1905000" cy="1550035"/>
                              </a:xfrm>
                              <a:custGeom>
                                <a:avLst/>
                                <a:gdLst>
                                  <a:gd name="T0" fmla="*/ 178 w 618"/>
                                  <a:gd name="T1" fmla="*/ 0 h 509"/>
                                  <a:gd name="T2" fmla="*/ 247 w 618"/>
                                  <a:gd name="T3" fmla="*/ 244 h 509"/>
                                  <a:gd name="T4" fmla="*/ 0 w 618"/>
                                  <a:gd name="T5" fmla="*/ 461 h 509"/>
                                  <a:gd name="T6" fmla="*/ 618 w 618"/>
                                  <a:gd name="T7" fmla="*/ 502 h 509"/>
                                  <a:gd name="T8" fmla="*/ 618 w 618"/>
                                  <a:gd name="T9" fmla="*/ 0 h 509"/>
                                  <a:gd name="T10" fmla="*/ 178 w 618"/>
                                  <a:gd name="T11" fmla="*/ 0 h 5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18" h="509">
                                    <a:moveTo>
                                      <a:pt x="178" y="0"/>
                                    </a:moveTo>
                                    <a:cubicBezTo>
                                      <a:pt x="204" y="81"/>
                                      <a:pt x="227" y="162"/>
                                      <a:pt x="247" y="244"/>
                                    </a:cubicBezTo>
                                    <a:cubicBezTo>
                                      <a:pt x="247" y="244"/>
                                      <a:pt x="145" y="352"/>
                                      <a:pt x="0" y="461"/>
                                    </a:cubicBezTo>
                                    <a:cubicBezTo>
                                      <a:pt x="233" y="507"/>
                                      <a:pt x="464" y="509"/>
                                      <a:pt x="618" y="502"/>
                                    </a:cubicBezTo>
                                    <a:cubicBezTo>
                                      <a:pt x="618" y="0"/>
                                      <a:pt x="618" y="0"/>
                                      <a:pt x="618" y="0"/>
                                    </a:cubicBezTo>
                                    <a:lnTo>
                                      <a:pt x="1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2120">
                                  <a:lumMod val="25000"/>
                                  <a:lumOff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FB7094" id="Group 57" o:spid="_x0000_s1026" style="position:absolute;margin-left:80.85pt;margin-top:-71.05pt;width:514.4pt;height:204.5pt;z-index:-251580416;mso-position-horizontal-relative:page;mso-width-relative:margin;mso-height-relative:margin" coordorigin="23722" coordsize="53986,2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">
                    <v:shape id="Freeform 36" o:spid="_x0000_s1027" style="position:absolute;left:23722;width:34963;height:20923;visibility:visible;mso-wrap-style:square;v-text-anchor:top" coordsize="1134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" path="m919,c,,,,,,340,472,630,687,630,687,801,681,989,570,1134,461v-46,-9,-92,-20,-137,-32c997,429,947,234,919,xe" fillcolor="#e73454" stroked="f" strokecolor="#212120">
                      <v:shadow color="#8c8682"/>
                      <v:path arrowok="t" o:connecttype="custom" o:connectlocs="2833429,0;0,0;1942394,2092325;3496310,1404020;3073916,1306561;2833429,0" o:connectangles="0,0,0,0,0,0"/>
                    </v:shape>
                    <v:shape id="Freeform 37" o:spid="_x0000_s1028" style="position:absolute;left:52017;width:14243;height:14039;visibility:visible;mso-wrap-style:square;v-text-anchor:top" coordsize="46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" path="m462,244c442,162,419,81,393,,,,,,,,28,234,78,429,78,429v45,12,91,23,137,32c360,352,462,244,462,244xe" fillcolor="#be1634" stroked="f" strokecolor="#212120">
                      <v:shadow color="#8c8682"/>
                      <v:path arrowok="t" o:connecttype="custom" o:connectlocs="1424305,743107;1211584,0;0,0;240467,1306528;662826,1403985;1424305,743107" o:connectangles="0,0,0,0,0,0"/>
                    </v:shape>
                    <v:shape id="Freeform 38" o:spid="_x0000_s1029" style="position:absolute;left:58659;width:19050;height:15500;visibility:visible;mso-wrap-style:square;v-text-anchor:top" coordsize="61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" path="m178,v26,81,49,162,69,244c247,244,145,352,,461v233,46,464,48,618,41c618,,618,,618,l178,xe" fillcolor="#c8c8c7" stroked="f" strokecolor="#212120">
                      <v:shadow color="#8c8682"/>
                      <v:path arrowok="t" o:connecttype="custom" o:connectlocs="548689,0;761383,743042;0,1403863;1905000,1528718;1905000,0;548689,0" o:connectangles="0,0,0,0,0,0"/>
                    </v:shape>
                    <w10:wrap anchorx="page"/>
                  </v:group>
                </w:pict>
              </mc:Fallback>
            </mc:AlternateContent>
          </w:r>
        </w:p>
        <w:p w14:paraId="2C686350" w14:textId="04BD8057" w:rsidR="003F2726" w:rsidRPr="009C1612" w:rsidRDefault="008B675E" w:rsidP="009C1612">
          <w:pPr>
            <w:spacing w:after="200"/>
            <w:rPr>
              <w:sz w:val="27"/>
              <w:szCs w:val="27"/>
              <w:rtl/>
            </w:rPr>
          </w:pPr>
          <w:r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0160" behindDoc="0" locked="0" layoutInCell="1" allowOverlap="1" wp14:anchorId="43AE062B" wp14:editId="1BBFDC7F">
                    <wp:simplePos x="0" y="0"/>
                    <wp:positionH relativeFrom="page">
                      <wp:posOffset>370840</wp:posOffset>
                    </wp:positionH>
                    <wp:positionV relativeFrom="paragraph">
                      <wp:posOffset>2401570</wp:posOffset>
                    </wp:positionV>
                    <wp:extent cx="6819900" cy="847725"/>
                    <wp:effectExtent l="0" t="0" r="0" b="952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0" cy="847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56FCE" w14:textId="3857B16D" w:rsidR="004A49CE" w:rsidRPr="004C308F" w:rsidRDefault="001517DC" w:rsidP="00EA29C3">
                                <w:pPr>
                                  <w:jc w:val="center"/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4C308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«</w:t>
                                </w:r>
                                <w:r w:rsidR="00202D13" w:rsidRPr="004C308F">
                                  <w:rPr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="00EA29C3" w:rsidRPr="00EA29C3">
                                  <w:rPr>
                                    <w:rFonts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 xml:space="preserve">Microsoft Azure DevOps </w:t>
                                </w:r>
                                <w:r w:rsidR="00202D13"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(Session1)</w:t>
                                </w:r>
                                <w:r w:rsidRPr="004C308F">
                                  <w:rPr>
                                    <w:rFonts w:cs="Nazanin"/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»</w:t>
                                </w:r>
                                <w:r w:rsidR="00202D13" w:rsidRPr="004C308F"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E06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9.2pt;margin-top:189.1pt;width:537pt;height:66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" stroked="f">
                    <v:textbox>
                      <w:txbxContent>
                        <w:p w14:paraId="5CD56FCE" w14:textId="3857B16D" w:rsidR="004A49CE" w:rsidRPr="004C308F" w:rsidRDefault="001517DC" w:rsidP="00EA29C3">
                          <w:pPr>
                            <w:jc w:val="center"/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4C308F"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«</w:t>
                          </w:r>
                          <w:r w:rsidR="00202D13" w:rsidRPr="004C308F">
                            <w:rPr>
                              <w:sz w:val="28"/>
                              <w:szCs w:val="32"/>
                            </w:rPr>
                            <w:t xml:space="preserve"> </w:t>
                          </w:r>
                          <w:r w:rsidR="00EA29C3" w:rsidRPr="00EA29C3">
                            <w:rPr>
                              <w:rFonts w:cstheme="majorBidi"/>
                              <w:b/>
                              <w:bCs/>
                              <w:sz w:val="52"/>
                              <w:szCs w:val="52"/>
                            </w:rPr>
                            <w:t xml:space="preserve">Microsoft Azure DevOps </w:t>
                          </w:r>
                          <w:r w:rsidR="00202D13"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(Session1)</w:t>
                          </w:r>
                          <w:r w:rsidRPr="004C308F">
                            <w:rPr>
                              <w:rFonts w:cs="Nazanin"/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»</w:t>
                          </w:r>
                          <w:r w:rsidR="00202D13" w:rsidRPr="004C308F">
                            <w:t xml:space="preserve">  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235E79"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2208" behindDoc="1" locked="0" layoutInCell="1" allowOverlap="1" wp14:anchorId="3F1F9E3E" wp14:editId="27C4D339">
                    <wp:simplePos x="0" y="0"/>
                    <wp:positionH relativeFrom="page">
                      <wp:posOffset>3039745</wp:posOffset>
                    </wp:positionH>
                    <wp:positionV relativeFrom="paragraph">
                      <wp:posOffset>6177280</wp:posOffset>
                    </wp:positionV>
                    <wp:extent cx="1907540" cy="1404620"/>
                    <wp:effectExtent l="0" t="0" r="0" b="0"/>
                    <wp:wrapTight wrapText="bothSides">
                      <wp:wrapPolygon edited="0">
                        <wp:start x="0" y="0"/>
                        <wp:lineTo x="0" y="21271"/>
                        <wp:lineTo x="21356" y="21271"/>
                        <wp:lineTo x="21356" y="0"/>
                        <wp:lineTo x="0" y="0"/>
                      </wp:wrapPolygon>
                    </wp:wrapTight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7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CC924A" w14:textId="77777777" w:rsidR="004A49CE" w:rsidRPr="00B631CC" w:rsidRDefault="004A49CE" w:rsidP="0071049F">
                                <w:pPr>
                                  <w:pStyle w:val="a"/>
                                  <w:rPr>
                                    <w:rtl/>
                                  </w:rPr>
                                </w:pPr>
                                <w:bookmarkStart w:id="0" w:name="_Toc34145906"/>
                                <w:r w:rsidRPr="00B631CC">
                                  <w:rPr>
                                    <w:rStyle w:val="Char"/>
                                    <w:rFonts w:hint="cs"/>
                                    <w:b/>
                                    <w:bCs/>
                                    <w:rtl/>
                                  </w:rPr>
                                  <w:t>معاونت</w:t>
                                </w:r>
                                <w:bookmarkEnd w:id="0"/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 xml:space="preserve"> توسعه و برند</w:t>
                                </w:r>
                              </w:p>
                              <w:p w14:paraId="662BD5C6" w14:textId="628E6CFF" w:rsidR="004A49CE" w:rsidRDefault="004A49CE" w:rsidP="0051230C">
                                <w:pPr>
                                  <w:pStyle w:val="a"/>
                                </w:pPr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>واحد نرم‌افزار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1F9E3E" id="_x0000_s1027" type="#_x0000_t202" style="position:absolute;left:0;text-align:left;margin-left:239.35pt;margin-top:486.4pt;width:150.2pt;height:110.6pt;z-index:-251574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" stroked="f">
                    <v:textbox style="mso-fit-shape-to-text:t">
                      <w:txbxContent>
                        <w:p w14:paraId="4ECC924A" w14:textId="77777777" w:rsidR="004A49CE" w:rsidRPr="00B631CC" w:rsidRDefault="004A49CE" w:rsidP="0071049F">
                          <w:pPr>
                            <w:pStyle w:val="a"/>
                            <w:rPr>
                              <w:rtl/>
                            </w:rPr>
                          </w:pPr>
                          <w:bookmarkStart w:id="1" w:name="_Toc34145906"/>
                          <w:r w:rsidRPr="00B631CC">
                            <w:rPr>
                              <w:rStyle w:val="Char"/>
                              <w:rFonts w:hint="cs"/>
                              <w:b/>
                              <w:bCs/>
                              <w:rtl/>
                            </w:rPr>
                            <w:t>معاونت</w:t>
                          </w:r>
                          <w:bookmarkEnd w:id="1"/>
                          <w:r w:rsidRPr="00B631CC">
                            <w:rPr>
                              <w:rFonts w:hint="cs"/>
                              <w:rtl/>
                            </w:rPr>
                            <w:t xml:space="preserve"> توسعه و برند</w:t>
                          </w:r>
                        </w:p>
                        <w:p w14:paraId="662BD5C6" w14:textId="628E6CFF" w:rsidR="004A49CE" w:rsidRDefault="004A49CE" w:rsidP="0051230C">
                          <w:pPr>
                            <w:pStyle w:val="a"/>
                          </w:pPr>
                          <w:r w:rsidRPr="00B631CC">
                            <w:rPr>
                              <w:rFonts w:hint="cs"/>
                              <w:rtl/>
                            </w:rPr>
                            <w:t>واحد نرم‌افزار</w:t>
                          </w:r>
                        </w:p>
                      </w:txbxContent>
                    </v:textbox>
                    <w10:wrap type="tight" anchorx="page"/>
                  </v:shape>
                </w:pict>
              </mc:Fallback>
            </mc:AlternateContent>
          </w:r>
          <w:r w:rsidR="004A49CE">
            <w:rPr>
              <w:sz w:val="27"/>
              <w:szCs w:val="27"/>
              <w:rtl/>
            </w:rPr>
            <w:br w:type="page"/>
          </w:r>
        </w:p>
      </w:sdtContent>
    </w:sdt>
    <w:bookmarkStart w:id="1" w:name="_Toc33439033" w:displacedByCustomXml="prev"/>
    <w:bookmarkStart w:id="2" w:name="_Toc33439675" w:displacedByCustomXml="prev"/>
    <w:p w14:paraId="732A4411" w14:textId="00259D1B" w:rsidR="003F2726" w:rsidRDefault="003F2726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3E08CA88" w14:textId="77777777" w:rsidR="003F2726" w:rsidRDefault="003F2726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0991542C" w14:textId="20C7DD8E" w:rsidR="0051318A" w:rsidRDefault="0051318A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sdt>
      <w:sdtPr>
        <w:rPr>
          <w:rFonts w:asciiTheme="minorHAnsi" w:eastAsiaTheme="minorHAnsi" w:hAnsiTheme="minorHAnsi" w:cs="B Nazanin"/>
          <w:color w:val="auto"/>
          <w:sz w:val="24"/>
          <w:szCs w:val="28"/>
          <w:rtl/>
          <w:lang w:bidi="fa-IR"/>
        </w:rPr>
        <w:id w:val="-1872523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942C55" w14:textId="69C57353" w:rsidR="000B27CB" w:rsidRDefault="003F2726" w:rsidP="004D6B4B">
          <w:pPr>
            <w:pStyle w:val="TOCHeading"/>
            <w:bidi/>
            <w:rPr>
              <w:rtl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875328" behindDoc="1" locked="0" layoutInCell="1" allowOverlap="1" wp14:anchorId="1FB97E7F" wp14:editId="0E7C403B">
                <wp:simplePos x="0" y="0"/>
                <wp:positionH relativeFrom="margin">
                  <wp:posOffset>4651596</wp:posOffset>
                </wp:positionH>
                <wp:positionV relativeFrom="paragraph">
                  <wp:posOffset>82219</wp:posOffset>
                </wp:positionV>
                <wp:extent cx="2143125" cy="2143125"/>
                <wp:effectExtent l="0" t="0" r="9525" b="9525"/>
                <wp:wrapTight wrapText="bothSides">
                  <wp:wrapPolygon edited="0">
                    <wp:start x="0" y="0"/>
                    <wp:lineTo x="0" y="21504"/>
                    <wp:lineTo x="21504" y="21504"/>
                    <wp:lineTo x="21504" y="0"/>
                    <wp:lineTo x="0" y="0"/>
                  </wp:wrapPolygon>
                </wp:wrapTight>
                <wp:docPr id="56" name="Pictur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s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B54C465" w14:textId="2B4DD96F" w:rsidR="000B27CB" w:rsidRDefault="000B27CB" w:rsidP="003267DE">
          <w:pPr>
            <w:ind w:firstLine="90"/>
            <w:rPr>
              <w:rtl/>
              <w:lang w:bidi="ar-SA"/>
            </w:rPr>
          </w:pPr>
        </w:p>
        <w:p w14:paraId="16009096" w14:textId="7238D05D" w:rsidR="003F2726" w:rsidRPr="00257A1F" w:rsidRDefault="003F2726" w:rsidP="00257A1F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sz w:val="48"/>
              <w:szCs w:val="48"/>
              <w:rtl/>
            </w:rPr>
          </w:pPr>
          <w:r w:rsidRPr="00257A1F">
            <w:rPr>
              <w:rFonts w:cs="B Nazanin" w:hint="cs"/>
              <w:b/>
              <w:bCs/>
              <w:color w:val="auto"/>
              <w:sz w:val="48"/>
              <w:szCs w:val="48"/>
              <w:rtl/>
            </w:rPr>
            <w:t>فهـرســت</w:t>
          </w:r>
        </w:p>
        <w:p w14:paraId="089E6BB0" w14:textId="03740BD8" w:rsidR="003F2726" w:rsidRDefault="003F2726" w:rsidP="003267DE">
          <w:pPr>
            <w:ind w:firstLine="90"/>
            <w:rPr>
              <w:lang w:bidi="ar-SA"/>
            </w:rPr>
          </w:pPr>
        </w:p>
        <w:p w14:paraId="15F71A50" w14:textId="77777777" w:rsidR="0045752C" w:rsidRPr="003F2726" w:rsidRDefault="0045752C" w:rsidP="003267DE">
          <w:pPr>
            <w:ind w:firstLine="90"/>
            <w:rPr>
              <w:rtl/>
              <w:lang w:bidi="ar-SA"/>
            </w:rPr>
          </w:pPr>
        </w:p>
        <w:p w14:paraId="7BB24A2B" w14:textId="77777777" w:rsidR="003F2726" w:rsidRPr="0045752C" w:rsidRDefault="003F2726" w:rsidP="003267DE">
          <w:pPr>
            <w:ind w:firstLine="90"/>
            <w:rPr>
              <w:sz w:val="8"/>
              <w:szCs w:val="10"/>
              <w:lang w:bidi="ar-SA"/>
            </w:rPr>
          </w:pPr>
        </w:p>
        <w:p w14:paraId="580DBC92" w14:textId="26973B11" w:rsidR="00105B02" w:rsidRPr="007C0AD6" w:rsidRDefault="000B27CB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r w:rsidRPr="0045752C">
            <w:rPr>
              <w:b/>
              <w:bCs/>
              <w:noProof/>
              <w:sz w:val="28"/>
            </w:rPr>
            <w:fldChar w:fldCharType="begin"/>
          </w:r>
          <w:r w:rsidRPr="0045752C">
            <w:rPr>
              <w:b/>
              <w:bCs/>
              <w:noProof/>
              <w:sz w:val="28"/>
            </w:rPr>
            <w:instrText xml:space="preserve"> TOC \o "1-3" \h \z \u </w:instrText>
          </w:r>
          <w:r w:rsidRPr="0045752C">
            <w:rPr>
              <w:b/>
              <w:bCs/>
              <w:noProof/>
              <w:sz w:val="28"/>
            </w:rPr>
            <w:fldChar w:fldCharType="separate"/>
          </w:r>
          <w:hyperlink w:anchor="_Toc61855329" w:history="1">
            <w:r w:rsidR="00105B02" w:rsidRPr="007C0AD6">
              <w:rPr>
                <w:rStyle w:val="Hyperlink"/>
                <w:b/>
                <w:bCs/>
                <w:noProof/>
              </w:rPr>
              <w:t>Microsoft Azure DevOps</w:t>
            </w:r>
            <w:r w:rsidR="00105B02" w:rsidRPr="007C0AD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105B02" w:rsidRPr="007C0AD6">
              <w:rPr>
                <w:rStyle w:val="Hyperlink"/>
                <w:b/>
                <w:bCs/>
                <w:noProof/>
              </w:rPr>
              <w:t>What is</w:t>
            </w:r>
            <w:r w:rsidR="00105B02" w:rsidRPr="007C0AD6">
              <w:rPr>
                <w:rStyle w:val="Hyperlink"/>
                <w:rFonts w:hint="eastAsia"/>
                <w:b/>
                <w:bCs/>
                <w:noProof/>
                <w:rtl/>
              </w:rPr>
              <w:t>؟</w:t>
            </w:r>
            <w:r w:rsidR="00105B02" w:rsidRPr="007C0AD6">
              <w:rPr>
                <w:b/>
                <w:bCs/>
                <w:noProof/>
                <w:webHidden/>
                <w:rtl/>
              </w:rPr>
              <w:tab/>
            </w:r>
            <w:r w:rsidR="00105B02"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="00105B02"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105B02" w:rsidRPr="007C0AD6">
              <w:rPr>
                <w:b/>
                <w:bCs/>
                <w:noProof/>
                <w:webHidden/>
              </w:rPr>
              <w:instrText>PAGEREF</w:instrText>
            </w:r>
            <w:r w:rsidR="00105B02"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105B02" w:rsidRPr="007C0AD6">
              <w:rPr>
                <w:b/>
                <w:bCs/>
                <w:noProof/>
                <w:webHidden/>
              </w:rPr>
              <w:instrText>Toc61855329 \h</w:instrText>
            </w:r>
            <w:r w:rsidR="00105B02"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105B02" w:rsidRPr="007C0AD6">
              <w:rPr>
                <w:b/>
                <w:bCs/>
                <w:noProof/>
                <w:webHidden/>
                <w:rtl/>
              </w:rPr>
            </w:r>
            <w:r w:rsidR="00105B02"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105B02" w:rsidRPr="007C0AD6">
              <w:rPr>
                <w:b/>
                <w:bCs/>
                <w:noProof/>
                <w:webHidden/>
                <w:rtl/>
              </w:rPr>
              <w:t>2</w:t>
            </w:r>
            <w:r w:rsidR="00105B02"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22081557" w14:textId="7632BAD6" w:rsidR="00105B02" w:rsidRPr="007C0AD6" w:rsidRDefault="00105B02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30" w:history="1">
            <w:r w:rsidRPr="007C0AD6">
              <w:rPr>
                <w:rStyle w:val="Hyperlink"/>
                <w:b/>
                <w:bCs/>
                <w:noProof/>
              </w:rPr>
              <w:t>Continuous Delivery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Toc61855330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3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2B277E74" w14:textId="5703EF34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31" w:history="1">
            <w:r w:rsidRPr="007C0AD6">
              <w:rPr>
                <w:rStyle w:val="Hyperlink"/>
                <w:b/>
                <w:bCs/>
                <w:noProof/>
              </w:rPr>
              <w:t xml:space="preserve"> The technologies we need for DevOps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Toc61855331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3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252AE56F" w14:textId="1DB7608C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32" w:history="1">
            <w:r w:rsidRPr="007C0AD6">
              <w:rPr>
                <w:rStyle w:val="Hyperlink"/>
                <w:rFonts w:asciiTheme="majorBidi" w:hAnsiTheme="majorBidi"/>
                <w:b/>
                <w:bCs/>
                <w:noProof/>
              </w:rPr>
              <w:t>The main DevOps modules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Toc61855332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3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79B09D20" w14:textId="11A88B94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33" w:history="1">
            <w:r w:rsidRPr="007C0AD6">
              <w:rPr>
                <w:rStyle w:val="Hyperlink"/>
                <w:b/>
                <w:bCs/>
                <w:noProof/>
              </w:rPr>
              <w:t>How does Azure DevOps interact with other tools?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Toc61855333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4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0788D19C" w14:textId="1B3EFC58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34" w:history="1">
            <w:r w:rsidRPr="007C0AD6">
              <w:rPr>
                <w:rStyle w:val="Hyperlink"/>
                <w:b/>
                <w:bCs/>
                <w:noProof/>
              </w:rPr>
              <w:t xml:space="preserve"> Azure Boards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Toc61855334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4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26DE0040" w14:textId="10272E3E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35" w:history="1">
            <w:r w:rsidRPr="007C0AD6">
              <w:rPr>
                <w:rStyle w:val="Hyperlink"/>
                <w:b/>
                <w:bCs/>
                <w:noProof/>
              </w:rPr>
              <w:t>Azure Repos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Toc61855335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4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2DBC6208" w14:textId="65792E03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36" w:history="1">
            <w:r w:rsidRPr="007C0AD6">
              <w:rPr>
                <w:rStyle w:val="Hyperlink"/>
                <w:b/>
                <w:bCs/>
                <w:noProof/>
              </w:rPr>
              <w:t>Azure Pipelines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Toc61855336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4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2F098B06" w14:textId="44F88DE1" w:rsidR="00105B02" w:rsidRPr="007C0AD6" w:rsidRDefault="00105B02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37" w:history="1">
            <w:r w:rsidRPr="007C0AD6">
              <w:rPr>
                <w:rStyle w:val="Hyperlink"/>
                <w:b/>
                <w:bCs/>
                <w:noProof/>
              </w:rPr>
              <w:t>Azure Test Plans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Toc61855337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5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1C272EE9" w14:textId="347EA579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38" w:history="1">
            <w:r w:rsidRPr="007C0AD6">
              <w:rPr>
                <w:rStyle w:val="Hyperlink"/>
                <w:b/>
                <w:bCs/>
                <w:noProof/>
              </w:rPr>
              <w:t>Azure Artifacts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Toc61855338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5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263F704C" w14:textId="6455D58F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39" w:history="1">
            <w:r w:rsidRPr="007C0AD6">
              <w:rPr>
                <w:rStyle w:val="Hyperlink"/>
                <w:b/>
                <w:bCs/>
                <w:noProof/>
              </w:rPr>
              <w:t>The Punchline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Toc61855339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5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6AC3CA4E" w14:textId="1D870C5D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40" w:history="1">
            <w:r w:rsidRPr="007C0AD6">
              <w:rPr>
                <w:rStyle w:val="Hyperlink"/>
                <w:b/>
                <w:bCs/>
                <w:noProof/>
              </w:rPr>
              <w:t>Developer Division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Toc61855340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5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7435031A" w14:textId="3914754B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41" w:history="1">
            <w:r w:rsidRPr="007C0AD6">
              <w:rPr>
                <w:rStyle w:val="Hyperlink"/>
                <w:b/>
                <w:bCs/>
                <w:noProof/>
              </w:rPr>
              <w:t>Planning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Toc61855341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6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30C4E472" w14:textId="4EF3B7DE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42" w:history="1">
            <w:r w:rsidRPr="007C0AD6">
              <w:rPr>
                <w:rStyle w:val="Hyperlink"/>
                <w:b/>
                <w:bCs/>
                <w:noProof/>
              </w:rPr>
              <w:t>Code Flow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Toc61855342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6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0C7CC7C1" w14:textId="0B01AFD3" w:rsidR="00105B02" w:rsidRPr="007C0AD6" w:rsidRDefault="00105B02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43" w:history="1">
            <w:r w:rsidRPr="007C0AD6">
              <w:rPr>
                <w:rStyle w:val="Hyperlink"/>
                <w:b/>
                <w:bCs/>
                <w:noProof/>
              </w:rPr>
              <w:t>FeedBack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Toc61855343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6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2A07DE87" w14:textId="515169CD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44" w:history="1">
            <w:r w:rsidRPr="007C0AD6">
              <w:rPr>
                <w:rStyle w:val="Hyperlink"/>
                <w:b/>
                <w:bCs/>
                <w:noProof/>
              </w:rPr>
              <w:t>Why Change</w:t>
            </w:r>
            <w:r w:rsidRPr="007C0AD6">
              <w:rPr>
                <w:rStyle w:val="Hyperlink"/>
                <w:rFonts w:hint="eastAsia"/>
                <w:b/>
                <w:bCs/>
                <w:noProof/>
                <w:rtl/>
              </w:rPr>
              <w:t>؟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Toc61855344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6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0AF0A95A" w14:textId="2D317148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45" w:history="1">
            <w:r w:rsidRPr="007C0AD6">
              <w:rPr>
                <w:rStyle w:val="Hyperlink"/>
                <w:b/>
                <w:bCs/>
                <w:noProof/>
              </w:rPr>
              <w:t>Sprint Planning 3 Questions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Toc61855345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7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4D9DA009" w14:textId="77095FA7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46" w:history="1">
            <w:r w:rsidRPr="007C0AD6">
              <w:rPr>
                <w:rStyle w:val="Hyperlink"/>
                <w:b/>
                <w:bCs/>
                <w:noProof/>
              </w:rPr>
              <w:t>Roles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Toc61855346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7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331157E8" w14:textId="569D8181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47" w:history="1">
            <w:r w:rsidRPr="007C0AD6">
              <w:rPr>
                <w:rStyle w:val="Hyperlink"/>
                <w:b/>
                <w:bCs/>
                <w:noProof/>
              </w:rPr>
              <w:t>Teams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Toc61855347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7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3B662291" w14:textId="192C1C87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48" w:history="1">
            <w:r w:rsidRPr="007C0AD6">
              <w:rPr>
                <w:rStyle w:val="Hyperlink"/>
                <w:b/>
                <w:bCs/>
                <w:noProof/>
              </w:rPr>
              <w:t>Check the tool itself</w:t>
            </w:r>
            <w:bookmarkStart w:id="3" w:name="_GoBack"/>
            <w:bookmarkEnd w:id="3"/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Toc61855348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8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5848F2DC" w14:textId="38B388FA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49" w:history="1">
            <w:r w:rsidRPr="007C0AD6">
              <w:rPr>
                <w:rStyle w:val="Hyperlink"/>
                <w:b/>
                <w:bCs/>
                <w:noProof/>
              </w:rPr>
              <w:t>Technical Dept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Toc61855349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9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0199C821" w14:textId="60FC6135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50" w:history="1">
            <w:r w:rsidRPr="007C0AD6">
              <w:rPr>
                <w:rStyle w:val="Hyperlink"/>
                <w:b/>
                <w:bCs/>
                <w:noProof/>
              </w:rPr>
              <w:t>Rules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Toc61855350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10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039F442D" w14:textId="675C3A09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51" w:history="1">
            <w:r w:rsidRPr="007C0AD6">
              <w:rPr>
                <w:rStyle w:val="Hyperlink"/>
                <w:b/>
                <w:bCs/>
                <w:noProof/>
              </w:rPr>
              <w:t>Check Team Team details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Toc61855351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10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10072FF1" w14:textId="7A2FC336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52" w:history="1">
            <w:r w:rsidRPr="007C0AD6">
              <w:rPr>
                <w:rStyle w:val="Hyperlink"/>
                <w:b/>
                <w:bCs/>
                <w:noProof/>
              </w:rPr>
              <w:t>Area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Toc61855352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10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7EC6FB5C" w14:textId="17EAF9AF" w:rsidR="00105B02" w:rsidRPr="007C0AD6" w:rsidRDefault="00105B02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1855353" w:history="1">
            <w:r w:rsidRPr="007C0AD6">
              <w:rPr>
                <w:rStyle w:val="Hyperlink"/>
                <w:b/>
                <w:bCs/>
                <w:noProof/>
              </w:rPr>
              <w:t>Dashboard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Toc61855353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11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32A5EBF2" w14:textId="0F0DCC65" w:rsidR="00105B02" w:rsidRDefault="00105B02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61855354" w:history="1">
            <w:r w:rsidRPr="007C0AD6">
              <w:rPr>
                <w:rStyle w:val="Hyperlink"/>
                <w:b/>
                <w:bCs/>
                <w:noProof/>
              </w:rPr>
              <w:t>Wiki</w:t>
            </w:r>
            <w:r w:rsidRPr="007C0AD6">
              <w:rPr>
                <w:b/>
                <w:bCs/>
                <w:noProof/>
                <w:webHidden/>
                <w:rtl/>
              </w:rPr>
              <w:tab/>
            </w:r>
            <w:r w:rsidRPr="007C0AD6">
              <w:rPr>
                <w:b/>
                <w:bCs/>
                <w:noProof/>
                <w:webHidden/>
                <w:rtl/>
              </w:rPr>
              <w:fldChar w:fldCharType="begin"/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</w:rPr>
              <w:instrText>PAGEREF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7C0AD6">
              <w:rPr>
                <w:b/>
                <w:bCs/>
                <w:noProof/>
                <w:webHidden/>
              </w:rPr>
              <w:instrText>Toc61855354 \h</w:instrText>
            </w:r>
            <w:r w:rsidRPr="007C0AD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7C0AD6">
              <w:rPr>
                <w:b/>
                <w:bCs/>
                <w:noProof/>
                <w:webHidden/>
                <w:rtl/>
              </w:rPr>
            </w:r>
            <w:r w:rsidRPr="007C0AD6">
              <w:rPr>
                <w:b/>
                <w:bCs/>
                <w:noProof/>
                <w:webHidden/>
                <w:rtl/>
              </w:rPr>
              <w:fldChar w:fldCharType="separate"/>
            </w:r>
            <w:r w:rsidRPr="007C0AD6">
              <w:rPr>
                <w:b/>
                <w:bCs/>
                <w:noProof/>
                <w:webHidden/>
                <w:rtl/>
              </w:rPr>
              <w:t>11</w:t>
            </w:r>
            <w:r w:rsidRPr="007C0AD6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4575AA65" w14:textId="5415F30F" w:rsidR="000B27CB" w:rsidRDefault="000B27CB" w:rsidP="003267DE">
          <w:pPr>
            <w:ind w:firstLine="90"/>
          </w:pPr>
          <w:r w:rsidRPr="0045752C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BE76025" w14:textId="2D5CC816" w:rsidR="0051318A" w:rsidRDefault="0051318A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5B74C86F" w14:textId="743DE87B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060CBAA3" w14:textId="59363F15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111EF5BA" w14:textId="26F03FF7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69D2A1FF" w14:textId="4FE7FD77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11F3AE07" w14:textId="37314CC3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795A9F04" w14:textId="14558492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2FCB98A0" w14:textId="1FD31758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0033554D" w14:textId="230C3CFF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278CD9B5" w14:textId="23609448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4B255689" w14:textId="3049696B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0B5DFD00" w14:textId="1CBC8A87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081B1039" w14:textId="6C135774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3D0EF63A" w14:textId="15087A84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0150DE24" w14:textId="45CD83C7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7845430E" w14:textId="2FE57767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1122646A" w14:textId="5A2F1B21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5C309C53" w14:textId="42BC575B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4E70272F" w14:textId="69D47A6D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1769A974" w14:textId="082540FB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183A868C" w14:textId="43338372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2A468881" w14:textId="2E262FE9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0A08C787" w14:textId="564561C0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3EC3E728" w14:textId="3C636F5E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4DB44AA1" w14:textId="2717155D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3B9B5EA3" w14:textId="342245BE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21DA58A0" w14:textId="0A57A347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5F1F8188" w14:textId="2F685A8E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5166C171" w14:textId="6A28794B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2DC230F4" w14:textId="0F93EBE9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38CE08A9" w14:textId="0DA73DFC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6401AF9B" w14:textId="63A8E23F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60FC7954" w14:textId="7F745256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2C87A8F3" w14:textId="621E8AAB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48BA9DD5" w14:textId="2DF723B9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7D223F67" w14:textId="7DF31EF1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72F6FD15" w14:textId="6E2858BF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1CE196EB" w14:textId="528CE5AC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0253D479" w14:textId="0C44BACD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43BF133A" w14:textId="5576B882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46913828" w14:textId="48985AEF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17E550FA" w14:textId="7635AFC4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04A4E4C6" w14:textId="625842A5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6F01A5D4" w14:textId="55569BE9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76A82CE2" w14:textId="75CFF158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456AAE09" w14:textId="48201151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11452267" w14:textId="3636F8E4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75F708F5" w14:textId="6C0B782D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0F0E46BE" w14:textId="5B869BC6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5612E447" w14:textId="4476425A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07DC59E7" w14:textId="77777777" w:rsidR="00E260B9" w:rsidRDefault="00E260B9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6EBD51F2" w14:textId="77777777" w:rsidR="0051318A" w:rsidRDefault="0051318A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6CD7F652" w14:textId="1D054D09" w:rsidR="0051318A" w:rsidRPr="00257A1F" w:rsidRDefault="0051318A" w:rsidP="00257A1F">
      <w:pPr>
        <w:spacing w:after="0" w:line="240" w:lineRule="auto"/>
        <w:rPr>
          <w:sz w:val="6"/>
          <w:szCs w:val="6"/>
          <w:rtl/>
        </w:rPr>
      </w:pPr>
    </w:p>
    <w:p w14:paraId="2EB317E0" w14:textId="77777777" w:rsidR="0051318A" w:rsidRDefault="0051318A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2EAFEDCA" w14:textId="21F34BD4" w:rsidR="0051318A" w:rsidRPr="00F446C8" w:rsidRDefault="0051318A" w:rsidP="00F446C8">
      <w:pPr>
        <w:spacing w:after="0" w:line="240" w:lineRule="auto"/>
        <w:rPr>
          <w:sz w:val="6"/>
          <w:szCs w:val="6"/>
          <w:rtl/>
        </w:rPr>
      </w:pPr>
    </w:p>
    <w:p w14:paraId="315CF25C" w14:textId="5E94F933" w:rsidR="00203226" w:rsidRPr="00CF7590" w:rsidRDefault="00203226" w:rsidP="003E30F1">
      <w:pPr>
        <w:ind w:firstLine="90"/>
        <w:rPr>
          <w:rtl/>
        </w:rPr>
      </w:pPr>
    </w:p>
    <w:p w14:paraId="4D93B205" w14:textId="459933D6" w:rsidR="00203226" w:rsidRDefault="00203226" w:rsidP="008C2D95">
      <w:pPr>
        <w:rPr>
          <w:rtl/>
        </w:rPr>
      </w:pPr>
    </w:p>
    <w:p w14:paraId="286B44E3" w14:textId="21666E3D" w:rsidR="00203226" w:rsidRPr="008C2D95" w:rsidRDefault="003E30F1" w:rsidP="008C2D95">
      <w:pPr>
        <w:spacing w:line="276" w:lineRule="auto"/>
        <w:ind w:firstLine="90"/>
        <w:rPr>
          <w:sz w:val="14"/>
          <w:szCs w:val="16"/>
        </w:rPr>
      </w:pPr>
      <w:bookmarkStart w:id="4" w:name="_Toc34145915"/>
      <w:bookmarkStart w:id="5" w:name="_Toc34146246"/>
      <w:bookmarkStart w:id="6" w:name="_Toc34146472"/>
      <w:bookmarkStart w:id="7" w:name="_Toc34146900"/>
      <w:bookmarkStart w:id="8" w:name="_Toc34147079"/>
      <w:r>
        <w:rPr>
          <w:rFonts w:hint="cs"/>
          <w:noProof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B56742" wp14:editId="21A52105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6581775" cy="952500"/>
                <wp:effectExtent l="0" t="0" r="28575" b="19050"/>
                <wp:wrapNone/>
                <wp:docPr id="41" name="Folded Corn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79C7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1" o:spid="_x0000_s1026" type="#_x0000_t65" style="position:absolute;margin-left:0;margin-top:.9pt;width:518.25pt;height:75pt;z-index:251915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" adj="18000" filled="f" strokecolor="#c00000" strokeweight="2pt">
                <w10:wrap anchorx="page"/>
              </v:shape>
            </w:pict>
          </mc:Fallback>
        </mc:AlternateContent>
      </w:r>
      <w:bookmarkEnd w:id="4"/>
      <w:bookmarkEnd w:id="5"/>
      <w:bookmarkEnd w:id="6"/>
      <w:bookmarkEnd w:id="7"/>
      <w:bookmarkEnd w:id="8"/>
      <w:r w:rsidR="008C2D95" w:rsidRPr="00283F9A">
        <w:rPr>
          <w:rFonts w:cs="Nazanin"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925504" behindDoc="1" locked="0" layoutInCell="1" allowOverlap="1" wp14:anchorId="23E6D0BC" wp14:editId="5C4CA895">
            <wp:simplePos x="0" y="0"/>
            <wp:positionH relativeFrom="margin">
              <wp:posOffset>5671185</wp:posOffset>
            </wp:positionH>
            <wp:positionV relativeFrom="paragraph">
              <wp:posOffset>174625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226">
        <w:rPr>
          <w:rFonts w:hint="cs"/>
          <w:rtl/>
        </w:rPr>
        <w:t xml:space="preserve"> </w:t>
      </w:r>
    </w:p>
    <w:p w14:paraId="2EB4686B" w14:textId="77777777" w:rsidR="00A0744A" w:rsidRPr="00A0744A" w:rsidRDefault="00A0744A" w:rsidP="00525B44">
      <w:pPr>
        <w:pStyle w:val="a0"/>
        <w:rPr>
          <w:rtl/>
        </w:rPr>
      </w:pPr>
      <w:bookmarkStart w:id="9" w:name="_Toc61072148"/>
      <w:bookmarkStart w:id="10" w:name="_Toc61855329"/>
      <w:r w:rsidRPr="00A0744A">
        <w:t>Microsoft Azure DevOps</w:t>
      </w:r>
      <w:r w:rsidRPr="00A0744A">
        <w:rPr>
          <w:rtl/>
        </w:rPr>
        <w:t xml:space="preserve"> </w:t>
      </w:r>
      <w:r w:rsidRPr="00A0744A">
        <w:t>What is</w:t>
      </w:r>
      <w:r w:rsidRPr="00A0744A">
        <w:rPr>
          <w:rtl/>
        </w:rPr>
        <w:t>؟</w:t>
      </w:r>
      <w:bookmarkEnd w:id="9"/>
      <w:bookmarkEnd w:id="10"/>
    </w:p>
    <w:p w14:paraId="61287821" w14:textId="349D30A3" w:rsidR="008C2D95" w:rsidRDefault="008C2D95" w:rsidP="008C2D95">
      <w:pPr>
        <w:spacing w:line="276" w:lineRule="auto"/>
        <w:ind w:firstLine="90"/>
      </w:pPr>
    </w:p>
    <w:p w14:paraId="5A329EE3" w14:textId="15A9B692" w:rsidR="00A0744A" w:rsidRPr="00A0744A" w:rsidRDefault="00A0744A" w:rsidP="00A0744A">
      <w:pPr>
        <w:rPr>
          <w:sz w:val="27"/>
          <w:szCs w:val="27"/>
          <w:rtl/>
        </w:rPr>
      </w:pPr>
      <w:r w:rsidRPr="00A0744A">
        <w:rPr>
          <w:rFonts w:hint="cs"/>
          <w:sz w:val="27"/>
          <w:szCs w:val="27"/>
          <w:rtl/>
        </w:rPr>
        <w:t xml:space="preserve">ترکیبی از افراد، فرآیندها و محصولات است. معمولا در ایران </w:t>
      </w:r>
      <w:proofErr w:type="spellStart"/>
      <w:r w:rsidRPr="00A0744A">
        <w:rPr>
          <w:szCs w:val="24"/>
        </w:rPr>
        <w:t>Peaple</w:t>
      </w:r>
      <w:proofErr w:type="spellEnd"/>
      <w:r w:rsidRPr="00A0744A">
        <w:rPr>
          <w:rFonts w:hint="cs"/>
          <w:szCs w:val="24"/>
          <w:rtl/>
        </w:rPr>
        <w:t xml:space="preserve"> </w:t>
      </w:r>
      <w:r w:rsidRPr="00A0744A">
        <w:rPr>
          <w:rFonts w:hint="cs"/>
          <w:sz w:val="27"/>
          <w:szCs w:val="27"/>
          <w:rtl/>
        </w:rPr>
        <w:t xml:space="preserve">و </w:t>
      </w:r>
      <w:r w:rsidRPr="00A0744A">
        <w:rPr>
          <w:szCs w:val="24"/>
        </w:rPr>
        <w:t>Process</w:t>
      </w:r>
      <w:r w:rsidRPr="00A0744A">
        <w:rPr>
          <w:rFonts w:hint="cs"/>
          <w:szCs w:val="24"/>
          <w:rtl/>
        </w:rPr>
        <w:t xml:space="preserve"> </w:t>
      </w:r>
      <w:r w:rsidR="001B4225">
        <w:rPr>
          <w:rFonts w:hint="cs"/>
          <w:sz w:val="27"/>
          <w:szCs w:val="27"/>
          <w:rtl/>
        </w:rPr>
        <w:t>را در نظر نمی‌</w:t>
      </w:r>
      <w:r w:rsidRPr="00A0744A">
        <w:rPr>
          <w:rFonts w:hint="cs"/>
          <w:sz w:val="27"/>
          <w:szCs w:val="27"/>
          <w:rtl/>
        </w:rPr>
        <w:t xml:space="preserve">گیرند و بر روی یکسری </w:t>
      </w:r>
      <w:r w:rsidRPr="00A0744A">
        <w:rPr>
          <w:sz w:val="27"/>
          <w:szCs w:val="27"/>
        </w:rPr>
        <w:t>Products</w:t>
      </w:r>
      <w:r w:rsidRPr="00A0744A">
        <w:rPr>
          <w:rFonts w:hint="cs"/>
          <w:sz w:val="27"/>
          <w:szCs w:val="27"/>
          <w:rtl/>
        </w:rPr>
        <w:t xml:space="preserve"> مثل </w:t>
      </w:r>
      <w:r w:rsidRPr="00A0744A">
        <w:rPr>
          <w:szCs w:val="24"/>
        </w:rPr>
        <w:t>Azure DevOps</w:t>
      </w:r>
      <w:r w:rsidRPr="00A0744A">
        <w:rPr>
          <w:rFonts w:hint="cs"/>
          <w:szCs w:val="24"/>
          <w:rtl/>
        </w:rPr>
        <w:t xml:space="preserve">، </w:t>
      </w:r>
      <w:proofErr w:type="spellStart"/>
      <w:r w:rsidRPr="00A0744A">
        <w:rPr>
          <w:szCs w:val="24"/>
        </w:rPr>
        <w:t>Atlasian</w:t>
      </w:r>
      <w:proofErr w:type="spellEnd"/>
      <w:r w:rsidRPr="00A0744A">
        <w:rPr>
          <w:rFonts w:hint="cs"/>
          <w:szCs w:val="24"/>
          <w:rtl/>
        </w:rPr>
        <w:t xml:space="preserve">، </w:t>
      </w:r>
      <w:proofErr w:type="spellStart"/>
      <w:r w:rsidRPr="00A0744A">
        <w:rPr>
          <w:szCs w:val="24"/>
        </w:rPr>
        <w:t>Gitlab</w:t>
      </w:r>
      <w:proofErr w:type="spellEnd"/>
      <w:r w:rsidRPr="00A0744A">
        <w:rPr>
          <w:rFonts w:hint="cs"/>
          <w:szCs w:val="24"/>
          <w:rtl/>
        </w:rPr>
        <w:t xml:space="preserve"> </w:t>
      </w:r>
      <w:r w:rsidR="00DB0A5B">
        <w:rPr>
          <w:rFonts w:hint="cs"/>
          <w:sz w:val="27"/>
          <w:szCs w:val="27"/>
          <w:rtl/>
        </w:rPr>
        <w:t>و ... تمرکز می‌</w:t>
      </w:r>
      <w:r w:rsidRPr="00A0744A">
        <w:rPr>
          <w:rFonts w:hint="cs"/>
          <w:sz w:val="27"/>
          <w:szCs w:val="27"/>
          <w:rtl/>
        </w:rPr>
        <w:t xml:space="preserve">کنند در صورتی که اصل کار روی </w:t>
      </w:r>
      <w:r w:rsidRPr="00A0744A">
        <w:rPr>
          <w:szCs w:val="24"/>
        </w:rPr>
        <w:t>Process</w:t>
      </w:r>
      <w:r w:rsidRPr="00A0744A">
        <w:rPr>
          <w:rFonts w:hint="cs"/>
          <w:szCs w:val="24"/>
          <w:rtl/>
        </w:rPr>
        <w:t xml:space="preserve"> </w:t>
      </w:r>
      <w:r>
        <w:rPr>
          <w:rFonts w:hint="cs"/>
          <w:sz w:val="27"/>
          <w:szCs w:val="27"/>
          <w:rtl/>
        </w:rPr>
        <w:t xml:space="preserve">و </w:t>
      </w:r>
      <w:proofErr w:type="spellStart"/>
      <w:r w:rsidRPr="00A0744A">
        <w:rPr>
          <w:szCs w:val="24"/>
        </w:rPr>
        <w:t>Peaple</w:t>
      </w:r>
      <w:proofErr w:type="spellEnd"/>
      <w:r w:rsidRPr="00A0744A">
        <w:rPr>
          <w:rFonts w:hint="cs"/>
          <w:szCs w:val="24"/>
          <w:rtl/>
        </w:rPr>
        <w:t xml:space="preserve"> </w:t>
      </w:r>
      <w:r w:rsidR="001B4225">
        <w:rPr>
          <w:rFonts w:hint="cs"/>
          <w:sz w:val="27"/>
          <w:szCs w:val="27"/>
          <w:rtl/>
        </w:rPr>
        <w:t>است (برنامه‌</w:t>
      </w:r>
      <w:r w:rsidRPr="00A0744A">
        <w:rPr>
          <w:rFonts w:hint="cs"/>
          <w:sz w:val="27"/>
          <w:szCs w:val="27"/>
          <w:rtl/>
        </w:rPr>
        <w:t>ریزی برای محصولات و ...).</w:t>
      </w:r>
    </w:p>
    <w:p w14:paraId="63064F3E" w14:textId="0F8383BC" w:rsidR="00A0744A" w:rsidRPr="00A0744A" w:rsidRDefault="00A0744A" w:rsidP="001B4225">
      <w:pPr>
        <w:rPr>
          <w:sz w:val="27"/>
          <w:szCs w:val="27"/>
          <w:rtl/>
        </w:rPr>
      </w:pPr>
      <w:r w:rsidRPr="00A0744A">
        <w:rPr>
          <w:rFonts w:hint="cs"/>
          <w:sz w:val="27"/>
          <w:szCs w:val="27"/>
          <w:rtl/>
        </w:rPr>
        <w:t xml:space="preserve">برای ایجاد تغییری که اثر آن در سازمان بماند باید تغییر تدریجی ایجاد </w:t>
      </w:r>
      <w:r w:rsidR="001B4225">
        <w:rPr>
          <w:rFonts w:hint="cs"/>
          <w:sz w:val="27"/>
          <w:szCs w:val="27"/>
          <w:rtl/>
        </w:rPr>
        <w:t>نماییم. اگر به عنوان مثال پروژه‌</w:t>
      </w:r>
      <w:r w:rsidRPr="00A0744A">
        <w:rPr>
          <w:rFonts w:hint="cs"/>
          <w:sz w:val="27"/>
          <w:szCs w:val="27"/>
          <w:rtl/>
        </w:rPr>
        <w:t>ای تعریف کردیم که در یک سال</w:t>
      </w:r>
      <w:r w:rsidR="00DB0A5B">
        <w:rPr>
          <w:rFonts w:hint="cs"/>
          <w:sz w:val="27"/>
          <w:szCs w:val="27"/>
          <w:rtl/>
        </w:rPr>
        <w:t>،</w:t>
      </w:r>
      <w:r w:rsidRPr="00A0744A">
        <w:rPr>
          <w:rFonts w:hint="cs"/>
          <w:sz w:val="27"/>
          <w:szCs w:val="27"/>
          <w:rtl/>
        </w:rPr>
        <w:t xml:space="preserve"> کاری را انجام دهیم </w:t>
      </w:r>
      <w:r w:rsidRPr="001B4225">
        <w:rPr>
          <w:rFonts w:hint="cs"/>
          <w:szCs w:val="24"/>
          <w:rtl/>
        </w:rPr>
        <w:t>(</w:t>
      </w:r>
      <w:r w:rsidRPr="001B4225">
        <w:rPr>
          <w:szCs w:val="24"/>
        </w:rPr>
        <w:t>Big Bang</w:t>
      </w:r>
      <w:r w:rsidRPr="001B4225">
        <w:rPr>
          <w:rFonts w:hint="cs"/>
          <w:szCs w:val="24"/>
          <w:rtl/>
        </w:rPr>
        <w:t>)</w:t>
      </w:r>
      <w:r w:rsidR="001B4225">
        <w:rPr>
          <w:rFonts w:hint="cs"/>
          <w:sz w:val="27"/>
          <w:szCs w:val="27"/>
          <w:rtl/>
        </w:rPr>
        <w:t xml:space="preserve"> نتیجه‌ای دریافت نمی‌</w:t>
      </w:r>
      <w:r w:rsidRPr="00A0744A">
        <w:rPr>
          <w:rFonts w:hint="cs"/>
          <w:sz w:val="27"/>
          <w:szCs w:val="27"/>
          <w:rtl/>
        </w:rPr>
        <w:t>کنیم.</w:t>
      </w:r>
    </w:p>
    <w:p w14:paraId="022C40D7" w14:textId="2C23C320" w:rsidR="0066283F" w:rsidRPr="0066283F" w:rsidRDefault="0066283F" w:rsidP="008C2D95">
      <w:pPr>
        <w:ind w:firstLine="720"/>
        <w:rPr>
          <w:sz w:val="10"/>
          <w:szCs w:val="10"/>
          <w:rtl/>
        </w:rPr>
      </w:pPr>
      <w:r w:rsidRPr="0066283F">
        <w:rPr>
          <w:noProof/>
          <w:rtl/>
          <w:lang w:bidi="ar-SA"/>
        </w:rPr>
        <w:drawing>
          <wp:anchor distT="0" distB="0" distL="114300" distR="114300" simplePos="0" relativeHeight="251958272" behindDoc="1" locked="0" layoutInCell="1" allowOverlap="1" wp14:anchorId="3911F90B" wp14:editId="7A27A366">
            <wp:simplePos x="0" y="0"/>
            <wp:positionH relativeFrom="margin">
              <wp:posOffset>5658485</wp:posOffset>
            </wp:positionH>
            <wp:positionV relativeFrom="paragraph">
              <wp:posOffset>261620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83F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3AC692" wp14:editId="62493BF8">
                <wp:simplePos x="0" y="0"/>
                <wp:positionH relativeFrom="page">
                  <wp:align>center</wp:align>
                </wp:positionH>
                <wp:positionV relativeFrom="paragraph">
                  <wp:posOffset>130175</wp:posOffset>
                </wp:positionV>
                <wp:extent cx="6581775" cy="952500"/>
                <wp:effectExtent l="0" t="0" r="28575" b="19050"/>
                <wp:wrapNone/>
                <wp:docPr id="23" name="Folded Co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B7D5" id="Folded Corner 23" o:spid="_x0000_s1026" type="#_x0000_t65" style="position:absolute;margin-left:0;margin-top:10.25pt;width:518.25pt;height:75pt;z-index:2519572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</w:p>
    <w:p w14:paraId="0D5FBF13" w14:textId="65D80AD0" w:rsidR="008C2D95" w:rsidRPr="0066283F" w:rsidRDefault="008C2D95" w:rsidP="008C2D95">
      <w:pPr>
        <w:spacing w:line="276" w:lineRule="auto"/>
        <w:ind w:firstLine="90"/>
        <w:rPr>
          <w:sz w:val="2"/>
          <w:szCs w:val="4"/>
          <w:rtl/>
        </w:rPr>
      </w:pPr>
    </w:p>
    <w:p w14:paraId="57885867" w14:textId="77777777" w:rsidR="001B4225" w:rsidRPr="001B4225" w:rsidRDefault="001B4225" w:rsidP="001B4225">
      <w:pPr>
        <w:pStyle w:val="Heading2"/>
        <w:spacing w:line="276" w:lineRule="auto"/>
        <w:rPr>
          <w:b w:val="0"/>
          <w:bCs w:val="0"/>
          <w:sz w:val="40"/>
          <w:szCs w:val="40"/>
          <w:rtl/>
        </w:rPr>
      </w:pPr>
      <w:bookmarkStart w:id="11" w:name="_Toc61072149"/>
      <w:bookmarkStart w:id="12" w:name="_Toc61855330"/>
      <w:r w:rsidRPr="001B4225">
        <w:rPr>
          <w:sz w:val="40"/>
          <w:szCs w:val="40"/>
        </w:rPr>
        <w:t>Continuous Delivery</w:t>
      </w:r>
      <w:bookmarkEnd w:id="11"/>
      <w:bookmarkEnd w:id="12"/>
    </w:p>
    <w:p w14:paraId="655021FD" w14:textId="77777777" w:rsidR="0066283F" w:rsidRPr="0066283F" w:rsidRDefault="0066283F" w:rsidP="0066283F">
      <w:pPr>
        <w:rPr>
          <w:rtl/>
        </w:rPr>
      </w:pPr>
    </w:p>
    <w:p w14:paraId="04F1BFA7" w14:textId="77777777" w:rsidR="001B4225" w:rsidRDefault="001B4225" w:rsidP="000A5BED">
      <w:pPr>
        <w:spacing w:line="276" w:lineRule="auto"/>
        <w:rPr>
          <w:sz w:val="2"/>
          <w:szCs w:val="2"/>
          <w:rtl/>
        </w:rPr>
      </w:pPr>
    </w:p>
    <w:p w14:paraId="65788212" w14:textId="77777777" w:rsidR="001B4225" w:rsidRDefault="001B4225" w:rsidP="000A5BED">
      <w:pPr>
        <w:spacing w:line="276" w:lineRule="auto"/>
        <w:rPr>
          <w:sz w:val="2"/>
          <w:szCs w:val="2"/>
          <w:rtl/>
        </w:rPr>
      </w:pPr>
    </w:p>
    <w:p w14:paraId="3B991466" w14:textId="77777777" w:rsidR="001B4225" w:rsidRPr="001B4225" w:rsidRDefault="001B4225" w:rsidP="001B4225">
      <w:pPr>
        <w:pStyle w:val="ListParagraph"/>
        <w:numPr>
          <w:ilvl w:val="0"/>
          <w:numId w:val="13"/>
        </w:numPr>
        <w:spacing w:after="160" w:line="276" w:lineRule="auto"/>
        <w:rPr>
          <w:rFonts w:cstheme="majorBidi"/>
          <w:szCs w:val="24"/>
        </w:rPr>
      </w:pPr>
      <w:r w:rsidRPr="001B4225">
        <w:rPr>
          <w:rFonts w:cstheme="majorBidi"/>
          <w:szCs w:val="24"/>
        </w:rPr>
        <w:t>Build &amp; Test</w:t>
      </w:r>
    </w:p>
    <w:p w14:paraId="7AB06923" w14:textId="77777777" w:rsidR="001B4225" w:rsidRPr="001B4225" w:rsidRDefault="001B4225" w:rsidP="001B4225">
      <w:pPr>
        <w:pStyle w:val="ListParagraph"/>
        <w:numPr>
          <w:ilvl w:val="0"/>
          <w:numId w:val="13"/>
        </w:numPr>
        <w:spacing w:after="160" w:line="276" w:lineRule="auto"/>
        <w:rPr>
          <w:rFonts w:cstheme="majorBidi"/>
          <w:szCs w:val="24"/>
        </w:rPr>
      </w:pPr>
      <w:r w:rsidRPr="001B4225">
        <w:rPr>
          <w:rFonts w:cstheme="majorBidi"/>
          <w:szCs w:val="24"/>
        </w:rPr>
        <w:t>Deploy</w:t>
      </w:r>
    </w:p>
    <w:p w14:paraId="5CBE6CFB" w14:textId="77777777" w:rsidR="001B4225" w:rsidRPr="001B4225" w:rsidRDefault="001B4225" w:rsidP="001B4225">
      <w:pPr>
        <w:pStyle w:val="ListParagraph"/>
        <w:numPr>
          <w:ilvl w:val="0"/>
          <w:numId w:val="13"/>
        </w:numPr>
        <w:spacing w:after="160" w:line="276" w:lineRule="auto"/>
        <w:rPr>
          <w:rFonts w:cstheme="majorBidi"/>
          <w:szCs w:val="24"/>
        </w:rPr>
      </w:pPr>
      <w:r w:rsidRPr="001B4225">
        <w:rPr>
          <w:rFonts w:cstheme="majorBidi"/>
          <w:szCs w:val="24"/>
        </w:rPr>
        <w:t>Operate</w:t>
      </w:r>
    </w:p>
    <w:p w14:paraId="1067D066" w14:textId="77777777" w:rsidR="001B4225" w:rsidRPr="001B4225" w:rsidRDefault="001B4225" w:rsidP="001B4225">
      <w:pPr>
        <w:pStyle w:val="ListParagraph"/>
        <w:numPr>
          <w:ilvl w:val="0"/>
          <w:numId w:val="13"/>
        </w:numPr>
        <w:spacing w:after="160" w:line="276" w:lineRule="auto"/>
        <w:rPr>
          <w:rFonts w:cstheme="majorBidi"/>
          <w:szCs w:val="24"/>
        </w:rPr>
      </w:pPr>
      <w:r w:rsidRPr="001B4225">
        <w:rPr>
          <w:rFonts w:cstheme="majorBidi"/>
          <w:szCs w:val="24"/>
        </w:rPr>
        <w:t>Monitor &amp; Learn</w:t>
      </w:r>
    </w:p>
    <w:p w14:paraId="79B28C27" w14:textId="77777777" w:rsidR="001B4225" w:rsidRPr="001B4225" w:rsidRDefault="001B4225" w:rsidP="001B4225">
      <w:pPr>
        <w:pStyle w:val="ListParagraph"/>
        <w:numPr>
          <w:ilvl w:val="0"/>
          <w:numId w:val="13"/>
        </w:numPr>
        <w:spacing w:after="160" w:line="276" w:lineRule="auto"/>
        <w:rPr>
          <w:rFonts w:cstheme="majorBidi"/>
          <w:szCs w:val="24"/>
        </w:rPr>
      </w:pPr>
      <w:r w:rsidRPr="001B4225">
        <w:rPr>
          <w:rFonts w:cstheme="majorBidi"/>
          <w:szCs w:val="24"/>
        </w:rPr>
        <w:t>Plan &amp; Track</w:t>
      </w:r>
    </w:p>
    <w:p w14:paraId="51B7AFB9" w14:textId="77777777" w:rsidR="001B4225" w:rsidRPr="001B4225" w:rsidRDefault="001B4225" w:rsidP="001B4225">
      <w:pPr>
        <w:pStyle w:val="ListParagraph"/>
        <w:numPr>
          <w:ilvl w:val="1"/>
          <w:numId w:val="13"/>
        </w:numPr>
        <w:spacing w:line="276" w:lineRule="auto"/>
        <w:rPr>
          <w:sz w:val="27"/>
          <w:szCs w:val="27"/>
        </w:rPr>
      </w:pPr>
      <w:r w:rsidRPr="001B4225">
        <w:rPr>
          <w:sz w:val="27"/>
          <w:szCs w:val="27"/>
          <w:rtl/>
        </w:rPr>
        <w:t>برنامه ریزی برای محصولات، مثلا بازنشسته کردن یک محصولی که مشتری ندارد و ...</w:t>
      </w:r>
    </w:p>
    <w:p w14:paraId="0EDD3A48" w14:textId="0CAF6FA8" w:rsidR="001B4225" w:rsidRPr="001B4225" w:rsidRDefault="001B4225" w:rsidP="001B4225">
      <w:pPr>
        <w:pStyle w:val="ListParagraph"/>
        <w:numPr>
          <w:ilvl w:val="0"/>
          <w:numId w:val="13"/>
        </w:numPr>
        <w:spacing w:after="160" w:line="276" w:lineRule="auto"/>
        <w:rPr>
          <w:rFonts w:cstheme="majorBidi"/>
          <w:szCs w:val="24"/>
        </w:rPr>
      </w:pPr>
      <w:r w:rsidRPr="001B4225">
        <w:rPr>
          <w:rFonts w:cstheme="majorBidi"/>
          <w:szCs w:val="24"/>
        </w:rPr>
        <w:t>Develop</w:t>
      </w:r>
    </w:p>
    <w:p w14:paraId="1E59709D" w14:textId="49020A59" w:rsidR="00993C7E" w:rsidRDefault="00993C7E" w:rsidP="007C223E">
      <w:pPr>
        <w:rPr>
          <w:sz w:val="10"/>
          <w:szCs w:val="10"/>
          <w:rtl/>
        </w:rPr>
      </w:pPr>
    </w:p>
    <w:p w14:paraId="6E53D5C4" w14:textId="4A013329" w:rsidR="00993C7E" w:rsidRPr="00F024CB" w:rsidRDefault="00993C7E" w:rsidP="007C223E">
      <w:pPr>
        <w:rPr>
          <w:sz w:val="10"/>
          <w:szCs w:val="10"/>
        </w:rPr>
      </w:pPr>
      <w:r w:rsidRPr="00C63340">
        <w:rPr>
          <w:rFonts w:hint="cs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89987C0" wp14:editId="4EF65C79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6543675" cy="952500"/>
                <wp:effectExtent l="0" t="0" r="28575" b="19050"/>
                <wp:wrapNone/>
                <wp:docPr id="25" name="Folded Corn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95250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F4254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5" o:spid="_x0000_s1026" type="#_x0000_t65" style="position:absolute;margin-left:0;margin-top:.6pt;width:515.25pt;height:75pt;z-index:251960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" adj="18000" filled="f" strokecolor="#c00000" strokeweight="2pt">
                <w10:wrap anchorx="page"/>
              </v:shape>
            </w:pict>
          </mc:Fallback>
        </mc:AlternateContent>
      </w:r>
    </w:p>
    <w:p w14:paraId="3E84CF5D" w14:textId="2B149073" w:rsidR="00F024CB" w:rsidRPr="00F024CB" w:rsidRDefault="00993C7E" w:rsidP="00525B44">
      <w:pPr>
        <w:pStyle w:val="a0"/>
        <w:rPr>
          <w:rtl/>
        </w:rPr>
      </w:pPr>
      <w:bookmarkStart w:id="13" w:name="_Toc60780476"/>
      <w:bookmarkStart w:id="14" w:name="_Toc61855331"/>
      <w:r w:rsidRPr="00C63340">
        <w:rPr>
          <w:noProof/>
          <w:sz w:val="27"/>
          <w:szCs w:val="27"/>
          <w:rtl/>
          <w:lang w:val="en-US" w:bidi="ar-SA"/>
        </w:rPr>
        <w:drawing>
          <wp:anchor distT="0" distB="0" distL="114300" distR="114300" simplePos="0" relativeHeight="251961344" behindDoc="1" locked="0" layoutInCell="1" allowOverlap="1" wp14:anchorId="703F0209" wp14:editId="0D727032">
            <wp:simplePos x="0" y="0"/>
            <wp:positionH relativeFrom="margin">
              <wp:posOffset>5641975</wp:posOffset>
            </wp:positionH>
            <wp:positionV relativeFrom="paragraph">
              <wp:posOffset>16510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  <w:r w:rsidR="00F024CB" w:rsidRPr="00F024CB">
        <w:t xml:space="preserve"> </w:t>
      </w:r>
      <w:bookmarkStart w:id="15" w:name="_Toc61072150"/>
      <w:r w:rsidR="00F024CB" w:rsidRPr="00F024CB">
        <w:rPr>
          <w:rStyle w:val="jlqj4b"/>
        </w:rPr>
        <w:t>The technologies we need for DevOps</w:t>
      </w:r>
      <w:bookmarkEnd w:id="14"/>
      <w:bookmarkEnd w:id="15"/>
    </w:p>
    <w:p w14:paraId="5DF6ECA5" w14:textId="7C8968C2" w:rsidR="00F024CB" w:rsidRPr="00F024CB" w:rsidRDefault="00F024CB" w:rsidP="00F024CB"/>
    <w:p w14:paraId="323FF2A0" w14:textId="77777777" w:rsidR="00F024CB" w:rsidRPr="00814534" w:rsidRDefault="00F024CB" w:rsidP="00F024CB">
      <w:pPr>
        <w:pStyle w:val="ListParagraph"/>
        <w:numPr>
          <w:ilvl w:val="0"/>
          <w:numId w:val="14"/>
        </w:numPr>
        <w:spacing w:after="160"/>
        <w:rPr>
          <w:rFonts w:cstheme="majorBidi"/>
          <w:sz w:val="27"/>
          <w:szCs w:val="27"/>
        </w:rPr>
      </w:pPr>
      <w:r w:rsidRPr="00814534">
        <w:rPr>
          <w:rFonts w:cstheme="majorBidi"/>
          <w:sz w:val="27"/>
          <w:szCs w:val="27"/>
        </w:rPr>
        <w:t>Continuous integration (CI)</w:t>
      </w:r>
    </w:p>
    <w:p w14:paraId="5A4BB113" w14:textId="77777777" w:rsidR="00F024CB" w:rsidRPr="00814534" w:rsidRDefault="00F024CB" w:rsidP="00F024CB">
      <w:pPr>
        <w:pStyle w:val="ListParagraph"/>
        <w:numPr>
          <w:ilvl w:val="0"/>
          <w:numId w:val="14"/>
        </w:numPr>
        <w:spacing w:after="160"/>
        <w:rPr>
          <w:rFonts w:cstheme="majorBidi"/>
          <w:sz w:val="27"/>
          <w:szCs w:val="27"/>
        </w:rPr>
      </w:pPr>
      <w:r w:rsidRPr="00814534">
        <w:rPr>
          <w:rFonts w:cstheme="majorBidi"/>
          <w:sz w:val="27"/>
          <w:szCs w:val="27"/>
        </w:rPr>
        <w:t>Continuous Deployment (CD)</w:t>
      </w:r>
    </w:p>
    <w:p w14:paraId="74E473E4" w14:textId="48424D5D" w:rsidR="00C63340" w:rsidRPr="00814534" w:rsidRDefault="00F024CB" w:rsidP="00D41861">
      <w:pPr>
        <w:pStyle w:val="ListParagraph"/>
        <w:numPr>
          <w:ilvl w:val="0"/>
          <w:numId w:val="14"/>
        </w:numPr>
        <w:spacing w:after="160"/>
        <w:rPr>
          <w:rFonts w:cstheme="majorBidi"/>
          <w:sz w:val="27"/>
          <w:szCs w:val="27"/>
          <w:rtl/>
        </w:rPr>
      </w:pPr>
      <w:r w:rsidRPr="00814534">
        <w:rPr>
          <w:rFonts w:cstheme="majorBidi"/>
          <w:sz w:val="27"/>
          <w:szCs w:val="27"/>
        </w:rPr>
        <w:t>Learning &amp; Monitoring</w:t>
      </w:r>
      <w:r w:rsidRPr="00814534">
        <w:rPr>
          <w:rFonts w:cstheme="majorBidi"/>
          <w:sz w:val="27"/>
          <w:szCs w:val="27"/>
          <w:rtl/>
        </w:rPr>
        <w:t xml:space="preserve"> </w:t>
      </w:r>
      <w:r w:rsidRPr="00814534">
        <w:rPr>
          <w:rFonts w:cstheme="majorBidi"/>
          <w:sz w:val="27"/>
          <w:szCs w:val="27"/>
        </w:rPr>
        <w:t>Continuous</w:t>
      </w:r>
    </w:p>
    <w:p w14:paraId="715D6E74" w14:textId="69ACEDD7" w:rsidR="00FF462E" w:rsidRPr="00FF462E" w:rsidRDefault="00FF462E" w:rsidP="0019283F">
      <w:pPr>
        <w:ind w:firstLine="1620"/>
        <w:rPr>
          <w:sz w:val="2"/>
          <w:szCs w:val="4"/>
          <w:rtl/>
        </w:rPr>
      </w:pPr>
    </w:p>
    <w:p w14:paraId="78987282" w14:textId="2A2D33F0" w:rsidR="0066283F" w:rsidRPr="00FF462E" w:rsidRDefault="003E30F1" w:rsidP="0019283F">
      <w:pPr>
        <w:ind w:firstLine="1620"/>
        <w:rPr>
          <w:sz w:val="2"/>
          <w:szCs w:val="4"/>
          <w:rtl/>
        </w:rPr>
      </w:pPr>
      <w:r w:rsidRPr="00DC2FEB">
        <w:rPr>
          <w:rFonts w:hint="cs"/>
          <w:noProof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81D4CE2" wp14:editId="35DF4A19">
                <wp:simplePos x="0" y="0"/>
                <wp:positionH relativeFrom="page">
                  <wp:align>center</wp:align>
                </wp:positionH>
                <wp:positionV relativeFrom="paragraph">
                  <wp:posOffset>-79375</wp:posOffset>
                </wp:positionV>
                <wp:extent cx="6581775" cy="819150"/>
                <wp:effectExtent l="0" t="0" r="28575" b="19050"/>
                <wp:wrapNone/>
                <wp:docPr id="27" name="Folded Corn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68BA" id="Folded Corner 27" o:spid="_x0000_s1026" type="#_x0000_t65" style="position:absolute;margin-left:0;margin-top:-6.25pt;width:518.25pt;height:64.5pt;z-index:2519633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  <w:r w:rsidR="00FF462E" w:rsidRPr="00DC2FEB">
        <w:rPr>
          <w:noProof/>
          <w:rtl/>
          <w:lang w:bidi="ar-SA"/>
        </w:rPr>
        <w:drawing>
          <wp:anchor distT="0" distB="0" distL="114300" distR="114300" simplePos="0" relativeHeight="251964416" behindDoc="1" locked="0" layoutInCell="1" allowOverlap="1" wp14:anchorId="2D0306A6" wp14:editId="1B254F69">
            <wp:simplePos x="0" y="0"/>
            <wp:positionH relativeFrom="margin">
              <wp:posOffset>5648960</wp:posOffset>
            </wp:positionH>
            <wp:positionV relativeFrom="paragraph">
              <wp:posOffset>64770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11949" w14:textId="77777777" w:rsidR="00D41861" w:rsidRPr="0006654D" w:rsidRDefault="00D41861" w:rsidP="00525B44">
      <w:pPr>
        <w:pStyle w:val="a0"/>
        <w:rPr>
          <w:rtl/>
        </w:rPr>
      </w:pPr>
      <w:bookmarkStart w:id="16" w:name="_Toc61072151"/>
      <w:bookmarkStart w:id="17" w:name="_Toc61855332"/>
      <w:r w:rsidRPr="0006654D">
        <w:rPr>
          <w:rStyle w:val="jlqj4b"/>
          <w:rFonts w:asciiTheme="majorBidi" w:hAnsiTheme="majorBidi"/>
        </w:rPr>
        <w:t>The main DevOps modules</w:t>
      </w:r>
      <w:bookmarkEnd w:id="16"/>
      <w:bookmarkEnd w:id="17"/>
    </w:p>
    <w:p w14:paraId="0C5A79EA" w14:textId="6E183E97" w:rsidR="0066283F" w:rsidRPr="00FF462E" w:rsidRDefault="0066283F" w:rsidP="0019283F">
      <w:pPr>
        <w:ind w:firstLine="1620"/>
        <w:rPr>
          <w:sz w:val="16"/>
          <w:szCs w:val="18"/>
          <w:rtl/>
        </w:rPr>
      </w:pPr>
    </w:p>
    <w:p w14:paraId="1CD9FEAE" w14:textId="49D36CFD" w:rsidR="00D41861" w:rsidRPr="00D41861" w:rsidRDefault="00D41861" w:rsidP="00D41861">
      <w:pPr>
        <w:pStyle w:val="ListParagraph"/>
        <w:numPr>
          <w:ilvl w:val="0"/>
          <w:numId w:val="15"/>
        </w:numPr>
        <w:spacing w:after="160"/>
        <w:rPr>
          <w:sz w:val="27"/>
          <w:szCs w:val="27"/>
        </w:rPr>
      </w:pPr>
      <w:r w:rsidRPr="00D41861">
        <w:rPr>
          <w:sz w:val="27"/>
          <w:szCs w:val="27"/>
        </w:rPr>
        <w:t>Azure Board</w:t>
      </w:r>
      <w:r w:rsidRPr="00D41861">
        <w:rPr>
          <w:rFonts w:hint="cs"/>
          <w:sz w:val="27"/>
          <w:szCs w:val="27"/>
          <w:rtl/>
        </w:rPr>
        <w:t xml:space="preserve"> ( انجام مدیریت محصول و </w:t>
      </w:r>
      <w:r w:rsidRPr="00D41861">
        <w:rPr>
          <w:sz w:val="27"/>
          <w:szCs w:val="27"/>
        </w:rPr>
        <w:t>Task</w:t>
      </w:r>
      <w:r w:rsidR="002B7728">
        <w:rPr>
          <w:rFonts w:hint="cs"/>
          <w:sz w:val="27"/>
          <w:szCs w:val="27"/>
          <w:rtl/>
        </w:rPr>
        <w:t>‌ها و تست‌</w:t>
      </w:r>
      <w:r w:rsidRPr="00D41861">
        <w:rPr>
          <w:rFonts w:hint="cs"/>
          <w:sz w:val="27"/>
          <w:szCs w:val="27"/>
          <w:rtl/>
        </w:rPr>
        <w:t xml:space="preserve">های </w:t>
      </w:r>
      <w:proofErr w:type="spellStart"/>
      <w:r w:rsidRPr="00D41861">
        <w:rPr>
          <w:sz w:val="27"/>
          <w:szCs w:val="27"/>
        </w:rPr>
        <w:t>Manuall</w:t>
      </w:r>
      <w:proofErr w:type="spellEnd"/>
      <w:r w:rsidRPr="00D41861">
        <w:rPr>
          <w:rFonts w:hint="cs"/>
          <w:sz w:val="27"/>
          <w:szCs w:val="27"/>
          <w:rtl/>
        </w:rPr>
        <w:t xml:space="preserve"> )</w:t>
      </w:r>
    </w:p>
    <w:p w14:paraId="720C0797" w14:textId="68783484" w:rsidR="00D41861" w:rsidRPr="00D41861" w:rsidRDefault="00D41861" w:rsidP="00D41861">
      <w:pPr>
        <w:pStyle w:val="ListParagraph"/>
        <w:numPr>
          <w:ilvl w:val="0"/>
          <w:numId w:val="15"/>
        </w:numPr>
        <w:spacing w:after="160"/>
        <w:rPr>
          <w:sz w:val="27"/>
          <w:szCs w:val="27"/>
        </w:rPr>
      </w:pPr>
      <w:r w:rsidRPr="00D41861">
        <w:rPr>
          <w:szCs w:val="24"/>
        </w:rPr>
        <w:t>Azure Pipelines</w:t>
      </w:r>
      <w:r w:rsidRPr="00D41861">
        <w:rPr>
          <w:rFonts w:hint="cs"/>
          <w:sz w:val="27"/>
          <w:szCs w:val="27"/>
          <w:rtl/>
        </w:rPr>
        <w:t xml:space="preserve"> (همان بحث </w:t>
      </w:r>
      <w:r w:rsidRPr="00D41861">
        <w:rPr>
          <w:szCs w:val="24"/>
        </w:rPr>
        <w:t>CI/CD</w:t>
      </w:r>
      <w:r w:rsidR="002B7728">
        <w:rPr>
          <w:rFonts w:hint="cs"/>
          <w:sz w:val="27"/>
          <w:szCs w:val="27"/>
          <w:rtl/>
        </w:rPr>
        <w:t xml:space="preserve"> است. یعنی صرفه‌</w:t>
      </w:r>
      <w:r w:rsidRPr="00D41861">
        <w:rPr>
          <w:rFonts w:hint="cs"/>
          <w:sz w:val="27"/>
          <w:szCs w:val="27"/>
          <w:rtl/>
        </w:rPr>
        <w:t xml:space="preserve">جویی در زمان برای </w:t>
      </w:r>
      <w:r w:rsidRPr="00D41861">
        <w:rPr>
          <w:szCs w:val="24"/>
        </w:rPr>
        <w:t>Update</w:t>
      </w:r>
      <w:r w:rsidRPr="00D41861">
        <w:rPr>
          <w:rFonts w:hint="cs"/>
          <w:szCs w:val="24"/>
          <w:rtl/>
        </w:rPr>
        <w:t xml:space="preserve"> </w:t>
      </w:r>
      <w:r w:rsidRPr="00D41861">
        <w:rPr>
          <w:rFonts w:hint="cs"/>
          <w:sz w:val="27"/>
          <w:szCs w:val="27"/>
          <w:rtl/>
        </w:rPr>
        <w:t xml:space="preserve">کردن </w:t>
      </w:r>
      <w:proofErr w:type="spellStart"/>
      <w:r w:rsidRPr="00D41861">
        <w:rPr>
          <w:szCs w:val="24"/>
        </w:rPr>
        <w:t>IoS</w:t>
      </w:r>
      <w:proofErr w:type="spellEnd"/>
      <w:r w:rsidRPr="00D41861">
        <w:rPr>
          <w:rFonts w:hint="cs"/>
          <w:szCs w:val="24"/>
          <w:rtl/>
        </w:rPr>
        <w:t xml:space="preserve"> </w:t>
      </w:r>
      <w:r w:rsidRPr="00D41861">
        <w:rPr>
          <w:rFonts w:hint="cs"/>
          <w:sz w:val="27"/>
          <w:szCs w:val="27"/>
          <w:rtl/>
        </w:rPr>
        <w:t xml:space="preserve">یا </w:t>
      </w:r>
      <w:r w:rsidRPr="00D41861">
        <w:rPr>
          <w:szCs w:val="24"/>
        </w:rPr>
        <w:t>Web Server</w:t>
      </w:r>
      <w:r w:rsidRPr="00D41861">
        <w:rPr>
          <w:rFonts w:hint="cs"/>
          <w:szCs w:val="24"/>
          <w:rtl/>
        </w:rPr>
        <w:t xml:space="preserve"> </w:t>
      </w:r>
      <w:proofErr w:type="gramStart"/>
      <w:r w:rsidRPr="00D41861">
        <w:rPr>
          <w:rFonts w:hint="cs"/>
          <w:sz w:val="27"/>
          <w:szCs w:val="27"/>
          <w:rtl/>
        </w:rPr>
        <w:t>و ..</w:t>
      </w:r>
      <w:proofErr w:type="gramEnd"/>
      <w:r w:rsidRPr="00D41861">
        <w:rPr>
          <w:rFonts w:hint="cs"/>
          <w:sz w:val="27"/>
          <w:szCs w:val="27"/>
          <w:rtl/>
        </w:rPr>
        <w:t>)</w:t>
      </w:r>
    </w:p>
    <w:p w14:paraId="528C1667" w14:textId="2EE310D6" w:rsidR="00D41861" w:rsidRPr="00D41861" w:rsidRDefault="00D41861" w:rsidP="002B7728">
      <w:pPr>
        <w:pStyle w:val="ListParagraph"/>
        <w:numPr>
          <w:ilvl w:val="0"/>
          <w:numId w:val="15"/>
        </w:numPr>
        <w:spacing w:after="160"/>
        <w:rPr>
          <w:sz w:val="27"/>
          <w:szCs w:val="27"/>
        </w:rPr>
      </w:pPr>
      <w:r w:rsidRPr="00D41861">
        <w:rPr>
          <w:sz w:val="27"/>
          <w:szCs w:val="27"/>
        </w:rPr>
        <w:t>Azure Repos</w:t>
      </w:r>
      <w:r w:rsidRPr="00D41861">
        <w:rPr>
          <w:rFonts w:hint="cs"/>
          <w:sz w:val="27"/>
          <w:szCs w:val="27"/>
          <w:rtl/>
        </w:rPr>
        <w:t xml:space="preserve"> </w:t>
      </w:r>
      <w:proofErr w:type="gramStart"/>
      <w:r w:rsidRPr="00D41861">
        <w:rPr>
          <w:rFonts w:hint="cs"/>
          <w:sz w:val="27"/>
          <w:szCs w:val="27"/>
          <w:rtl/>
        </w:rPr>
        <w:t>( با</w:t>
      </w:r>
      <w:proofErr w:type="gramEnd"/>
      <w:r w:rsidRPr="00D41861">
        <w:rPr>
          <w:rFonts w:hint="cs"/>
          <w:sz w:val="27"/>
          <w:szCs w:val="27"/>
          <w:rtl/>
        </w:rPr>
        <w:t xml:space="preserve"> </w:t>
      </w:r>
      <w:r w:rsidRPr="00D41861">
        <w:rPr>
          <w:sz w:val="27"/>
          <w:szCs w:val="27"/>
        </w:rPr>
        <w:t>Azure Boards</w:t>
      </w:r>
      <w:r w:rsidRPr="00D41861">
        <w:rPr>
          <w:rFonts w:hint="cs"/>
          <w:sz w:val="27"/>
          <w:szCs w:val="27"/>
          <w:rtl/>
        </w:rPr>
        <w:t xml:space="preserve">، ارتباط </w:t>
      </w:r>
      <w:r w:rsidR="002B7728">
        <w:rPr>
          <w:rFonts w:hint="cs"/>
          <w:sz w:val="27"/>
          <w:szCs w:val="27"/>
          <w:rtl/>
        </w:rPr>
        <w:t>مستقیمی</w:t>
      </w:r>
      <w:r w:rsidRPr="00D41861">
        <w:rPr>
          <w:rFonts w:hint="cs"/>
          <w:sz w:val="27"/>
          <w:szCs w:val="27"/>
          <w:rtl/>
        </w:rPr>
        <w:t xml:space="preserve"> دار</w:t>
      </w:r>
      <w:r w:rsidR="002B7728">
        <w:rPr>
          <w:rFonts w:hint="cs"/>
          <w:sz w:val="27"/>
          <w:szCs w:val="27"/>
          <w:rtl/>
        </w:rPr>
        <w:t>د. در حقیقت محل نگهداری کدها می‌</w:t>
      </w:r>
      <w:r w:rsidRPr="00D41861">
        <w:rPr>
          <w:rFonts w:hint="cs"/>
          <w:sz w:val="27"/>
          <w:szCs w:val="27"/>
          <w:rtl/>
        </w:rPr>
        <w:t>باشد. )</w:t>
      </w:r>
    </w:p>
    <w:p w14:paraId="634452A5" w14:textId="5E1CF246" w:rsidR="00D41861" w:rsidRPr="00D41861" w:rsidRDefault="00D41861" w:rsidP="00D41861">
      <w:pPr>
        <w:pStyle w:val="ListParagraph"/>
        <w:numPr>
          <w:ilvl w:val="0"/>
          <w:numId w:val="15"/>
        </w:numPr>
        <w:spacing w:after="160"/>
        <w:rPr>
          <w:sz w:val="27"/>
          <w:szCs w:val="27"/>
        </w:rPr>
      </w:pPr>
      <w:r w:rsidRPr="00D41861">
        <w:rPr>
          <w:sz w:val="27"/>
          <w:szCs w:val="27"/>
        </w:rPr>
        <w:t>Azure Test Plans</w:t>
      </w:r>
      <w:r w:rsidR="0032183D">
        <w:rPr>
          <w:rFonts w:hint="cs"/>
          <w:sz w:val="27"/>
          <w:szCs w:val="27"/>
          <w:rtl/>
        </w:rPr>
        <w:t xml:space="preserve"> </w:t>
      </w:r>
      <w:proofErr w:type="gramStart"/>
      <w:r w:rsidR="0032183D">
        <w:rPr>
          <w:rFonts w:hint="cs"/>
          <w:sz w:val="27"/>
          <w:szCs w:val="27"/>
          <w:rtl/>
        </w:rPr>
        <w:t>( در</w:t>
      </w:r>
      <w:proofErr w:type="gramEnd"/>
      <w:r w:rsidR="0032183D">
        <w:rPr>
          <w:rFonts w:hint="cs"/>
          <w:sz w:val="27"/>
          <w:szCs w:val="27"/>
          <w:rtl/>
        </w:rPr>
        <w:t xml:space="preserve"> انجام تست‌</w:t>
      </w:r>
      <w:r w:rsidRPr="00D41861">
        <w:rPr>
          <w:rFonts w:hint="cs"/>
          <w:sz w:val="27"/>
          <w:szCs w:val="27"/>
          <w:rtl/>
        </w:rPr>
        <w:t xml:space="preserve">هایی مثل </w:t>
      </w:r>
      <w:r w:rsidRPr="00D41861">
        <w:rPr>
          <w:sz w:val="27"/>
          <w:szCs w:val="27"/>
        </w:rPr>
        <w:t xml:space="preserve">Test </w:t>
      </w:r>
      <w:proofErr w:type="spellStart"/>
      <w:r w:rsidRPr="00D41861">
        <w:rPr>
          <w:sz w:val="27"/>
          <w:szCs w:val="27"/>
        </w:rPr>
        <w:t>Manuall</w:t>
      </w:r>
      <w:proofErr w:type="spellEnd"/>
      <w:r w:rsidRPr="00D41861">
        <w:rPr>
          <w:rFonts w:hint="cs"/>
          <w:sz w:val="27"/>
          <w:szCs w:val="27"/>
          <w:rtl/>
        </w:rPr>
        <w:t xml:space="preserve">، </w:t>
      </w:r>
      <w:r w:rsidRPr="00D41861">
        <w:rPr>
          <w:sz w:val="27"/>
          <w:szCs w:val="27"/>
        </w:rPr>
        <w:t>Test Automated</w:t>
      </w:r>
      <w:r w:rsidR="0032183D">
        <w:rPr>
          <w:rFonts w:hint="cs"/>
          <w:sz w:val="27"/>
          <w:szCs w:val="27"/>
          <w:rtl/>
        </w:rPr>
        <w:t xml:space="preserve"> و ... به ما کمک می‌</w:t>
      </w:r>
      <w:r w:rsidRPr="00D41861">
        <w:rPr>
          <w:rFonts w:hint="cs"/>
          <w:sz w:val="27"/>
          <w:szCs w:val="27"/>
          <w:rtl/>
        </w:rPr>
        <w:t>کند. )</w:t>
      </w:r>
    </w:p>
    <w:p w14:paraId="4F236CFE" w14:textId="211A9AD9" w:rsidR="00D41861" w:rsidRPr="00D41861" w:rsidRDefault="00D41861" w:rsidP="00D41861">
      <w:pPr>
        <w:pStyle w:val="ListParagraph"/>
        <w:numPr>
          <w:ilvl w:val="0"/>
          <w:numId w:val="15"/>
        </w:numPr>
        <w:spacing w:after="160"/>
        <w:rPr>
          <w:sz w:val="27"/>
          <w:szCs w:val="27"/>
        </w:rPr>
      </w:pPr>
      <w:r w:rsidRPr="00D41861">
        <w:rPr>
          <w:sz w:val="27"/>
          <w:szCs w:val="27"/>
        </w:rPr>
        <w:t>Azure Artifacts</w:t>
      </w:r>
      <w:r w:rsidR="0032183D">
        <w:rPr>
          <w:rFonts w:hint="cs"/>
          <w:sz w:val="27"/>
          <w:szCs w:val="27"/>
          <w:rtl/>
        </w:rPr>
        <w:t xml:space="preserve"> </w:t>
      </w:r>
      <w:proofErr w:type="gramStart"/>
      <w:r w:rsidR="0032183D">
        <w:rPr>
          <w:rFonts w:hint="cs"/>
          <w:sz w:val="27"/>
          <w:szCs w:val="27"/>
          <w:rtl/>
        </w:rPr>
        <w:t>( به</w:t>
      </w:r>
      <w:proofErr w:type="gramEnd"/>
      <w:r w:rsidR="0032183D">
        <w:rPr>
          <w:rFonts w:hint="cs"/>
          <w:sz w:val="27"/>
          <w:szCs w:val="27"/>
          <w:rtl/>
        </w:rPr>
        <w:t xml:space="preserve"> ما کمک می‌</w:t>
      </w:r>
      <w:r w:rsidRPr="00D41861">
        <w:rPr>
          <w:rFonts w:hint="cs"/>
          <w:sz w:val="27"/>
          <w:szCs w:val="27"/>
          <w:rtl/>
        </w:rPr>
        <w:t xml:space="preserve">کند تا </w:t>
      </w:r>
      <w:r w:rsidRPr="00D41861">
        <w:rPr>
          <w:sz w:val="27"/>
          <w:szCs w:val="27"/>
        </w:rPr>
        <w:t>Package</w:t>
      </w:r>
      <w:r w:rsidR="0032183D">
        <w:rPr>
          <w:rFonts w:hint="cs"/>
          <w:sz w:val="27"/>
          <w:szCs w:val="27"/>
          <w:rtl/>
        </w:rPr>
        <w:t>‌هایی که با آن‌</w:t>
      </w:r>
      <w:r w:rsidRPr="00D41861">
        <w:rPr>
          <w:rFonts w:hint="cs"/>
          <w:sz w:val="27"/>
          <w:szCs w:val="27"/>
          <w:rtl/>
        </w:rPr>
        <w:t>ها کار می</w:t>
      </w:r>
      <w:r w:rsidR="0032183D">
        <w:rPr>
          <w:rFonts w:hint="cs"/>
          <w:sz w:val="27"/>
          <w:szCs w:val="27"/>
          <w:rtl/>
        </w:rPr>
        <w:t>‌</w:t>
      </w:r>
      <w:r w:rsidRPr="00D41861">
        <w:rPr>
          <w:rFonts w:hint="cs"/>
          <w:sz w:val="27"/>
          <w:szCs w:val="27"/>
          <w:rtl/>
        </w:rPr>
        <w:t xml:space="preserve">کنیم را </w:t>
      </w:r>
      <w:r w:rsidRPr="00D41861">
        <w:rPr>
          <w:sz w:val="27"/>
          <w:szCs w:val="27"/>
        </w:rPr>
        <w:t>Cash</w:t>
      </w:r>
      <w:r w:rsidRPr="00D41861">
        <w:rPr>
          <w:rFonts w:hint="cs"/>
          <w:sz w:val="27"/>
          <w:szCs w:val="27"/>
          <w:rtl/>
        </w:rPr>
        <w:t xml:space="preserve"> نماییم. )</w:t>
      </w:r>
    </w:p>
    <w:p w14:paraId="0DF1ACD8" w14:textId="77777777" w:rsidR="00E33D05" w:rsidRPr="00FE10CF" w:rsidRDefault="00E33D05" w:rsidP="00FE10CF">
      <w:pPr>
        <w:ind w:firstLine="720"/>
        <w:rPr>
          <w:sz w:val="8"/>
          <w:szCs w:val="8"/>
          <w:rtl/>
        </w:rPr>
      </w:pPr>
    </w:p>
    <w:p w14:paraId="1FE2D795" w14:textId="6287D9EF" w:rsidR="0066283F" w:rsidRPr="00100FC0" w:rsidRDefault="00100FC0" w:rsidP="00E55F9A">
      <w:pPr>
        <w:ind w:firstLine="1620"/>
        <w:rPr>
          <w:sz w:val="8"/>
          <w:szCs w:val="8"/>
          <w:rtl/>
        </w:rPr>
      </w:pPr>
      <w:r w:rsidRPr="00100FC0">
        <w:rPr>
          <w:noProof/>
          <w:sz w:val="27"/>
          <w:szCs w:val="27"/>
          <w:rtl/>
          <w:lang w:bidi="ar-SA"/>
        </w:rPr>
        <w:drawing>
          <wp:anchor distT="0" distB="0" distL="114300" distR="114300" simplePos="0" relativeHeight="251967488" behindDoc="1" locked="0" layoutInCell="1" allowOverlap="1" wp14:anchorId="07D980EA" wp14:editId="1D0A5038">
            <wp:simplePos x="0" y="0"/>
            <wp:positionH relativeFrom="margin">
              <wp:posOffset>5639435</wp:posOffset>
            </wp:positionH>
            <wp:positionV relativeFrom="paragraph">
              <wp:posOffset>118745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FC0">
        <w:rPr>
          <w:rFonts w:hint="cs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A390DB3" wp14:editId="5CC19E2A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6581775" cy="819150"/>
                <wp:effectExtent l="0" t="0" r="28575" b="19050"/>
                <wp:wrapNone/>
                <wp:docPr id="33" name="Folded Corn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F8C7" id="Folded Corner 33" o:spid="_x0000_s1026" type="#_x0000_t65" style="position:absolute;margin-left:0;margin-top:.75pt;width:518.25pt;height:64.5pt;z-index:2519664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</w:p>
    <w:p w14:paraId="6FE07DAE" w14:textId="77777777" w:rsidR="0032183D" w:rsidRPr="0032183D" w:rsidRDefault="0032183D" w:rsidP="00525B44">
      <w:pPr>
        <w:pStyle w:val="a0"/>
        <w:rPr>
          <w:rtl/>
        </w:rPr>
      </w:pPr>
      <w:bookmarkStart w:id="18" w:name="_Toc61072152"/>
      <w:bookmarkStart w:id="19" w:name="_Toc61855333"/>
      <w:r w:rsidRPr="0032183D">
        <w:rPr>
          <w:rStyle w:val="jlqj4b"/>
        </w:rPr>
        <w:t>How does Azure DevOps interact with other tools?</w:t>
      </w:r>
      <w:bookmarkEnd w:id="18"/>
      <w:bookmarkEnd w:id="19"/>
    </w:p>
    <w:p w14:paraId="05275A46" w14:textId="0126452D" w:rsidR="00100FC0" w:rsidRPr="00100FC0" w:rsidRDefault="00100FC0" w:rsidP="00100FC0">
      <w:pPr>
        <w:rPr>
          <w:sz w:val="12"/>
          <w:szCs w:val="14"/>
          <w:rtl/>
        </w:rPr>
      </w:pPr>
    </w:p>
    <w:bookmarkEnd w:id="2"/>
    <w:bookmarkEnd w:id="1"/>
    <w:p w14:paraId="6EDF3C80" w14:textId="67D20545" w:rsidR="00523AD7" w:rsidRPr="00523AD7" w:rsidRDefault="0032183D" w:rsidP="003E30F1">
      <w:pPr>
        <w:rPr>
          <w:sz w:val="27"/>
          <w:szCs w:val="27"/>
          <w:rtl/>
        </w:rPr>
      </w:pPr>
      <w:r w:rsidRPr="0032183D">
        <w:rPr>
          <w:rFonts w:hint="cs"/>
          <w:sz w:val="27"/>
          <w:szCs w:val="27"/>
          <w:rtl/>
        </w:rPr>
        <w:t xml:space="preserve">ابزارهایی مثل </w:t>
      </w:r>
      <w:r w:rsidRPr="0032183D">
        <w:rPr>
          <w:szCs w:val="24"/>
        </w:rPr>
        <w:t>Azure DevOps</w:t>
      </w:r>
      <w:r>
        <w:rPr>
          <w:rFonts w:hint="cs"/>
          <w:sz w:val="27"/>
          <w:szCs w:val="27"/>
          <w:rtl/>
        </w:rPr>
        <w:t xml:space="preserve"> وظیفه آن‌ها ایجاد خط تولید نرم‌</w:t>
      </w:r>
      <w:r w:rsidRPr="0032183D">
        <w:rPr>
          <w:rFonts w:hint="cs"/>
          <w:sz w:val="27"/>
          <w:szCs w:val="27"/>
          <w:rtl/>
        </w:rPr>
        <w:t>افزار برای سازمان</w:t>
      </w:r>
      <w:r>
        <w:rPr>
          <w:rFonts w:hint="cs"/>
          <w:sz w:val="27"/>
          <w:szCs w:val="27"/>
          <w:rtl/>
        </w:rPr>
        <w:t xml:space="preserve"> است. در حقیقت این ابزار سعی می‌کند با سایر نرم‌افزارها و زبان‌های برنامه‌</w:t>
      </w:r>
      <w:r w:rsidRPr="0032183D">
        <w:rPr>
          <w:rFonts w:hint="cs"/>
          <w:sz w:val="27"/>
          <w:szCs w:val="27"/>
          <w:rtl/>
        </w:rPr>
        <w:t xml:space="preserve">نویسی دیگر از قبیل </w:t>
      </w:r>
      <w:r w:rsidRPr="0032183D">
        <w:rPr>
          <w:szCs w:val="24"/>
        </w:rPr>
        <w:t>C#</w:t>
      </w:r>
      <w:r w:rsidRPr="0032183D">
        <w:rPr>
          <w:rFonts w:hint="cs"/>
          <w:sz w:val="27"/>
          <w:szCs w:val="27"/>
          <w:rtl/>
        </w:rPr>
        <w:t xml:space="preserve"> و </w:t>
      </w:r>
      <w:r w:rsidRPr="0032183D">
        <w:rPr>
          <w:szCs w:val="24"/>
        </w:rPr>
        <w:t>VB.NET</w:t>
      </w:r>
      <w:r w:rsidRPr="0032183D">
        <w:rPr>
          <w:rFonts w:hint="cs"/>
          <w:sz w:val="27"/>
          <w:szCs w:val="27"/>
          <w:rtl/>
        </w:rPr>
        <w:t xml:space="preserve"> تعامل برقرار نماید.</w:t>
      </w:r>
    </w:p>
    <w:bookmarkStart w:id="20" w:name="_Toc60780479"/>
    <w:p w14:paraId="274A8244" w14:textId="0BB52AD1" w:rsidR="00E073CC" w:rsidRPr="001512CB" w:rsidRDefault="001512CB" w:rsidP="0032183D">
      <w:pPr>
        <w:rPr>
          <w:sz w:val="2"/>
          <w:szCs w:val="2"/>
          <w:rtl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729D6D1" wp14:editId="7C131BB9">
                <wp:simplePos x="0" y="0"/>
                <wp:positionH relativeFrom="page">
                  <wp:align>center</wp:align>
                </wp:positionH>
                <wp:positionV relativeFrom="paragraph">
                  <wp:posOffset>109855</wp:posOffset>
                </wp:positionV>
                <wp:extent cx="6581775" cy="819150"/>
                <wp:effectExtent l="0" t="0" r="28575" b="19050"/>
                <wp:wrapNone/>
                <wp:docPr id="36" name="Folded Corn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8919" id="Folded Corner 36" o:spid="_x0000_s1026" type="#_x0000_t65" style="position:absolute;margin-left:0;margin-top:8.65pt;width:518.25pt;height:64.5pt;z-index:251969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" adj="18000" filled="f" strokecolor="#c00000" strokeweight="2pt">
                <w10:wrap anchorx="page"/>
              </v:shape>
            </w:pict>
          </mc:Fallback>
        </mc:AlternateContent>
      </w:r>
      <w:bookmarkEnd w:id="20"/>
    </w:p>
    <w:p w14:paraId="1E7541FF" w14:textId="7F0E7DE9" w:rsidR="006A1996" w:rsidRPr="0045752C" w:rsidRDefault="006A1996" w:rsidP="00F11232">
      <w:pPr>
        <w:rPr>
          <w:rFonts w:asciiTheme="majorBidi" w:hAnsiTheme="majorBidi"/>
          <w:sz w:val="2"/>
          <w:szCs w:val="2"/>
          <w:rtl/>
        </w:rPr>
      </w:pPr>
    </w:p>
    <w:p w14:paraId="0FC48ECA" w14:textId="7C65A08C" w:rsidR="00EF5B4E" w:rsidRDefault="001512CB" w:rsidP="00525B44">
      <w:pPr>
        <w:pStyle w:val="a0"/>
        <w:rPr>
          <w:rtl/>
        </w:rPr>
      </w:pPr>
      <w:bookmarkStart w:id="21" w:name="_Toc61072153"/>
      <w:bookmarkStart w:id="22" w:name="_Toc61855334"/>
      <w:r w:rsidRPr="006A1996">
        <w:rPr>
          <w:rStyle w:val="Char0"/>
          <w:b/>
          <w:bCs/>
          <w:noProof/>
          <w:rtl/>
          <w:lang w:val="en-US" w:bidi="ar-SA"/>
        </w:rPr>
        <w:drawing>
          <wp:anchor distT="0" distB="0" distL="114300" distR="114300" simplePos="0" relativeHeight="251970560" behindDoc="1" locked="0" layoutInCell="1" allowOverlap="1" wp14:anchorId="64410374" wp14:editId="6E380E2A">
            <wp:simplePos x="0" y="0"/>
            <wp:positionH relativeFrom="margin">
              <wp:posOffset>5680075</wp:posOffset>
            </wp:positionH>
            <wp:positionV relativeFrom="paragraph">
              <wp:posOffset>92710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3CC" w:rsidRPr="00E073CC">
        <w:t xml:space="preserve"> </w:t>
      </w:r>
      <w:r w:rsidR="00E073CC" w:rsidRPr="00E03EE7">
        <w:t>Azure Boards</w:t>
      </w:r>
      <w:bookmarkEnd w:id="21"/>
      <w:bookmarkEnd w:id="22"/>
    </w:p>
    <w:p w14:paraId="0CA15491" w14:textId="77777777" w:rsidR="001512CB" w:rsidRPr="001512CB" w:rsidRDefault="001512CB" w:rsidP="001512CB">
      <w:pPr>
        <w:rPr>
          <w:sz w:val="12"/>
          <w:szCs w:val="14"/>
          <w:rtl/>
          <w:lang w:val="en"/>
        </w:rPr>
      </w:pPr>
    </w:p>
    <w:p w14:paraId="4DD7B233" w14:textId="77777777" w:rsidR="00993C7E" w:rsidRPr="00993C7E" w:rsidRDefault="00993C7E" w:rsidP="00EF5B4E">
      <w:pPr>
        <w:rPr>
          <w:sz w:val="10"/>
          <w:szCs w:val="10"/>
          <w:rtl/>
        </w:rPr>
      </w:pPr>
    </w:p>
    <w:p w14:paraId="297E77D9" w14:textId="30126C76" w:rsidR="00EF5B4E" w:rsidRPr="00EF5B4E" w:rsidRDefault="00EF5B4E" w:rsidP="00EF5B4E">
      <w:pPr>
        <w:rPr>
          <w:sz w:val="27"/>
          <w:szCs w:val="27"/>
          <w:rtl/>
        </w:rPr>
      </w:pPr>
      <w:r w:rsidRPr="00EF5B4E">
        <w:rPr>
          <w:rFonts w:hint="cs"/>
          <w:sz w:val="27"/>
          <w:szCs w:val="27"/>
          <w:rtl/>
        </w:rPr>
        <w:t xml:space="preserve">به </w:t>
      </w:r>
      <w:r w:rsidRPr="00EF5B4E">
        <w:rPr>
          <w:szCs w:val="24"/>
        </w:rPr>
        <w:t>Scrum</w:t>
      </w:r>
      <w:r w:rsidRPr="00EF5B4E">
        <w:rPr>
          <w:rFonts w:hint="cs"/>
          <w:szCs w:val="24"/>
          <w:rtl/>
        </w:rPr>
        <w:t xml:space="preserve"> </w:t>
      </w:r>
      <w:r w:rsidRPr="00EF5B4E">
        <w:rPr>
          <w:rFonts w:hint="cs"/>
          <w:sz w:val="27"/>
          <w:szCs w:val="27"/>
          <w:rtl/>
        </w:rPr>
        <w:t xml:space="preserve">و </w:t>
      </w:r>
      <w:r w:rsidRPr="00EF5B4E">
        <w:rPr>
          <w:szCs w:val="24"/>
        </w:rPr>
        <w:t>Process</w:t>
      </w:r>
      <w:r>
        <w:rPr>
          <w:rFonts w:hint="cs"/>
          <w:szCs w:val="24"/>
          <w:rtl/>
        </w:rPr>
        <w:t>‌</w:t>
      </w:r>
      <w:r w:rsidRPr="00EF5B4E">
        <w:rPr>
          <w:rFonts w:hint="cs"/>
          <w:sz w:val="27"/>
          <w:szCs w:val="27"/>
          <w:rtl/>
        </w:rPr>
        <w:t xml:space="preserve">ها و فرایندها اشاره دارد. در ابزار </w:t>
      </w:r>
      <w:r>
        <w:rPr>
          <w:rFonts w:hint="cs"/>
          <w:sz w:val="27"/>
          <w:szCs w:val="27"/>
          <w:rtl/>
        </w:rPr>
        <w:t>چه فرآیندهای مختلفی داریم که می‌</w:t>
      </w:r>
      <w:r w:rsidRPr="00EF5B4E">
        <w:rPr>
          <w:rFonts w:hint="cs"/>
          <w:sz w:val="27"/>
          <w:szCs w:val="27"/>
          <w:rtl/>
        </w:rPr>
        <w:t xml:space="preserve">تواند </w:t>
      </w:r>
      <w:proofErr w:type="spellStart"/>
      <w:r w:rsidRPr="00EF5B4E">
        <w:rPr>
          <w:szCs w:val="24"/>
        </w:rPr>
        <w:t>Workflowz</w:t>
      </w:r>
      <w:proofErr w:type="spellEnd"/>
      <w:r w:rsidRPr="00EF5B4E">
        <w:rPr>
          <w:rFonts w:hint="cs"/>
          <w:sz w:val="27"/>
          <w:szCs w:val="27"/>
          <w:rtl/>
        </w:rPr>
        <w:t xml:space="preserve">های مختلف را </w:t>
      </w:r>
      <w:r w:rsidRPr="00EF5B4E">
        <w:rPr>
          <w:szCs w:val="24"/>
        </w:rPr>
        <w:t>Support</w:t>
      </w:r>
      <w:r w:rsidRPr="00EF5B4E">
        <w:rPr>
          <w:rFonts w:hint="cs"/>
          <w:szCs w:val="24"/>
          <w:rtl/>
        </w:rPr>
        <w:t xml:space="preserve"> </w:t>
      </w:r>
      <w:r>
        <w:rPr>
          <w:rFonts w:hint="cs"/>
          <w:sz w:val="27"/>
          <w:szCs w:val="27"/>
          <w:rtl/>
        </w:rPr>
        <w:t>کند. چگونه تیم‌</w:t>
      </w:r>
      <w:r w:rsidRPr="00EF5B4E">
        <w:rPr>
          <w:rFonts w:hint="cs"/>
          <w:sz w:val="27"/>
          <w:szCs w:val="27"/>
          <w:rtl/>
        </w:rPr>
        <w:t xml:space="preserve">های مختلف </w:t>
      </w:r>
      <w:r w:rsidRPr="00EF5B4E">
        <w:rPr>
          <w:rFonts w:hint="cs"/>
          <w:szCs w:val="24"/>
          <w:rtl/>
        </w:rPr>
        <w:t>(</w:t>
      </w:r>
      <w:r w:rsidRPr="00EF5B4E">
        <w:rPr>
          <w:szCs w:val="24"/>
        </w:rPr>
        <w:t>UI</w:t>
      </w:r>
      <w:r w:rsidRPr="00EF5B4E">
        <w:rPr>
          <w:rFonts w:hint="cs"/>
          <w:szCs w:val="24"/>
          <w:rtl/>
        </w:rPr>
        <w:t xml:space="preserve">، </w:t>
      </w:r>
      <w:r w:rsidRPr="00EF5B4E">
        <w:rPr>
          <w:szCs w:val="24"/>
        </w:rPr>
        <w:t>UX</w:t>
      </w:r>
      <w:r w:rsidRPr="00EF5B4E">
        <w:rPr>
          <w:rFonts w:hint="cs"/>
          <w:szCs w:val="24"/>
          <w:rtl/>
        </w:rPr>
        <w:t xml:space="preserve">، </w:t>
      </w:r>
      <w:r w:rsidRPr="00EF5B4E">
        <w:rPr>
          <w:szCs w:val="24"/>
        </w:rPr>
        <w:t>Front</w:t>
      </w:r>
      <w:r w:rsidRPr="00EF5B4E">
        <w:rPr>
          <w:rFonts w:hint="cs"/>
          <w:szCs w:val="24"/>
          <w:rtl/>
        </w:rPr>
        <w:t xml:space="preserve"> و ...)</w:t>
      </w:r>
      <w:r w:rsidRPr="00EF5B4E">
        <w:rPr>
          <w:rFonts w:hint="cs"/>
          <w:sz w:val="27"/>
          <w:szCs w:val="27"/>
          <w:rtl/>
        </w:rPr>
        <w:t xml:space="preserve"> را بر روی کارهای مختلف سازمان در تعامل با یکدیگر قرار دهیم.</w:t>
      </w:r>
    </w:p>
    <w:p w14:paraId="25011A6B" w14:textId="77777777" w:rsidR="00FA1607" w:rsidRPr="00453DDB" w:rsidRDefault="00FA1607" w:rsidP="006F7FB7">
      <w:pPr>
        <w:ind w:firstLine="90"/>
        <w:rPr>
          <w:sz w:val="2"/>
          <w:szCs w:val="2"/>
          <w:rtl/>
        </w:rPr>
      </w:pPr>
    </w:p>
    <w:p w14:paraId="3576A567" w14:textId="045B9E74" w:rsidR="00FA1607" w:rsidRPr="00453DDB" w:rsidRDefault="00FA1607" w:rsidP="00F11232">
      <w:pPr>
        <w:rPr>
          <w:rFonts w:asciiTheme="majorBidi" w:hAnsiTheme="majorBidi"/>
          <w:sz w:val="10"/>
          <w:szCs w:val="10"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w:drawing>
          <wp:anchor distT="0" distB="0" distL="114300" distR="114300" simplePos="0" relativeHeight="251974656" behindDoc="1" locked="0" layoutInCell="1" allowOverlap="1" wp14:anchorId="25D5057B" wp14:editId="46389721">
            <wp:simplePos x="0" y="0"/>
            <wp:positionH relativeFrom="margin">
              <wp:posOffset>5698490</wp:posOffset>
            </wp:positionH>
            <wp:positionV relativeFrom="paragraph">
              <wp:posOffset>133350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996">
        <w:rPr>
          <w:rStyle w:val="Char0"/>
          <w:b w:val="0"/>
          <w:bCs w:val="0"/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DBEF3D8" wp14:editId="019D9EA2">
                <wp:simplePos x="0" y="0"/>
                <wp:positionH relativeFrom="page">
                  <wp:posOffset>561975</wp:posOffset>
                </wp:positionH>
                <wp:positionV relativeFrom="paragraph">
                  <wp:posOffset>-635</wp:posOffset>
                </wp:positionV>
                <wp:extent cx="6581775" cy="819150"/>
                <wp:effectExtent l="0" t="0" r="28575" b="19050"/>
                <wp:wrapNone/>
                <wp:docPr id="38" name="Folded Corn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ED8C" id="Folded Corner 38" o:spid="_x0000_s1026" type="#_x0000_t65" style="position:absolute;margin-left:44.25pt;margin-top:-.05pt;width:518.25pt;height:64.5pt;z-index: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</w:p>
    <w:p w14:paraId="328020D8" w14:textId="77777777" w:rsidR="001512CB" w:rsidRPr="001512CB" w:rsidRDefault="001512CB" w:rsidP="00525B44">
      <w:pPr>
        <w:pStyle w:val="a0"/>
        <w:rPr>
          <w:rtl/>
        </w:rPr>
      </w:pPr>
      <w:bookmarkStart w:id="23" w:name="_Toc61072154"/>
      <w:bookmarkStart w:id="24" w:name="_Toc61855335"/>
      <w:r w:rsidRPr="001512CB">
        <w:t>Azure Repos</w:t>
      </w:r>
      <w:bookmarkEnd w:id="23"/>
      <w:bookmarkEnd w:id="24"/>
      <w:r w:rsidRPr="001512CB">
        <w:rPr>
          <w:rtl/>
        </w:rPr>
        <w:t xml:space="preserve"> </w:t>
      </w:r>
    </w:p>
    <w:p w14:paraId="290057CC" w14:textId="545BD803" w:rsidR="001716A5" w:rsidRPr="001716A5" w:rsidRDefault="001716A5" w:rsidP="001716A5">
      <w:pPr>
        <w:rPr>
          <w:sz w:val="14"/>
          <w:szCs w:val="16"/>
          <w:rtl/>
        </w:rPr>
      </w:pPr>
    </w:p>
    <w:p w14:paraId="4FBE0860" w14:textId="77777777" w:rsidR="001512CB" w:rsidRPr="001512CB" w:rsidRDefault="001512CB" w:rsidP="001512CB">
      <w:pPr>
        <w:rPr>
          <w:sz w:val="27"/>
          <w:szCs w:val="27"/>
          <w:rtl/>
        </w:rPr>
      </w:pPr>
      <w:r w:rsidRPr="001512CB">
        <w:rPr>
          <w:rFonts w:hint="cs"/>
          <w:sz w:val="27"/>
          <w:szCs w:val="27"/>
          <w:rtl/>
        </w:rPr>
        <w:t xml:space="preserve">در حقیقت نشان دهنده نحوه استفاده درست از این ابزار است تا قسمت های دیگر دچار مشکل نشوند. اگر </w:t>
      </w:r>
      <w:r w:rsidRPr="001512CB">
        <w:rPr>
          <w:szCs w:val="24"/>
        </w:rPr>
        <w:t>Azure Repos</w:t>
      </w:r>
      <w:r w:rsidRPr="001512CB">
        <w:rPr>
          <w:rFonts w:hint="cs"/>
          <w:szCs w:val="24"/>
          <w:rtl/>
        </w:rPr>
        <w:t xml:space="preserve"> </w:t>
      </w:r>
      <w:r w:rsidRPr="001512CB">
        <w:rPr>
          <w:rFonts w:hint="cs"/>
          <w:sz w:val="27"/>
          <w:szCs w:val="27"/>
          <w:rtl/>
        </w:rPr>
        <w:t xml:space="preserve">را درست تنظیم نشود در آینده در پیاده سازی </w:t>
      </w:r>
      <w:r w:rsidRPr="001512CB">
        <w:rPr>
          <w:szCs w:val="24"/>
        </w:rPr>
        <w:t>CI/CD</w:t>
      </w:r>
      <w:r w:rsidRPr="001512CB">
        <w:rPr>
          <w:rFonts w:hint="cs"/>
          <w:sz w:val="27"/>
          <w:szCs w:val="27"/>
          <w:rtl/>
        </w:rPr>
        <w:t xml:space="preserve"> دچار مشکل خواهیم شد.</w:t>
      </w:r>
    </w:p>
    <w:p w14:paraId="3B571B91" w14:textId="77D555A9" w:rsidR="00FB51E1" w:rsidRPr="00453DDB" w:rsidRDefault="00FB51E1" w:rsidP="00FA1607">
      <w:pPr>
        <w:ind w:firstLine="720"/>
        <w:rPr>
          <w:rFonts w:asciiTheme="majorBidi" w:hAnsiTheme="majorBidi"/>
          <w:sz w:val="16"/>
          <w:szCs w:val="16"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w:lastRenderedPageBreak/>
        <w:drawing>
          <wp:anchor distT="0" distB="0" distL="114300" distR="114300" simplePos="0" relativeHeight="251978752" behindDoc="1" locked="0" layoutInCell="1" allowOverlap="1" wp14:anchorId="6199DF55" wp14:editId="01BC4CBC">
            <wp:simplePos x="0" y="0"/>
            <wp:positionH relativeFrom="margin">
              <wp:posOffset>5629275</wp:posOffset>
            </wp:positionH>
            <wp:positionV relativeFrom="paragraph">
              <wp:posOffset>172085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996">
        <w:rPr>
          <w:rStyle w:val="Char0"/>
          <w:b w:val="0"/>
          <w:bCs w:val="0"/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B94BA00" wp14:editId="0F6171DB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6581775" cy="819150"/>
                <wp:effectExtent l="0" t="0" r="28575" b="19050"/>
                <wp:wrapNone/>
                <wp:docPr id="43" name="Folded Corn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FD32" id="Folded Corner 43" o:spid="_x0000_s1026" type="#_x0000_t65" style="position:absolute;margin-left:0;margin-top:5.3pt;width:518.25pt;height:64.5pt;z-index:251976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</w:p>
    <w:p w14:paraId="520A5B9E" w14:textId="77777777" w:rsidR="00453DDB" w:rsidRDefault="00453DDB" w:rsidP="00525B44">
      <w:pPr>
        <w:pStyle w:val="a0"/>
        <w:rPr>
          <w:rtl/>
        </w:rPr>
      </w:pPr>
      <w:bookmarkStart w:id="25" w:name="_Toc61072155"/>
      <w:bookmarkStart w:id="26" w:name="_Toc61855336"/>
      <w:r w:rsidRPr="00E03EE7">
        <w:t>Azure Pipelines</w:t>
      </w:r>
      <w:bookmarkEnd w:id="25"/>
      <w:bookmarkEnd w:id="26"/>
    </w:p>
    <w:p w14:paraId="16A47859" w14:textId="4C676779" w:rsidR="006A1996" w:rsidRPr="0013168C" w:rsidRDefault="00FB51E1" w:rsidP="00FB51E1">
      <w:pPr>
        <w:tabs>
          <w:tab w:val="left" w:pos="1545"/>
        </w:tabs>
        <w:rPr>
          <w:rFonts w:asciiTheme="majorBidi" w:hAnsiTheme="majorBidi"/>
          <w:sz w:val="14"/>
          <w:szCs w:val="14"/>
          <w:rtl/>
        </w:rPr>
      </w:pPr>
      <w:r w:rsidRPr="0013168C">
        <w:rPr>
          <w:rFonts w:asciiTheme="majorBidi" w:hAnsiTheme="majorBidi"/>
          <w:sz w:val="14"/>
          <w:szCs w:val="14"/>
          <w:rtl/>
        </w:rPr>
        <w:tab/>
      </w:r>
    </w:p>
    <w:p w14:paraId="288737C5" w14:textId="4C4D3EE3" w:rsidR="00453DDB" w:rsidRPr="00453DDB" w:rsidRDefault="00453DDB" w:rsidP="00453DDB">
      <w:pPr>
        <w:rPr>
          <w:sz w:val="27"/>
          <w:szCs w:val="27"/>
          <w:rtl/>
        </w:rPr>
      </w:pPr>
      <w:r>
        <w:rPr>
          <w:rFonts w:hint="cs"/>
          <w:sz w:val="27"/>
          <w:szCs w:val="27"/>
          <w:rtl/>
        </w:rPr>
        <w:t>در حقیقت به این معنا می‌باشد که در حیطه‌ای که تکنولوژی اجازه می‌دهد می‌</w:t>
      </w:r>
      <w:r w:rsidRPr="00453DDB">
        <w:rPr>
          <w:rFonts w:hint="cs"/>
          <w:sz w:val="27"/>
          <w:szCs w:val="27"/>
          <w:rtl/>
        </w:rPr>
        <w:t xml:space="preserve">توانیم کدهای </w:t>
      </w:r>
      <w:r w:rsidRPr="00453DDB">
        <w:rPr>
          <w:szCs w:val="24"/>
        </w:rPr>
        <w:t>Power Shell</w:t>
      </w:r>
      <w:r w:rsidRPr="00453DDB">
        <w:rPr>
          <w:rFonts w:hint="cs"/>
          <w:szCs w:val="24"/>
          <w:rtl/>
        </w:rPr>
        <w:t xml:space="preserve">، </w:t>
      </w:r>
      <w:r w:rsidRPr="00453DDB">
        <w:rPr>
          <w:szCs w:val="24"/>
        </w:rPr>
        <w:t>Bash</w:t>
      </w:r>
      <w:r w:rsidRPr="00453DDB">
        <w:rPr>
          <w:rFonts w:hint="cs"/>
          <w:szCs w:val="24"/>
          <w:rtl/>
        </w:rPr>
        <w:t xml:space="preserve"> </w:t>
      </w:r>
      <w:r w:rsidRPr="00453DDB">
        <w:rPr>
          <w:rFonts w:hint="cs"/>
          <w:sz w:val="27"/>
          <w:szCs w:val="27"/>
          <w:rtl/>
        </w:rPr>
        <w:t xml:space="preserve">و ... را توسط </w:t>
      </w:r>
      <w:r>
        <w:rPr>
          <w:rFonts w:hint="cs"/>
          <w:sz w:val="27"/>
          <w:szCs w:val="27"/>
          <w:rtl/>
        </w:rPr>
        <w:t>‌</w:t>
      </w:r>
      <w:r w:rsidRPr="00453DDB">
        <w:rPr>
          <w:szCs w:val="24"/>
        </w:rPr>
        <w:t>Pipeline</w:t>
      </w:r>
      <w:r w:rsidRPr="00453DDB">
        <w:rPr>
          <w:rFonts w:hint="cs"/>
          <w:sz w:val="27"/>
          <w:szCs w:val="27"/>
          <w:rtl/>
        </w:rPr>
        <w:t>ها اتوماتیک نماییم.</w:t>
      </w:r>
    </w:p>
    <w:p w14:paraId="4B6129D2" w14:textId="72C30CE0" w:rsidR="00031DF6" w:rsidRPr="00453DDB" w:rsidRDefault="00031DF6" w:rsidP="0013168C">
      <w:pPr>
        <w:rPr>
          <w:sz w:val="2"/>
          <w:szCs w:val="2"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w:drawing>
          <wp:anchor distT="0" distB="0" distL="114300" distR="114300" simplePos="0" relativeHeight="251982848" behindDoc="1" locked="0" layoutInCell="1" allowOverlap="1" wp14:anchorId="3D5C2279" wp14:editId="299D797D">
            <wp:simplePos x="0" y="0"/>
            <wp:positionH relativeFrom="margin">
              <wp:posOffset>5657850</wp:posOffset>
            </wp:positionH>
            <wp:positionV relativeFrom="paragraph">
              <wp:posOffset>184150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996">
        <w:rPr>
          <w:rStyle w:val="Char0"/>
          <w:b w:val="0"/>
          <w:bCs w:val="0"/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43B067C" wp14:editId="5646814F">
                <wp:simplePos x="0" y="0"/>
                <wp:positionH relativeFrom="page">
                  <wp:align>center</wp:align>
                </wp:positionH>
                <wp:positionV relativeFrom="paragraph">
                  <wp:posOffset>88900</wp:posOffset>
                </wp:positionV>
                <wp:extent cx="6581775" cy="819150"/>
                <wp:effectExtent l="0" t="0" r="28575" b="19050"/>
                <wp:wrapNone/>
                <wp:docPr id="45" name="Folded Corn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F6E2A" id="Folded Corner 45" o:spid="_x0000_s1026" type="#_x0000_t65" style="position:absolute;margin-left:0;margin-top:7pt;width:518.25pt;height:64.5pt;z-index:251980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" adj="18000" filled="f" strokecolor="#c00000" strokeweight="2pt">
                <w10:wrap anchorx="page"/>
              </v:shape>
            </w:pict>
          </mc:Fallback>
        </mc:AlternateContent>
      </w:r>
    </w:p>
    <w:p w14:paraId="0DFA69A1" w14:textId="77777777" w:rsidR="00453DDB" w:rsidRPr="00453DDB" w:rsidRDefault="00453DDB" w:rsidP="004D6B4B">
      <w:pPr>
        <w:pStyle w:val="Heading1"/>
        <w:rPr>
          <w:rFonts w:eastAsiaTheme="minorHAnsi"/>
          <w:sz w:val="24"/>
          <w:szCs w:val="24"/>
          <w:rtl/>
        </w:rPr>
      </w:pPr>
      <w:bookmarkStart w:id="27" w:name="_Toc61072156"/>
      <w:bookmarkStart w:id="28" w:name="_Toc61855337"/>
      <w:r w:rsidRPr="00453DDB">
        <w:t>Azure Test Plans</w:t>
      </w:r>
      <w:bookmarkEnd w:id="27"/>
      <w:bookmarkEnd w:id="28"/>
    </w:p>
    <w:p w14:paraId="21967F65" w14:textId="770FAC45" w:rsidR="0013168C" w:rsidRPr="00031DF6" w:rsidRDefault="0013168C" w:rsidP="00031DF6">
      <w:pPr>
        <w:tabs>
          <w:tab w:val="left" w:pos="1545"/>
        </w:tabs>
        <w:rPr>
          <w:rFonts w:asciiTheme="majorBidi" w:hAnsiTheme="majorBidi"/>
          <w:sz w:val="16"/>
          <w:szCs w:val="16"/>
          <w:rtl/>
        </w:rPr>
      </w:pPr>
    </w:p>
    <w:p w14:paraId="50E13B3A" w14:textId="2BFF7DC4" w:rsidR="00453DDB" w:rsidRPr="00453DDB" w:rsidRDefault="00453DDB" w:rsidP="00453DDB">
      <w:pPr>
        <w:rPr>
          <w:sz w:val="27"/>
          <w:szCs w:val="27"/>
          <w:rtl/>
        </w:rPr>
      </w:pPr>
      <w:r w:rsidRPr="00453DDB">
        <w:rPr>
          <w:rFonts w:hint="cs"/>
          <w:sz w:val="27"/>
          <w:szCs w:val="27"/>
          <w:rtl/>
        </w:rPr>
        <w:t xml:space="preserve">در کل بحث </w:t>
      </w:r>
      <w:r w:rsidRPr="00453DDB">
        <w:rPr>
          <w:szCs w:val="24"/>
        </w:rPr>
        <w:t>Capture</w:t>
      </w:r>
      <w:r w:rsidRPr="00453DDB">
        <w:rPr>
          <w:rFonts w:hint="cs"/>
          <w:szCs w:val="24"/>
          <w:rtl/>
        </w:rPr>
        <w:t xml:space="preserve"> </w:t>
      </w:r>
      <w:r>
        <w:rPr>
          <w:rFonts w:hint="cs"/>
          <w:sz w:val="27"/>
          <w:szCs w:val="27"/>
          <w:rtl/>
        </w:rPr>
        <w:t>کردن تست‌ها می‌باشد. همچنین از طریق آن می‌</w:t>
      </w:r>
      <w:r w:rsidRPr="00453DDB">
        <w:rPr>
          <w:rFonts w:hint="cs"/>
          <w:sz w:val="27"/>
          <w:szCs w:val="27"/>
          <w:rtl/>
        </w:rPr>
        <w:t xml:space="preserve">توانید گزارشی از </w:t>
      </w:r>
      <w:r w:rsidRPr="00453DDB">
        <w:rPr>
          <w:szCs w:val="24"/>
        </w:rPr>
        <w:t>Bug</w:t>
      </w:r>
      <w:r>
        <w:rPr>
          <w:rFonts w:hint="cs"/>
          <w:sz w:val="27"/>
          <w:szCs w:val="27"/>
          <w:rtl/>
        </w:rPr>
        <w:t>‌</w:t>
      </w:r>
      <w:r w:rsidRPr="00453DDB">
        <w:rPr>
          <w:rFonts w:hint="cs"/>
          <w:sz w:val="27"/>
          <w:szCs w:val="27"/>
          <w:rtl/>
        </w:rPr>
        <w:t>هایی</w:t>
      </w:r>
      <w:r w:rsidRPr="00453DDB">
        <w:rPr>
          <w:sz w:val="27"/>
          <w:szCs w:val="27"/>
        </w:rPr>
        <w:t xml:space="preserve"> </w:t>
      </w:r>
      <w:r w:rsidRPr="00453DDB">
        <w:rPr>
          <w:rFonts w:hint="cs"/>
          <w:sz w:val="27"/>
          <w:szCs w:val="27"/>
          <w:rtl/>
        </w:rPr>
        <w:t xml:space="preserve">که داشتید تهیه نمایید، و این که این </w:t>
      </w:r>
      <w:r w:rsidRPr="00453DDB">
        <w:rPr>
          <w:szCs w:val="24"/>
        </w:rPr>
        <w:t>Bug</w:t>
      </w:r>
      <w:r>
        <w:rPr>
          <w:rFonts w:hint="cs"/>
          <w:szCs w:val="24"/>
          <w:rtl/>
        </w:rPr>
        <w:t>‌</w:t>
      </w:r>
      <w:r w:rsidRPr="00453DDB">
        <w:rPr>
          <w:rFonts w:hint="cs"/>
          <w:sz w:val="27"/>
          <w:szCs w:val="27"/>
          <w:rtl/>
        </w:rPr>
        <w:t xml:space="preserve">ها در چه </w:t>
      </w:r>
      <w:r w:rsidRPr="00453DDB">
        <w:rPr>
          <w:szCs w:val="24"/>
        </w:rPr>
        <w:t>Level</w:t>
      </w:r>
      <w:r>
        <w:rPr>
          <w:rFonts w:hint="cs"/>
          <w:szCs w:val="24"/>
          <w:rtl/>
        </w:rPr>
        <w:t>‌</w:t>
      </w:r>
      <w:r w:rsidRPr="00453DDB">
        <w:rPr>
          <w:rFonts w:hint="cs"/>
          <w:sz w:val="27"/>
          <w:szCs w:val="27"/>
          <w:rtl/>
        </w:rPr>
        <w:t>ی بودند و ... ( در برنا</w:t>
      </w:r>
      <w:r>
        <w:rPr>
          <w:rFonts w:hint="cs"/>
          <w:sz w:val="27"/>
          <w:szCs w:val="27"/>
          <w:rtl/>
        </w:rPr>
        <w:t>مه ریزی برای محصول جدید مؤثر می‌</w:t>
      </w:r>
      <w:r w:rsidRPr="00453DDB">
        <w:rPr>
          <w:rFonts w:hint="cs"/>
          <w:sz w:val="27"/>
          <w:szCs w:val="27"/>
          <w:rtl/>
        </w:rPr>
        <w:t>باشد. )</w:t>
      </w:r>
    </w:p>
    <w:p w14:paraId="0D95F71D" w14:textId="77777777" w:rsidR="00453DDB" w:rsidRPr="003E30F1" w:rsidRDefault="00453DDB" w:rsidP="00031DF6">
      <w:pPr>
        <w:rPr>
          <w:rFonts w:cstheme="majorBidi"/>
          <w:sz w:val="8"/>
          <w:szCs w:val="8"/>
          <w:rtl/>
        </w:rPr>
      </w:pPr>
    </w:p>
    <w:p w14:paraId="06466D84" w14:textId="0DE307F9" w:rsidR="00F9245B" w:rsidRPr="00FC68A5" w:rsidRDefault="00F9245B" w:rsidP="00031DF6">
      <w:pPr>
        <w:rPr>
          <w:sz w:val="14"/>
          <w:szCs w:val="14"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w:drawing>
          <wp:anchor distT="0" distB="0" distL="114300" distR="114300" simplePos="0" relativeHeight="251986944" behindDoc="1" locked="0" layoutInCell="1" allowOverlap="1" wp14:anchorId="19CBF470" wp14:editId="777B1790">
            <wp:simplePos x="0" y="0"/>
            <wp:positionH relativeFrom="margin">
              <wp:posOffset>5708015</wp:posOffset>
            </wp:positionH>
            <wp:positionV relativeFrom="paragraph">
              <wp:posOffset>251460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996">
        <w:rPr>
          <w:rStyle w:val="Char0"/>
          <w:b w:val="0"/>
          <w:bCs w:val="0"/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C76D365" wp14:editId="66DB1166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6581775" cy="819150"/>
                <wp:effectExtent l="0" t="0" r="28575" b="19050"/>
                <wp:wrapNone/>
                <wp:docPr id="47" name="Folded Corne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7250" id="Folded Corner 47" o:spid="_x0000_s1026" type="#_x0000_t65" style="position:absolute;margin-left:0;margin-top:10.25pt;width:518.25pt;height:64.5pt;z-index:25198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" adj="18000" filled="f" strokecolor="#c00000" strokeweight="2pt">
                <w10:wrap anchorx="margin"/>
              </v:shape>
            </w:pict>
          </mc:Fallback>
        </mc:AlternateContent>
      </w:r>
    </w:p>
    <w:p w14:paraId="70EADEF1" w14:textId="77777777" w:rsidR="00623563" w:rsidRPr="004A24EE" w:rsidRDefault="00623563" w:rsidP="00525B44">
      <w:pPr>
        <w:pStyle w:val="a0"/>
        <w:rPr>
          <w:rtl/>
        </w:rPr>
      </w:pPr>
      <w:bookmarkStart w:id="29" w:name="_Toc61072157"/>
      <w:bookmarkStart w:id="30" w:name="_Toc61855338"/>
      <w:r w:rsidRPr="004A24EE">
        <w:t>Azure Artifacts</w:t>
      </w:r>
      <w:bookmarkEnd w:id="29"/>
      <w:bookmarkEnd w:id="30"/>
    </w:p>
    <w:p w14:paraId="38D19940" w14:textId="597D5018" w:rsidR="00031DF6" w:rsidRPr="004A24EE" w:rsidRDefault="00031DF6" w:rsidP="00623563">
      <w:pPr>
        <w:tabs>
          <w:tab w:val="left" w:pos="1545"/>
        </w:tabs>
        <w:rPr>
          <w:rFonts w:asciiTheme="majorBidi" w:hAnsiTheme="majorBidi"/>
          <w:sz w:val="14"/>
          <w:szCs w:val="14"/>
          <w:rtl/>
        </w:rPr>
      </w:pPr>
    </w:p>
    <w:p w14:paraId="7C887A13" w14:textId="77777777" w:rsidR="00FC68A5" w:rsidRPr="00FC68A5" w:rsidRDefault="00FC68A5" w:rsidP="004A24EE">
      <w:pPr>
        <w:rPr>
          <w:sz w:val="10"/>
          <w:szCs w:val="10"/>
          <w:rtl/>
        </w:rPr>
      </w:pPr>
    </w:p>
    <w:p w14:paraId="59A8DF27" w14:textId="00CE11AB" w:rsidR="001939BE" w:rsidRDefault="00623563" w:rsidP="004A24EE">
      <w:pPr>
        <w:rPr>
          <w:sz w:val="27"/>
          <w:szCs w:val="27"/>
          <w:rtl/>
        </w:rPr>
      </w:pPr>
      <w:r w:rsidRPr="00623563">
        <w:rPr>
          <w:rFonts w:hint="cs"/>
          <w:sz w:val="27"/>
          <w:szCs w:val="27"/>
          <w:rtl/>
        </w:rPr>
        <w:t xml:space="preserve">در اصل نگهداری </w:t>
      </w:r>
      <w:r w:rsidRPr="00623563">
        <w:rPr>
          <w:sz w:val="27"/>
          <w:szCs w:val="27"/>
        </w:rPr>
        <w:t>Package</w:t>
      </w:r>
      <w:r w:rsidRPr="00623563">
        <w:rPr>
          <w:rFonts w:hint="cs"/>
          <w:sz w:val="27"/>
          <w:szCs w:val="27"/>
          <w:rtl/>
        </w:rPr>
        <w:t xml:space="preserve"> هایی می باشد که تیم شما می تواند داشته باشد.</w:t>
      </w:r>
    </w:p>
    <w:p w14:paraId="403EEAEE" w14:textId="789C9458" w:rsidR="001939BE" w:rsidRPr="001939BE" w:rsidRDefault="001939BE" w:rsidP="00300077">
      <w:pPr>
        <w:ind w:left="360"/>
        <w:rPr>
          <w:sz w:val="14"/>
          <w:szCs w:val="14"/>
          <w:rtl/>
        </w:rPr>
      </w:pPr>
      <w:r w:rsidRPr="001939BE">
        <w:rPr>
          <w:rFonts w:asciiTheme="majorBidi" w:hAnsiTheme="majorBidi"/>
          <w:noProof/>
          <w:sz w:val="27"/>
          <w:szCs w:val="27"/>
          <w:rtl/>
          <w:lang w:bidi="ar-SA"/>
        </w:rPr>
        <w:drawing>
          <wp:anchor distT="0" distB="0" distL="114300" distR="114300" simplePos="0" relativeHeight="251990016" behindDoc="1" locked="0" layoutInCell="1" allowOverlap="1" wp14:anchorId="1E7FAF92" wp14:editId="2D6F106B">
            <wp:simplePos x="0" y="0"/>
            <wp:positionH relativeFrom="margin">
              <wp:posOffset>5648960</wp:posOffset>
            </wp:positionH>
            <wp:positionV relativeFrom="paragraph">
              <wp:posOffset>192405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9BE">
        <w:rPr>
          <w:rFonts w:asciiTheme="majorBidi" w:hAnsiTheme="majorBidi" w:hint="cs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274A465" wp14:editId="796C340A">
                <wp:simplePos x="0" y="0"/>
                <wp:positionH relativeFrom="page">
                  <wp:align>center</wp:align>
                </wp:positionH>
                <wp:positionV relativeFrom="paragraph">
                  <wp:posOffset>80645</wp:posOffset>
                </wp:positionV>
                <wp:extent cx="6581775" cy="819150"/>
                <wp:effectExtent l="0" t="0" r="28575" b="19050"/>
                <wp:wrapNone/>
                <wp:docPr id="49" name="Folded Corn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0E8F" id="Folded Corner 49" o:spid="_x0000_s1026" type="#_x0000_t65" style="position:absolute;margin-left:0;margin-top:6.35pt;width:518.25pt;height:64.5pt;z-index:2519889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</w:p>
    <w:p w14:paraId="0EE968D3" w14:textId="6FA23CAE" w:rsidR="000801FA" w:rsidRDefault="000801FA" w:rsidP="00525B44">
      <w:pPr>
        <w:pStyle w:val="a0"/>
        <w:rPr>
          <w:rtl/>
        </w:rPr>
      </w:pPr>
      <w:bookmarkStart w:id="31" w:name="_Toc61072158"/>
      <w:bookmarkStart w:id="32" w:name="_Toc61855339"/>
      <w:r w:rsidRPr="00BC045C">
        <w:t>The Punchline</w:t>
      </w:r>
      <w:bookmarkEnd w:id="31"/>
      <w:bookmarkEnd w:id="32"/>
      <w:r>
        <w:rPr>
          <w:rFonts w:hint="cs"/>
          <w:rtl/>
        </w:rPr>
        <w:t xml:space="preserve"> </w:t>
      </w:r>
    </w:p>
    <w:p w14:paraId="37768388" w14:textId="1156FFBC" w:rsidR="00300077" w:rsidRPr="00BA53C7" w:rsidRDefault="00300077" w:rsidP="00BA53C7">
      <w:pPr>
        <w:tabs>
          <w:tab w:val="left" w:pos="1545"/>
        </w:tabs>
        <w:rPr>
          <w:rFonts w:asciiTheme="majorBidi" w:hAnsiTheme="majorBidi"/>
          <w:sz w:val="14"/>
          <w:szCs w:val="14"/>
          <w:rtl/>
        </w:rPr>
      </w:pPr>
    </w:p>
    <w:p w14:paraId="3C04770B" w14:textId="7E6FAB18" w:rsidR="000801FA" w:rsidRDefault="000801FA" w:rsidP="006D2E61">
      <w:pPr>
        <w:rPr>
          <w:sz w:val="27"/>
          <w:szCs w:val="27"/>
        </w:rPr>
      </w:pPr>
      <w:r w:rsidRPr="006F2BD9">
        <w:rPr>
          <w:rFonts w:hint="cs"/>
          <w:sz w:val="27"/>
          <w:szCs w:val="27"/>
          <w:rtl/>
        </w:rPr>
        <w:t xml:space="preserve">در این قسمت اشاره ای به داستان </w:t>
      </w:r>
      <w:r w:rsidRPr="006F2BD9">
        <w:rPr>
          <w:szCs w:val="24"/>
        </w:rPr>
        <w:t>Microsoft</w:t>
      </w:r>
      <w:r w:rsidRPr="006F2BD9">
        <w:rPr>
          <w:rFonts w:hint="cs"/>
          <w:szCs w:val="24"/>
          <w:rtl/>
        </w:rPr>
        <w:t xml:space="preserve"> </w:t>
      </w:r>
      <w:r w:rsidR="006F2BD9">
        <w:rPr>
          <w:rFonts w:hint="cs"/>
          <w:sz w:val="27"/>
          <w:szCs w:val="27"/>
          <w:rtl/>
        </w:rPr>
        <w:t>می‌</w:t>
      </w:r>
      <w:r w:rsidRPr="006F2BD9">
        <w:rPr>
          <w:rFonts w:hint="cs"/>
          <w:sz w:val="27"/>
          <w:szCs w:val="27"/>
          <w:rtl/>
        </w:rPr>
        <w:t>نم</w:t>
      </w:r>
      <w:r w:rsidR="006F2BD9">
        <w:rPr>
          <w:rFonts w:hint="cs"/>
          <w:sz w:val="27"/>
          <w:szCs w:val="27"/>
          <w:rtl/>
        </w:rPr>
        <w:t>اییم. در اصل هدف اصلی داشتن تیم‌</w:t>
      </w:r>
      <w:r w:rsidRPr="006F2BD9">
        <w:rPr>
          <w:rFonts w:hint="cs"/>
          <w:sz w:val="27"/>
          <w:szCs w:val="27"/>
          <w:rtl/>
        </w:rPr>
        <w:t xml:space="preserve">هایی است که به خودیه خود بتوانند </w:t>
      </w:r>
      <w:r w:rsidRPr="006F2BD9">
        <w:rPr>
          <w:szCs w:val="24"/>
        </w:rPr>
        <w:t>Feature</w:t>
      </w:r>
      <w:r w:rsidR="006F2BD9">
        <w:rPr>
          <w:rFonts w:hint="cs"/>
          <w:szCs w:val="24"/>
          <w:rtl/>
        </w:rPr>
        <w:t>‌</w:t>
      </w:r>
      <w:r w:rsidR="006F2BD9">
        <w:rPr>
          <w:rFonts w:hint="cs"/>
          <w:sz w:val="27"/>
          <w:szCs w:val="27"/>
          <w:rtl/>
        </w:rPr>
        <w:t>هایی که در حال توسعه آن‌</w:t>
      </w:r>
      <w:r w:rsidRPr="006F2BD9">
        <w:rPr>
          <w:rFonts w:hint="cs"/>
          <w:sz w:val="27"/>
          <w:szCs w:val="27"/>
          <w:rtl/>
        </w:rPr>
        <w:t xml:space="preserve">ها هستند را مدیریت نمایند. هم چنین </w:t>
      </w:r>
      <w:r w:rsidRPr="006F2BD9">
        <w:rPr>
          <w:szCs w:val="24"/>
        </w:rPr>
        <w:t>Sprint</w:t>
      </w:r>
      <w:r w:rsidR="006F2BD9">
        <w:rPr>
          <w:rFonts w:hint="cs"/>
          <w:szCs w:val="24"/>
          <w:rtl/>
        </w:rPr>
        <w:t>‌</w:t>
      </w:r>
      <w:r w:rsidR="006F2BD9">
        <w:rPr>
          <w:rFonts w:hint="cs"/>
          <w:sz w:val="27"/>
          <w:szCs w:val="27"/>
          <w:rtl/>
        </w:rPr>
        <w:t>های آن‌</w:t>
      </w:r>
      <w:r w:rsidRPr="006F2BD9">
        <w:rPr>
          <w:rFonts w:hint="cs"/>
          <w:sz w:val="27"/>
          <w:szCs w:val="27"/>
          <w:rtl/>
        </w:rPr>
        <w:t xml:space="preserve">ها </w:t>
      </w:r>
      <w:r w:rsidRPr="006F2BD9">
        <w:rPr>
          <w:rFonts w:hint="cs"/>
          <w:szCs w:val="24"/>
          <w:rtl/>
        </w:rPr>
        <w:t xml:space="preserve">3 </w:t>
      </w:r>
      <w:r w:rsidR="006F2BD9">
        <w:rPr>
          <w:rFonts w:hint="cs"/>
          <w:sz w:val="27"/>
          <w:szCs w:val="27"/>
          <w:rtl/>
        </w:rPr>
        <w:t>هفته‌ای بوده و برنامه‌ریزی آن‌ها به صورت دوطرفه می‌</w:t>
      </w:r>
      <w:r w:rsidRPr="006F2BD9">
        <w:rPr>
          <w:rFonts w:hint="cs"/>
          <w:sz w:val="27"/>
          <w:szCs w:val="27"/>
          <w:rtl/>
        </w:rPr>
        <w:t>باشد.</w:t>
      </w:r>
    </w:p>
    <w:p w14:paraId="1D03B2D4" w14:textId="77777777" w:rsidR="005F2E8A" w:rsidRPr="006F2BD9" w:rsidRDefault="005F2E8A" w:rsidP="006D2E61">
      <w:pPr>
        <w:rPr>
          <w:sz w:val="27"/>
          <w:szCs w:val="27"/>
          <w:rtl/>
        </w:rPr>
      </w:pPr>
    </w:p>
    <w:p w14:paraId="3370D92B" w14:textId="5EC15C50" w:rsidR="00026A98" w:rsidRPr="006D2E61" w:rsidRDefault="006D2E61" w:rsidP="00300077">
      <w:pPr>
        <w:tabs>
          <w:tab w:val="left" w:pos="1545"/>
        </w:tabs>
        <w:rPr>
          <w:rFonts w:asciiTheme="majorBidi" w:hAnsiTheme="majorBidi"/>
          <w:sz w:val="14"/>
          <w:szCs w:val="14"/>
        </w:rPr>
      </w:pPr>
      <w:r w:rsidRPr="001939BE">
        <w:rPr>
          <w:rFonts w:asciiTheme="majorBidi" w:hAnsiTheme="majorBidi"/>
          <w:noProof/>
          <w:sz w:val="27"/>
          <w:szCs w:val="27"/>
          <w:rtl/>
          <w:lang w:bidi="ar-SA"/>
        </w:rPr>
        <w:lastRenderedPageBreak/>
        <w:drawing>
          <wp:anchor distT="0" distB="0" distL="114300" distR="114300" simplePos="0" relativeHeight="251998208" behindDoc="1" locked="0" layoutInCell="1" allowOverlap="1" wp14:anchorId="5CA3019A" wp14:editId="099850CF">
            <wp:simplePos x="0" y="0"/>
            <wp:positionH relativeFrom="margin">
              <wp:posOffset>5622290</wp:posOffset>
            </wp:positionH>
            <wp:positionV relativeFrom="paragraph">
              <wp:posOffset>132715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9BE">
        <w:rPr>
          <w:rFonts w:asciiTheme="majorBidi" w:hAnsiTheme="majorBidi" w:hint="cs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ADBF4AE" wp14:editId="0F1906A8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6581775" cy="819150"/>
                <wp:effectExtent l="0" t="0" r="28575" b="19050"/>
                <wp:wrapNone/>
                <wp:docPr id="21" name="Folded Co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0250" id="Folded Corner 21" o:spid="_x0000_s1026" type="#_x0000_t65" style="position:absolute;margin-left:0;margin-top:1.1pt;width:518.25pt;height:64.5pt;z-index:2519961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" adj="18000" filled="f" strokecolor="#c00000" strokeweight="2pt">
                <w10:wrap anchorx="page"/>
              </v:shape>
            </w:pict>
          </mc:Fallback>
        </mc:AlternateContent>
      </w:r>
    </w:p>
    <w:p w14:paraId="29BA8194" w14:textId="482D9B41" w:rsidR="006D2E61" w:rsidRDefault="006D2E61" w:rsidP="00525B44">
      <w:pPr>
        <w:pStyle w:val="a0"/>
        <w:rPr>
          <w:rtl/>
        </w:rPr>
      </w:pPr>
      <w:bookmarkStart w:id="33" w:name="_Toc61072159"/>
      <w:bookmarkStart w:id="34" w:name="_Toc61855340"/>
      <w:r w:rsidRPr="006369C2">
        <w:t>Developer Division</w:t>
      </w:r>
      <w:bookmarkEnd w:id="33"/>
      <w:bookmarkEnd w:id="34"/>
    </w:p>
    <w:p w14:paraId="18A9E794" w14:textId="77777777" w:rsidR="006D2E61" w:rsidRPr="005A715F" w:rsidRDefault="006D2E61" w:rsidP="006D2E61">
      <w:pPr>
        <w:rPr>
          <w:sz w:val="12"/>
          <w:szCs w:val="14"/>
          <w:rtl/>
          <w:lang w:val="en"/>
        </w:rPr>
      </w:pPr>
    </w:p>
    <w:p w14:paraId="1814E275" w14:textId="7B8C70EF" w:rsidR="006D2E61" w:rsidRDefault="006D2E61" w:rsidP="006D2E61">
      <w:pPr>
        <w:rPr>
          <w:sz w:val="27"/>
          <w:szCs w:val="27"/>
          <w:rtl/>
        </w:rPr>
      </w:pPr>
      <w:r w:rsidRPr="006D2E61">
        <w:rPr>
          <w:rFonts w:hint="cs"/>
          <w:sz w:val="27"/>
          <w:szCs w:val="27"/>
          <w:rtl/>
        </w:rPr>
        <w:t xml:space="preserve">در اصل هدفی که </w:t>
      </w:r>
      <w:r w:rsidRPr="006D2E61">
        <w:rPr>
          <w:szCs w:val="24"/>
        </w:rPr>
        <w:t>Microsoft</w:t>
      </w:r>
      <w:r w:rsidRPr="006D2E61">
        <w:rPr>
          <w:rFonts w:hint="cs"/>
          <w:szCs w:val="24"/>
          <w:rtl/>
        </w:rPr>
        <w:t xml:space="preserve"> </w:t>
      </w:r>
      <w:r w:rsidRPr="006D2E61">
        <w:rPr>
          <w:rFonts w:hint="cs"/>
          <w:sz w:val="27"/>
          <w:szCs w:val="27"/>
          <w:rtl/>
        </w:rPr>
        <w:t xml:space="preserve">در نظر گرفت این بود که به جای این که مثلا </w:t>
      </w:r>
      <w:r w:rsidRPr="006D2E61">
        <w:rPr>
          <w:rFonts w:hint="cs"/>
          <w:szCs w:val="24"/>
          <w:rtl/>
        </w:rPr>
        <w:t xml:space="preserve">6 </w:t>
      </w:r>
      <w:r w:rsidRPr="006D2E61">
        <w:rPr>
          <w:rFonts w:hint="cs"/>
          <w:sz w:val="27"/>
          <w:szCs w:val="27"/>
          <w:rtl/>
        </w:rPr>
        <w:t>ماه برای تولید یک محصول زمان بگذاری</w:t>
      </w:r>
      <w:r>
        <w:rPr>
          <w:rFonts w:hint="cs"/>
          <w:sz w:val="27"/>
          <w:szCs w:val="27"/>
          <w:rtl/>
        </w:rPr>
        <w:t>م، می‌توانیم در مدت 3 ماه ارائه‌</w:t>
      </w:r>
      <w:r w:rsidRPr="006D2E61">
        <w:rPr>
          <w:rFonts w:hint="cs"/>
          <w:sz w:val="27"/>
          <w:szCs w:val="27"/>
          <w:rtl/>
        </w:rPr>
        <w:t>ای از نسخه اولیه آن محصول داشته باشم، که همان مفهوم</w:t>
      </w:r>
      <w:r w:rsidRPr="006D2E61">
        <w:rPr>
          <w:szCs w:val="24"/>
        </w:rPr>
        <w:t>Scrum</w:t>
      </w:r>
      <w:r w:rsidRPr="006D2E61">
        <w:rPr>
          <w:sz w:val="27"/>
          <w:szCs w:val="27"/>
        </w:rPr>
        <w:t xml:space="preserve"> </w:t>
      </w:r>
      <w:r w:rsidRPr="006D2E61">
        <w:rPr>
          <w:rFonts w:hint="cs"/>
          <w:sz w:val="27"/>
          <w:szCs w:val="27"/>
          <w:rtl/>
        </w:rPr>
        <w:t xml:space="preserve"> و </w:t>
      </w:r>
      <w:r w:rsidRPr="006D2E61">
        <w:rPr>
          <w:szCs w:val="24"/>
        </w:rPr>
        <w:t>Agile</w:t>
      </w:r>
      <w:r w:rsidRPr="006D2E61">
        <w:rPr>
          <w:rFonts w:hint="cs"/>
          <w:szCs w:val="24"/>
          <w:rtl/>
        </w:rPr>
        <w:t xml:space="preserve"> </w:t>
      </w:r>
      <w:r w:rsidR="005A715F">
        <w:rPr>
          <w:rFonts w:hint="cs"/>
          <w:sz w:val="27"/>
          <w:szCs w:val="27"/>
          <w:rtl/>
        </w:rPr>
        <w:t>می‌</w:t>
      </w:r>
      <w:r w:rsidRPr="006D2E61">
        <w:rPr>
          <w:rFonts w:hint="cs"/>
          <w:sz w:val="27"/>
          <w:szCs w:val="27"/>
          <w:rtl/>
        </w:rPr>
        <w:t xml:space="preserve">باشد. </w:t>
      </w:r>
    </w:p>
    <w:p w14:paraId="5942B056" w14:textId="74DD6D2E" w:rsidR="005A715F" w:rsidRPr="00EC3352" w:rsidRDefault="005A715F" w:rsidP="006D2E61">
      <w:pPr>
        <w:rPr>
          <w:sz w:val="10"/>
          <w:szCs w:val="10"/>
          <w:rtl/>
        </w:rPr>
      </w:pPr>
      <w:r w:rsidRPr="005A715F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9FD6A9A" wp14:editId="5D93DE64">
                <wp:simplePos x="0" y="0"/>
                <wp:positionH relativeFrom="page">
                  <wp:posOffset>475615</wp:posOffset>
                </wp:positionH>
                <wp:positionV relativeFrom="paragraph">
                  <wp:posOffset>116840</wp:posOffset>
                </wp:positionV>
                <wp:extent cx="6581775" cy="819150"/>
                <wp:effectExtent l="0" t="0" r="28575" b="19050"/>
                <wp:wrapNone/>
                <wp:docPr id="29" name="Folded Corn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B09E" id="Folded Corner 29" o:spid="_x0000_s1026" type="#_x0000_t65" style="position:absolute;margin-left:37.45pt;margin-top:9.2pt;width:518.25pt;height:64.5pt;z-index:25200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</w:p>
    <w:p w14:paraId="053E6266" w14:textId="0E1F58D2" w:rsidR="005A715F" w:rsidRDefault="005A715F" w:rsidP="00525B44">
      <w:pPr>
        <w:pStyle w:val="a0"/>
        <w:rPr>
          <w:rtl/>
        </w:rPr>
      </w:pPr>
      <w:bookmarkStart w:id="35" w:name="_Toc61072160"/>
      <w:bookmarkStart w:id="36" w:name="_Toc61855341"/>
      <w:r w:rsidRPr="005A715F">
        <w:rPr>
          <w:noProof/>
          <w:szCs w:val="28"/>
          <w:rtl/>
          <w:lang w:val="en-US" w:bidi="ar-SA"/>
        </w:rPr>
        <w:drawing>
          <wp:anchor distT="0" distB="0" distL="114300" distR="114300" simplePos="0" relativeHeight="252001280" behindDoc="1" locked="0" layoutInCell="1" allowOverlap="1" wp14:anchorId="5FD73841" wp14:editId="404FDDB2">
            <wp:simplePos x="0" y="0"/>
            <wp:positionH relativeFrom="margin">
              <wp:posOffset>5648960</wp:posOffset>
            </wp:positionH>
            <wp:positionV relativeFrom="paragraph">
              <wp:posOffset>60325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9C2">
        <w:t>Planning</w:t>
      </w:r>
      <w:bookmarkEnd w:id="35"/>
      <w:bookmarkEnd w:id="36"/>
    </w:p>
    <w:p w14:paraId="7B04C7D8" w14:textId="75606569" w:rsidR="006D2E61" w:rsidRPr="005A715F" w:rsidRDefault="006D2E61" w:rsidP="006D2E61">
      <w:pPr>
        <w:tabs>
          <w:tab w:val="left" w:pos="1080"/>
        </w:tabs>
        <w:rPr>
          <w:sz w:val="12"/>
          <w:szCs w:val="14"/>
          <w:rtl/>
          <w:lang w:val="en"/>
        </w:rPr>
      </w:pPr>
    </w:p>
    <w:p w14:paraId="544186FA" w14:textId="77777777" w:rsidR="00EC3352" w:rsidRPr="00EC3352" w:rsidRDefault="00EC3352" w:rsidP="005A715F">
      <w:pPr>
        <w:rPr>
          <w:sz w:val="14"/>
          <w:szCs w:val="14"/>
          <w:rtl/>
        </w:rPr>
      </w:pPr>
    </w:p>
    <w:p w14:paraId="10E92C1C" w14:textId="5AD5B9B0" w:rsidR="005A715F" w:rsidRPr="005A715F" w:rsidRDefault="005A715F" w:rsidP="005A715F">
      <w:pPr>
        <w:rPr>
          <w:sz w:val="27"/>
          <w:szCs w:val="27"/>
          <w:rtl/>
        </w:rPr>
      </w:pPr>
      <w:r w:rsidRPr="005A715F">
        <w:rPr>
          <w:rFonts w:hint="cs"/>
          <w:sz w:val="27"/>
          <w:szCs w:val="27"/>
          <w:rtl/>
        </w:rPr>
        <w:t xml:space="preserve">مسئله ای که وجود داشت دوساله بودن </w:t>
      </w:r>
      <w:r w:rsidRPr="005A715F">
        <w:rPr>
          <w:szCs w:val="24"/>
        </w:rPr>
        <w:t>Planning</w:t>
      </w:r>
      <w:r>
        <w:rPr>
          <w:rFonts w:hint="cs"/>
          <w:szCs w:val="24"/>
          <w:rtl/>
        </w:rPr>
        <w:t>‌</w:t>
      </w:r>
      <w:r w:rsidRPr="005A715F">
        <w:rPr>
          <w:rFonts w:hint="cs"/>
          <w:sz w:val="27"/>
          <w:szCs w:val="27"/>
          <w:rtl/>
        </w:rPr>
        <w:t xml:space="preserve">های </w:t>
      </w:r>
      <w:r>
        <w:rPr>
          <w:rFonts w:hint="cs"/>
          <w:sz w:val="27"/>
          <w:szCs w:val="27"/>
          <w:rtl/>
        </w:rPr>
        <w:t>آنان بود، یعنی دو ماه تلاش می‌</w:t>
      </w:r>
      <w:r w:rsidRPr="005A715F">
        <w:rPr>
          <w:rFonts w:hint="cs"/>
          <w:sz w:val="27"/>
          <w:szCs w:val="27"/>
          <w:rtl/>
        </w:rPr>
        <w:t xml:space="preserve">کردند که </w:t>
      </w:r>
      <w:r w:rsidRPr="005A715F">
        <w:rPr>
          <w:szCs w:val="24"/>
        </w:rPr>
        <w:t>Planning</w:t>
      </w:r>
      <w:r w:rsidRPr="005A715F">
        <w:rPr>
          <w:rFonts w:hint="cs"/>
          <w:szCs w:val="24"/>
          <w:rtl/>
        </w:rPr>
        <w:t xml:space="preserve"> </w:t>
      </w:r>
      <w:r w:rsidRPr="005A715F">
        <w:rPr>
          <w:rFonts w:hint="cs"/>
          <w:sz w:val="27"/>
          <w:szCs w:val="27"/>
          <w:rtl/>
        </w:rPr>
        <w:t xml:space="preserve">انجام دهند و مابقی زمان صرف </w:t>
      </w:r>
      <w:proofErr w:type="spellStart"/>
      <w:r w:rsidRPr="005A715F">
        <w:rPr>
          <w:szCs w:val="24"/>
        </w:rPr>
        <w:t>Millestone</w:t>
      </w:r>
      <w:proofErr w:type="spellEnd"/>
      <w:r>
        <w:rPr>
          <w:rFonts w:hint="cs"/>
          <w:szCs w:val="24"/>
          <w:rtl/>
        </w:rPr>
        <w:t>‌</w:t>
      </w:r>
      <w:r w:rsidR="00A13AE8">
        <w:rPr>
          <w:rFonts w:hint="cs"/>
          <w:sz w:val="27"/>
          <w:szCs w:val="27"/>
          <w:rtl/>
        </w:rPr>
        <w:t>ها می‌</w:t>
      </w:r>
      <w:r w:rsidRPr="005A715F">
        <w:rPr>
          <w:rFonts w:hint="cs"/>
          <w:sz w:val="27"/>
          <w:szCs w:val="27"/>
          <w:rtl/>
        </w:rPr>
        <w:t>شد.</w:t>
      </w:r>
    </w:p>
    <w:p w14:paraId="0F20D194" w14:textId="27C4E30C" w:rsidR="006D2E61" w:rsidRPr="005F2E8A" w:rsidRDefault="006D2E61" w:rsidP="006D2E61">
      <w:pPr>
        <w:rPr>
          <w:sz w:val="10"/>
          <w:szCs w:val="12"/>
          <w:rtl/>
          <w:lang w:val="en"/>
        </w:rPr>
      </w:pPr>
    </w:p>
    <w:p w14:paraId="4747170E" w14:textId="25DA0710" w:rsidR="00241FF7" w:rsidRPr="00241FF7" w:rsidRDefault="00241FF7" w:rsidP="006D2E61">
      <w:pPr>
        <w:rPr>
          <w:sz w:val="6"/>
          <w:szCs w:val="8"/>
          <w:rtl/>
          <w:lang w:val="en"/>
        </w:rPr>
      </w:pPr>
      <w:r w:rsidRPr="005A715F">
        <w:rPr>
          <w:noProof/>
          <w:rtl/>
          <w:lang w:bidi="ar-SA"/>
        </w:rPr>
        <w:drawing>
          <wp:anchor distT="0" distB="0" distL="114300" distR="114300" simplePos="0" relativeHeight="252005376" behindDoc="1" locked="0" layoutInCell="1" allowOverlap="1" wp14:anchorId="6E6CD52E" wp14:editId="7E490DDC">
            <wp:simplePos x="0" y="0"/>
            <wp:positionH relativeFrom="margin">
              <wp:posOffset>5650865</wp:posOffset>
            </wp:positionH>
            <wp:positionV relativeFrom="paragraph">
              <wp:posOffset>78740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15F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FEA1C7C" wp14:editId="4B2B0D8B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6581775" cy="819150"/>
                <wp:effectExtent l="0" t="0" r="28575" b="19050"/>
                <wp:wrapNone/>
                <wp:docPr id="31" name="Folded Corn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F9C9" id="Folded Corner 31" o:spid="_x0000_s1026" type="#_x0000_t65" style="position:absolute;margin-left:0;margin-top:.45pt;width:518.25pt;height:64.5pt;z-index:2520033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</w:p>
    <w:p w14:paraId="29ABD0CA" w14:textId="5E5737DC" w:rsidR="00241FF7" w:rsidRDefault="00241FF7" w:rsidP="00525B44">
      <w:pPr>
        <w:pStyle w:val="a0"/>
        <w:rPr>
          <w:rtl/>
        </w:rPr>
      </w:pPr>
      <w:bookmarkStart w:id="37" w:name="_Toc61072161"/>
      <w:bookmarkStart w:id="38" w:name="_Toc61855342"/>
      <w:r w:rsidRPr="006369C2">
        <w:t>Code Flow</w:t>
      </w:r>
      <w:bookmarkEnd w:id="37"/>
      <w:bookmarkEnd w:id="38"/>
    </w:p>
    <w:p w14:paraId="3378F6BC" w14:textId="77777777" w:rsidR="0061759A" w:rsidRPr="0061759A" w:rsidRDefault="0061759A" w:rsidP="0061759A">
      <w:pPr>
        <w:rPr>
          <w:sz w:val="14"/>
          <w:szCs w:val="14"/>
          <w:rtl/>
        </w:rPr>
      </w:pPr>
    </w:p>
    <w:p w14:paraId="72B5861C" w14:textId="41CEA976" w:rsidR="0061759A" w:rsidRPr="00C3752A" w:rsidRDefault="0061759A" w:rsidP="0061759A">
      <w:pPr>
        <w:rPr>
          <w:sz w:val="27"/>
          <w:szCs w:val="27"/>
          <w:rtl/>
        </w:rPr>
      </w:pPr>
      <w:r w:rsidRPr="00C3752A">
        <w:rPr>
          <w:rFonts w:hint="cs"/>
          <w:sz w:val="27"/>
          <w:szCs w:val="27"/>
          <w:rtl/>
        </w:rPr>
        <w:t xml:space="preserve">یعنی </w:t>
      </w:r>
      <w:r w:rsidRPr="00C3752A">
        <w:rPr>
          <w:rFonts w:hint="cs"/>
          <w:szCs w:val="24"/>
          <w:rtl/>
        </w:rPr>
        <w:t xml:space="preserve">8 </w:t>
      </w:r>
      <w:r w:rsidRPr="00C3752A">
        <w:rPr>
          <w:rFonts w:hint="cs"/>
          <w:sz w:val="27"/>
          <w:szCs w:val="27"/>
          <w:rtl/>
        </w:rPr>
        <w:t xml:space="preserve">تا </w:t>
      </w:r>
      <w:r w:rsidRPr="00C3752A">
        <w:rPr>
          <w:rFonts w:hint="cs"/>
          <w:szCs w:val="24"/>
          <w:rtl/>
        </w:rPr>
        <w:t xml:space="preserve">12 </w:t>
      </w:r>
      <w:r w:rsidR="00C3752A">
        <w:rPr>
          <w:rFonts w:hint="cs"/>
          <w:sz w:val="27"/>
          <w:szCs w:val="27"/>
          <w:rtl/>
        </w:rPr>
        <w:t>هفته را صرف کدنویسی می‌</w:t>
      </w:r>
      <w:r w:rsidRPr="00C3752A">
        <w:rPr>
          <w:rFonts w:hint="cs"/>
          <w:sz w:val="27"/>
          <w:szCs w:val="27"/>
          <w:rtl/>
        </w:rPr>
        <w:t xml:space="preserve">کردند و مابقی زمان را صرف تست و </w:t>
      </w:r>
      <w:r w:rsidRPr="00C3752A">
        <w:rPr>
          <w:szCs w:val="24"/>
        </w:rPr>
        <w:t>Stable</w:t>
      </w:r>
      <w:r w:rsidRPr="00C3752A">
        <w:rPr>
          <w:rFonts w:hint="cs"/>
          <w:szCs w:val="24"/>
          <w:rtl/>
        </w:rPr>
        <w:t xml:space="preserve"> </w:t>
      </w:r>
      <w:r w:rsidR="00C3752A">
        <w:rPr>
          <w:rFonts w:hint="cs"/>
          <w:sz w:val="27"/>
          <w:szCs w:val="27"/>
          <w:rtl/>
        </w:rPr>
        <w:t>کردن سیستم می‌</w:t>
      </w:r>
      <w:r w:rsidRPr="00C3752A">
        <w:rPr>
          <w:rFonts w:hint="cs"/>
          <w:sz w:val="27"/>
          <w:szCs w:val="27"/>
          <w:rtl/>
        </w:rPr>
        <w:t xml:space="preserve">نمودند و زمانی که سیستم </w:t>
      </w:r>
      <w:r w:rsidRPr="00C3752A">
        <w:rPr>
          <w:szCs w:val="24"/>
        </w:rPr>
        <w:t>Stable</w:t>
      </w:r>
      <w:r w:rsidRPr="00C3752A">
        <w:rPr>
          <w:rFonts w:hint="cs"/>
          <w:szCs w:val="24"/>
          <w:rtl/>
        </w:rPr>
        <w:t xml:space="preserve"> </w:t>
      </w:r>
      <w:r w:rsidR="00C3752A">
        <w:rPr>
          <w:rFonts w:hint="cs"/>
          <w:sz w:val="27"/>
          <w:szCs w:val="27"/>
          <w:rtl/>
        </w:rPr>
        <w:t>می‌شد دوباره کدنویسی می‌</w:t>
      </w:r>
      <w:r w:rsidRPr="00C3752A">
        <w:rPr>
          <w:rFonts w:hint="cs"/>
          <w:sz w:val="27"/>
          <w:szCs w:val="27"/>
          <w:rtl/>
        </w:rPr>
        <w:t xml:space="preserve">کردند و و مابقی زمان صرف تست و </w:t>
      </w:r>
      <w:r w:rsidRPr="00C3752A">
        <w:rPr>
          <w:szCs w:val="24"/>
        </w:rPr>
        <w:t>Stable</w:t>
      </w:r>
      <w:r w:rsidRPr="00C3752A">
        <w:rPr>
          <w:rFonts w:hint="cs"/>
          <w:szCs w:val="24"/>
          <w:rtl/>
        </w:rPr>
        <w:t xml:space="preserve"> </w:t>
      </w:r>
      <w:r w:rsidR="00C3752A">
        <w:rPr>
          <w:rFonts w:hint="cs"/>
          <w:sz w:val="27"/>
          <w:szCs w:val="27"/>
          <w:rtl/>
        </w:rPr>
        <w:t>کردن می‌</w:t>
      </w:r>
      <w:r w:rsidRPr="00C3752A">
        <w:rPr>
          <w:rFonts w:hint="cs"/>
          <w:sz w:val="27"/>
          <w:szCs w:val="27"/>
          <w:rtl/>
        </w:rPr>
        <w:t xml:space="preserve">شد. پس منطقی نیست که ما بدون در نظر گرفتن کیفیت کدنویسی نماییم و مدت زمان زیادی را صرف از رفع </w:t>
      </w:r>
      <w:r w:rsidRPr="00C3752A">
        <w:rPr>
          <w:szCs w:val="24"/>
        </w:rPr>
        <w:t>Bug</w:t>
      </w:r>
      <w:r w:rsidR="00C3752A">
        <w:rPr>
          <w:rFonts w:hint="cs"/>
          <w:szCs w:val="24"/>
          <w:rtl/>
        </w:rPr>
        <w:t>‌</w:t>
      </w:r>
      <w:r w:rsidR="00C3752A">
        <w:rPr>
          <w:rFonts w:hint="cs"/>
          <w:sz w:val="27"/>
          <w:szCs w:val="27"/>
          <w:rtl/>
        </w:rPr>
        <w:t>ها و بهم ریختگی‌</w:t>
      </w:r>
      <w:r w:rsidRPr="00C3752A">
        <w:rPr>
          <w:rFonts w:hint="cs"/>
          <w:sz w:val="27"/>
          <w:szCs w:val="27"/>
          <w:rtl/>
        </w:rPr>
        <w:t>ها نماییم.</w:t>
      </w:r>
    </w:p>
    <w:p w14:paraId="3E7ACC43" w14:textId="13CA914C" w:rsidR="00241FF7" w:rsidRPr="0061759A" w:rsidRDefault="0061759A" w:rsidP="00241FF7">
      <w:pPr>
        <w:rPr>
          <w:sz w:val="16"/>
          <w:szCs w:val="18"/>
          <w:rtl/>
          <w:lang w:val="en"/>
        </w:rPr>
      </w:pPr>
      <w:r w:rsidRPr="005A715F">
        <w:rPr>
          <w:noProof/>
          <w:rtl/>
          <w:lang w:bidi="ar-SA"/>
        </w:rPr>
        <w:drawing>
          <wp:anchor distT="0" distB="0" distL="114300" distR="114300" simplePos="0" relativeHeight="252009472" behindDoc="1" locked="0" layoutInCell="1" allowOverlap="1" wp14:anchorId="55525725" wp14:editId="2E195AC2">
            <wp:simplePos x="0" y="0"/>
            <wp:positionH relativeFrom="margin">
              <wp:posOffset>5622290</wp:posOffset>
            </wp:positionH>
            <wp:positionV relativeFrom="paragraph">
              <wp:posOffset>256540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15F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A9F847" wp14:editId="53448B36">
                <wp:simplePos x="0" y="0"/>
                <wp:positionH relativeFrom="page">
                  <wp:align>center</wp:align>
                </wp:positionH>
                <wp:positionV relativeFrom="paragraph">
                  <wp:posOffset>132080</wp:posOffset>
                </wp:positionV>
                <wp:extent cx="6581775" cy="819150"/>
                <wp:effectExtent l="0" t="0" r="28575" b="19050"/>
                <wp:wrapNone/>
                <wp:docPr id="34" name="Folded Corn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4DBB" id="Folded Corner 34" o:spid="_x0000_s1026" type="#_x0000_t65" style="position:absolute;margin-left:0;margin-top:10.4pt;width:518.25pt;height:64.5pt;z-index:2520074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</w:p>
    <w:p w14:paraId="6E011391" w14:textId="73A88360" w:rsidR="0061759A" w:rsidRPr="0061759A" w:rsidRDefault="0061759A" w:rsidP="0061759A">
      <w:pPr>
        <w:pStyle w:val="Heading2"/>
        <w:rPr>
          <w:b w:val="0"/>
          <w:bCs w:val="0"/>
          <w:sz w:val="40"/>
          <w:szCs w:val="40"/>
          <w:rtl/>
        </w:rPr>
      </w:pPr>
      <w:bookmarkStart w:id="39" w:name="_Toc61072162"/>
      <w:bookmarkStart w:id="40" w:name="_Toc61855343"/>
      <w:proofErr w:type="spellStart"/>
      <w:r w:rsidRPr="0061759A">
        <w:rPr>
          <w:sz w:val="40"/>
          <w:szCs w:val="40"/>
        </w:rPr>
        <w:t>FeedBack</w:t>
      </w:r>
      <w:bookmarkEnd w:id="39"/>
      <w:bookmarkEnd w:id="40"/>
      <w:proofErr w:type="spellEnd"/>
    </w:p>
    <w:p w14:paraId="11E143F1" w14:textId="1293944F" w:rsidR="00026A98" w:rsidRPr="00687A20" w:rsidRDefault="00026A98" w:rsidP="00026A98">
      <w:pPr>
        <w:rPr>
          <w:rFonts w:asciiTheme="majorBidi" w:hAnsiTheme="majorBidi"/>
          <w:sz w:val="22"/>
          <w:szCs w:val="22"/>
        </w:rPr>
      </w:pPr>
    </w:p>
    <w:p w14:paraId="5A819538" w14:textId="26A13792" w:rsidR="0061759A" w:rsidRPr="0061759A" w:rsidRDefault="0061759A" w:rsidP="0061759A">
      <w:pPr>
        <w:rPr>
          <w:sz w:val="27"/>
          <w:szCs w:val="27"/>
          <w:rtl/>
        </w:rPr>
      </w:pPr>
      <w:r w:rsidRPr="0061759A">
        <w:rPr>
          <w:rFonts w:hint="cs"/>
          <w:sz w:val="27"/>
          <w:szCs w:val="27"/>
          <w:rtl/>
        </w:rPr>
        <w:t xml:space="preserve">مسئله دیگر </w:t>
      </w:r>
      <w:r w:rsidRPr="0061759A">
        <w:rPr>
          <w:szCs w:val="24"/>
        </w:rPr>
        <w:t>Feed</w:t>
      </w:r>
      <w:r w:rsidRPr="0061759A">
        <w:rPr>
          <w:rFonts w:hint="cs"/>
          <w:szCs w:val="24"/>
          <w:rtl/>
        </w:rPr>
        <w:t xml:space="preserve"> </w:t>
      </w:r>
      <w:r>
        <w:rPr>
          <w:rFonts w:hint="cs"/>
          <w:sz w:val="27"/>
          <w:szCs w:val="27"/>
          <w:rtl/>
        </w:rPr>
        <w:t>یا بازخوردی است که مشتری یا تیم‌</w:t>
      </w:r>
      <w:r w:rsidRPr="0061759A">
        <w:rPr>
          <w:rFonts w:hint="cs"/>
          <w:sz w:val="27"/>
          <w:szCs w:val="27"/>
          <w:rtl/>
        </w:rPr>
        <w:t>ه</w:t>
      </w:r>
      <w:r>
        <w:rPr>
          <w:rFonts w:hint="cs"/>
          <w:sz w:val="27"/>
          <w:szCs w:val="27"/>
          <w:rtl/>
        </w:rPr>
        <w:t>ای دیگر پس از برنامه‌ریزی کارها می‌</w:t>
      </w:r>
      <w:r w:rsidRPr="0061759A">
        <w:rPr>
          <w:rFonts w:hint="cs"/>
          <w:sz w:val="27"/>
          <w:szCs w:val="27"/>
          <w:rtl/>
        </w:rPr>
        <w:t>ده</w:t>
      </w:r>
      <w:r>
        <w:rPr>
          <w:rFonts w:hint="cs"/>
          <w:sz w:val="27"/>
          <w:szCs w:val="27"/>
          <w:rtl/>
        </w:rPr>
        <w:t>ند و ما زمان کافی برای اعمال آن</w:t>
      </w:r>
      <w:r w:rsidRPr="0061759A">
        <w:rPr>
          <w:rFonts w:hint="cs"/>
          <w:sz w:val="27"/>
          <w:szCs w:val="27"/>
          <w:rtl/>
        </w:rPr>
        <w:t xml:space="preserve">ها نداریم، و درنتیجه محصولی را ارائه </w:t>
      </w:r>
      <w:r>
        <w:rPr>
          <w:rFonts w:hint="cs"/>
          <w:sz w:val="27"/>
          <w:szCs w:val="27"/>
          <w:rtl/>
        </w:rPr>
        <w:t>می‌دهیم که مشتری از آن راضی نمی‌</w:t>
      </w:r>
      <w:r w:rsidRPr="0061759A">
        <w:rPr>
          <w:rFonts w:hint="cs"/>
          <w:sz w:val="27"/>
          <w:szCs w:val="27"/>
          <w:rtl/>
        </w:rPr>
        <w:t>باشد.</w:t>
      </w:r>
    </w:p>
    <w:p w14:paraId="2242E1CC" w14:textId="2E1A6C52" w:rsidR="00026A98" w:rsidRPr="00687A20" w:rsidRDefault="00687A20" w:rsidP="00026A98">
      <w:pPr>
        <w:rPr>
          <w:rFonts w:asciiTheme="majorBidi" w:hAnsiTheme="majorBidi"/>
          <w:sz w:val="18"/>
          <w:szCs w:val="18"/>
        </w:rPr>
      </w:pPr>
      <w:r w:rsidRPr="005A715F">
        <w:rPr>
          <w:noProof/>
          <w:rtl/>
          <w:lang w:bidi="ar-SA"/>
        </w:rPr>
        <w:lastRenderedPageBreak/>
        <w:drawing>
          <wp:anchor distT="0" distB="0" distL="114300" distR="114300" simplePos="0" relativeHeight="252013568" behindDoc="1" locked="0" layoutInCell="1" allowOverlap="1" wp14:anchorId="24FB9942" wp14:editId="40218661">
            <wp:simplePos x="0" y="0"/>
            <wp:positionH relativeFrom="margin">
              <wp:posOffset>5638800</wp:posOffset>
            </wp:positionH>
            <wp:positionV relativeFrom="paragraph">
              <wp:posOffset>222885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15F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0E421ED" wp14:editId="4B890EDF">
                <wp:simplePos x="0" y="0"/>
                <wp:positionH relativeFrom="page">
                  <wp:align>center</wp:align>
                </wp:positionH>
                <wp:positionV relativeFrom="paragraph">
                  <wp:posOffset>89535</wp:posOffset>
                </wp:positionV>
                <wp:extent cx="6581775" cy="819150"/>
                <wp:effectExtent l="0" t="0" r="28575" b="19050"/>
                <wp:wrapNone/>
                <wp:docPr id="51" name="Folded Corn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AD30" id="Folded Corner 51" o:spid="_x0000_s1026" type="#_x0000_t65" style="position:absolute;margin-left:0;margin-top:7.05pt;width:518.25pt;height:64.5pt;z-index:2520115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" adj="18000" filled="f" strokecolor="#c00000" strokeweight="2pt">
                <w10:wrap anchorx="page"/>
              </v:shape>
            </w:pict>
          </mc:Fallback>
        </mc:AlternateContent>
      </w:r>
    </w:p>
    <w:p w14:paraId="6CA5643D" w14:textId="5BBA321B" w:rsidR="00687A20" w:rsidRDefault="00687A20" w:rsidP="00525B44">
      <w:pPr>
        <w:pStyle w:val="a0"/>
        <w:rPr>
          <w:rtl/>
        </w:rPr>
      </w:pPr>
      <w:bookmarkStart w:id="41" w:name="_Toc61072163"/>
      <w:bookmarkStart w:id="42" w:name="_Toc61855344"/>
      <w:r w:rsidRPr="00462C41">
        <w:t>Why Change</w:t>
      </w:r>
      <w:r w:rsidRPr="00462C41">
        <w:rPr>
          <w:rtl/>
        </w:rPr>
        <w:t>؟</w:t>
      </w:r>
      <w:bookmarkEnd w:id="41"/>
      <w:bookmarkEnd w:id="42"/>
    </w:p>
    <w:p w14:paraId="3A887CF4" w14:textId="6DC56013" w:rsidR="00026A98" w:rsidRPr="00026A98" w:rsidRDefault="00026A98" w:rsidP="00026A98">
      <w:pPr>
        <w:rPr>
          <w:rFonts w:asciiTheme="majorBidi" w:hAnsiTheme="majorBidi"/>
          <w:sz w:val="10"/>
          <w:szCs w:val="10"/>
        </w:rPr>
      </w:pPr>
    </w:p>
    <w:p w14:paraId="5E6CA29A" w14:textId="324CD590" w:rsidR="00687A20" w:rsidRPr="00687A20" w:rsidRDefault="00687A20" w:rsidP="00687A20">
      <w:pPr>
        <w:rPr>
          <w:sz w:val="27"/>
          <w:szCs w:val="27"/>
          <w:rtl/>
        </w:rPr>
      </w:pPr>
      <w:r w:rsidRPr="00687A20">
        <w:rPr>
          <w:rFonts w:hint="cs"/>
          <w:sz w:val="27"/>
          <w:szCs w:val="27"/>
          <w:rtl/>
        </w:rPr>
        <w:t xml:space="preserve">به دلایل زیر </w:t>
      </w:r>
      <w:r w:rsidRPr="00687A20">
        <w:rPr>
          <w:szCs w:val="24"/>
        </w:rPr>
        <w:t>Microsoft</w:t>
      </w:r>
      <w:r w:rsidRPr="00687A20">
        <w:rPr>
          <w:rFonts w:hint="cs"/>
          <w:szCs w:val="24"/>
          <w:rtl/>
        </w:rPr>
        <w:t xml:space="preserve"> </w:t>
      </w:r>
      <w:r w:rsidRPr="00687A20">
        <w:rPr>
          <w:rFonts w:hint="cs"/>
          <w:sz w:val="27"/>
          <w:szCs w:val="27"/>
          <w:rtl/>
        </w:rPr>
        <w:t>به این نتیجه رسید که ر</w:t>
      </w:r>
      <w:r>
        <w:rPr>
          <w:rFonts w:hint="cs"/>
          <w:sz w:val="27"/>
          <w:szCs w:val="27"/>
          <w:rtl/>
        </w:rPr>
        <w:t>وش قبل برای توسعه دادن درست نمی‌</w:t>
      </w:r>
      <w:r w:rsidRPr="00687A20">
        <w:rPr>
          <w:rFonts w:hint="cs"/>
          <w:sz w:val="27"/>
          <w:szCs w:val="27"/>
          <w:rtl/>
        </w:rPr>
        <w:t xml:space="preserve">باشد: </w:t>
      </w:r>
    </w:p>
    <w:p w14:paraId="08A6D4C0" w14:textId="3FBC3299" w:rsidR="00687A20" w:rsidRPr="00687A20" w:rsidRDefault="00687A20" w:rsidP="00687A20">
      <w:pPr>
        <w:pStyle w:val="ListParagraph"/>
        <w:numPr>
          <w:ilvl w:val="0"/>
          <w:numId w:val="16"/>
        </w:numPr>
        <w:spacing w:after="160"/>
        <w:rPr>
          <w:sz w:val="27"/>
          <w:szCs w:val="27"/>
        </w:rPr>
      </w:pPr>
      <w:r w:rsidRPr="00687A20">
        <w:rPr>
          <w:rFonts w:hint="cs"/>
          <w:sz w:val="27"/>
          <w:szCs w:val="27"/>
          <w:rtl/>
        </w:rPr>
        <w:t>زمان کافی برای رفع نیاز مشتری را نداشتند.</w:t>
      </w:r>
    </w:p>
    <w:p w14:paraId="033C8552" w14:textId="259AF51C" w:rsidR="00687A20" w:rsidRPr="00687A20" w:rsidRDefault="00687A20" w:rsidP="00687A20">
      <w:pPr>
        <w:pStyle w:val="ListParagraph"/>
        <w:numPr>
          <w:ilvl w:val="0"/>
          <w:numId w:val="16"/>
        </w:numPr>
        <w:spacing w:after="160"/>
        <w:rPr>
          <w:sz w:val="27"/>
          <w:szCs w:val="27"/>
        </w:rPr>
      </w:pPr>
      <w:r w:rsidRPr="00687A20">
        <w:rPr>
          <w:rFonts w:hint="cs"/>
          <w:sz w:val="27"/>
          <w:szCs w:val="27"/>
          <w:rtl/>
        </w:rPr>
        <w:t>کارمندها ناراضی بودند.</w:t>
      </w:r>
    </w:p>
    <w:p w14:paraId="43D35DC6" w14:textId="045DDFD9" w:rsidR="00687A20" w:rsidRPr="00687A20" w:rsidRDefault="00511EDD" w:rsidP="00687A20">
      <w:pPr>
        <w:pStyle w:val="ListParagraph"/>
        <w:numPr>
          <w:ilvl w:val="0"/>
          <w:numId w:val="16"/>
        </w:numPr>
        <w:spacing w:after="160"/>
        <w:rPr>
          <w:sz w:val="27"/>
          <w:szCs w:val="27"/>
        </w:rPr>
      </w:pPr>
      <w:r w:rsidRPr="005A715F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0F99DBF" wp14:editId="3D0A9C45">
                <wp:simplePos x="0" y="0"/>
                <wp:positionH relativeFrom="page">
                  <wp:align>center</wp:align>
                </wp:positionH>
                <wp:positionV relativeFrom="paragraph">
                  <wp:posOffset>502285</wp:posOffset>
                </wp:positionV>
                <wp:extent cx="6581775" cy="819150"/>
                <wp:effectExtent l="0" t="0" r="28575" b="19050"/>
                <wp:wrapNone/>
                <wp:docPr id="53" name="Folded Corn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2A8E" id="Folded Corner 53" o:spid="_x0000_s1026" type="#_x0000_t65" style="position:absolute;margin-left:0;margin-top:39.55pt;width:518.25pt;height:64.5pt;z-index:2520156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  <w:r w:rsidR="00687A20" w:rsidRPr="00687A20">
        <w:rPr>
          <w:rFonts w:hint="cs"/>
          <w:sz w:val="27"/>
          <w:szCs w:val="27"/>
          <w:rtl/>
        </w:rPr>
        <w:t xml:space="preserve">در نظر داشتند که به سمت </w:t>
      </w:r>
      <w:r w:rsidR="00687A20" w:rsidRPr="00687A20">
        <w:rPr>
          <w:szCs w:val="24"/>
        </w:rPr>
        <w:t>Cloud</w:t>
      </w:r>
      <w:r w:rsidR="00687A20" w:rsidRPr="00687A20">
        <w:rPr>
          <w:rFonts w:hint="cs"/>
          <w:szCs w:val="24"/>
          <w:rtl/>
        </w:rPr>
        <w:t xml:space="preserve"> </w:t>
      </w:r>
      <w:r w:rsidR="00687A20" w:rsidRPr="00687A20">
        <w:rPr>
          <w:rFonts w:hint="cs"/>
          <w:sz w:val="27"/>
          <w:szCs w:val="27"/>
          <w:rtl/>
        </w:rPr>
        <w:t>بروند.</w:t>
      </w:r>
    </w:p>
    <w:p w14:paraId="466C8A66" w14:textId="10F4F6DA" w:rsidR="00511EDD" w:rsidRPr="00511EDD" w:rsidRDefault="00511EDD" w:rsidP="00026A98">
      <w:pPr>
        <w:ind w:firstLine="720"/>
        <w:rPr>
          <w:rFonts w:asciiTheme="majorBidi" w:hAnsiTheme="majorBidi"/>
          <w:sz w:val="10"/>
          <w:szCs w:val="10"/>
        </w:rPr>
      </w:pPr>
      <w:r w:rsidRPr="005A715F">
        <w:rPr>
          <w:noProof/>
          <w:rtl/>
          <w:lang w:bidi="ar-SA"/>
        </w:rPr>
        <w:drawing>
          <wp:anchor distT="0" distB="0" distL="114300" distR="114300" simplePos="0" relativeHeight="252017664" behindDoc="1" locked="0" layoutInCell="1" allowOverlap="1" wp14:anchorId="3A35796F" wp14:editId="4AC81D02">
            <wp:simplePos x="0" y="0"/>
            <wp:positionH relativeFrom="margin">
              <wp:posOffset>5600700</wp:posOffset>
            </wp:positionH>
            <wp:positionV relativeFrom="paragraph">
              <wp:posOffset>143510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F0966" w14:textId="77777777" w:rsidR="00511EDD" w:rsidRPr="00BD6250" w:rsidRDefault="00511EDD" w:rsidP="00525B44">
      <w:pPr>
        <w:pStyle w:val="a0"/>
        <w:rPr>
          <w:rtl/>
        </w:rPr>
      </w:pPr>
      <w:bookmarkStart w:id="43" w:name="_Toc61072164"/>
      <w:bookmarkStart w:id="44" w:name="_Toc61855345"/>
      <w:r w:rsidRPr="00BD6250">
        <w:t>Sprint Planning 3 Questions</w:t>
      </w:r>
      <w:bookmarkEnd w:id="43"/>
      <w:bookmarkEnd w:id="44"/>
    </w:p>
    <w:p w14:paraId="106281D4" w14:textId="77777777" w:rsidR="00511EDD" w:rsidRDefault="00511EDD" w:rsidP="00511EDD">
      <w:pPr>
        <w:rPr>
          <w:szCs w:val="24"/>
          <w:rtl/>
        </w:rPr>
      </w:pPr>
    </w:p>
    <w:p w14:paraId="7FDD68D3" w14:textId="543642E3" w:rsidR="00511EDD" w:rsidRDefault="00511EDD" w:rsidP="00511EDD">
      <w:pPr>
        <w:rPr>
          <w:sz w:val="27"/>
          <w:szCs w:val="27"/>
          <w:rtl/>
        </w:rPr>
      </w:pPr>
      <w:r w:rsidRPr="00511EDD">
        <w:rPr>
          <w:rFonts w:hint="cs"/>
          <w:sz w:val="27"/>
          <w:szCs w:val="27"/>
          <w:rtl/>
        </w:rPr>
        <w:t xml:space="preserve">درواقه وجود این </w:t>
      </w:r>
      <w:r w:rsidRPr="00511EDD">
        <w:rPr>
          <w:szCs w:val="24"/>
        </w:rPr>
        <w:t>Sprint</w:t>
      </w:r>
      <w:r>
        <w:rPr>
          <w:rFonts w:hint="cs"/>
          <w:szCs w:val="24"/>
          <w:rtl/>
        </w:rPr>
        <w:t>‌</w:t>
      </w:r>
      <w:r w:rsidRPr="00511EDD">
        <w:rPr>
          <w:rFonts w:hint="cs"/>
          <w:sz w:val="27"/>
          <w:szCs w:val="27"/>
          <w:rtl/>
        </w:rPr>
        <w:t xml:space="preserve">های </w:t>
      </w:r>
      <w:r w:rsidRPr="00511EDD">
        <w:rPr>
          <w:rFonts w:hint="cs"/>
          <w:szCs w:val="24"/>
          <w:rtl/>
        </w:rPr>
        <w:t xml:space="preserve">3 </w:t>
      </w:r>
      <w:r>
        <w:rPr>
          <w:rFonts w:hint="cs"/>
          <w:sz w:val="27"/>
          <w:szCs w:val="27"/>
          <w:rtl/>
        </w:rPr>
        <w:t>هفته‌</w:t>
      </w:r>
      <w:r w:rsidRPr="00511EDD">
        <w:rPr>
          <w:rFonts w:hint="cs"/>
          <w:sz w:val="27"/>
          <w:szCs w:val="27"/>
          <w:rtl/>
        </w:rPr>
        <w:t xml:space="preserve">ای باعث افزایش روند </w:t>
      </w:r>
      <w:r w:rsidRPr="00511EDD">
        <w:rPr>
          <w:szCs w:val="24"/>
        </w:rPr>
        <w:t>Develop</w:t>
      </w:r>
      <w:r w:rsidRPr="00511EDD">
        <w:rPr>
          <w:rFonts w:hint="cs"/>
          <w:szCs w:val="24"/>
          <w:rtl/>
        </w:rPr>
        <w:t xml:space="preserve"> </w:t>
      </w:r>
      <w:r>
        <w:rPr>
          <w:rFonts w:hint="cs"/>
          <w:sz w:val="27"/>
          <w:szCs w:val="27"/>
          <w:rtl/>
        </w:rPr>
        <w:t>می‌</w:t>
      </w:r>
      <w:r w:rsidRPr="00511EDD">
        <w:rPr>
          <w:rFonts w:hint="cs"/>
          <w:sz w:val="27"/>
          <w:szCs w:val="27"/>
          <w:rtl/>
        </w:rPr>
        <w:t>شود.</w:t>
      </w:r>
    </w:p>
    <w:p w14:paraId="0C9A77F3" w14:textId="496B2D06" w:rsidR="009B0D5A" w:rsidRPr="009B0D5A" w:rsidRDefault="009B0D5A" w:rsidP="00511EDD">
      <w:pPr>
        <w:rPr>
          <w:sz w:val="10"/>
          <w:szCs w:val="10"/>
          <w:rtl/>
        </w:rPr>
      </w:pPr>
      <w:r w:rsidRPr="005A715F">
        <w:rPr>
          <w:noProof/>
          <w:rtl/>
          <w:lang w:bidi="ar-SA"/>
        </w:rPr>
        <w:drawing>
          <wp:anchor distT="0" distB="0" distL="114300" distR="114300" simplePos="0" relativeHeight="252021760" behindDoc="1" locked="0" layoutInCell="1" allowOverlap="1" wp14:anchorId="2FAB1ECA" wp14:editId="081F8CF0">
            <wp:simplePos x="0" y="0"/>
            <wp:positionH relativeFrom="margin">
              <wp:posOffset>5641340</wp:posOffset>
            </wp:positionH>
            <wp:positionV relativeFrom="paragraph">
              <wp:posOffset>133350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15F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D82E2C9" wp14:editId="467A9A29">
                <wp:simplePos x="0" y="0"/>
                <wp:positionH relativeFrom="page">
                  <wp:posOffset>475615</wp:posOffset>
                </wp:positionH>
                <wp:positionV relativeFrom="paragraph">
                  <wp:posOffset>28575</wp:posOffset>
                </wp:positionV>
                <wp:extent cx="6581775" cy="819150"/>
                <wp:effectExtent l="0" t="0" r="28575" b="19050"/>
                <wp:wrapNone/>
                <wp:docPr id="55" name="Folded Corn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5275" id="Folded Corner 55" o:spid="_x0000_s1026" type="#_x0000_t65" style="position:absolute;margin-left:37.45pt;margin-top:2.25pt;width:518.25pt;height:64.5pt;z-index:252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</w:p>
    <w:p w14:paraId="28EFD8DE" w14:textId="77777777" w:rsidR="009B0D5A" w:rsidRDefault="009B0D5A" w:rsidP="00525B44">
      <w:pPr>
        <w:pStyle w:val="a0"/>
        <w:rPr>
          <w:rtl/>
        </w:rPr>
      </w:pPr>
      <w:bookmarkStart w:id="45" w:name="_Toc61072165"/>
      <w:bookmarkStart w:id="46" w:name="_Toc61855346"/>
      <w:r w:rsidRPr="00462C41">
        <w:t>Roles</w:t>
      </w:r>
      <w:bookmarkEnd w:id="45"/>
      <w:bookmarkEnd w:id="46"/>
    </w:p>
    <w:p w14:paraId="171401E1" w14:textId="77777777" w:rsidR="003A18B5" w:rsidRPr="003A18B5" w:rsidRDefault="003A18B5" w:rsidP="003A18B5">
      <w:pPr>
        <w:rPr>
          <w:sz w:val="14"/>
          <w:szCs w:val="14"/>
          <w:rtl/>
        </w:rPr>
      </w:pPr>
    </w:p>
    <w:p w14:paraId="587A4F3C" w14:textId="190F3879" w:rsidR="003A18B5" w:rsidRPr="003A18B5" w:rsidRDefault="003A18B5" w:rsidP="003A18B5">
      <w:pPr>
        <w:rPr>
          <w:sz w:val="27"/>
          <w:szCs w:val="27"/>
          <w:rtl/>
        </w:rPr>
      </w:pPr>
      <w:r>
        <w:rPr>
          <w:rFonts w:hint="cs"/>
          <w:sz w:val="27"/>
          <w:szCs w:val="27"/>
          <w:rtl/>
        </w:rPr>
        <w:t>در حقیقت ساختار تیم‌</w:t>
      </w:r>
      <w:r w:rsidRPr="003A18B5">
        <w:rPr>
          <w:rFonts w:hint="cs"/>
          <w:sz w:val="27"/>
          <w:szCs w:val="27"/>
          <w:rtl/>
        </w:rPr>
        <w:t xml:space="preserve">ها بسیار مهم است. در ایران معمولا </w:t>
      </w:r>
      <w:r w:rsidRPr="00021287">
        <w:rPr>
          <w:rFonts w:hint="cs"/>
          <w:szCs w:val="24"/>
          <w:rtl/>
        </w:rPr>
        <w:t xml:space="preserve">3 </w:t>
      </w:r>
      <w:r w:rsidRPr="003A18B5">
        <w:rPr>
          <w:rFonts w:hint="cs"/>
          <w:sz w:val="27"/>
          <w:szCs w:val="27"/>
          <w:rtl/>
        </w:rPr>
        <w:t xml:space="preserve">نوع تیم وجود دارد: </w:t>
      </w:r>
    </w:p>
    <w:p w14:paraId="673E9679" w14:textId="77777777" w:rsidR="003A18B5" w:rsidRPr="003A18B5" w:rsidRDefault="003A18B5" w:rsidP="003A18B5">
      <w:pPr>
        <w:pStyle w:val="ListParagraph"/>
        <w:numPr>
          <w:ilvl w:val="0"/>
          <w:numId w:val="12"/>
        </w:numPr>
        <w:spacing w:after="160"/>
        <w:rPr>
          <w:sz w:val="27"/>
          <w:szCs w:val="27"/>
        </w:rPr>
      </w:pPr>
      <w:r w:rsidRPr="003A18B5">
        <w:rPr>
          <w:rFonts w:hint="cs"/>
          <w:sz w:val="27"/>
          <w:szCs w:val="27"/>
          <w:rtl/>
        </w:rPr>
        <w:t xml:space="preserve">تیم </w:t>
      </w:r>
      <w:r w:rsidRPr="00021287">
        <w:rPr>
          <w:szCs w:val="24"/>
        </w:rPr>
        <w:t>test</w:t>
      </w:r>
    </w:p>
    <w:p w14:paraId="671F8C73" w14:textId="77777777" w:rsidR="003A18B5" w:rsidRPr="003A18B5" w:rsidRDefault="003A18B5" w:rsidP="003A18B5">
      <w:pPr>
        <w:pStyle w:val="ListParagraph"/>
        <w:numPr>
          <w:ilvl w:val="0"/>
          <w:numId w:val="12"/>
        </w:numPr>
        <w:spacing w:after="160"/>
        <w:rPr>
          <w:sz w:val="27"/>
          <w:szCs w:val="27"/>
        </w:rPr>
      </w:pPr>
      <w:r w:rsidRPr="003A18B5">
        <w:rPr>
          <w:rFonts w:hint="cs"/>
          <w:sz w:val="27"/>
          <w:szCs w:val="27"/>
          <w:rtl/>
        </w:rPr>
        <w:t xml:space="preserve">تیم </w:t>
      </w:r>
      <w:r w:rsidRPr="00021287">
        <w:rPr>
          <w:szCs w:val="24"/>
        </w:rPr>
        <w:t>develop</w:t>
      </w:r>
    </w:p>
    <w:p w14:paraId="405C1894" w14:textId="77777777" w:rsidR="003A18B5" w:rsidRPr="003A18B5" w:rsidRDefault="003A18B5" w:rsidP="003A18B5">
      <w:pPr>
        <w:pStyle w:val="ListParagraph"/>
        <w:numPr>
          <w:ilvl w:val="0"/>
          <w:numId w:val="12"/>
        </w:numPr>
        <w:spacing w:after="160"/>
        <w:rPr>
          <w:sz w:val="27"/>
          <w:szCs w:val="27"/>
        </w:rPr>
      </w:pPr>
      <w:r w:rsidRPr="003A18B5">
        <w:rPr>
          <w:rFonts w:hint="cs"/>
          <w:sz w:val="27"/>
          <w:szCs w:val="27"/>
          <w:rtl/>
        </w:rPr>
        <w:t>تیم مدیریت</w:t>
      </w:r>
    </w:p>
    <w:p w14:paraId="2827C8D3" w14:textId="317F53F5" w:rsidR="003A18B5" w:rsidRPr="003A18B5" w:rsidRDefault="003A18B5" w:rsidP="002F23C3">
      <w:pPr>
        <w:rPr>
          <w:sz w:val="27"/>
          <w:szCs w:val="27"/>
        </w:rPr>
      </w:pPr>
      <w:r w:rsidRPr="002F23C3">
        <w:rPr>
          <w:szCs w:val="24"/>
        </w:rPr>
        <w:t>Microsoft</w:t>
      </w:r>
      <w:r w:rsidRPr="002F23C3">
        <w:rPr>
          <w:rFonts w:hint="cs"/>
          <w:szCs w:val="24"/>
          <w:rtl/>
        </w:rPr>
        <w:t xml:space="preserve"> </w:t>
      </w:r>
      <w:r w:rsidR="002F23C3">
        <w:rPr>
          <w:rFonts w:hint="cs"/>
          <w:sz w:val="27"/>
          <w:szCs w:val="27"/>
          <w:rtl/>
        </w:rPr>
        <w:t>در ابتدا از این ساختار پیروی می‌کرد ولی مشاهده کرد نتیجه‌ی مطلوبی را ایجاد نمی‌</w:t>
      </w:r>
      <w:r w:rsidRPr="003A18B5">
        <w:rPr>
          <w:rFonts w:hint="cs"/>
          <w:sz w:val="27"/>
          <w:szCs w:val="27"/>
          <w:rtl/>
        </w:rPr>
        <w:t>کند</w:t>
      </w:r>
      <w:r w:rsidR="002F23C3">
        <w:rPr>
          <w:rFonts w:hint="cs"/>
          <w:sz w:val="27"/>
          <w:szCs w:val="27"/>
          <w:rtl/>
        </w:rPr>
        <w:t>، پس تصمیم گرفتند تا ساختار تیم‌</w:t>
      </w:r>
      <w:r w:rsidRPr="003A18B5">
        <w:rPr>
          <w:rFonts w:hint="cs"/>
          <w:sz w:val="27"/>
          <w:szCs w:val="27"/>
          <w:rtl/>
        </w:rPr>
        <w:t>ها را عوض نمایند. در اصل به این نتیجه رسید</w:t>
      </w:r>
      <w:r w:rsidR="008F51FB">
        <w:rPr>
          <w:rFonts w:hint="cs"/>
          <w:sz w:val="27"/>
          <w:szCs w:val="27"/>
          <w:rtl/>
        </w:rPr>
        <w:t>ند که جدا بودن تیم تست درست نمی‌</w:t>
      </w:r>
      <w:r w:rsidRPr="003A18B5">
        <w:rPr>
          <w:rFonts w:hint="cs"/>
          <w:sz w:val="27"/>
          <w:szCs w:val="27"/>
          <w:rtl/>
        </w:rPr>
        <w:t xml:space="preserve">باشد، پس تیم مهندسی </w:t>
      </w:r>
      <w:r w:rsidRPr="002F23C3">
        <w:rPr>
          <w:szCs w:val="24"/>
        </w:rPr>
        <w:t>Engineering</w:t>
      </w:r>
      <w:r w:rsidRPr="002F23C3">
        <w:rPr>
          <w:rFonts w:hint="cs"/>
          <w:szCs w:val="24"/>
          <w:rtl/>
        </w:rPr>
        <w:t xml:space="preserve"> </w:t>
      </w:r>
      <w:r w:rsidRPr="003A18B5">
        <w:rPr>
          <w:rFonts w:hint="cs"/>
          <w:sz w:val="27"/>
          <w:szCs w:val="27"/>
          <w:rtl/>
        </w:rPr>
        <w:t>را تشکیل دادند که هر عضوی از این تیم وظیفه توسعه و تست را</w:t>
      </w:r>
      <w:r w:rsidR="008F51FB">
        <w:rPr>
          <w:rFonts w:hint="cs"/>
          <w:sz w:val="27"/>
          <w:szCs w:val="27"/>
          <w:rtl/>
        </w:rPr>
        <w:t xml:space="preserve"> به طور همزمان بر عهده داشت. هم</w:t>
      </w:r>
      <w:r w:rsidRPr="003A18B5">
        <w:rPr>
          <w:rFonts w:hint="cs"/>
          <w:sz w:val="27"/>
          <w:szCs w:val="27"/>
          <w:rtl/>
        </w:rPr>
        <w:t xml:space="preserve">چنین برای رفع نیاز مشتری تیم دیگری وجود دارد </w:t>
      </w:r>
      <w:r w:rsidRPr="002F23C3">
        <w:rPr>
          <w:rFonts w:hint="cs"/>
          <w:szCs w:val="24"/>
          <w:rtl/>
        </w:rPr>
        <w:t>(</w:t>
      </w:r>
      <w:r w:rsidRPr="002F23C3">
        <w:rPr>
          <w:szCs w:val="24"/>
        </w:rPr>
        <w:t>Program Management</w:t>
      </w:r>
      <w:r w:rsidRPr="002F23C3">
        <w:rPr>
          <w:rFonts w:hint="cs"/>
          <w:szCs w:val="24"/>
          <w:rtl/>
        </w:rPr>
        <w:t>)</w:t>
      </w:r>
      <w:r w:rsidR="002F23C3">
        <w:rPr>
          <w:rFonts w:hint="cs"/>
          <w:sz w:val="27"/>
          <w:szCs w:val="27"/>
          <w:rtl/>
        </w:rPr>
        <w:t xml:space="preserve"> که با مشتری‌ها تعامل و گفتگو می‌</w:t>
      </w:r>
      <w:r w:rsidRPr="003A18B5">
        <w:rPr>
          <w:rFonts w:hint="cs"/>
          <w:sz w:val="27"/>
          <w:szCs w:val="27"/>
          <w:rtl/>
        </w:rPr>
        <w:t>نمایند تا نیازشان را رفع کنند.</w:t>
      </w:r>
    </w:p>
    <w:p w14:paraId="20AED28D" w14:textId="77890458" w:rsidR="009606EE" w:rsidRDefault="009606EE" w:rsidP="00511EDD">
      <w:pPr>
        <w:rPr>
          <w:rFonts w:asciiTheme="majorBidi" w:hAnsiTheme="majorBidi"/>
          <w:sz w:val="12"/>
          <w:szCs w:val="12"/>
          <w:rtl/>
        </w:rPr>
      </w:pPr>
    </w:p>
    <w:p w14:paraId="18A42F8B" w14:textId="5E78964F" w:rsidR="002F23C3" w:rsidRPr="002F23C3" w:rsidRDefault="005F2E8A" w:rsidP="00511EDD">
      <w:pPr>
        <w:rPr>
          <w:rFonts w:asciiTheme="majorBidi" w:hAnsiTheme="majorBidi"/>
          <w:sz w:val="2"/>
          <w:szCs w:val="2"/>
        </w:rPr>
      </w:pPr>
      <w:r w:rsidRPr="002F23C3">
        <w:rPr>
          <w:rFonts w:hint="cs"/>
          <w:noProof/>
          <w:sz w:val="22"/>
          <w:szCs w:val="24"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27A94F3" wp14:editId="4982DABE">
                <wp:simplePos x="0" y="0"/>
                <wp:positionH relativeFrom="page">
                  <wp:align>center</wp:align>
                </wp:positionH>
                <wp:positionV relativeFrom="paragraph">
                  <wp:posOffset>-90805</wp:posOffset>
                </wp:positionV>
                <wp:extent cx="6581775" cy="819150"/>
                <wp:effectExtent l="0" t="0" r="28575" b="19050"/>
                <wp:wrapNone/>
                <wp:docPr id="59" name="Folded Corn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B726" id="Folded Corner 59" o:spid="_x0000_s1026" type="#_x0000_t65" style="position:absolute;margin-left:0;margin-top:-7.15pt;width:518.25pt;height:64.5pt;z-index:2520238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" adj="18000" filled="f" strokecolor="#c00000" strokeweight="2pt">
                <w10:wrap anchorx="page"/>
              </v:shape>
            </w:pict>
          </mc:Fallback>
        </mc:AlternateContent>
      </w:r>
      <w:r w:rsidR="002F23C3" w:rsidRPr="005A715F">
        <w:rPr>
          <w:noProof/>
          <w:rtl/>
          <w:lang w:bidi="ar-SA"/>
        </w:rPr>
        <w:drawing>
          <wp:anchor distT="0" distB="0" distL="114300" distR="114300" simplePos="0" relativeHeight="252025856" behindDoc="1" locked="0" layoutInCell="1" allowOverlap="1" wp14:anchorId="304A41F0" wp14:editId="0367CE85">
            <wp:simplePos x="0" y="0"/>
            <wp:positionH relativeFrom="margin">
              <wp:posOffset>5641340</wp:posOffset>
            </wp:positionH>
            <wp:positionV relativeFrom="paragraph">
              <wp:posOffset>18415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00CC2" w14:textId="5A4FDD50" w:rsidR="00E000F7" w:rsidRDefault="009606EE" w:rsidP="00525B44">
      <w:pPr>
        <w:pStyle w:val="a0"/>
        <w:rPr>
          <w:sz w:val="27"/>
          <w:szCs w:val="27"/>
        </w:rPr>
      </w:pPr>
      <w:bookmarkStart w:id="47" w:name="_Toc61072166"/>
      <w:bookmarkStart w:id="48" w:name="_Toc61855347"/>
      <w:r w:rsidRPr="00BD6250">
        <w:t>Teams</w:t>
      </w:r>
      <w:bookmarkEnd w:id="47"/>
      <w:bookmarkEnd w:id="48"/>
    </w:p>
    <w:p w14:paraId="0374667E" w14:textId="233EEBF6" w:rsidR="00E000F7" w:rsidRPr="00E000F7" w:rsidRDefault="00E000F7" w:rsidP="00E000F7">
      <w:pPr>
        <w:rPr>
          <w:sz w:val="14"/>
          <w:szCs w:val="16"/>
          <w:lang w:val="en"/>
        </w:rPr>
      </w:pPr>
    </w:p>
    <w:p w14:paraId="16AB8F26" w14:textId="688BCD00" w:rsidR="00E000F7" w:rsidRDefault="00E000F7" w:rsidP="00E000F7">
      <w:pPr>
        <w:rPr>
          <w:sz w:val="27"/>
          <w:szCs w:val="27"/>
          <w:rtl/>
        </w:rPr>
      </w:pPr>
      <w:r>
        <w:rPr>
          <w:rFonts w:hint="cs"/>
          <w:sz w:val="27"/>
          <w:szCs w:val="27"/>
          <w:rtl/>
        </w:rPr>
        <w:t>بهینه‌ترین روش وجود تیم‌</w:t>
      </w:r>
      <w:r w:rsidRPr="00E000F7">
        <w:rPr>
          <w:rFonts w:hint="cs"/>
          <w:sz w:val="27"/>
          <w:szCs w:val="27"/>
          <w:rtl/>
        </w:rPr>
        <w:t xml:space="preserve">های </w:t>
      </w:r>
      <w:r w:rsidRPr="00E000F7">
        <w:rPr>
          <w:szCs w:val="24"/>
        </w:rPr>
        <w:t>Scrum</w:t>
      </w:r>
      <w:r w:rsidRPr="00E000F7">
        <w:rPr>
          <w:rFonts w:hint="cs"/>
          <w:szCs w:val="24"/>
          <w:rtl/>
        </w:rPr>
        <w:t xml:space="preserve"> </w:t>
      </w:r>
      <w:r w:rsidRPr="00E000F7">
        <w:rPr>
          <w:rFonts w:hint="cs"/>
          <w:sz w:val="27"/>
          <w:szCs w:val="27"/>
          <w:rtl/>
        </w:rPr>
        <w:t xml:space="preserve">است به نحوی که خود آن تیم بتواند تمام کارهای خودش را انجام دهد. این بحث در چیدمان </w:t>
      </w:r>
      <w:r w:rsidRPr="00E000F7">
        <w:rPr>
          <w:szCs w:val="24"/>
        </w:rPr>
        <w:t>Azure DevOps</w:t>
      </w:r>
      <w:r w:rsidRPr="00E000F7">
        <w:rPr>
          <w:rFonts w:hint="cs"/>
          <w:szCs w:val="24"/>
          <w:rtl/>
        </w:rPr>
        <w:t xml:space="preserve"> </w:t>
      </w:r>
      <w:r>
        <w:rPr>
          <w:rFonts w:hint="cs"/>
          <w:sz w:val="27"/>
          <w:szCs w:val="27"/>
          <w:rtl/>
        </w:rPr>
        <w:t>تاثیر می‌</w:t>
      </w:r>
      <w:r w:rsidRPr="00E000F7">
        <w:rPr>
          <w:rFonts w:hint="cs"/>
          <w:sz w:val="27"/>
          <w:szCs w:val="27"/>
          <w:rtl/>
        </w:rPr>
        <w:t>گذارد.</w:t>
      </w:r>
    </w:p>
    <w:p w14:paraId="5644700F" w14:textId="7535EBB0" w:rsidR="00862CB3" w:rsidRPr="00A70F06" w:rsidRDefault="00862CB3" w:rsidP="00E000F7">
      <w:pPr>
        <w:rPr>
          <w:sz w:val="6"/>
          <w:szCs w:val="6"/>
          <w:rtl/>
        </w:rPr>
      </w:pPr>
      <w:r w:rsidRPr="002F23C3">
        <w:rPr>
          <w:rFonts w:hint="cs"/>
          <w:noProof/>
          <w:sz w:val="22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B526E38" wp14:editId="4A18A96A">
                <wp:simplePos x="0" y="0"/>
                <wp:positionH relativeFrom="page">
                  <wp:align>center</wp:align>
                </wp:positionH>
                <wp:positionV relativeFrom="paragraph">
                  <wp:posOffset>162560</wp:posOffset>
                </wp:positionV>
                <wp:extent cx="6581775" cy="1085850"/>
                <wp:effectExtent l="0" t="0" r="28575" b="19050"/>
                <wp:wrapNone/>
                <wp:docPr id="64" name="Folded Corn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10858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9A178" id="Folded Corner 64" o:spid="_x0000_s1026" type="#_x0000_t65" style="position:absolute;margin-left:0;margin-top:12.8pt;width:518.25pt;height:85.5pt;z-index:2520279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" adj="18000" filled="f" strokecolor="#c00000" strokeweight="2pt">
                <w10:wrap anchorx="page"/>
              </v:shape>
            </w:pict>
          </mc:Fallback>
        </mc:AlternateContent>
      </w:r>
    </w:p>
    <w:p w14:paraId="1518E57E" w14:textId="4C0BA140" w:rsidR="00862CB3" w:rsidRPr="00862CB3" w:rsidRDefault="00862CB3" w:rsidP="00E000F7">
      <w:pPr>
        <w:ind w:firstLine="720"/>
        <w:rPr>
          <w:sz w:val="8"/>
          <w:szCs w:val="10"/>
          <w:lang w:val="en"/>
        </w:rPr>
      </w:pPr>
      <w:r w:rsidRPr="005A715F">
        <w:rPr>
          <w:noProof/>
          <w:rtl/>
          <w:lang w:bidi="ar-SA"/>
        </w:rPr>
        <w:drawing>
          <wp:anchor distT="0" distB="0" distL="114300" distR="114300" simplePos="0" relativeHeight="252029952" behindDoc="1" locked="0" layoutInCell="1" allowOverlap="1" wp14:anchorId="753F8A0D" wp14:editId="2D5AFFED">
            <wp:simplePos x="0" y="0"/>
            <wp:positionH relativeFrom="margin">
              <wp:posOffset>5667375</wp:posOffset>
            </wp:positionH>
            <wp:positionV relativeFrom="paragraph">
              <wp:posOffset>114935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9370C" w14:textId="135DDF84" w:rsidR="00862CB3" w:rsidRPr="00C5623B" w:rsidRDefault="00862CB3" w:rsidP="00525B44">
      <w:pPr>
        <w:pStyle w:val="a0"/>
        <w:rPr>
          <w:rStyle w:val="jlqj4b"/>
          <w:rtl/>
        </w:rPr>
      </w:pPr>
      <w:bookmarkStart w:id="49" w:name="_Toc61072167"/>
      <w:bookmarkStart w:id="50" w:name="_Toc61855348"/>
      <w:r w:rsidRPr="00C5623B">
        <w:rPr>
          <w:rStyle w:val="jlqj4b"/>
        </w:rPr>
        <w:t>Check the tool itself</w:t>
      </w:r>
      <w:bookmarkEnd w:id="49"/>
      <w:bookmarkEnd w:id="50"/>
    </w:p>
    <w:p w14:paraId="539F49B8" w14:textId="292DAD63" w:rsidR="00862CB3" w:rsidRDefault="00862CB3" w:rsidP="00862CB3">
      <w:pPr>
        <w:pStyle w:val="ListParagraph"/>
        <w:numPr>
          <w:ilvl w:val="0"/>
          <w:numId w:val="17"/>
        </w:numPr>
        <w:spacing w:line="276" w:lineRule="auto"/>
        <w:ind w:left="900" w:firstLine="630"/>
        <w:rPr>
          <w:b/>
          <w:bCs/>
        </w:rPr>
      </w:pPr>
      <w:bookmarkStart w:id="51" w:name="_Toc61072168"/>
      <w:proofErr w:type="spellStart"/>
      <w:r w:rsidRPr="00862CB3">
        <w:rPr>
          <w:b/>
          <w:bCs/>
        </w:rPr>
        <w:t>DefaultCollection</w:t>
      </w:r>
      <w:bookmarkEnd w:id="51"/>
      <w:proofErr w:type="spellEnd"/>
    </w:p>
    <w:p w14:paraId="586177B8" w14:textId="77777777" w:rsidR="00ED3E7D" w:rsidRPr="00ED3E7D" w:rsidRDefault="00ED3E7D" w:rsidP="00ED3E7D">
      <w:pPr>
        <w:spacing w:line="276" w:lineRule="auto"/>
        <w:rPr>
          <w:b/>
          <w:bCs/>
          <w:rtl/>
        </w:rPr>
      </w:pPr>
    </w:p>
    <w:p w14:paraId="2DA18F1E" w14:textId="0432AFDF" w:rsidR="00ED3E7D" w:rsidRPr="00CA47DD" w:rsidRDefault="00ED3E7D" w:rsidP="00CA47DD">
      <w:pPr>
        <w:pStyle w:val="ListParagraph"/>
        <w:numPr>
          <w:ilvl w:val="0"/>
          <w:numId w:val="23"/>
        </w:numPr>
        <w:spacing w:after="160"/>
        <w:rPr>
          <w:sz w:val="27"/>
          <w:szCs w:val="27"/>
          <w:rtl/>
        </w:rPr>
      </w:pPr>
      <w:r w:rsidRPr="00CA47DD">
        <w:rPr>
          <w:szCs w:val="24"/>
        </w:rPr>
        <w:t>Azure</w:t>
      </w:r>
      <w:r w:rsidRPr="00CA47DD">
        <w:rPr>
          <w:rFonts w:hint="cs"/>
          <w:szCs w:val="24"/>
          <w:rtl/>
        </w:rPr>
        <w:t xml:space="preserve"> </w:t>
      </w:r>
      <w:r w:rsidR="00CA47DD">
        <w:rPr>
          <w:rFonts w:hint="cs"/>
          <w:sz w:val="27"/>
          <w:szCs w:val="27"/>
          <w:rtl/>
        </w:rPr>
        <w:t>سعی می‌کند برای مدیریت سازمان‌ها آن</w:t>
      </w:r>
      <w:r w:rsidRPr="00CA47DD">
        <w:rPr>
          <w:rFonts w:hint="cs"/>
          <w:sz w:val="27"/>
          <w:szCs w:val="27"/>
          <w:rtl/>
        </w:rPr>
        <w:t xml:space="preserve">ها را در </w:t>
      </w:r>
      <w:r w:rsidRPr="00CA47DD">
        <w:rPr>
          <w:rFonts w:hint="cs"/>
          <w:szCs w:val="24"/>
          <w:rtl/>
        </w:rPr>
        <w:t xml:space="preserve">3 </w:t>
      </w:r>
      <w:r w:rsidRPr="00CA47DD">
        <w:rPr>
          <w:rFonts w:hint="cs"/>
          <w:sz w:val="27"/>
          <w:szCs w:val="27"/>
          <w:rtl/>
        </w:rPr>
        <w:t xml:space="preserve">لایه بشکند که اولین لایه </w:t>
      </w:r>
      <w:r w:rsidRPr="00CA47DD">
        <w:rPr>
          <w:szCs w:val="24"/>
        </w:rPr>
        <w:t>Collection</w:t>
      </w:r>
      <w:r w:rsidRPr="00CA47DD">
        <w:rPr>
          <w:rFonts w:hint="cs"/>
          <w:szCs w:val="24"/>
          <w:rtl/>
        </w:rPr>
        <w:t xml:space="preserve"> </w:t>
      </w:r>
      <w:r w:rsidRPr="00CA47DD">
        <w:rPr>
          <w:rFonts w:hint="cs"/>
          <w:sz w:val="27"/>
          <w:szCs w:val="27"/>
          <w:rtl/>
        </w:rPr>
        <w:t>است (بالاترین سطح برای جدا کردن کارها از یکدیگر).</w:t>
      </w:r>
    </w:p>
    <w:p w14:paraId="29FC2BF8" w14:textId="7B5E2E15" w:rsidR="00ED3E7D" w:rsidRPr="00CA47DD" w:rsidRDefault="00ED3E7D" w:rsidP="00C426E3">
      <w:pPr>
        <w:pStyle w:val="ListParagraph"/>
        <w:numPr>
          <w:ilvl w:val="0"/>
          <w:numId w:val="24"/>
        </w:numPr>
        <w:spacing w:after="160"/>
        <w:ind w:left="720"/>
        <w:rPr>
          <w:sz w:val="27"/>
          <w:szCs w:val="27"/>
          <w:rtl/>
        </w:rPr>
      </w:pPr>
      <w:r w:rsidRPr="00CA47DD">
        <w:rPr>
          <w:rFonts w:hint="cs"/>
          <w:sz w:val="27"/>
          <w:szCs w:val="27"/>
          <w:rtl/>
        </w:rPr>
        <w:t xml:space="preserve">پایین تر از لایه </w:t>
      </w:r>
      <w:r w:rsidRPr="003A5B32">
        <w:rPr>
          <w:szCs w:val="24"/>
        </w:rPr>
        <w:t>Collection</w:t>
      </w:r>
      <w:r w:rsidRPr="003A5B32">
        <w:rPr>
          <w:rFonts w:hint="cs"/>
          <w:szCs w:val="24"/>
          <w:rtl/>
        </w:rPr>
        <w:t xml:space="preserve"> </w:t>
      </w:r>
      <w:r w:rsidRPr="00CA47DD">
        <w:rPr>
          <w:rFonts w:hint="cs"/>
          <w:sz w:val="27"/>
          <w:szCs w:val="27"/>
          <w:rtl/>
        </w:rPr>
        <w:t xml:space="preserve">لایه دیگری به </w:t>
      </w:r>
      <w:r w:rsidRPr="003A5B32">
        <w:rPr>
          <w:szCs w:val="24"/>
        </w:rPr>
        <w:t>Project</w:t>
      </w:r>
      <w:r w:rsidRPr="003A5B32">
        <w:rPr>
          <w:rFonts w:hint="cs"/>
          <w:szCs w:val="24"/>
          <w:rtl/>
        </w:rPr>
        <w:t xml:space="preserve"> (</w:t>
      </w:r>
      <w:r w:rsidRPr="003A5B32">
        <w:rPr>
          <w:szCs w:val="24"/>
        </w:rPr>
        <w:t>Team Project</w:t>
      </w:r>
      <w:r w:rsidRPr="003A5B32">
        <w:rPr>
          <w:rFonts w:hint="cs"/>
          <w:szCs w:val="24"/>
          <w:rtl/>
        </w:rPr>
        <w:t>)</w:t>
      </w:r>
      <w:r w:rsidRPr="00CA47DD">
        <w:rPr>
          <w:rFonts w:hint="cs"/>
          <w:sz w:val="27"/>
          <w:szCs w:val="27"/>
          <w:rtl/>
        </w:rPr>
        <w:t xml:space="preserve"> وجود دارد. در نظر داشته باشید که برای مثلا یک تیم </w:t>
      </w:r>
      <w:r w:rsidRPr="003A5B32">
        <w:rPr>
          <w:rFonts w:hint="cs"/>
          <w:szCs w:val="24"/>
          <w:rtl/>
        </w:rPr>
        <w:t xml:space="preserve">10 </w:t>
      </w:r>
      <w:r w:rsidRPr="00CA47DD">
        <w:rPr>
          <w:rFonts w:hint="cs"/>
          <w:sz w:val="27"/>
          <w:szCs w:val="27"/>
          <w:rtl/>
        </w:rPr>
        <w:t xml:space="preserve">نفره نباید یک </w:t>
      </w:r>
      <w:r w:rsidRPr="003A5B32">
        <w:rPr>
          <w:szCs w:val="24"/>
        </w:rPr>
        <w:t>Team Project</w:t>
      </w:r>
      <w:r w:rsidRPr="003A5B32">
        <w:rPr>
          <w:rFonts w:hint="cs"/>
          <w:szCs w:val="24"/>
          <w:rtl/>
        </w:rPr>
        <w:t xml:space="preserve"> </w:t>
      </w:r>
      <w:r w:rsidRPr="00CA47DD">
        <w:rPr>
          <w:rFonts w:hint="cs"/>
          <w:sz w:val="27"/>
          <w:szCs w:val="27"/>
          <w:rtl/>
        </w:rPr>
        <w:t xml:space="preserve">ایجاد نماییم. </w:t>
      </w:r>
    </w:p>
    <w:p w14:paraId="4A2F9A2A" w14:textId="3C124800" w:rsidR="00ED3E7D" w:rsidRPr="00CA47DD" w:rsidRDefault="00ED3E7D" w:rsidP="00CA47DD">
      <w:pPr>
        <w:bidi w:val="0"/>
        <w:rPr>
          <w:sz w:val="27"/>
          <w:szCs w:val="27"/>
        </w:rPr>
      </w:pPr>
      <w:proofErr w:type="spellStart"/>
      <w:r w:rsidRPr="003A5B32">
        <w:rPr>
          <w:szCs w:val="24"/>
        </w:rPr>
        <w:t>Xrm</w:t>
      </w:r>
      <w:proofErr w:type="spellEnd"/>
      <w:r w:rsidRPr="003A5B32">
        <w:rPr>
          <w:szCs w:val="24"/>
        </w:rPr>
        <w:t xml:space="preserve">-Freight =&gt; board =&gt; backlogs =&gt; </w:t>
      </w:r>
      <w:r w:rsidR="003A5B32">
        <w:rPr>
          <w:rFonts w:hint="cs"/>
          <w:sz w:val="27"/>
          <w:szCs w:val="27"/>
          <w:rtl/>
        </w:rPr>
        <w:t>مشاهده تیم‌</w:t>
      </w:r>
      <w:r w:rsidRPr="00CA47DD">
        <w:rPr>
          <w:rFonts w:hint="cs"/>
          <w:sz w:val="27"/>
          <w:szCs w:val="27"/>
          <w:rtl/>
        </w:rPr>
        <w:t>های اسکرام</w:t>
      </w:r>
    </w:p>
    <w:p w14:paraId="1F3A2BA1" w14:textId="5CE2FC9E" w:rsidR="00ED3E7D" w:rsidRPr="00CA47DD" w:rsidRDefault="00ED3E7D" w:rsidP="00C426E3">
      <w:pPr>
        <w:pStyle w:val="ListParagraph"/>
        <w:numPr>
          <w:ilvl w:val="0"/>
          <w:numId w:val="26"/>
        </w:numPr>
        <w:spacing w:after="160"/>
        <w:ind w:left="720"/>
        <w:rPr>
          <w:sz w:val="27"/>
          <w:szCs w:val="27"/>
        </w:rPr>
      </w:pPr>
      <w:r w:rsidRPr="00CA47DD">
        <w:rPr>
          <w:rFonts w:hint="cs"/>
          <w:sz w:val="27"/>
          <w:szCs w:val="27"/>
          <w:rtl/>
        </w:rPr>
        <w:t>برا</w:t>
      </w:r>
      <w:r w:rsidR="006B2B40">
        <w:rPr>
          <w:rFonts w:hint="cs"/>
          <w:sz w:val="27"/>
          <w:szCs w:val="27"/>
          <w:rtl/>
        </w:rPr>
        <w:t>ی حفظ ابزار از بهم‌ریختگی تیم‌</w:t>
      </w:r>
      <w:r w:rsidRPr="00CA47DD">
        <w:rPr>
          <w:rFonts w:hint="cs"/>
          <w:sz w:val="27"/>
          <w:szCs w:val="27"/>
          <w:rtl/>
        </w:rPr>
        <w:t xml:space="preserve">های </w:t>
      </w:r>
      <w:r w:rsidRPr="006B2B40">
        <w:rPr>
          <w:szCs w:val="24"/>
        </w:rPr>
        <w:t>Scrum</w:t>
      </w:r>
      <w:r w:rsidRPr="006B2B40">
        <w:rPr>
          <w:rFonts w:hint="cs"/>
          <w:szCs w:val="24"/>
          <w:rtl/>
        </w:rPr>
        <w:t xml:space="preserve"> </w:t>
      </w:r>
      <w:r w:rsidRPr="00CA47DD">
        <w:rPr>
          <w:rFonts w:hint="cs"/>
          <w:sz w:val="27"/>
          <w:szCs w:val="27"/>
          <w:rtl/>
        </w:rPr>
        <w:t xml:space="preserve">و </w:t>
      </w:r>
      <w:r w:rsidRPr="006B2B40">
        <w:rPr>
          <w:szCs w:val="24"/>
        </w:rPr>
        <w:t>Agile</w:t>
      </w:r>
      <w:r w:rsidRPr="006B2B40">
        <w:rPr>
          <w:rFonts w:hint="cs"/>
          <w:szCs w:val="24"/>
          <w:rtl/>
        </w:rPr>
        <w:t xml:space="preserve"> </w:t>
      </w:r>
      <w:r w:rsidRPr="00CA47DD">
        <w:rPr>
          <w:rFonts w:hint="cs"/>
          <w:sz w:val="27"/>
          <w:szCs w:val="27"/>
          <w:rtl/>
        </w:rPr>
        <w:t>را به وجود آورید.</w:t>
      </w:r>
    </w:p>
    <w:p w14:paraId="15A88852" w14:textId="2873DB94" w:rsidR="00ED3E7D" w:rsidRPr="00CA47DD" w:rsidRDefault="00ED3E7D" w:rsidP="00021287">
      <w:pPr>
        <w:pStyle w:val="ListParagraph"/>
        <w:numPr>
          <w:ilvl w:val="0"/>
          <w:numId w:val="25"/>
        </w:numPr>
        <w:spacing w:after="160"/>
        <w:rPr>
          <w:sz w:val="27"/>
          <w:szCs w:val="27"/>
        </w:rPr>
      </w:pPr>
      <w:r w:rsidRPr="00CA47DD">
        <w:rPr>
          <w:rFonts w:hint="cs"/>
          <w:sz w:val="27"/>
          <w:szCs w:val="27"/>
          <w:rtl/>
        </w:rPr>
        <w:t>ن</w:t>
      </w:r>
      <w:r w:rsidR="006B2B40">
        <w:rPr>
          <w:rFonts w:hint="cs"/>
          <w:sz w:val="27"/>
          <w:szCs w:val="27"/>
          <w:rtl/>
        </w:rPr>
        <w:t>باید به ازای هر پروژه‌</w:t>
      </w:r>
      <w:r w:rsidRPr="00CA47DD">
        <w:rPr>
          <w:rFonts w:hint="cs"/>
          <w:sz w:val="27"/>
          <w:szCs w:val="27"/>
          <w:rtl/>
        </w:rPr>
        <w:t xml:space="preserve">ای در </w:t>
      </w:r>
      <w:r w:rsidRPr="006B2B40">
        <w:rPr>
          <w:szCs w:val="24"/>
        </w:rPr>
        <w:t>Collection</w:t>
      </w:r>
      <w:r w:rsidRPr="006B2B40">
        <w:rPr>
          <w:rFonts w:hint="cs"/>
          <w:szCs w:val="24"/>
          <w:rtl/>
        </w:rPr>
        <w:t xml:space="preserve"> </w:t>
      </w:r>
      <w:r w:rsidRPr="00CA47DD">
        <w:rPr>
          <w:rFonts w:hint="cs"/>
          <w:sz w:val="27"/>
          <w:szCs w:val="27"/>
          <w:rtl/>
        </w:rPr>
        <w:t xml:space="preserve">یک </w:t>
      </w:r>
      <w:r w:rsidRPr="006B2B40">
        <w:rPr>
          <w:szCs w:val="24"/>
        </w:rPr>
        <w:t>Team Project</w:t>
      </w:r>
      <w:r w:rsidRPr="006B2B40">
        <w:rPr>
          <w:rFonts w:hint="cs"/>
          <w:szCs w:val="24"/>
          <w:rtl/>
        </w:rPr>
        <w:t xml:space="preserve"> </w:t>
      </w:r>
      <w:r w:rsidR="006B2B40">
        <w:rPr>
          <w:rFonts w:hint="cs"/>
          <w:sz w:val="27"/>
          <w:szCs w:val="27"/>
          <w:rtl/>
        </w:rPr>
        <w:t>ایجاد نماییم و همچنین باید ساختار تیم‌</w:t>
      </w:r>
      <w:r w:rsidRPr="00CA47DD">
        <w:rPr>
          <w:rFonts w:hint="cs"/>
          <w:sz w:val="27"/>
          <w:szCs w:val="27"/>
          <w:rtl/>
        </w:rPr>
        <w:t xml:space="preserve">های اسکرام را حفظ نماییم. چنان چه تعداد </w:t>
      </w:r>
      <w:r w:rsidRPr="006B2B40">
        <w:rPr>
          <w:szCs w:val="24"/>
        </w:rPr>
        <w:t>Team Project</w:t>
      </w:r>
      <w:r w:rsidR="006B2B40">
        <w:rPr>
          <w:rFonts w:hint="cs"/>
          <w:szCs w:val="24"/>
          <w:rtl/>
        </w:rPr>
        <w:t>‌</w:t>
      </w:r>
      <w:r w:rsidR="006B2B40">
        <w:rPr>
          <w:rFonts w:hint="cs"/>
          <w:sz w:val="27"/>
          <w:szCs w:val="27"/>
          <w:rtl/>
        </w:rPr>
        <w:t>ها زیاد شود، نگهداری آنها مشکل می‌</w:t>
      </w:r>
      <w:r w:rsidRPr="00CA47DD">
        <w:rPr>
          <w:rFonts w:hint="cs"/>
          <w:sz w:val="27"/>
          <w:szCs w:val="27"/>
          <w:rtl/>
        </w:rPr>
        <w:t>شود. پس رویکرد داشتن یک</w:t>
      </w:r>
      <w:r w:rsidRPr="006B2B40">
        <w:rPr>
          <w:szCs w:val="24"/>
        </w:rPr>
        <w:t>Team Project</w:t>
      </w:r>
      <w:r w:rsidRPr="006B2B40">
        <w:rPr>
          <w:rFonts w:hint="cs"/>
          <w:szCs w:val="24"/>
          <w:rtl/>
        </w:rPr>
        <w:t xml:space="preserve"> </w:t>
      </w:r>
      <w:r w:rsidR="006B2B40">
        <w:rPr>
          <w:rFonts w:hint="cs"/>
          <w:sz w:val="27"/>
          <w:szCs w:val="27"/>
          <w:rtl/>
        </w:rPr>
        <w:t>می‌</w:t>
      </w:r>
      <w:r w:rsidRPr="00CA47DD">
        <w:rPr>
          <w:rFonts w:hint="cs"/>
          <w:sz w:val="27"/>
          <w:szCs w:val="27"/>
          <w:rtl/>
        </w:rPr>
        <w:t>باشد.</w:t>
      </w:r>
    </w:p>
    <w:p w14:paraId="7D827A8A" w14:textId="59F072CC" w:rsidR="00ED3E7D" w:rsidRPr="00CA47DD" w:rsidRDefault="00ED3E7D" w:rsidP="004F12C8">
      <w:pPr>
        <w:bidi w:val="0"/>
        <w:ind w:left="360"/>
        <w:rPr>
          <w:rFonts w:cs="Calibri"/>
          <w:sz w:val="27"/>
          <w:szCs w:val="27"/>
        </w:rPr>
      </w:pPr>
      <w:r w:rsidRPr="00C426E3">
        <w:rPr>
          <w:rFonts w:cstheme="majorBidi"/>
          <w:noProof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CFFF161" wp14:editId="21DBE61D">
                <wp:simplePos x="0" y="0"/>
                <wp:positionH relativeFrom="column">
                  <wp:posOffset>1419225</wp:posOffset>
                </wp:positionH>
                <wp:positionV relativeFrom="paragraph">
                  <wp:posOffset>169545</wp:posOffset>
                </wp:positionV>
                <wp:extent cx="228600" cy="676275"/>
                <wp:effectExtent l="0" t="0" r="57150" b="47625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76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860E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111.75pt;margin-top:13.35pt;width:18pt;height:53.2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" adj="10800" strokecolor="black [3040]">
                <v:stroke endarrow="block"/>
              </v:shape>
            </w:pict>
          </mc:Fallback>
        </mc:AlternateContent>
      </w:r>
      <w:r w:rsidRPr="00C426E3">
        <w:rPr>
          <w:rFonts w:cstheme="majorBidi"/>
          <w:szCs w:val="24"/>
        </w:rPr>
        <w:t xml:space="preserve">Collection </w:t>
      </w:r>
      <w:proofErr w:type="gramStart"/>
      <w:r w:rsidRPr="00C426E3">
        <w:rPr>
          <w:rFonts w:cstheme="majorBidi"/>
          <w:szCs w:val="24"/>
        </w:rPr>
        <w:t>Setting</w:t>
      </w:r>
      <w:proofErr w:type="gramEnd"/>
      <w:r w:rsidRPr="004F12C8">
        <w:rPr>
          <w:rFonts w:cs="Calibri"/>
          <w:szCs w:val="24"/>
        </w:rPr>
        <w:t xml:space="preserve"> =&gt; </w:t>
      </w:r>
      <w:r w:rsidRPr="00CA47DD">
        <w:rPr>
          <w:rFonts w:hint="cs"/>
          <w:sz w:val="27"/>
          <w:szCs w:val="27"/>
          <w:rtl/>
        </w:rPr>
        <w:t>بالاترین سطح تنظیماتی است که می</w:t>
      </w:r>
      <w:r w:rsidR="004F12C8">
        <w:rPr>
          <w:rFonts w:hint="cs"/>
          <w:sz w:val="27"/>
          <w:szCs w:val="27"/>
          <w:rtl/>
        </w:rPr>
        <w:t>‌</w:t>
      </w:r>
      <w:r w:rsidRPr="00CA47DD">
        <w:rPr>
          <w:rFonts w:hint="cs"/>
          <w:sz w:val="27"/>
          <w:szCs w:val="27"/>
          <w:rtl/>
        </w:rPr>
        <w:t>توانیم داشته باشیم</w:t>
      </w:r>
    </w:p>
    <w:p w14:paraId="11A40EA6" w14:textId="26A1767A" w:rsidR="00ED3E7D" w:rsidRPr="00CA47DD" w:rsidRDefault="004F12C8" w:rsidP="00CA47DD">
      <w:pPr>
        <w:ind w:left="360"/>
        <w:rPr>
          <w:rFonts w:cs="Calibri"/>
          <w:sz w:val="27"/>
          <w:szCs w:val="27"/>
          <w:rtl/>
        </w:rPr>
      </w:pPr>
      <w:r w:rsidRPr="00CA47DD">
        <w:rPr>
          <w:rFonts w:cs="Calibri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CDEE105" wp14:editId="7A7D640F">
                <wp:simplePos x="0" y="0"/>
                <wp:positionH relativeFrom="column">
                  <wp:posOffset>2295525</wp:posOffset>
                </wp:positionH>
                <wp:positionV relativeFrom="paragraph">
                  <wp:posOffset>12064</wp:posOffset>
                </wp:positionV>
                <wp:extent cx="1295400" cy="40957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F294F" w14:textId="77777777" w:rsidR="00ED3E7D" w:rsidRPr="004F12C8" w:rsidRDefault="00ED3E7D" w:rsidP="00ED3E7D">
                            <w:pPr>
                              <w:jc w:val="center"/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12C8"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Basic (default)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EE105" id="Rectangle 67" o:spid="_x0000_s1028" style="position:absolute;left:0;text-align:left;margin-left:180.75pt;margin-top:.95pt;width:102pt;height:32.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" filled="f" stroked="f" strokeweight="2pt">
                <v:textbox>
                  <w:txbxContent>
                    <w:p w14:paraId="498F294F" w14:textId="77777777" w:rsidR="00ED3E7D" w:rsidRPr="004F12C8" w:rsidRDefault="00ED3E7D" w:rsidP="00ED3E7D">
                      <w:pPr>
                        <w:jc w:val="center"/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12C8"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Basic (default)</w:t>
                      </w:r>
                    </w:p>
                  </w:txbxContent>
                </v:textbox>
              </v:rect>
            </w:pict>
          </mc:Fallback>
        </mc:AlternateContent>
      </w:r>
      <w:r w:rsidR="00ED3E7D" w:rsidRPr="00CA47DD">
        <w:rPr>
          <w:rFonts w:cs="Calibri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C17B224" wp14:editId="19085497">
                <wp:simplePos x="0" y="0"/>
                <wp:positionH relativeFrom="column">
                  <wp:posOffset>2276475</wp:posOffset>
                </wp:positionH>
                <wp:positionV relativeFrom="paragraph">
                  <wp:posOffset>59690</wp:posOffset>
                </wp:positionV>
                <wp:extent cx="95250" cy="1390650"/>
                <wp:effectExtent l="0" t="0" r="19050" b="19050"/>
                <wp:wrapNone/>
                <wp:docPr id="66" name="Left Brac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390650"/>
                        </a:xfrm>
                        <a:prstGeom prst="leftBrace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2960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6" o:spid="_x0000_s1026" type="#_x0000_t87" style="position:absolute;margin-left:179.25pt;margin-top:4.7pt;width:7.5pt;height:109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" adj="123" strokecolor="black [3213]" strokeweight="0"/>
            </w:pict>
          </mc:Fallback>
        </mc:AlternateContent>
      </w:r>
    </w:p>
    <w:p w14:paraId="5DD2BC5C" w14:textId="10BD1913" w:rsidR="00ED3E7D" w:rsidRPr="00CA47DD" w:rsidRDefault="004F12C8" w:rsidP="00CA47DD">
      <w:pPr>
        <w:rPr>
          <w:sz w:val="27"/>
          <w:szCs w:val="27"/>
          <w:rtl/>
        </w:rPr>
      </w:pPr>
      <w:r w:rsidRPr="00CA47DD">
        <w:rPr>
          <w:rFonts w:cs="Calibri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EBF251D" wp14:editId="21561F78">
                <wp:simplePos x="0" y="0"/>
                <wp:positionH relativeFrom="column">
                  <wp:posOffset>2419350</wp:posOffset>
                </wp:positionH>
                <wp:positionV relativeFrom="paragraph">
                  <wp:posOffset>310514</wp:posOffset>
                </wp:positionV>
                <wp:extent cx="666750" cy="39052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4E85D" w14:textId="77777777" w:rsidR="00ED3E7D" w:rsidRPr="004F12C8" w:rsidRDefault="00ED3E7D" w:rsidP="00ED3E7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12C8">
                              <w:rPr>
                                <w:rFonts w:asciiTheme="majorBidi" w:hAnsiTheme="majorBidi"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F251D" id="Rectangle 68" o:spid="_x0000_s1029" style="position:absolute;left:0;text-align:left;margin-left:190.5pt;margin-top:24.45pt;width:52.5pt;height:30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" filled="f" stroked="f" strokeweight="2pt">
                <v:textbox>
                  <w:txbxContent>
                    <w:p w14:paraId="2904E85D" w14:textId="77777777" w:rsidR="00ED3E7D" w:rsidRPr="004F12C8" w:rsidRDefault="00ED3E7D" w:rsidP="00ED3E7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12C8">
                        <w:rPr>
                          <w:rFonts w:asciiTheme="majorBidi" w:hAnsiTheme="majorBidi"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Scrum</w:t>
                      </w:r>
                    </w:p>
                  </w:txbxContent>
                </v:textbox>
              </v:rect>
            </w:pict>
          </mc:Fallback>
        </mc:AlternateContent>
      </w:r>
      <w:r w:rsidRPr="00CA47DD">
        <w:rPr>
          <w:rFonts w:cs="Calibri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B79080F" wp14:editId="53128CDF">
                <wp:simplePos x="0" y="0"/>
                <wp:positionH relativeFrom="column">
                  <wp:posOffset>2419350</wp:posOffset>
                </wp:positionH>
                <wp:positionV relativeFrom="paragraph">
                  <wp:posOffset>5714</wp:posOffset>
                </wp:positionV>
                <wp:extent cx="666750" cy="33337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92D9E" w14:textId="77777777" w:rsidR="00ED3E7D" w:rsidRPr="004F12C8" w:rsidRDefault="00ED3E7D" w:rsidP="00ED3E7D">
                            <w:pPr>
                              <w:jc w:val="center"/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F12C8"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9080F" id="Rectangle 69" o:spid="_x0000_s1030" style="position:absolute;left:0;text-align:left;margin-left:190.5pt;margin-top:.45pt;width:52.5pt;height:26.2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" filled="f" stroked="f" strokeweight="2pt">
                <v:textbox>
                  <w:txbxContent>
                    <w:p w14:paraId="58092D9E" w14:textId="77777777" w:rsidR="00ED3E7D" w:rsidRPr="004F12C8" w:rsidRDefault="00ED3E7D" w:rsidP="00ED3E7D">
                      <w:pPr>
                        <w:jc w:val="center"/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12C8"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Agilee</w:t>
                      </w:r>
                    </w:p>
                  </w:txbxContent>
                </v:textbox>
              </v:rect>
            </w:pict>
          </mc:Fallback>
        </mc:AlternateContent>
      </w:r>
      <w:r w:rsidRPr="00CA47DD">
        <w:rPr>
          <w:rFonts w:cs="Calibri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CFAE1F4" wp14:editId="66446574">
                <wp:simplePos x="0" y="0"/>
                <wp:positionH relativeFrom="column">
                  <wp:posOffset>1666875</wp:posOffset>
                </wp:positionH>
                <wp:positionV relativeFrom="paragraph">
                  <wp:posOffset>81914</wp:posOffset>
                </wp:positionV>
                <wp:extent cx="666750" cy="4476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32314" w14:textId="77777777" w:rsidR="00ED3E7D" w:rsidRPr="004F12C8" w:rsidRDefault="00ED3E7D" w:rsidP="00ED3E7D">
                            <w:pPr>
                              <w:jc w:val="center"/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12C8"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AE1F4" id="Rectangle 4" o:spid="_x0000_s1031" style="position:absolute;left:0;text-align:left;margin-left:131.25pt;margin-top:6.45pt;width:52.5pt;height:35.2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" filled="f" stroked="f" strokeweight="2pt">
                <v:textbox>
                  <w:txbxContent>
                    <w:p w14:paraId="5D732314" w14:textId="77777777" w:rsidR="00ED3E7D" w:rsidRPr="004F12C8" w:rsidRDefault="00ED3E7D" w:rsidP="00ED3E7D">
                      <w:pPr>
                        <w:jc w:val="center"/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12C8"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 w:rsidR="00ED3E7D" w:rsidRPr="00CA47DD">
        <w:rPr>
          <w:rFonts w:hint="cs"/>
          <w:sz w:val="27"/>
          <w:szCs w:val="27"/>
          <w:rtl/>
        </w:rPr>
        <w:t xml:space="preserve">ابزار </w:t>
      </w:r>
      <w:r w:rsidR="00ED3E7D" w:rsidRPr="004F12C8">
        <w:rPr>
          <w:szCs w:val="24"/>
        </w:rPr>
        <w:t>Azure DevOps</w:t>
      </w:r>
      <w:r w:rsidR="00ED3E7D" w:rsidRPr="004F12C8">
        <w:rPr>
          <w:rFonts w:hint="cs"/>
          <w:szCs w:val="24"/>
          <w:rtl/>
        </w:rPr>
        <w:t xml:space="preserve"> 4 </w:t>
      </w:r>
      <w:r w:rsidR="00ED3E7D" w:rsidRPr="00CA47DD">
        <w:rPr>
          <w:rFonts w:hint="cs"/>
          <w:sz w:val="27"/>
          <w:szCs w:val="27"/>
          <w:rtl/>
        </w:rPr>
        <w:t xml:space="preserve">فرآیند برای استفاده از ابزار </w:t>
      </w:r>
    </w:p>
    <w:p w14:paraId="78910F41" w14:textId="2976E384" w:rsidR="00ED3E7D" w:rsidRPr="00CA47DD" w:rsidRDefault="00ED3E7D" w:rsidP="00CA47DD">
      <w:pPr>
        <w:rPr>
          <w:sz w:val="27"/>
          <w:szCs w:val="27"/>
          <w:rtl/>
        </w:rPr>
      </w:pPr>
      <w:r w:rsidRPr="00CA47DD">
        <w:rPr>
          <w:rFonts w:cs="Calibri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509C35B" wp14:editId="6C4DD8EB">
                <wp:simplePos x="0" y="0"/>
                <wp:positionH relativeFrom="column">
                  <wp:posOffset>2447925</wp:posOffset>
                </wp:positionH>
                <wp:positionV relativeFrom="paragraph">
                  <wp:posOffset>237490</wp:posOffset>
                </wp:positionV>
                <wp:extent cx="666750" cy="40005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79210" w14:textId="77777777" w:rsidR="00ED3E7D" w:rsidRPr="004F12C8" w:rsidRDefault="00ED3E7D" w:rsidP="00ED3E7D">
                            <w:pPr>
                              <w:jc w:val="center"/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12C8"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9C35B" id="Rectangle 70" o:spid="_x0000_s1032" style="position:absolute;left:0;text-align:left;margin-left:192.75pt;margin-top:18.7pt;width:52.5pt;height:31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" filled="f" stroked="f" strokeweight="2pt">
                <v:textbox>
                  <w:txbxContent>
                    <w:p w14:paraId="49A79210" w14:textId="77777777" w:rsidR="00ED3E7D" w:rsidRPr="004F12C8" w:rsidRDefault="00ED3E7D" w:rsidP="00ED3E7D">
                      <w:pPr>
                        <w:jc w:val="center"/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12C8"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CMMI</w:t>
                      </w:r>
                    </w:p>
                  </w:txbxContent>
                </v:textbox>
              </v:rect>
            </w:pict>
          </mc:Fallback>
        </mc:AlternateContent>
      </w:r>
      <w:r w:rsidR="004F12C8">
        <w:rPr>
          <w:rFonts w:hint="cs"/>
          <w:sz w:val="27"/>
          <w:szCs w:val="27"/>
          <w:rtl/>
        </w:rPr>
        <w:t>در اختیار ما قرار می‌</w:t>
      </w:r>
      <w:r w:rsidRPr="00CA47DD">
        <w:rPr>
          <w:rFonts w:hint="cs"/>
          <w:sz w:val="27"/>
          <w:szCs w:val="27"/>
          <w:rtl/>
        </w:rPr>
        <w:t>دهد.</w:t>
      </w:r>
    </w:p>
    <w:p w14:paraId="41B47EDE" w14:textId="77777777" w:rsidR="00ED3E7D" w:rsidRPr="00CA47DD" w:rsidRDefault="00ED3E7D" w:rsidP="00CA47DD">
      <w:pPr>
        <w:pStyle w:val="ListParagraph"/>
        <w:numPr>
          <w:ilvl w:val="0"/>
          <w:numId w:val="27"/>
        </w:numPr>
        <w:spacing w:after="160"/>
        <w:rPr>
          <w:sz w:val="27"/>
          <w:szCs w:val="27"/>
        </w:rPr>
      </w:pPr>
      <w:r w:rsidRPr="00CA47DD">
        <w:rPr>
          <w:rFonts w:hint="cs"/>
          <w:sz w:val="27"/>
          <w:szCs w:val="27"/>
          <w:rtl/>
        </w:rPr>
        <w:lastRenderedPageBreak/>
        <w:t xml:space="preserve">اگر روی </w:t>
      </w:r>
      <w:r w:rsidRPr="002A1E03">
        <w:rPr>
          <w:szCs w:val="24"/>
        </w:rPr>
        <w:t>Scrum</w:t>
      </w:r>
      <w:r w:rsidRPr="002A1E03">
        <w:rPr>
          <w:rFonts w:hint="cs"/>
          <w:szCs w:val="24"/>
          <w:rtl/>
        </w:rPr>
        <w:t xml:space="preserve"> </w:t>
      </w:r>
      <w:r w:rsidRPr="00CA47DD">
        <w:rPr>
          <w:rFonts w:hint="cs"/>
          <w:sz w:val="27"/>
          <w:szCs w:val="27"/>
          <w:rtl/>
        </w:rPr>
        <w:t xml:space="preserve">کلیک نماییم </w:t>
      </w:r>
      <w:r w:rsidRPr="002A1E03">
        <w:rPr>
          <w:szCs w:val="24"/>
        </w:rPr>
        <w:t>Detail</w:t>
      </w:r>
      <w:r w:rsidRPr="002A1E03">
        <w:rPr>
          <w:rFonts w:hint="cs"/>
          <w:szCs w:val="24"/>
          <w:rtl/>
        </w:rPr>
        <w:t xml:space="preserve"> </w:t>
      </w:r>
      <w:r w:rsidRPr="00CA47DD">
        <w:rPr>
          <w:rFonts w:hint="cs"/>
          <w:sz w:val="27"/>
          <w:szCs w:val="27"/>
          <w:rtl/>
        </w:rPr>
        <w:t>زیر را مشاهده خواهیم نمود:</w:t>
      </w:r>
    </w:p>
    <w:p w14:paraId="4473E670" w14:textId="77777777" w:rsidR="00ED3E7D" w:rsidRPr="002A1E03" w:rsidRDefault="00ED3E7D" w:rsidP="00CA47DD">
      <w:pPr>
        <w:pStyle w:val="ListParagraph"/>
        <w:numPr>
          <w:ilvl w:val="0"/>
          <w:numId w:val="30"/>
        </w:numPr>
        <w:spacing w:after="160"/>
        <w:rPr>
          <w:szCs w:val="24"/>
        </w:rPr>
      </w:pPr>
      <w:r w:rsidRPr="002A1E03">
        <w:rPr>
          <w:szCs w:val="24"/>
        </w:rPr>
        <w:t>Bug</w:t>
      </w:r>
    </w:p>
    <w:p w14:paraId="2D5C1DB9" w14:textId="77777777" w:rsidR="00ED3E7D" w:rsidRPr="002A1E03" w:rsidRDefault="00ED3E7D" w:rsidP="00CA47DD">
      <w:pPr>
        <w:pStyle w:val="ListParagraph"/>
        <w:numPr>
          <w:ilvl w:val="0"/>
          <w:numId w:val="30"/>
        </w:numPr>
        <w:spacing w:after="160"/>
        <w:rPr>
          <w:szCs w:val="24"/>
        </w:rPr>
      </w:pPr>
      <w:r w:rsidRPr="002A1E03">
        <w:rPr>
          <w:szCs w:val="24"/>
        </w:rPr>
        <w:t>Epic</w:t>
      </w:r>
    </w:p>
    <w:p w14:paraId="41ECFD2D" w14:textId="77777777" w:rsidR="00ED3E7D" w:rsidRPr="002A1E03" w:rsidRDefault="00ED3E7D" w:rsidP="00CA47DD">
      <w:pPr>
        <w:pStyle w:val="ListParagraph"/>
        <w:numPr>
          <w:ilvl w:val="0"/>
          <w:numId w:val="30"/>
        </w:numPr>
        <w:spacing w:after="160"/>
        <w:rPr>
          <w:szCs w:val="24"/>
        </w:rPr>
      </w:pPr>
      <w:r w:rsidRPr="002A1E03">
        <w:rPr>
          <w:szCs w:val="24"/>
        </w:rPr>
        <w:t>Feature</w:t>
      </w:r>
    </w:p>
    <w:p w14:paraId="3BB97F50" w14:textId="77777777" w:rsidR="00ED3E7D" w:rsidRPr="002A1E03" w:rsidRDefault="00ED3E7D" w:rsidP="00CA47DD">
      <w:pPr>
        <w:pStyle w:val="ListParagraph"/>
        <w:numPr>
          <w:ilvl w:val="0"/>
          <w:numId w:val="30"/>
        </w:numPr>
        <w:spacing w:after="160"/>
        <w:rPr>
          <w:szCs w:val="24"/>
        </w:rPr>
      </w:pPr>
      <w:r w:rsidRPr="002A1E03">
        <w:rPr>
          <w:szCs w:val="24"/>
        </w:rPr>
        <w:t>Impediment</w:t>
      </w:r>
    </w:p>
    <w:p w14:paraId="56560357" w14:textId="77777777" w:rsidR="00ED3E7D" w:rsidRPr="002A1E03" w:rsidRDefault="00ED3E7D" w:rsidP="00CA47DD">
      <w:pPr>
        <w:pStyle w:val="ListParagraph"/>
        <w:numPr>
          <w:ilvl w:val="0"/>
          <w:numId w:val="30"/>
        </w:numPr>
        <w:spacing w:after="160"/>
        <w:rPr>
          <w:szCs w:val="24"/>
        </w:rPr>
      </w:pPr>
      <w:r w:rsidRPr="002A1E03">
        <w:rPr>
          <w:szCs w:val="24"/>
        </w:rPr>
        <w:t>Product backlog item</w:t>
      </w:r>
    </w:p>
    <w:p w14:paraId="3CCB144C" w14:textId="77777777" w:rsidR="00ED3E7D" w:rsidRPr="002A1E03" w:rsidRDefault="00ED3E7D" w:rsidP="00CA47DD">
      <w:pPr>
        <w:pStyle w:val="ListParagraph"/>
        <w:numPr>
          <w:ilvl w:val="0"/>
          <w:numId w:val="30"/>
        </w:numPr>
        <w:spacing w:after="160"/>
        <w:rPr>
          <w:szCs w:val="24"/>
        </w:rPr>
      </w:pPr>
      <w:r w:rsidRPr="002A1E03">
        <w:rPr>
          <w:szCs w:val="24"/>
        </w:rPr>
        <w:t>Task</w:t>
      </w:r>
    </w:p>
    <w:p w14:paraId="55D66C78" w14:textId="06E5803C" w:rsidR="00ED3E7D" w:rsidRPr="00CA47DD" w:rsidRDefault="00ED3E7D" w:rsidP="00CA47DD">
      <w:pPr>
        <w:pStyle w:val="ListParagraph"/>
        <w:numPr>
          <w:ilvl w:val="0"/>
          <w:numId w:val="28"/>
        </w:numPr>
        <w:spacing w:after="160"/>
        <w:rPr>
          <w:sz w:val="27"/>
          <w:szCs w:val="27"/>
        </w:rPr>
      </w:pPr>
      <w:r w:rsidRPr="002A1E03">
        <w:rPr>
          <w:szCs w:val="24"/>
        </w:rPr>
        <w:t>Level</w:t>
      </w:r>
      <w:r w:rsidR="002A1E03">
        <w:rPr>
          <w:rFonts w:hint="cs"/>
          <w:szCs w:val="24"/>
          <w:rtl/>
        </w:rPr>
        <w:t>‌</w:t>
      </w:r>
      <w:r w:rsidRPr="00CA47DD">
        <w:rPr>
          <w:rFonts w:hint="cs"/>
          <w:sz w:val="27"/>
          <w:szCs w:val="27"/>
          <w:rtl/>
        </w:rPr>
        <w:t xml:space="preserve">ها بسیار حائز اهمیت هستند. </w:t>
      </w:r>
    </w:p>
    <w:p w14:paraId="1E0C0EAA" w14:textId="496D57A2" w:rsidR="00ED3E7D" w:rsidRPr="00CA47DD" w:rsidRDefault="00ED3E7D" w:rsidP="008A4FE8">
      <w:pPr>
        <w:pStyle w:val="ListParagraph"/>
        <w:numPr>
          <w:ilvl w:val="0"/>
          <w:numId w:val="31"/>
        </w:numPr>
        <w:spacing w:after="160"/>
        <w:rPr>
          <w:sz w:val="27"/>
          <w:szCs w:val="27"/>
        </w:rPr>
      </w:pPr>
      <w:r w:rsidRPr="008A4FE8">
        <w:rPr>
          <w:szCs w:val="24"/>
        </w:rPr>
        <w:t>Epic</w:t>
      </w:r>
      <w:r w:rsidRPr="008A4FE8">
        <w:rPr>
          <w:rFonts w:hint="cs"/>
          <w:szCs w:val="24"/>
          <w:rtl/>
        </w:rPr>
        <w:t xml:space="preserve"> </w:t>
      </w:r>
      <w:r w:rsidRPr="00CA47DD">
        <w:rPr>
          <w:rFonts w:hint="cs"/>
          <w:sz w:val="27"/>
          <w:szCs w:val="27"/>
          <w:rtl/>
        </w:rPr>
        <w:t>(کار بلند مدت)</w:t>
      </w:r>
    </w:p>
    <w:p w14:paraId="4F9B45C8" w14:textId="2C06C1B9" w:rsidR="00ED3E7D" w:rsidRPr="00CA47DD" w:rsidRDefault="00ED3E7D" w:rsidP="008A4FE8">
      <w:pPr>
        <w:pStyle w:val="ListParagraph"/>
        <w:numPr>
          <w:ilvl w:val="0"/>
          <w:numId w:val="31"/>
        </w:numPr>
        <w:spacing w:after="160"/>
        <w:rPr>
          <w:sz w:val="27"/>
          <w:szCs w:val="27"/>
        </w:rPr>
      </w:pPr>
      <w:r w:rsidRPr="008A4FE8">
        <w:rPr>
          <w:szCs w:val="24"/>
        </w:rPr>
        <w:t>Feature</w:t>
      </w:r>
      <w:r w:rsidRPr="008A4FE8">
        <w:rPr>
          <w:rFonts w:hint="cs"/>
          <w:szCs w:val="24"/>
          <w:rtl/>
        </w:rPr>
        <w:t xml:space="preserve"> </w:t>
      </w:r>
      <w:r w:rsidR="008A4FE8">
        <w:rPr>
          <w:rFonts w:hint="cs"/>
          <w:sz w:val="27"/>
          <w:szCs w:val="27"/>
          <w:rtl/>
        </w:rPr>
        <w:t>(</w:t>
      </w:r>
      <w:r w:rsidRPr="00CA47DD">
        <w:rPr>
          <w:rFonts w:hint="cs"/>
          <w:sz w:val="27"/>
          <w:szCs w:val="27"/>
          <w:rtl/>
        </w:rPr>
        <w:t>کاری که ممکن است دو یا سه ماه طول بکشد)</w:t>
      </w:r>
    </w:p>
    <w:p w14:paraId="12D0E213" w14:textId="28445D80" w:rsidR="00ED3E7D" w:rsidRPr="00CA47DD" w:rsidRDefault="00ED3E7D" w:rsidP="008A4FE8">
      <w:pPr>
        <w:pStyle w:val="ListParagraph"/>
        <w:numPr>
          <w:ilvl w:val="0"/>
          <w:numId w:val="31"/>
        </w:numPr>
        <w:spacing w:after="160"/>
        <w:rPr>
          <w:sz w:val="27"/>
          <w:szCs w:val="27"/>
        </w:rPr>
      </w:pPr>
      <w:r w:rsidRPr="008A4FE8">
        <w:rPr>
          <w:szCs w:val="24"/>
        </w:rPr>
        <w:t>Backlog item</w:t>
      </w:r>
      <w:r w:rsidRPr="008A4FE8">
        <w:rPr>
          <w:rFonts w:hint="cs"/>
          <w:szCs w:val="24"/>
          <w:rtl/>
        </w:rPr>
        <w:t xml:space="preserve"> </w:t>
      </w:r>
      <w:r w:rsidRPr="00CA47DD">
        <w:rPr>
          <w:rFonts w:hint="cs"/>
          <w:sz w:val="27"/>
          <w:szCs w:val="27"/>
          <w:rtl/>
        </w:rPr>
        <w:t xml:space="preserve">(کارهایی که در یک </w:t>
      </w:r>
      <w:r w:rsidRPr="008A4FE8">
        <w:rPr>
          <w:szCs w:val="24"/>
        </w:rPr>
        <w:t>Sprint</w:t>
      </w:r>
      <w:r w:rsidRPr="008A4FE8">
        <w:rPr>
          <w:rFonts w:hint="cs"/>
          <w:szCs w:val="24"/>
          <w:rtl/>
        </w:rPr>
        <w:t xml:space="preserve"> </w:t>
      </w:r>
      <w:r w:rsidRPr="00CA47DD">
        <w:rPr>
          <w:rFonts w:hint="cs"/>
          <w:sz w:val="27"/>
          <w:szCs w:val="27"/>
          <w:rtl/>
        </w:rPr>
        <w:t>باید انجام شوند)</w:t>
      </w:r>
    </w:p>
    <w:p w14:paraId="727DB343" w14:textId="15B47BE5" w:rsidR="00ED3E7D" w:rsidRPr="00CA47DD" w:rsidRDefault="00ED3E7D" w:rsidP="00CA47DD">
      <w:pPr>
        <w:pStyle w:val="ListParagraph"/>
        <w:numPr>
          <w:ilvl w:val="0"/>
          <w:numId w:val="31"/>
        </w:numPr>
        <w:spacing w:after="160"/>
        <w:rPr>
          <w:sz w:val="27"/>
          <w:szCs w:val="27"/>
        </w:rPr>
      </w:pPr>
      <w:r w:rsidRPr="00C426E3">
        <w:rPr>
          <w:szCs w:val="24"/>
        </w:rPr>
        <w:t>Task</w:t>
      </w:r>
      <w:r w:rsidRPr="00C426E3">
        <w:rPr>
          <w:rFonts w:hint="cs"/>
          <w:szCs w:val="24"/>
          <w:rtl/>
        </w:rPr>
        <w:t xml:space="preserve"> </w:t>
      </w:r>
      <w:r w:rsidR="00C426E3">
        <w:rPr>
          <w:rFonts w:hint="cs"/>
          <w:sz w:val="27"/>
          <w:szCs w:val="27"/>
          <w:rtl/>
        </w:rPr>
        <w:t>( تنها لایه‌</w:t>
      </w:r>
      <w:r w:rsidRPr="00CA47DD">
        <w:rPr>
          <w:rFonts w:hint="cs"/>
          <w:sz w:val="27"/>
          <w:szCs w:val="27"/>
          <w:rtl/>
        </w:rPr>
        <w:t xml:space="preserve">ای که زمان و </w:t>
      </w:r>
      <w:r w:rsidRPr="00C426E3">
        <w:rPr>
          <w:szCs w:val="24"/>
        </w:rPr>
        <w:t>Time</w:t>
      </w:r>
      <w:r w:rsidRPr="00C426E3">
        <w:rPr>
          <w:rFonts w:hint="cs"/>
          <w:szCs w:val="24"/>
          <w:rtl/>
        </w:rPr>
        <w:t xml:space="preserve"> </w:t>
      </w:r>
      <w:r w:rsidR="00C426E3">
        <w:rPr>
          <w:rFonts w:hint="cs"/>
          <w:sz w:val="27"/>
          <w:szCs w:val="27"/>
          <w:rtl/>
        </w:rPr>
        <w:t>در آن دخیل می‌باشد</w:t>
      </w:r>
      <w:r w:rsidRPr="00CA47DD">
        <w:rPr>
          <w:rFonts w:hint="cs"/>
          <w:sz w:val="27"/>
          <w:szCs w:val="27"/>
          <w:rtl/>
        </w:rPr>
        <w:t>)</w:t>
      </w:r>
    </w:p>
    <w:p w14:paraId="5B5312AA" w14:textId="2E4F4475" w:rsidR="00ED3E7D" w:rsidRDefault="00C426E3" w:rsidP="00C426E3">
      <w:pPr>
        <w:pStyle w:val="ListParagraph"/>
        <w:numPr>
          <w:ilvl w:val="0"/>
          <w:numId w:val="29"/>
        </w:numPr>
        <w:spacing w:after="160"/>
        <w:rPr>
          <w:sz w:val="27"/>
          <w:szCs w:val="27"/>
        </w:rPr>
      </w:pPr>
      <w:r>
        <w:rPr>
          <w:rFonts w:hint="cs"/>
          <w:sz w:val="27"/>
          <w:szCs w:val="27"/>
          <w:rtl/>
        </w:rPr>
        <w:t>گاهی برای انجام یک پروژه‌</w:t>
      </w:r>
      <w:r w:rsidR="00ED3E7D" w:rsidRPr="00CA47DD">
        <w:rPr>
          <w:rFonts w:hint="cs"/>
          <w:sz w:val="27"/>
          <w:szCs w:val="27"/>
          <w:rtl/>
        </w:rPr>
        <w:t xml:space="preserve">ای که در </w:t>
      </w:r>
      <w:r w:rsidR="00ED3E7D" w:rsidRPr="00C426E3">
        <w:rPr>
          <w:rFonts w:hint="cs"/>
          <w:szCs w:val="24"/>
          <w:rtl/>
        </w:rPr>
        <w:t xml:space="preserve">3 </w:t>
      </w:r>
      <w:r w:rsidR="00ED3E7D" w:rsidRPr="00CA47DD">
        <w:rPr>
          <w:rFonts w:hint="cs"/>
          <w:sz w:val="27"/>
          <w:szCs w:val="27"/>
          <w:rtl/>
        </w:rPr>
        <w:t>ماه باید به پایان برسد، پس</w:t>
      </w:r>
      <w:r>
        <w:rPr>
          <w:rFonts w:hint="cs"/>
          <w:sz w:val="27"/>
          <w:szCs w:val="27"/>
          <w:rtl/>
        </w:rPr>
        <w:t xml:space="preserve"> از گذشت دو یا سه هفته متوجه می‌</w:t>
      </w:r>
      <w:r w:rsidR="00ED3E7D" w:rsidRPr="00CA47DD">
        <w:rPr>
          <w:rFonts w:hint="cs"/>
          <w:sz w:val="27"/>
          <w:szCs w:val="27"/>
          <w:rtl/>
        </w:rPr>
        <w:t xml:space="preserve">شویم که این پروژه </w:t>
      </w:r>
      <w:r w:rsidR="00ED3E7D" w:rsidRPr="00C426E3">
        <w:rPr>
          <w:rFonts w:hint="cs"/>
          <w:szCs w:val="24"/>
          <w:rtl/>
        </w:rPr>
        <w:t xml:space="preserve">9 </w:t>
      </w:r>
      <w:r>
        <w:rPr>
          <w:rFonts w:hint="cs"/>
          <w:sz w:val="27"/>
          <w:szCs w:val="27"/>
          <w:rtl/>
        </w:rPr>
        <w:t>ماه زمان می‌</w:t>
      </w:r>
      <w:r w:rsidR="00ED3E7D" w:rsidRPr="00CA47DD">
        <w:rPr>
          <w:rFonts w:hint="cs"/>
          <w:sz w:val="27"/>
          <w:szCs w:val="27"/>
          <w:rtl/>
        </w:rPr>
        <w:t xml:space="preserve">برد، در این موقعیت باید تصمیم بگیریم که پروژه را کنسل نماییم یا ادامه دهیم که با آن </w:t>
      </w:r>
      <w:proofErr w:type="spellStart"/>
      <w:r w:rsidR="00ED3E7D" w:rsidRPr="00C426E3">
        <w:rPr>
          <w:szCs w:val="24"/>
        </w:rPr>
        <w:t>Faild</w:t>
      </w:r>
      <w:proofErr w:type="spellEnd"/>
      <w:r w:rsidR="00ED3E7D" w:rsidRPr="00C426E3">
        <w:rPr>
          <w:szCs w:val="24"/>
        </w:rPr>
        <w:t xml:space="preserve"> Fast</w:t>
      </w:r>
      <w:r w:rsidR="00ED3E7D" w:rsidRPr="00C426E3">
        <w:rPr>
          <w:rFonts w:hint="cs"/>
          <w:szCs w:val="24"/>
          <w:rtl/>
        </w:rPr>
        <w:t xml:space="preserve"> </w:t>
      </w:r>
      <w:r w:rsidR="00ED3E7D" w:rsidRPr="00CA47DD">
        <w:rPr>
          <w:rFonts w:hint="cs"/>
          <w:sz w:val="27"/>
          <w:szCs w:val="27"/>
          <w:rtl/>
        </w:rPr>
        <w:t>(شکست سریع</w:t>
      </w:r>
      <w:r>
        <w:rPr>
          <w:rFonts w:hint="cs"/>
          <w:sz w:val="27"/>
          <w:szCs w:val="27"/>
          <w:rtl/>
        </w:rPr>
        <w:t>) می‌</w:t>
      </w:r>
      <w:r w:rsidR="00ED3E7D" w:rsidRPr="00CA47DD">
        <w:rPr>
          <w:rFonts w:hint="cs"/>
          <w:sz w:val="27"/>
          <w:szCs w:val="27"/>
          <w:rtl/>
        </w:rPr>
        <w:t>گویند.</w:t>
      </w:r>
    </w:p>
    <w:p w14:paraId="3201F8BF" w14:textId="77777777" w:rsidR="00F97C64" w:rsidRPr="00F97C64" w:rsidRDefault="00F97C64" w:rsidP="00F97C64">
      <w:pPr>
        <w:pStyle w:val="ListParagraph"/>
        <w:spacing w:after="160"/>
        <w:rPr>
          <w:sz w:val="6"/>
          <w:szCs w:val="6"/>
        </w:rPr>
      </w:pPr>
    </w:p>
    <w:p w14:paraId="13549104" w14:textId="7CFCA189" w:rsidR="00862CB3" w:rsidRPr="00F97C64" w:rsidRDefault="00F97C64" w:rsidP="00CA47DD">
      <w:pPr>
        <w:rPr>
          <w:sz w:val="10"/>
          <w:szCs w:val="10"/>
          <w:rtl/>
          <w:lang w:val="en"/>
        </w:rPr>
      </w:pPr>
      <w:r w:rsidRPr="005A715F">
        <w:rPr>
          <w:noProof/>
          <w:rtl/>
          <w:lang w:bidi="ar-SA"/>
        </w:rPr>
        <w:drawing>
          <wp:anchor distT="0" distB="0" distL="114300" distR="114300" simplePos="0" relativeHeight="252042240" behindDoc="1" locked="0" layoutInCell="1" allowOverlap="1" wp14:anchorId="02CDECC6" wp14:editId="6E691489">
            <wp:simplePos x="0" y="0"/>
            <wp:positionH relativeFrom="margin">
              <wp:posOffset>5650865</wp:posOffset>
            </wp:positionH>
            <wp:positionV relativeFrom="paragraph">
              <wp:posOffset>113665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3C3">
        <w:rPr>
          <w:rFonts w:hint="cs"/>
          <w:noProof/>
          <w:sz w:val="22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13D1679" wp14:editId="28E34B88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6581775" cy="819150"/>
                <wp:effectExtent l="0" t="0" r="28575" b="19050"/>
                <wp:wrapNone/>
                <wp:docPr id="71" name="Folded Corne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6D493" id="Folded Corner 71" o:spid="_x0000_s1026" type="#_x0000_t65" style="position:absolute;margin-left:0;margin-top:.7pt;width:518.25pt;height:64.5pt;z-index:252040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" adj="18000" filled="f" strokecolor="#c00000" strokeweight="2pt">
                <w10:wrap anchorx="page"/>
              </v:shape>
            </w:pict>
          </mc:Fallback>
        </mc:AlternateContent>
      </w:r>
    </w:p>
    <w:p w14:paraId="335A6D8E" w14:textId="77777777" w:rsidR="00F97C64" w:rsidRDefault="00F97C64" w:rsidP="00525B44">
      <w:pPr>
        <w:pStyle w:val="a0"/>
        <w:rPr>
          <w:rtl/>
        </w:rPr>
      </w:pPr>
      <w:bookmarkStart w:id="52" w:name="_Toc61072169"/>
      <w:bookmarkStart w:id="53" w:name="_Toc61855349"/>
      <w:r w:rsidRPr="00145355">
        <w:t xml:space="preserve">Technical </w:t>
      </w:r>
      <w:proofErr w:type="spellStart"/>
      <w:r w:rsidRPr="00145355">
        <w:t>Dept</w:t>
      </w:r>
      <w:bookmarkEnd w:id="52"/>
      <w:bookmarkEnd w:id="53"/>
      <w:proofErr w:type="spellEnd"/>
    </w:p>
    <w:p w14:paraId="7D684A2A" w14:textId="463225B8" w:rsidR="00BA53C7" w:rsidRDefault="00BA53C7" w:rsidP="00CA47DD">
      <w:pPr>
        <w:rPr>
          <w:sz w:val="27"/>
          <w:szCs w:val="27"/>
          <w:rtl/>
          <w:lang w:val="en"/>
        </w:rPr>
      </w:pPr>
    </w:p>
    <w:p w14:paraId="79761EB7" w14:textId="77777777" w:rsidR="0076700B" w:rsidRPr="00AC58B1" w:rsidRDefault="0076700B" w:rsidP="00AC58B1">
      <w:pPr>
        <w:rPr>
          <w:sz w:val="27"/>
          <w:szCs w:val="27"/>
          <w:rtl/>
        </w:rPr>
      </w:pPr>
      <w:r w:rsidRPr="00AC58B1">
        <w:rPr>
          <w:rFonts w:hint="cs"/>
          <w:sz w:val="27"/>
          <w:szCs w:val="27"/>
          <w:rtl/>
        </w:rPr>
        <w:t xml:space="preserve">درواقع یک </w:t>
      </w:r>
      <w:r w:rsidRPr="00AC58B1">
        <w:rPr>
          <w:szCs w:val="24"/>
        </w:rPr>
        <w:t>Product Owner</w:t>
      </w:r>
      <w:r w:rsidRPr="00AC58B1">
        <w:rPr>
          <w:rFonts w:hint="cs"/>
          <w:szCs w:val="24"/>
          <w:rtl/>
        </w:rPr>
        <w:t xml:space="preserve"> </w:t>
      </w:r>
      <w:r w:rsidRPr="00AC58B1">
        <w:rPr>
          <w:rFonts w:hint="cs"/>
          <w:sz w:val="27"/>
          <w:szCs w:val="27"/>
          <w:rtl/>
        </w:rPr>
        <w:t xml:space="preserve">برای چیدن </w:t>
      </w:r>
      <w:r w:rsidRPr="00AC58B1">
        <w:rPr>
          <w:szCs w:val="24"/>
        </w:rPr>
        <w:t>backlog</w:t>
      </w:r>
      <w:r w:rsidRPr="00AC58B1">
        <w:rPr>
          <w:rFonts w:hint="cs"/>
          <w:szCs w:val="24"/>
          <w:rtl/>
        </w:rPr>
        <w:t xml:space="preserve"> </w:t>
      </w:r>
      <w:r w:rsidRPr="00AC58B1">
        <w:rPr>
          <w:rFonts w:hint="cs"/>
          <w:sz w:val="27"/>
          <w:szCs w:val="27"/>
          <w:rtl/>
        </w:rPr>
        <w:t>محصول باید موارد زیر را بداند:</w:t>
      </w:r>
    </w:p>
    <w:p w14:paraId="43854EB6" w14:textId="77777777" w:rsidR="0076700B" w:rsidRPr="00AC58B1" w:rsidRDefault="0076700B" w:rsidP="00AC58B1">
      <w:pPr>
        <w:pStyle w:val="ListParagraph"/>
        <w:numPr>
          <w:ilvl w:val="0"/>
          <w:numId w:val="33"/>
        </w:numPr>
        <w:spacing w:after="160"/>
        <w:rPr>
          <w:sz w:val="27"/>
          <w:szCs w:val="27"/>
        </w:rPr>
      </w:pPr>
      <w:r w:rsidRPr="00AC58B1">
        <w:rPr>
          <w:rFonts w:hint="cs"/>
          <w:sz w:val="27"/>
          <w:szCs w:val="27"/>
          <w:rtl/>
        </w:rPr>
        <w:t xml:space="preserve">چه میزان </w:t>
      </w:r>
      <w:r w:rsidRPr="00AC58B1">
        <w:rPr>
          <w:szCs w:val="24"/>
        </w:rPr>
        <w:t xml:space="preserve">Technical </w:t>
      </w:r>
      <w:proofErr w:type="spellStart"/>
      <w:r w:rsidRPr="00AC58B1">
        <w:rPr>
          <w:szCs w:val="24"/>
        </w:rPr>
        <w:t>Dept</w:t>
      </w:r>
      <w:proofErr w:type="spellEnd"/>
      <w:r w:rsidRPr="00AC58B1">
        <w:rPr>
          <w:rFonts w:hint="cs"/>
          <w:szCs w:val="24"/>
          <w:rtl/>
        </w:rPr>
        <w:t xml:space="preserve"> </w:t>
      </w:r>
      <w:r w:rsidRPr="00AC58B1">
        <w:rPr>
          <w:rFonts w:hint="cs"/>
          <w:sz w:val="27"/>
          <w:szCs w:val="27"/>
          <w:rtl/>
        </w:rPr>
        <w:t xml:space="preserve">باید در </w:t>
      </w:r>
      <w:r w:rsidRPr="00AC58B1">
        <w:rPr>
          <w:szCs w:val="24"/>
        </w:rPr>
        <w:t>Sprint</w:t>
      </w:r>
      <w:r w:rsidRPr="00AC58B1">
        <w:rPr>
          <w:rFonts w:hint="cs"/>
          <w:szCs w:val="24"/>
          <w:rtl/>
        </w:rPr>
        <w:t xml:space="preserve"> </w:t>
      </w:r>
      <w:r w:rsidRPr="00AC58B1">
        <w:rPr>
          <w:rFonts w:hint="cs"/>
          <w:sz w:val="27"/>
          <w:szCs w:val="27"/>
          <w:rtl/>
        </w:rPr>
        <w:t>مورد نظر برطرف شود.</w:t>
      </w:r>
    </w:p>
    <w:p w14:paraId="6C297C3F" w14:textId="77777777" w:rsidR="0076700B" w:rsidRPr="00AC58B1" w:rsidRDefault="0076700B" w:rsidP="00AC58B1">
      <w:pPr>
        <w:pStyle w:val="ListParagraph"/>
        <w:numPr>
          <w:ilvl w:val="0"/>
          <w:numId w:val="33"/>
        </w:numPr>
        <w:spacing w:after="160"/>
        <w:rPr>
          <w:sz w:val="27"/>
          <w:szCs w:val="27"/>
        </w:rPr>
      </w:pPr>
      <w:r w:rsidRPr="00AC58B1">
        <w:rPr>
          <w:rFonts w:hint="cs"/>
          <w:sz w:val="27"/>
          <w:szCs w:val="27"/>
          <w:rtl/>
        </w:rPr>
        <w:t xml:space="preserve">چه میزان </w:t>
      </w:r>
      <w:r w:rsidRPr="00AC58B1">
        <w:rPr>
          <w:szCs w:val="24"/>
        </w:rPr>
        <w:t>Feature</w:t>
      </w:r>
      <w:r w:rsidRPr="00AC58B1">
        <w:rPr>
          <w:rFonts w:hint="cs"/>
          <w:szCs w:val="24"/>
          <w:rtl/>
        </w:rPr>
        <w:t xml:space="preserve"> </w:t>
      </w:r>
      <w:r w:rsidRPr="00AC58B1">
        <w:rPr>
          <w:rFonts w:hint="cs"/>
          <w:sz w:val="27"/>
          <w:szCs w:val="27"/>
          <w:rtl/>
        </w:rPr>
        <w:t xml:space="preserve">باید </w:t>
      </w:r>
      <w:r w:rsidRPr="00AC58B1">
        <w:rPr>
          <w:szCs w:val="24"/>
        </w:rPr>
        <w:t>Deliver</w:t>
      </w:r>
      <w:r w:rsidRPr="00AC58B1">
        <w:rPr>
          <w:rFonts w:hint="cs"/>
          <w:szCs w:val="24"/>
          <w:rtl/>
        </w:rPr>
        <w:t xml:space="preserve"> </w:t>
      </w:r>
      <w:r w:rsidRPr="00AC58B1">
        <w:rPr>
          <w:rFonts w:hint="cs"/>
          <w:sz w:val="27"/>
          <w:szCs w:val="27"/>
          <w:rtl/>
        </w:rPr>
        <w:t>شود.</w:t>
      </w:r>
    </w:p>
    <w:p w14:paraId="0E907ED1" w14:textId="77777777" w:rsidR="0076700B" w:rsidRPr="00AC58B1" w:rsidRDefault="0076700B" w:rsidP="00AC58B1">
      <w:pPr>
        <w:pStyle w:val="ListParagraph"/>
        <w:numPr>
          <w:ilvl w:val="0"/>
          <w:numId w:val="33"/>
        </w:numPr>
        <w:spacing w:after="160"/>
        <w:rPr>
          <w:sz w:val="27"/>
          <w:szCs w:val="27"/>
        </w:rPr>
      </w:pPr>
      <w:r w:rsidRPr="00AC58B1">
        <w:rPr>
          <w:rFonts w:hint="cs"/>
          <w:sz w:val="27"/>
          <w:szCs w:val="27"/>
          <w:rtl/>
        </w:rPr>
        <w:t xml:space="preserve">چه میزان </w:t>
      </w:r>
      <w:r w:rsidRPr="00AC58B1">
        <w:rPr>
          <w:szCs w:val="24"/>
        </w:rPr>
        <w:t>Bug</w:t>
      </w:r>
      <w:r w:rsidRPr="00AC58B1">
        <w:rPr>
          <w:rFonts w:hint="cs"/>
          <w:szCs w:val="24"/>
          <w:rtl/>
        </w:rPr>
        <w:t xml:space="preserve"> </w:t>
      </w:r>
      <w:r w:rsidRPr="00AC58B1">
        <w:rPr>
          <w:rFonts w:hint="cs"/>
          <w:sz w:val="27"/>
          <w:szCs w:val="27"/>
          <w:rtl/>
        </w:rPr>
        <w:t>باید برطرف شود.</w:t>
      </w:r>
    </w:p>
    <w:p w14:paraId="585DCA34" w14:textId="77777777" w:rsidR="0076700B" w:rsidRPr="00AC58B1" w:rsidRDefault="0076700B" w:rsidP="00AC58B1">
      <w:pPr>
        <w:pStyle w:val="ListParagraph"/>
        <w:numPr>
          <w:ilvl w:val="0"/>
          <w:numId w:val="33"/>
        </w:numPr>
        <w:spacing w:after="160"/>
        <w:rPr>
          <w:sz w:val="27"/>
          <w:szCs w:val="27"/>
        </w:rPr>
      </w:pPr>
      <w:r w:rsidRPr="00AC58B1">
        <w:rPr>
          <w:rFonts w:hint="cs"/>
          <w:sz w:val="27"/>
          <w:szCs w:val="27"/>
          <w:rtl/>
        </w:rPr>
        <w:t>و ...</w:t>
      </w:r>
    </w:p>
    <w:p w14:paraId="21230229" w14:textId="531CCC5D" w:rsidR="0076700B" w:rsidRPr="00AC58B1" w:rsidRDefault="0076700B" w:rsidP="00AC58B1">
      <w:pPr>
        <w:rPr>
          <w:sz w:val="27"/>
          <w:szCs w:val="27"/>
          <w:rtl/>
        </w:rPr>
      </w:pPr>
      <w:r w:rsidRPr="00AC58B1">
        <w:rPr>
          <w:szCs w:val="24"/>
        </w:rPr>
        <w:lastRenderedPageBreak/>
        <w:t xml:space="preserve">Technical </w:t>
      </w:r>
      <w:proofErr w:type="spellStart"/>
      <w:r w:rsidRPr="00AC58B1">
        <w:rPr>
          <w:szCs w:val="24"/>
        </w:rPr>
        <w:t>Dept</w:t>
      </w:r>
      <w:proofErr w:type="spellEnd"/>
      <w:r w:rsidRPr="00AC58B1">
        <w:rPr>
          <w:rFonts w:hint="cs"/>
          <w:szCs w:val="24"/>
          <w:rtl/>
        </w:rPr>
        <w:t xml:space="preserve"> </w:t>
      </w:r>
      <w:r w:rsidRPr="00AC58B1">
        <w:rPr>
          <w:rFonts w:hint="cs"/>
          <w:sz w:val="27"/>
          <w:szCs w:val="27"/>
          <w:rtl/>
        </w:rPr>
        <w:t xml:space="preserve">توانایی این را دارد که یک تیم </w:t>
      </w:r>
      <w:r w:rsidRPr="00AC58B1">
        <w:rPr>
          <w:szCs w:val="24"/>
        </w:rPr>
        <w:t>IT</w:t>
      </w:r>
      <w:r w:rsidRPr="00AC58B1">
        <w:rPr>
          <w:rFonts w:hint="cs"/>
          <w:szCs w:val="24"/>
          <w:rtl/>
        </w:rPr>
        <w:t xml:space="preserve"> </w:t>
      </w:r>
      <w:r w:rsidR="00AC58B1">
        <w:rPr>
          <w:rFonts w:hint="cs"/>
          <w:sz w:val="27"/>
          <w:szCs w:val="27"/>
          <w:rtl/>
        </w:rPr>
        <w:t>را زمین‌</w:t>
      </w:r>
      <w:r w:rsidRPr="00AC58B1">
        <w:rPr>
          <w:rFonts w:hint="cs"/>
          <w:sz w:val="27"/>
          <w:szCs w:val="27"/>
          <w:rtl/>
        </w:rPr>
        <w:t xml:space="preserve">گیر نماید، یک تیم </w:t>
      </w:r>
      <w:r w:rsidRPr="00AC58B1">
        <w:rPr>
          <w:szCs w:val="24"/>
        </w:rPr>
        <w:t>IT</w:t>
      </w:r>
      <w:r w:rsidRPr="00AC58B1">
        <w:rPr>
          <w:rFonts w:hint="cs"/>
          <w:szCs w:val="24"/>
          <w:rtl/>
        </w:rPr>
        <w:t xml:space="preserve"> </w:t>
      </w:r>
      <w:r w:rsidRPr="00AC58B1">
        <w:rPr>
          <w:rFonts w:hint="cs"/>
          <w:sz w:val="27"/>
          <w:szCs w:val="27"/>
          <w:rtl/>
        </w:rPr>
        <w:t>را حذف نماید یا محصولی را با شکست مواجه کند.</w:t>
      </w:r>
    </w:p>
    <w:p w14:paraId="5716AD7E" w14:textId="3B4D4A35" w:rsidR="0076700B" w:rsidRDefault="0076700B" w:rsidP="00F1091A">
      <w:pPr>
        <w:pStyle w:val="ListParagraph"/>
        <w:numPr>
          <w:ilvl w:val="0"/>
          <w:numId w:val="34"/>
        </w:numPr>
        <w:spacing w:after="160"/>
        <w:rPr>
          <w:sz w:val="27"/>
          <w:szCs w:val="27"/>
        </w:rPr>
      </w:pPr>
      <w:r w:rsidRPr="00AC58B1">
        <w:rPr>
          <w:rFonts w:hint="cs"/>
          <w:sz w:val="27"/>
          <w:szCs w:val="27"/>
          <w:rtl/>
        </w:rPr>
        <w:t xml:space="preserve">شما </w:t>
      </w:r>
      <w:r w:rsidRPr="00AC58B1">
        <w:rPr>
          <w:szCs w:val="24"/>
        </w:rPr>
        <w:t xml:space="preserve">Collection </w:t>
      </w:r>
      <w:r w:rsidRPr="00AC58B1">
        <w:rPr>
          <w:rFonts w:hint="cs"/>
          <w:szCs w:val="24"/>
          <w:rtl/>
        </w:rPr>
        <w:t xml:space="preserve"> </w:t>
      </w:r>
      <w:r w:rsidRPr="00AC58B1">
        <w:rPr>
          <w:rFonts w:hint="cs"/>
          <w:sz w:val="27"/>
          <w:szCs w:val="27"/>
          <w:rtl/>
        </w:rPr>
        <w:t xml:space="preserve">به </w:t>
      </w:r>
      <w:r w:rsidRPr="00AC58B1">
        <w:rPr>
          <w:szCs w:val="24"/>
        </w:rPr>
        <w:t>Collection</w:t>
      </w:r>
      <w:r w:rsidRPr="00AC58B1">
        <w:rPr>
          <w:rFonts w:hint="cs"/>
          <w:szCs w:val="24"/>
          <w:rtl/>
        </w:rPr>
        <w:t xml:space="preserve"> </w:t>
      </w:r>
      <w:r w:rsidR="00AC58B1">
        <w:rPr>
          <w:rFonts w:hint="cs"/>
          <w:sz w:val="27"/>
          <w:szCs w:val="27"/>
          <w:rtl/>
        </w:rPr>
        <w:t>می‌</w:t>
      </w:r>
      <w:r w:rsidRPr="00AC58B1">
        <w:rPr>
          <w:rFonts w:hint="cs"/>
          <w:sz w:val="27"/>
          <w:szCs w:val="27"/>
          <w:rtl/>
        </w:rPr>
        <w:t>توانید فرآیندهای مختلفی داشت</w:t>
      </w:r>
      <w:r w:rsidR="00AC58B1">
        <w:rPr>
          <w:rFonts w:hint="cs"/>
          <w:sz w:val="27"/>
          <w:szCs w:val="27"/>
          <w:rtl/>
        </w:rPr>
        <w:t>ه باشید، ولی نگهداری آن مشکل می‌</w:t>
      </w:r>
      <w:r w:rsidRPr="00AC58B1">
        <w:rPr>
          <w:rFonts w:hint="cs"/>
          <w:sz w:val="27"/>
          <w:szCs w:val="27"/>
          <w:rtl/>
        </w:rPr>
        <w:t>شود.</w:t>
      </w:r>
    </w:p>
    <w:p w14:paraId="1F24AD65" w14:textId="0F0585F7" w:rsidR="00DA46FD" w:rsidRDefault="00DA46FD" w:rsidP="00DA46FD">
      <w:pPr>
        <w:pStyle w:val="ListParagraph"/>
        <w:spacing w:after="160"/>
        <w:rPr>
          <w:sz w:val="14"/>
          <w:szCs w:val="14"/>
          <w:rtl/>
        </w:rPr>
      </w:pPr>
    </w:p>
    <w:p w14:paraId="4148249D" w14:textId="0246CA2C" w:rsidR="00DA46FD" w:rsidRPr="00DA46FD" w:rsidRDefault="00DA46FD" w:rsidP="00DA46FD">
      <w:pPr>
        <w:pStyle w:val="ListParagraph"/>
        <w:tabs>
          <w:tab w:val="left" w:pos="2445"/>
        </w:tabs>
        <w:spacing w:after="160"/>
        <w:rPr>
          <w:sz w:val="8"/>
          <w:szCs w:val="8"/>
          <w:rtl/>
        </w:rPr>
      </w:pPr>
      <w:r w:rsidRPr="005A715F">
        <w:rPr>
          <w:noProof/>
          <w:rtl/>
          <w:lang w:bidi="ar-SA"/>
        </w:rPr>
        <w:drawing>
          <wp:anchor distT="0" distB="0" distL="114300" distR="114300" simplePos="0" relativeHeight="252046336" behindDoc="1" locked="0" layoutInCell="1" allowOverlap="1" wp14:anchorId="2B8F5730" wp14:editId="066387F3">
            <wp:simplePos x="0" y="0"/>
            <wp:positionH relativeFrom="margin">
              <wp:posOffset>5669915</wp:posOffset>
            </wp:positionH>
            <wp:positionV relativeFrom="paragraph">
              <wp:posOffset>147320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3C3">
        <w:rPr>
          <w:rFonts w:hint="cs"/>
          <w:noProof/>
          <w:sz w:val="22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D6D7240" wp14:editId="1131DF7C">
                <wp:simplePos x="0" y="0"/>
                <wp:positionH relativeFrom="page">
                  <wp:align>center</wp:align>
                </wp:positionH>
                <wp:positionV relativeFrom="paragraph">
                  <wp:posOffset>42545</wp:posOffset>
                </wp:positionV>
                <wp:extent cx="6581775" cy="819150"/>
                <wp:effectExtent l="0" t="0" r="28575" b="19050"/>
                <wp:wrapNone/>
                <wp:docPr id="73" name="Folded Corne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D203" id="Folded Corner 73" o:spid="_x0000_s1026" type="#_x0000_t65" style="position:absolute;margin-left:0;margin-top:3.35pt;width:518.25pt;height:64.5pt;z-index:252044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  <w:r>
        <w:rPr>
          <w:sz w:val="14"/>
          <w:szCs w:val="14"/>
          <w:rtl/>
        </w:rPr>
        <w:tab/>
      </w:r>
    </w:p>
    <w:p w14:paraId="0CDDD8BE" w14:textId="76401DBA" w:rsidR="007D2124" w:rsidRDefault="00DA46FD" w:rsidP="00525B44">
      <w:pPr>
        <w:pStyle w:val="a0"/>
        <w:rPr>
          <w:sz w:val="22"/>
          <w:szCs w:val="24"/>
          <w:rtl/>
        </w:rPr>
      </w:pPr>
      <w:bookmarkStart w:id="54" w:name="_Toc61072170"/>
      <w:bookmarkStart w:id="55" w:name="_Toc61855350"/>
      <w:r w:rsidRPr="00AF7E03">
        <w:t>R</w:t>
      </w:r>
      <w:r>
        <w:t>u</w:t>
      </w:r>
      <w:r w:rsidRPr="00AF7E03">
        <w:t>les</w:t>
      </w:r>
      <w:bookmarkEnd w:id="54"/>
      <w:bookmarkEnd w:id="55"/>
      <w:r w:rsidRPr="002F23C3">
        <w:rPr>
          <w:rFonts w:hint="cs"/>
          <w:sz w:val="22"/>
          <w:szCs w:val="24"/>
          <w:rtl/>
        </w:rPr>
        <w:t xml:space="preserve"> </w:t>
      </w:r>
    </w:p>
    <w:p w14:paraId="7FD330F7" w14:textId="77777777" w:rsidR="007D2124" w:rsidRPr="007D2124" w:rsidRDefault="007D2124" w:rsidP="007D2124">
      <w:pPr>
        <w:rPr>
          <w:lang w:val="en"/>
        </w:rPr>
      </w:pPr>
    </w:p>
    <w:p w14:paraId="044ECA22" w14:textId="05625DBF" w:rsidR="007D2124" w:rsidRDefault="007D2124" w:rsidP="007D2124">
      <w:pPr>
        <w:rPr>
          <w:sz w:val="27"/>
          <w:szCs w:val="27"/>
          <w:rtl/>
        </w:rPr>
      </w:pPr>
      <w:r w:rsidRPr="007D2124">
        <w:rPr>
          <w:rFonts w:hint="cs"/>
          <w:sz w:val="27"/>
          <w:szCs w:val="27"/>
          <w:rtl/>
        </w:rPr>
        <w:t>به</w:t>
      </w:r>
      <w:r>
        <w:rPr>
          <w:rFonts w:hint="cs"/>
          <w:sz w:val="27"/>
          <w:szCs w:val="27"/>
          <w:rtl/>
        </w:rPr>
        <w:t xml:space="preserve"> وسیله آنها می‌</w:t>
      </w:r>
      <w:r w:rsidRPr="007D2124">
        <w:rPr>
          <w:rFonts w:hint="cs"/>
          <w:sz w:val="27"/>
          <w:szCs w:val="27"/>
          <w:rtl/>
        </w:rPr>
        <w:t>توان یکسری مسائل را محدود نمود. از آ</w:t>
      </w:r>
      <w:r>
        <w:rPr>
          <w:rFonts w:hint="cs"/>
          <w:sz w:val="27"/>
          <w:szCs w:val="27"/>
          <w:rtl/>
        </w:rPr>
        <w:t>ن جایی که به مرور زمان تعداد آنها زیاد می‌شود، بهترین الگویی که می‌</w:t>
      </w:r>
      <w:r w:rsidRPr="007D2124">
        <w:rPr>
          <w:rFonts w:hint="cs"/>
          <w:sz w:val="27"/>
          <w:szCs w:val="27"/>
          <w:rtl/>
        </w:rPr>
        <w:t xml:space="preserve">توان استفاده نمود شروع اسم هر قانون با </w:t>
      </w:r>
      <w:r w:rsidRPr="007D2124">
        <w:rPr>
          <w:szCs w:val="24"/>
        </w:rPr>
        <w:t>State</w:t>
      </w:r>
      <w:r w:rsidRPr="007D2124">
        <w:rPr>
          <w:rFonts w:hint="cs"/>
          <w:szCs w:val="24"/>
          <w:rtl/>
        </w:rPr>
        <w:t xml:space="preserve"> </w:t>
      </w:r>
      <w:r w:rsidRPr="007D2124">
        <w:rPr>
          <w:rFonts w:hint="cs"/>
          <w:sz w:val="27"/>
          <w:szCs w:val="27"/>
          <w:rtl/>
        </w:rPr>
        <w:t xml:space="preserve">می باشد، زیرا هر </w:t>
      </w:r>
      <w:r w:rsidRPr="007D2124">
        <w:rPr>
          <w:szCs w:val="24"/>
        </w:rPr>
        <w:t>Rule</w:t>
      </w:r>
      <w:r w:rsidRPr="007D2124">
        <w:rPr>
          <w:rFonts w:hint="cs"/>
          <w:szCs w:val="24"/>
          <w:rtl/>
        </w:rPr>
        <w:t xml:space="preserve"> </w:t>
      </w:r>
      <w:r w:rsidRPr="007D2124">
        <w:rPr>
          <w:rFonts w:hint="cs"/>
          <w:sz w:val="27"/>
          <w:szCs w:val="27"/>
          <w:rtl/>
        </w:rPr>
        <w:t xml:space="preserve">بر روی یک </w:t>
      </w:r>
      <w:r w:rsidRPr="007D2124">
        <w:rPr>
          <w:szCs w:val="24"/>
        </w:rPr>
        <w:t>State</w:t>
      </w:r>
      <w:r w:rsidRPr="007D2124">
        <w:rPr>
          <w:rFonts w:hint="cs"/>
          <w:szCs w:val="24"/>
          <w:rtl/>
        </w:rPr>
        <w:t xml:space="preserve"> </w:t>
      </w:r>
      <w:r w:rsidRPr="007D2124">
        <w:rPr>
          <w:rFonts w:hint="cs"/>
          <w:sz w:val="27"/>
          <w:szCs w:val="27"/>
          <w:rtl/>
        </w:rPr>
        <w:t>قرار دارد. به مثال زیر توجه نمایید:</w:t>
      </w:r>
    </w:p>
    <w:p w14:paraId="14420F56" w14:textId="6EC63A72" w:rsidR="007D2124" w:rsidRPr="007D2124" w:rsidRDefault="007D2124" w:rsidP="007D2124">
      <w:pPr>
        <w:rPr>
          <w:sz w:val="6"/>
          <w:szCs w:val="6"/>
          <w:rtl/>
        </w:rPr>
      </w:pPr>
      <w:r w:rsidRPr="007D2124">
        <w:rPr>
          <w:rFonts w:asciiTheme="majorBidi" w:hAnsiTheme="majorBidi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6B5BBD8" wp14:editId="0052FC04">
                <wp:simplePos x="0" y="0"/>
                <wp:positionH relativeFrom="column">
                  <wp:posOffset>1581150</wp:posOffset>
                </wp:positionH>
                <wp:positionV relativeFrom="paragraph">
                  <wp:posOffset>39370</wp:posOffset>
                </wp:positionV>
                <wp:extent cx="3962400" cy="40005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194E5" w14:textId="77777777" w:rsidR="007D2124" w:rsidRPr="00AF7E03" w:rsidRDefault="007D2124" w:rsidP="007D2124">
                            <w:pPr>
                              <w:rPr>
                                <w:color w:val="000000" w:themeColor="text1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124">
                              <w:rPr>
                                <w:rFonts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اگر</w:t>
                            </w:r>
                            <w:r w:rsidRPr="00AF7E03">
                              <w:rPr>
                                <w:rFonts w:hint="cs"/>
                                <w:color w:val="000000" w:themeColor="text1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F7E03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 work item</w:t>
                            </w:r>
                            <w:r w:rsidRPr="00AF7E03">
                              <w:rPr>
                                <w:rFonts w:hint="cs"/>
                                <w:color w:val="000000" w:themeColor="text1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D2124">
                              <w:rPr>
                                <w:rFonts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از نوع </w:t>
                            </w:r>
                            <w:r w:rsidRPr="00AF7E03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</w:t>
                            </w:r>
                            <w:r w:rsidRPr="00AF7E03">
                              <w:rPr>
                                <w:rFonts w:hint="cs"/>
                                <w:color w:val="000000" w:themeColor="text1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D2124">
                              <w:rPr>
                                <w:rFonts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بود فیلد</w:t>
                            </w:r>
                            <w:r w:rsidRPr="00AF7E03">
                              <w:rPr>
                                <w:rFonts w:hint="cs"/>
                                <w:color w:val="000000" w:themeColor="text1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F7E03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 to</w:t>
                            </w:r>
                            <w:r w:rsidRPr="00AF7E03">
                              <w:rPr>
                                <w:rFonts w:hint="cs"/>
                                <w:color w:val="000000" w:themeColor="text1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D2124">
                              <w:rPr>
                                <w:rFonts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آن اجباری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5BBD8" id="Rectangle 76" o:spid="_x0000_s1033" style="position:absolute;left:0;text-align:left;margin-left:124.5pt;margin-top:3.1pt;width:312pt;height:31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" filled="f" stroked="f" strokeweight="2pt">
                <v:textbox>
                  <w:txbxContent>
                    <w:p w14:paraId="379194E5" w14:textId="77777777" w:rsidR="007D2124" w:rsidRPr="00AF7E03" w:rsidRDefault="007D2124" w:rsidP="007D2124">
                      <w:pPr>
                        <w:rPr>
                          <w:color w:val="000000" w:themeColor="text1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124">
                        <w:rPr>
                          <w:rFonts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اگر</w:t>
                      </w:r>
                      <w:r w:rsidRPr="00AF7E03">
                        <w:rPr>
                          <w:rFonts w:hint="cs"/>
                          <w:color w:val="000000" w:themeColor="text1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F7E03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 work item</w:t>
                      </w:r>
                      <w:r w:rsidRPr="00AF7E03">
                        <w:rPr>
                          <w:rFonts w:hint="cs"/>
                          <w:color w:val="000000" w:themeColor="text1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D2124">
                        <w:rPr>
                          <w:rFonts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از نوع </w:t>
                      </w:r>
                      <w:r w:rsidRPr="00AF7E03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</w:t>
                      </w:r>
                      <w:r w:rsidRPr="00AF7E03">
                        <w:rPr>
                          <w:rFonts w:hint="cs"/>
                          <w:color w:val="000000" w:themeColor="text1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D2124">
                        <w:rPr>
                          <w:rFonts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بود فیلد</w:t>
                      </w:r>
                      <w:r w:rsidRPr="00AF7E03">
                        <w:rPr>
                          <w:rFonts w:hint="cs"/>
                          <w:color w:val="000000" w:themeColor="text1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F7E03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 to</w:t>
                      </w:r>
                      <w:r w:rsidRPr="00AF7E03">
                        <w:rPr>
                          <w:rFonts w:hint="cs"/>
                          <w:color w:val="000000" w:themeColor="text1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D2124">
                        <w:rPr>
                          <w:rFonts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آن اجباری شود.</w:t>
                      </w:r>
                    </w:p>
                  </w:txbxContent>
                </v:textbox>
              </v:rect>
            </w:pict>
          </mc:Fallback>
        </mc:AlternateContent>
      </w:r>
    </w:p>
    <w:p w14:paraId="60D5EAFA" w14:textId="62BF4494" w:rsidR="00525B44" w:rsidRDefault="007D2124" w:rsidP="00525B44">
      <w:pPr>
        <w:bidi w:val="0"/>
        <w:rPr>
          <w:rFonts w:cstheme="majorBidi"/>
          <w:szCs w:val="24"/>
          <w:rtl/>
        </w:rPr>
      </w:pPr>
      <w:r w:rsidRPr="007D2124">
        <w:rPr>
          <w:rFonts w:cstheme="majorBidi"/>
          <w:szCs w:val="24"/>
        </w:rPr>
        <w:t>New-assign to-Req</w:t>
      </w:r>
      <w:r w:rsidR="00525B44">
        <w:rPr>
          <w:rFonts w:cstheme="majorBidi"/>
          <w:szCs w:val="24"/>
        </w:rPr>
        <w:t>uired</w:t>
      </w:r>
    </w:p>
    <w:p w14:paraId="741D0244" w14:textId="3D08F3FA" w:rsidR="00525B44" w:rsidRDefault="00525B44" w:rsidP="00525B44">
      <w:pPr>
        <w:bidi w:val="0"/>
        <w:rPr>
          <w:rFonts w:cstheme="majorBidi"/>
          <w:sz w:val="6"/>
          <w:szCs w:val="6"/>
          <w:rtl/>
        </w:rPr>
      </w:pPr>
      <w:r w:rsidRPr="002F23C3">
        <w:rPr>
          <w:rFonts w:hint="cs"/>
          <w:noProof/>
          <w:sz w:val="22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611F7D2" wp14:editId="656EDAE2">
                <wp:simplePos x="0" y="0"/>
                <wp:positionH relativeFrom="page">
                  <wp:align>center</wp:align>
                </wp:positionH>
                <wp:positionV relativeFrom="paragraph">
                  <wp:posOffset>119380</wp:posOffset>
                </wp:positionV>
                <wp:extent cx="6581775" cy="819150"/>
                <wp:effectExtent l="0" t="0" r="28575" b="19050"/>
                <wp:wrapNone/>
                <wp:docPr id="77" name="Folded Corne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077F" id="Folded Corner 77" o:spid="_x0000_s1026" type="#_x0000_t65" style="position:absolute;margin-left:0;margin-top:9.4pt;width:518.25pt;height:64.5pt;z-index:252050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</w:p>
    <w:p w14:paraId="5EB6BA68" w14:textId="1CB178C1" w:rsidR="00525B44" w:rsidRPr="00525B44" w:rsidRDefault="00525B44" w:rsidP="00525B44">
      <w:pPr>
        <w:bidi w:val="0"/>
        <w:rPr>
          <w:rFonts w:cstheme="majorBidi"/>
          <w:sz w:val="6"/>
          <w:szCs w:val="6"/>
          <w:rtl/>
        </w:rPr>
      </w:pPr>
    </w:p>
    <w:p w14:paraId="64F719B6" w14:textId="5F724958" w:rsidR="00525B44" w:rsidRPr="00525B44" w:rsidRDefault="00525B44" w:rsidP="00525B44">
      <w:pPr>
        <w:pStyle w:val="a0"/>
        <w:rPr>
          <w:rtl/>
        </w:rPr>
      </w:pPr>
      <w:bookmarkStart w:id="56" w:name="_Toc61072171"/>
      <w:bookmarkStart w:id="57" w:name="_Toc61855351"/>
      <w:r w:rsidRPr="005A715F">
        <w:rPr>
          <w:noProof/>
          <w:szCs w:val="28"/>
          <w:rtl/>
          <w:lang w:val="en-US" w:bidi="ar-SA"/>
        </w:rPr>
        <w:drawing>
          <wp:anchor distT="0" distB="0" distL="114300" distR="114300" simplePos="0" relativeHeight="252052480" behindDoc="1" locked="0" layoutInCell="1" allowOverlap="1" wp14:anchorId="75C4F764" wp14:editId="1D65B586">
            <wp:simplePos x="0" y="0"/>
            <wp:positionH relativeFrom="margin">
              <wp:posOffset>5669915</wp:posOffset>
            </wp:positionH>
            <wp:positionV relativeFrom="paragraph">
              <wp:posOffset>9525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B44">
        <w:rPr>
          <w:rStyle w:val="jlqj4b"/>
        </w:rPr>
        <w:t xml:space="preserve">Check Team </w:t>
      </w:r>
      <w:proofErr w:type="spellStart"/>
      <w:r w:rsidRPr="00525B44">
        <w:rPr>
          <w:rStyle w:val="jlqj4b"/>
        </w:rPr>
        <w:t>Team</w:t>
      </w:r>
      <w:proofErr w:type="spellEnd"/>
      <w:r w:rsidRPr="00525B44">
        <w:rPr>
          <w:rStyle w:val="jlqj4b"/>
        </w:rPr>
        <w:t xml:space="preserve"> details</w:t>
      </w:r>
      <w:bookmarkEnd w:id="56"/>
      <w:bookmarkEnd w:id="57"/>
    </w:p>
    <w:p w14:paraId="0CB399D2" w14:textId="77777777" w:rsidR="00093271" w:rsidRPr="00093271" w:rsidRDefault="00093271" w:rsidP="00093271">
      <w:pPr>
        <w:rPr>
          <w:sz w:val="18"/>
          <w:szCs w:val="20"/>
          <w:rtl/>
        </w:rPr>
      </w:pPr>
    </w:p>
    <w:p w14:paraId="4316B3C7" w14:textId="5B5A7972" w:rsidR="00093271" w:rsidRPr="00093271" w:rsidRDefault="00093271" w:rsidP="00093271">
      <w:pPr>
        <w:pStyle w:val="ListParagraph"/>
        <w:numPr>
          <w:ilvl w:val="0"/>
          <w:numId w:val="35"/>
        </w:numPr>
        <w:spacing w:after="160"/>
        <w:rPr>
          <w:sz w:val="27"/>
          <w:szCs w:val="27"/>
        </w:rPr>
      </w:pPr>
      <w:r>
        <w:rPr>
          <w:rFonts w:hint="cs"/>
          <w:szCs w:val="24"/>
          <w:rtl/>
        </w:rPr>
        <w:t xml:space="preserve">به </w:t>
      </w:r>
      <w:r w:rsidRPr="00093271">
        <w:rPr>
          <w:rFonts w:hint="cs"/>
          <w:sz w:val="27"/>
          <w:szCs w:val="27"/>
          <w:rtl/>
        </w:rPr>
        <w:t xml:space="preserve">صورت </w:t>
      </w:r>
      <w:proofErr w:type="spellStart"/>
      <w:r w:rsidRPr="00093271">
        <w:rPr>
          <w:sz w:val="27"/>
          <w:szCs w:val="27"/>
        </w:rPr>
        <w:t>blaid</w:t>
      </w:r>
      <w:proofErr w:type="spellEnd"/>
      <w:r>
        <w:rPr>
          <w:rFonts w:hint="cs"/>
          <w:sz w:val="27"/>
          <w:szCs w:val="27"/>
          <w:rtl/>
        </w:rPr>
        <w:t xml:space="preserve"> کار می‌کند. برخلاف بعضی نرم‌افزارهای دیگر که تب‌های زیادی را در مرورگر باز می‌</w:t>
      </w:r>
      <w:r w:rsidRPr="00093271">
        <w:rPr>
          <w:rFonts w:hint="cs"/>
          <w:sz w:val="27"/>
          <w:szCs w:val="27"/>
          <w:rtl/>
        </w:rPr>
        <w:t>کند،</w:t>
      </w:r>
      <w:r w:rsidRPr="00093271">
        <w:rPr>
          <w:szCs w:val="24"/>
        </w:rPr>
        <w:t>Azure DevOps</w:t>
      </w:r>
      <w:r w:rsidRPr="00093271">
        <w:rPr>
          <w:rFonts w:hint="cs"/>
          <w:szCs w:val="24"/>
          <w:rtl/>
        </w:rPr>
        <w:t xml:space="preserve"> </w:t>
      </w:r>
      <w:r w:rsidRPr="00093271">
        <w:rPr>
          <w:rFonts w:hint="cs"/>
          <w:sz w:val="27"/>
          <w:szCs w:val="27"/>
          <w:rtl/>
        </w:rPr>
        <w:t xml:space="preserve">از </w:t>
      </w:r>
      <w:r w:rsidRPr="00093271">
        <w:rPr>
          <w:szCs w:val="24"/>
        </w:rPr>
        <w:t>UI</w:t>
      </w:r>
      <w:r w:rsidRPr="00093271">
        <w:rPr>
          <w:rFonts w:hint="cs"/>
          <w:szCs w:val="24"/>
          <w:rtl/>
        </w:rPr>
        <w:t xml:space="preserve"> </w:t>
      </w:r>
      <w:r>
        <w:rPr>
          <w:rFonts w:hint="cs"/>
          <w:sz w:val="27"/>
          <w:szCs w:val="27"/>
          <w:rtl/>
        </w:rPr>
        <w:t>مناسب‌</w:t>
      </w:r>
      <w:r w:rsidRPr="00093271">
        <w:rPr>
          <w:rFonts w:hint="cs"/>
          <w:sz w:val="27"/>
          <w:szCs w:val="27"/>
          <w:rtl/>
        </w:rPr>
        <w:t xml:space="preserve">تری برخوردار است و به صورت </w:t>
      </w:r>
      <w:proofErr w:type="spellStart"/>
      <w:r w:rsidRPr="00093271">
        <w:rPr>
          <w:szCs w:val="24"/>
        </w:rPr>
        <w:t>Blaid</w:t>
      </w:r>
      <w:proofErr w:type="spellEnd"/>
      <w:r w:rsidRPr="00093271">
        <w:rPr>
          <w:rFonts w:hint="cs"/>
          <w:szCs w:val="24"/>
          <w:rtl/>
        </w:rPr>
        <w:t xml:space="preserve"> </w:t>
      </w:r>
      <w:r>
        <w:rPr>
          <w:rFonts w:hint="cs"/>
          <w:sz w:val="27"/>
          <w:szCs w:val="27"/>
          <w:rtl/>
        </w:rPr>
        <w:t>کار می‌</w:t>
      </w:r>
      <w:r w:rsidRPr="00093271">
        <w:rPr>
          <w:rFonts w:hint="cs"/>
          <w:sz w:val="27"/>
          <w:szCs w:val="27"/>
          <w:rtl/>
        </w:rPr>
        <w:t>کند.</w:t>
      </w:r>
    </w:p>
    <w:p w14:paraId="58FBAC2A" w14:textId="77777777" w:rsidR="00093271" w:rsidRPr="00093271" w:rsidRDefault="00093271" w:rsidP="00093271">
      <w:pPr>
        <w:pStyle w:val="ListParagraph"/>
        <w:numPr>
          <w:ilvl w:val="0"/>
          <w:numId w:val="35"/>
        </w:numPr>
        <w:spacing w:after="160"/>
        <w:rPr>
          <w:sz w:val="27"/>
          <w:szCs w:val="27"/>
        </w:rPr>
      </w:pPr>
      <w:r w:rsidRPr="00093271">
        <w:rPr>
          <w:rFonts w:hint="cs"/>
          <w:sz w:val="27"/>
          <w:szCs w:val="27"/>
          <w:rtl/>
        </w:rPr>
        <w:t xml:space="preserve">مفهوم </w:t>
      </w:r>
      <w:r w:rsidRPr="00093271">
        <w:rPr>
          <w:szCs w:val="24"/>
        </w:rPr>
        <w:t>Team</w:t>
      </w:r>
      <w:r w:rsidRPr="00093271">
        <w:rPr>
          <w:rFonts w:hint="cs"/>
          <w:szCs w:val="24"/>
          <w:rtl/>
        </w:rPr>
        <w:t xml:space="preserve"> </w:t>
      </w:r>
      <w:r w:rsidRPr="00093271">
        <w:rPr>
          <w:rFonts w:hint="cs"/>
          <w:sz w:val="27"/>
          <w:szCs w:val="27"/>
          <w:rtl/>
        </w:rPr>
        <w:t xml:space="preserve">در </w:t>
      </w:r>
      <w:r w:rsidRPr="00093271">
        <w:rPr>
          <w:szCs w:val="24"/>
        </w:rPr>
        <w:t>Project Setting</w:t>
      </w:r>
    </w:p>
    <w:p w14:paraId="4A089D0D" w14:textId="27F13DEB" w:rsidR="00093271" w:rsidRDefault="00093271" w:rsidP="00093271">
      <w:pPr>
        <w:pStyle w:val="ListParagraph"/>
        <w:numPr>
          <w:ilvl w:val="0"/>
          <w:numId w:val="37"/>
        </w:numPr>
        <w:spacing w:after="160"/>
        <w:rPr>
          <w:sz w:val="27"/>
          <w:szCs w:val="27"/>
        </w:rPr>
      </w:pPr>
      <w:r w:rsidRPr="00093271">
        <w:rPr>
          <w:rFonts w:hint="cs"/>
          <w:sz w:val="27"/>
          <w:szCs w:val="27"/>
          <w:rtl/>
        </w:rPr>
        <w:t xml:space="preserve">منظور تیم </w:t>
      </w:r>
      <w:r w:rsidRPr="00093271">
        <w:rPr>
          <w:szCs w:val="24"/>
        </w:rPr>
        <w:t>Scrum</w:t>
      </w:r>
      <w:r w:rsidRPr="00093271">
        <w:rPr>
          <w:rFonts w:hint="cs"/>
          <w:szCs w:val="24"/>
          <w:rtl/>
        </w:rPr>
        <w:t xml:space="preserve"> </w:t>
      </w:r>
      <w:r>
        <w:rPr>
          <w:rFonts w:hint="cs"/>
          <w:sz w:val="27"/>
          <w:szCs w:val="27"/>
          <w:rtl/>
        </w:rPr>
        <w:t>است. (تیم‌های که حداکثر تعداد آنها بین هفت تا هشت نفر می‌باشد و در زمینه‌</w:t>
      </w:r>
      <w:r w:rsidRPr="00093271">
        <w:rPr>
          <w:rFonts w:hint="cs"/>
          <w:sz w:val="27"/>
          <w:szCs w:val="27"/>
          <w:rtl/>
        </w:rPr>
        <w:t>های مختلفی تخصص</w:t>
      </w:r>
      <w:r>
        <w:rPr>
          <w:rFonts w:hint="cs"/>
          <w:sz w:val="27"/>
          <w:szCs w:val="27"/>
          <w:rtl/>
        </w:rPr>
        <w:t xml:space="preserve"> دارند و از پس کارهایی که به آنها محول می‌نمایید بر می‌آیند.</w:t>
      </w:r>
      <w:r w:rsidRPr="00093271">
        <w:rPr>
          <w:rFonts w:hint="cs"/>
          <w:sz w:val="27"/>
          <w:szCs w:val="27"/>
          <w:rtl/>
        </w:rPr>
        <w:t>)</w:t>
      </w:r>
    </w:p>
    <w:p w14:paraId="6CE11DBC" w14:textId="7EF21114" w:rsidR="00BC7655" w:rsidRPr="00BC7655" w:rsidRDefault="00BC7655" w:rsidP="00BC7655">
      <w:pPr>
        <w:pStyle w:val="ListParagraph"/>
        <w:spacing w:after="160"/>
        <w:ind w:left="1440"/>
        <w:rPr>
          <w:sz w:val="16"/>
          <w:szCs w:val="16"/>
        </w:rPr>
      </w:pPr>
      <w:r w:rsidRPr="005A715F">
        <w:rPr>
          <w:noProof/>
          <w:rtl/>
          <w:lang w:bidi="ar-SA"/>
        </w:rPr>
        <w:drawing>
          <wp:anchor distT="0" distB="0" distL="114300" distR="114300" simplePos="0" relativeHeight="252056576" behindDoc="1" locked="0" layoutInCell="1" allowOverlap="1" wp14:anchorId="72843376" wp14:editId="28DFB506">
            <wp:simplePos x="0" y="0"/>
            <wp:positionH relativeFrom="margin">
              <wp:posOffset>5622290</wp:posOffset>
            </wp:positionH>
            <wp:positionV relativeFrom="paragraph">
              <wp:posOffset>254000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3C3">
        <w:rPr>
          <w:rFonts w:hint="cs"/>
          <w:noProof/>
          <w:sz w:val="22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9A22090" wp14:editId="6530CEEC">
                <wp:simplePos x="0" y="0"/>
                <wp:positionH relativeFrom="page">
                  <wp:align>center</wp:align>
                </wp:positionH>
                <wp:positionV relativeFrom="paragraph">
                  <wp:posOffset>168275</wp:posOffset>
                </wp:positionV>
                <wp:extent cx="6581775" cy="819150"/>
                <wp:effectExtent l="0" t="0" r="28575" b="19050"/>
                <wp:wrapNone/>
                <wp:docPr id="79" name="Folded Corne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3D91" id="Folded Corner 79" o:spid="_x0000_s1026" type="#_x0000_t65" style="position:absolute;margin-left:0;margin-top:13.25pt;width:518.25pt;height:64.5pt;z-index:252054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</w:p>
    <w:p w14:paraId="7FD2FFE1" w14:textId="22986882" w:rsidR="00BC7655" w:rsidRDefault="00BC7655" w:rsidP="00BC7655">
      <w:pPr>
        <w:pStyle w:val="a0"/>
        <w:rPr>
          <w:rtl/>
        </w:rPr>
      </w:pPr>
      <w:bookmarkStart w:id="58" w:name="_Toc61072172"/>
      <w:bookmarkStart w:id="59" w:name="_Toc61855352"/>
      <w:r w:rsidRPr="002C6097">
        <w:t>Area</w:t>
      </w:r>
      <w:bookmarkEnd w:id="58"/>
      <w:bookmarkEnd w:id="59"/>
    </w:p>
    <w:p w14:paraId="4BEE11AD" w14:textId="77777777" w:rsidR="00801729" w:rsidRPr="007808F3" w:rsidRDefault="00801729" w:rsidP="00801729">
      <w:pPr>
        <w:rPr>
          <w:sz w:val="20"/>
          <w:szCs w:val="22"/>
          <w:rtl/>
          <w:lang w:val="en"/>
        </w:rPr>
      </w:pPr>
    </w:p>
    <w:p w14:paraId="6E7766B7" w14:textId="47F37968" w:rsidR="00801729" w:rsidRPr="00801729" w:rsidRDefault="00FC0895" w:rsidP="00FC0895">
      <w:pPr>
        <w:spacing w:after="200"/>
        <w:rPr>
          <w:sz w:val="27"/>
          <w:szCs w:val="27"/>
          <w:lang w:val="en"/>
        </w:rPr>
      </w:pPr>
      <w:r>
        <w:rPr>
          <w:rFonts w:hint="cs"/>
          <w:sz w:val="27"/>
          <w:szCs w:val="27"/>
          <w:rtl/>
        </w:rPr>
        <w:t>مشخص کننده محصولات (</w:t>
      </w:r>
      <w:r w:rsidR="00801729" w:rsidRPr="00801729">
        <w:rPr>
          <w:rFonts w:hint="cs"/>
          <w:sz w:val="27"/>
          <w:szCs w:val="27"/>
          <w:rtl/>
        </w:rPr>
        <w:t xml:space="preserve">به وسیله </w:t>
      </w:r>
      <w:r w:rsidR="00801729" w:rsidRPr="00801729">
        <w:rPr>
          <w:szCs w:val="24"/>
        </w:rPr>
        <w:t>Area</w:t>
      </w:r>
      <w:r w:rsidR="00801729" w:rsidRPr="00801729">
        <w:rPr>
          <w:rFonts w:hint="cs"/>
          <w:sz w:val="27"/>
          <w:szCs w:val="27"/>
          <w:rtl/>
        </w:rPr>
        <w:t xml:space="preserve"> محصولات را می شکنیم)</w:t>
      </w:r>
    </w:p>
    <w:p w14:paraId="75AC670C" w14:textId="131FD2FB" w:rsidR="00801729" w:rsidRPr="00801729" w:rsidRDefault="00801729" w:rsidP="00FC0895">
      <w:pPr>
        <w:pStyle w:val="ListParagraph"/>
        <w:numPr>
          <w:ilvl w:val="0"/>
          <w:numId w:val="20"/>
        </w:numPr>
        <w:spacing w:after="160"/>
        <w:rPr>
          <w:sz w:val="27"/>
          <w:szCs w:val="27"/>
        </w:rPr>
      </w:pPr>
      <w:r w:rsidRPr="00801729">
        <w:rPr>
          <w:rFonts w:hint="cs"/>
          <w:sz w:val="27"/>
          <w:szCs w:val="27"/>
          <w:rtl/>
        </w:rPr>
        <w:lastRenderedPageBreak/>
        <w:t xml:space="preserve">درواقع </w:t>
      </w:r>
      <w:r w:rsidRPr="00801729">
        <w:rPr>
          <w:szCs w:val="24"/>
        </w:rPr>
        <w:t>Team</w:t>
      </w:r>
      <w:r w:rsidRPr="00801729">
        <w:rPr>
          <w:sz w:val="27"/>
          <w:szCs w:val="27"/>
        </w:rPr>
        <w:t xml:space="preserve"> </w:t>
      </w:r>
      <w:r w:rsidRPr="00801729">
        <w:rPr>
          <w:szCs w:val="24"/>
        </w:rPr>
        <w:t>Project</w:t>
      </w:r>
      <w:r>
        <w:rPr>
          <w:rFonts w:hint="cs"/>
          <w:sz w:val="27"/>
          <w:szCs w:val="27"/>
          <w:rtl/>
        </w:rPr>
        <w:t>‌</w:t>
      </w:r>
      <w:r w:rsidRPr="00801729">
        <w:rPr>
          <w:rFonts w:hint="cs"/>
          <w:sz w:val="27"/>
          <w:szCs w:val="27"/>
          <w:rtl/>
        </w:rPr>
        <w:t xml:space="preserve">ها از یکدیگر جدا هستند و کسی کارهای </w:t>
      </w:r>
      <w:r w:rsidRPr="00801729">
        <w:rPr>
          <w:szCs w:val="24"/>
        </w:rPr>
        <w:t>Team</w:t>
      </w:r>
      <w:r w:rsidRPr="00801729">
        <w:rPr>
          <w:sz w:val="27"/>
          <w:szCs w:val="27"/>
        </w:rPr>
        <w:t xml:space="preserve"> </w:t>
      </w:r>
      <w:r w:rsidRPr="00801729">
        <w:rPr>
          <w:szCs w:val="24"/>
        </w:rPr>
        <w:t>Project</w:t>
      </w:r>
      <w:r>
        <w:rPr>
          <w:rFonts w:hint="cs"/>
          <w:sz w:val="27"/>
          <w:szCs w:val="27"/>
          <w:rtl/>
        </w:rPr>
        <w:t xml:space="preserve"> دیگری نمی‌</w:t>
      </w:r>
      <w:r w:rsidRPr="00801729">
        <w:rPr>
          <w:rFonts w:hint="cs"/>
          <w:sz w:val="27"/>
          <w:szCs w:val="27"/>
          <w:rtl/>
        </w:rPr>
        <w:t xml:space="preserve">بیند، </w:t>
      </w:r>
      <w:r w:rsidRPr="00801729">
        <w:rPr>
          <w:szCs w:val="24"/>
        </w:rPr>
        <w:t>Repository</w:t>
      </w:r>
      <w:r>
        <w:rPr>
          <w:rFonts w:hint="cs"/>
          <w:szCs w:val="24"/>
          <w:rtl/>
        </w:rPr>
        <w:t>‌</w:t>
      </w:r>
      <w:r>
        <w:rPr>
          <w:rFonts w:hint="cs"/>
          <w:sz w:val="27"/>
          <w:szCs w:val="27"/>
          <w:rtl/>
        </w:rPr>
        <w:t>های کد دیگران نمی</w:t>
      </w:r>
      <w:r w:rsidRPr="00801729">
        <w:rPr>
          <w:rFonts w:hint="cs"/>
          <w:sz w:val="27"/>
          <w:szCs w:val="27"/>
          <w:rtl/>
        </w:rPr>
        <w:t xml:space="preserve">تواند ببیند یا قادر به مشاهده </w:t>
      </w:r>
      <w:r w:rsidRPr="00FC0895">
        <w:rPr>
          <w:szCs w:val="24"/>
        </w:rPr>
        <w:t>Pipeline</w:t>
      </w:r>
      <w:r w:rsidRPr="00FC0895">
        <w:rPr>
          <w:rFonts w:hint="cs"/>
          <w:szCs w:val="24"/>
          <w:rtl/>
        </w:rPr>
        <w:t xml:space="preserve"> </w:t>
      </w:r>
      <w:r w:rsidRPr="00801729">
        <w:rPr>
          <w:rFonts w:hint="cs"/>
          <w:sz w:val="27"/>
          <w:szCs w:val="27"/>
          <w:rtl/>
        </w:rPr>
        <w:t>یکدیگر نیستند. بنابراین ساختن چیدمان براساس نیاز سازمان که چه زمانی افراد بتوانند کارهای یکدیگر را مشاهده نمایند و چه زمانی قادر به مشاهده کاهای یکدیگر نباشند، حائز اهمیت است.</w:t>
      </w:r>
    </w:p>
    <w:p w14:paraId="05F7B437" w14:textId="3E3B222F" w:rsidR="00EB3E6F" w:rsidRPr="004D6B4B" w:rsidRDefault="00EB3E6F" w:rsidP="007D2124">
      <w:pPr>
        <w:rPr>
          <w:sz w:val="14"/>
          <w:szCs w:val="16"/>
          <w:lang w:val="en"/>
        </w:rPr>
      </w:pPr>
      <w:r w:rsidRPr="005A715F">
        <w:rPr>
          <w:noProof/>
          <w:rtl/>
          <w:lang w:bidi="ar-SA"/>
        </w:rPr>
        <w:drawing>
          <wp:anchor distT="0" distB="0" distL="114300" distR="114300" simplePos="0" relativeHeight="252060672" behindDoc="1" locked="0" layoutInCell="1" allowOverlap="1" wp14:anchorId="3AA3D394" wp14:editId="7DFA6A7B">
            <wp:simplePos x="0" y="0"/>
            <wp:positionH relativeFrom="margin">
              <wp:posOffset>5669915</wp:posOffset>
            </wp:positionH>
            <wp:positionV relativeFrom="paragraph">
              <wp:posOffset>228600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3C3">
        <w:rPr>
          <w:rFonts w:hint="cs"/>
          <w:noProof/>
          <w:sz w:val="22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5C5D276" wp14:editId="3D95AE21">
                <wp:simplePos x="0" y="0"/>
                <wp:positionH relativeFrom="page">
                  <wp:align>center</wp:align>
                </wp:positionH>
                <wp:positionV relativeFrom="paragraph">
                  <wp:posOffset>114300</wp:posOffset>
                </wp:positionV>
                <wp:extent cx="6581775" cy="819150"/>
                <wp:effectExtent l="0" t="0" r="28575" b="19050"/>
                <wp:wrapNone/>
                <wp:docPr id="81" name="Folded Corne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4B08" id="Folded Corner 81" o:spid="_x0000_s1026" type="#_x0000_t65" style="position:absolute;margin-left:0;margin-top:9pt;width:518.25pt;height:64.5pt;z-index:252058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" adj="18000" filled="f" strokecolor="#c00000" strokeweight="2pt">
                <w10:wrap anchorx="page"/>
              </v:shape>
            </w:pict>
          </mc:Fallback>
        </mc:AlternateContent>
      </w:r>
    </w:p>
    <w:p w14:paraId="4C361721" w14:textId="0F7088CA" w:rsidR="00EB3E6F" w:rsidRDefault="00EB3E6F" w:rsidP="00EB3E6F">
      <w:pPr>
        <w:pStyle w:val="a0"/>
        <w:rPr>
          <w:rtl/>
        </w:rPr>
      </w:pPr>
      <w:bookmarkStart w:id="60" w:name="_Toc61072173"/>
      <w:bookmarkStart w:id="61" w:name="_Toc61855353"/>
      <w:r w:rsidRPr="002C6097">
        <w:t>Dashboard</w:t>
      </w:r>
      <w:bookmarkEnd w:id="60"/>
      <w:bookmarkEnd w:id="61"/>
    </w:p>
    <w:p w14:paraId="6B3C5EE8" w14:textId="77777777" w:rsidR="00EB3E6F" w:rsidRPr="0070437B" w:rsidRDefault="00EB3E6F" w:rsidP="00EB3E6F">
      <w:pPr>
        <w:rPr>
          <w:sz w:val="18"/>
          <w:szCs w:val="20"/>
          <w:rtl/>
          <w:lang w:val="en"/>
        </w:rPr>
      </w:pPr>
    </w:p>
    <w:p w14:paraId="1DBDBA9A" w14:textId="7B974E36" w:rsidR="00EB3E6F" w:rsidRPr="00EB3E6F" w:rsidRDefault="00EB3E6F" w:rsidP="00EB3E6F">
      <w:pPr>
        <w:rPr>
          <w:sz w:val="27"/>
          <w:szCs w:val="27"/>
          <w:rtl/>
        </w:rPr>
      </w:pPr>
      <w:r w:rsidRPr="00EB3E6F">
        <w:rPr>
          <w:rFonts w:hint="cs"/>
          <w:sz w:val="27"/>
          <w:szCs w:val="27"/>
          <w:rtl/>
        </w:rPr>
        <w:t>فرض کنی</w:t>
      </w:r>
      <w:r>
        <w:rPr>
          <w:rFonts w:hint="cs"/>
          <w:sz w:val="27"/>
          <w:szCs w:val="27"/>
          <w:rtl/>
        </w:rPr>
        <w:t>د از شما تقاضا شده است تا پروژه‌</w:t>
      </w:r>
      <w:r w:rsidRPr="00EB3E6F">
        <w:rPr>
          <w:rFonts w:hint="cs"/>
          <w:sz w:val="27"/>
          <w:szCs w:val="27"/>
          <w:rtl/>
        </w:rPr>
        <w:t>ها را چک نمایید، برای انجام این کار ت</w:t>
      </w:r>
      <w:r>
        <w:rPr>
          <w:rFonts w:hint="cs"/>
          <w:sz w:val="27"/>
          <w:szCs w:val="27"/>
          <w:rtl/>
        </w:rPr>
        <w:t>هیه گزارش از وضعیت پیشرفت پروژه‌ها نیاز نمی‌</w:t>
      </w:r>
      <w:r w:rsidRPr="00EB3E6F">
        <w:rPr>
          <w:rFonts w:hint="cs"/>
          <w:sz w:val="27"/>
          <w:szCs w:val="27"/>
          <w:rtl/>
        </w:rPr>
        <w:t xml:space="preserve">باشد، فقط کافی است که پروژه </w:t>
      </w:r>
      <w:r w:rsidRPr="00EB3E6F">
        <w:rPr>
          <w:szCs w:val="24"/>
        </w:rPr>
        <w:t>Dashboard</w:t>
      </w:r>
      <w:r w:rsidRPr="00EB3E6F">
        <w:rPr>
          <w:rFonts w:hint="cs"/>
          <w:szCs w:val="24"/>
          <w:rtl/>
        </w:rPr>
        <w:t xml:space="preserve"> </w:t>
      </w:r>
      <w:r w:rsidRPr="00EB3E6F">
        <w:rPr>
          <w:rFonts w:hint="cs"/>
          <w:sz w:val="27"/>
          <w:szCs w:val="27"/>
          <w:rtl/>
        </w:rPr>
        <w:t>داشته باشد تا موارد زیر را نشان دهد:</w:t>
      </w:r>
    </w:p>
    <w:p w14:paraId="12AC7945" w14:textId="77777777" w:rsidR="00EB3E6F" w:rsidRPr="00EB3E6F" w:rsidRDefault="00EB3E6F" w:rsidP="00EB3E6F">
      <w:pPr>
        <w:pStyle w:val="ListParagraph"/>
        <w:numPr>
          <w:ilvl w:val="0"/>
          <w:numId w:val="38"/>
        </w:numPr>
        <w:spacing w:after="160"/>
        <w:rPr>
          <w:sz w:val="27"/>
          <w:szCs w:val="27"/>
        </w:rPr>
      </w:pPr>
      <w:r w:rsidRPr="00EB3E6F">
        <w:rPr>
          <w:rFonts w:hint="cs"/>
          <w:sz w:val="27"/>
          <w:szCs w:val="27"/>
          <w:rtl/>
        </w:rPr>
        <w:t xml:space="preserve">در </w:t>
      </w:r>
      <w:r w:rsidRPr="00EB3E6F">
        <w:rPr>
          <w:szCs w:val="24"/>
        </w:rPr>
        <w:t>Sprint</w:t>
      </w:r>
      <w:r w:rsidRPr="00EB3E6F">
        <w:rPr>
          <w:rFonts w:hint="cs"/>
          <w:szCs w:val="24"/>
          <w:rtl/>
        </w:rPr>
        <w:t xml:space="preserve"> </w:t>
      </w:r>
      <w:r w:rsidRPr="00EB3E6F">
        <w:rPr>
          <w:rFonts w:hint="cs"/>
          <w:sz w:val="27"/>
          <w:szCs w:val="27"/>
          <w:rtl/>
        </w:rPr>
        <w:t>جاری و گذشته چه کارهای انجام شده است.</w:t>
      </w:r>
    </w:p>
    <w:p w14:paraId="7DB4FEF0" w14:textId="77777777" w:rsidR="00EB3E6F" w:rsidRPr="00EB3E6F" w:rsidRDefault="00EB3E6F" w:rsidP="00EB3E6F">
      <w:pPr>
        <w:pStyle w:val="ListParagraph"/>
        <w:numPr>
          <w:ilvl w:val="0"/>
          <w:numId w:val="38"/>
        </w:numPr>
        <w:spacing w:after="160"/>
        <w:rPr>
          <w:sz w:val="27"/>
          <w:szCs w:val="27"/>
        </w:rPr>
      </w:pPr>
      <w:r w:rsidRPr="00EB3E6F">
        <w:rPr>
          <w:rFonts w:hint="cs"/>
          <w:sz w:val="27"/>
          <w:szCs w:val="27"/>
          <w:rtl/>
        </w:rPr>
        <w:t xml:space="preserve">در </w:t>
      </w:r>
      <w:r w:rsidRPr="00EB3E6F">
        <w:rPr>
          <w:szCs w:val="24"/>
        </w:rPr>
        <w:t>Sprint</w:t>
      </w:r>
      <w:r w:rsidRPr="00EB3E6F">
        <w:rPr>
          <w:rFonts w:hint="cs"/>
          <w:szCs w:val="24"/>
          <w:rtl/>
        </w:rPr>
        <w:t xml:space="preserve"> </w:t>
      </w:r>
      <w:r w:rsidRPr="00EB3E6F">
        <w:rPr>
          <w:rFonts w:hint="cs"/>
          <w:sz w:val="27"/>
          <w:szCs w:val="27"/>
          <w:rtl/>
        </w:rPr>
        <w:t xml:space="preserve">جاری و گذشته چه کارهایی </w:t>
      </w:r>
      <w:r w:rsidRPr="00EB3E6F">
        <w:rPr>
          <w:szCs w:val="24"/>
        </w:rPr>
        <w:t>Deliver</w:t>
      </w:r>
      <w:r w:rsidRPr="00EB3E6F">
        <w:rPr>
          <w:rFonts w:hint="cs"/>
          <w:szCs w:val="24"/>
          <w:rtl/>
        </w:rPr>
        <w:t xml:space="preserve"> </w:t>
      </w:r>
      <w:r w:rsidRPr="00EB3E6F">
        <w:rPr>
          <w:rFonts w:hint="cs"/>
          <w:sz w:val="27"/>
          <w:szCs w:val="27"/>
          <w:rtl/>
        </w:rPr>
        <w:t>شده است.</w:t>
      </w:r>
    </w:p>
    <w:p w14:paraId="23A54A34" w14:textId="1DFAB2BD" w:rsidR="00EB3E6F" w:rsidRPr="00EB3E6F" w:rsidRDefault="00EB3E6F" w:rsidP="00EB3E6F">
      <w:pPr>
        <w:pStyle w:val="ListParagraph"/>
        <w:numPr>
          <w:ilvl w:val="0"/>
          <w:numId w:val="38"/>
        </w:numPr>
        <w:spacing w:after="160"/>
        <w:rPr>
          <w:sz w:val="27"/>
          <w:szCs w:val="27"/>
        </w:rPr>
      </w:pPr>
      <w:r w:rsidRPr="00EB3E6F">
        <w:rPr>
          <w:rFonts w:hint="cs"/>
          <w:sz w:val="27"/>
          <w:szCs w:val="27"/>
          <w:rtl/>
        </w:rPr>
        <w:t xml:space="preserve">در </w:t>
      </w:r>
      <w:r w:rsidRPr="00EB3E6F">
        <w:rPr>
          <w:szCs w:val="24"/>
        </w:rPr>
        <w:t>Sprint</w:t>
      </w:r>
      <w:r w:rsidRPr="00EB3E6F">
        <w:rPr>
          <w:rFonts w:hint="cs"/>
          <w:szCs w:val="24"/>
          <w:rtl/>
        </w:rPr>
        <w:t xml:space="preserve"> </w:t>
      </w:r>
      <w:r>
        <w:rPr>
          <w:rFonts w:hint="cs"/>
          <w:sz w:val="27"/>
          <w:szCs w:val="27"/>
          <w:rtl/>
        </w:rPr>
        <w:t>جاری و گذشته چه تست‌</w:t>
      </w:r>
      <w:r w:rsidRPr="00EB3E6F">
        <w:rPr>
          <w:rFonts w:hint="cs"/>
          <w:sz w:val="27"/>
          <w:szCs w:val="27"/>
          <w:rtl/>
        </w:rPr>
        <w:t xml:space="preserve">هایی </w:t>
      </w:r>
      <w:proofErr w:type="spellStart"/>
      <w:r w:rsidRPr="00EB3E6F">
        <w:rPr>
          <w:szCs w:val="24"/>
        </w:rPr>
        <w:t>Faild</w:t>
      </w:r>
      <w:proofErr w:type="spellEnd"/>
      <w:r w:rsidRPr="00EB3E6F">
        <w:rPr>
          <w:rFonts w:hint="cs"/>
          <w:szCs w:val="24"/>
          <w:rtl/>
        </w:rPr>
        <w:t xml:space="preserve"> </w:t>
      </w:r>
      <w:r w:rsidRPr="00EB3E6F">
        <w:rPr>
          <w:rFonts w:hint="cs"/>
          <w:sz w:val="27"/>
          <w:szCs w:val="27"/>
          <w:rtl/>
        </w:rPr>
        <w:t>شده است.</w:t>
      </w:r>
    </w:p>
    <w:p w14:paraId="171C810A" w14:textId="5C32C485" w:rsidR="00EB3E6F" w:rsidRPr="00EB3E6F" w:rsidRDefault="004D6B4B" w:rsidP="00EB3E6F">
      <w:pPr>
        <w:pStyle w:val="ListParagraph"/>
        <w:numPr>
          <w:ilvl w:val="0"/>
          <w:numId w:val="38"/>
        </w:numPr>
        <w:spacing w:after="160"/>
        <w:rPr>
          <w:sz w:val="27"/>
          <w:szCs w:val="27"/>
        </w:rPr>
      </w:pPr>
      <w:r w:rsidRPr="002F23C3">
        <w:rPr>
          <w:rFonts w:hint="cs"/>
          <w:noProof/>
          <w:sz w:val="22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51571E9" wp14:editId="0D3B8B6D">
                <wp:simplePos x="0" y="0"/>
                <wp:positionH relativeFrom="page">
                  <wp:align>center</wp:align>
                </wp:positionH>
                <wp:positionV relativeFrom="paragraph">
                  <wp:posOffset>431165</wp:posOffset>
                </wp:positionV>
                <wp:extent cx="6581775" cy="819150"/>
                <wp:effectExtent l="0" t="0" r="28575" b="19050"/>
                <wp:wrapNone/>
                <wp:docPr id="83" name="Folded Corne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611C" id="Folded Corner 83" o:spid="_x0000_s1026" type="#_x0000_t65" style="position:absolute;margin-left:0;margin-top:33.95pt;width:518.25pt;height:64.5pt;z-index:252062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  <w:r w:rsidR="00EB3E6F" w:rsidRPr="00EB3E6F">
        <w:rPr>
          <w:rFonts w:hint="cs"/>
          <w:sz w:val="27"/>
          <w:szCs w:val="27"/>
          <w:rtl/>
        </w:rPr>
        <w:t>و ...</w:t>
      </w:r>
    </w:p>
    <w:p w14:paraId="5622C4B6" w14:textId="22AA0AC5" w:rsidR="004D6B4B" w:rsidRDefault="00A22791" w:rsidP="004D6B4B">
      <w:pPr>
        <w:pStyle w:val="Heading1"/>
        <w:rPr>
          <w:rtl/>
        </w:rPr>
      </w:pPr>
      <w:bookmarkStart w:id="62" w:name="_Toc61072174"/>
      <w:bookmarkStart w:id="63" w:name="_Toc61855354"/>
      <w:r w:rsidRPr="004D6B4B">
        <w:rPr>
          <w:noProof/>
          <w:szCs w:val="28"/>
          <w:rtl/>
          <w:lang w:bidi="ar-SA"/>
        </w:rPr>
        <w:drawing>
          <wp:anchor distT="0" distB="0" distL="114300" distR="114300" simplePos="0" relativeHeight="252064768" behindDoc="1" locked="0" layoutInCell="1" allowOverlap="1" wp14:anchorId="47019804" wp14:editId="01648517">
            <wp:simplePos x="0" y="0"/>
            <wp:positionH relativeFrom="margin">
              <wp:posOffset>5660390</wp:posOffset>
            </wp:positionH>
            <wp:positionV relativeFrom="paragraph">
              <wp:posOffset>75565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B4B" w:rsidRPr="004D6B4B">
        <w:t>Wiki</w:t>
      </w:r>
      <w:bookmarkEnd w:id="62"/>
      <w:bookmarkEnd w:id="63"/>
    </w:p>
    <w:p w14:paraId="2380C2DB" w14:textId="77777777" w:rsidR="004D6B4B" w:rsidRPr="004D6B4B" w:rsidRDefault="004D6B4B" w:rsidP="004D6B4B">
      <w:pPr>
        <w:rPr>
          <w:sz w:val="12"/>
          <w:szCs w:val="14"/>
          <w:rtl/>
        </w:rPr>
      </w:pPr>
    </w:p>
    <w:p w14:paraId="5C10EE1C" w14:textId="6B971FCB" w:rsidR="004D6B4B" w:rsidRPr="004D6B4B" w:rsidRDefault="004D6B4B" w:rsidP="004D6B4B">
      <w:pPr>
        <w:rPr>
          <w:sz w:val="27"/>
          <w:szCs w:val="27"/>
          <w:rtl/>
        </w:rPr>
      </w:pPr>
      <w:r>
        <w:rPr>
          <w:rFonts w:hint="cs"/>
          <w:sz w:val="27"/>
          <w:szCs w:val="27"/>
          <w:rtl/>
        </w:rPr>
        <w:t>می‌</w:t>
      </w:r>
      <w:r w:rsidRPr="004D6B4B">
        <w:rPr>
          <w:rFonts w:hint="cs"/>
          <w:sz w:val="27"/>
          <w:szCs w:val="27"/>
          <w:rtl/>
        </w:rPr>
        <w:t xml:space="preserve">توانید برای </w:t>
      </w:r>
      <w:r w:rsidRPr="004D6B4B">
        <w:rPr>
          <w:szCs w:val="24"/>
        </w:rPr>
        <w:t>Share</w:t>
      </w:r>
      <w:r w:rsidRPr="004D6B4B">
        <w:rPr>
          <w:rFonts w:hint="cs"/>
          <w:szCs w:val="24"/>
          <w:rtl/>
        </w:rPr>
        <w:t xml:space="preserve"> </w:t>
      </w:r>
      <w:r w:rsidRPr="004D6B4B">
        <w:rPr>
          <w:rFonts w:hint="cs"/>
          <w:sz w:val="27"/>
          <w:szCs w:val="27"/>
          <w:rtl/>
        </w:rPr>
        <w:t xml:space="preserve">اطلاعات مانند </w:t>
      </w:r>
      <w:r w:rsidRPr="004D6B4B">
        <w:rPr>
          <w:szCs w:val="24"/>
        </w:rPr>
        <w:t>Data</w:t>
      </w:r>
      <w:r>
        <w:rPr>
          <w:rFonts w:hint="cs"/>
          <w:szCs w:val="24"/>
          <w:rtl/>
        </w:rPr>
        <w:t>‌</w:t>
      </w:r>
      <w:r w:rsidRPr="004D6B4B">
        <w:rPr>
          <w:rFonts w:hint="cs"/>
          <w:sz w:val="27"/>
          <w:szCs w:val="27"/>
          <w:rtl/>
        </w:rPr>
        <w:t xml:space="preserve">ها، </w:t>
      </w:r>
      <w:r w:rsidRPr="004D6B4B">
        <w:rPr>
          <w:szCs w:val="24"/>
        </w:rPr>
        <w:t>File</w:t>
      </w:r>
      <w:r>
        <w:rPr>
          <w:rFonts w:hint="cs"/>
          <w:szCs w:val="24"/>
          <w:rtl/>
        </w:rPr>
        <w:t>‌</w:t>
      </w:r>
      <w:r w:rsidRPr="004D6B4B">
        <w:rPr>
          <w:rFonts w:hint="cs"/>
          <w:sz w:val="27"/>
          <w:szCs w:val="27"/>
          <w:rtl/>
        </w:rPr>
        <w:t xml:space="preserve">ها، </w:t>
      </w:r>
      <w:r w:rsidRPr="004D6B4B">
        <w:rPr>
          <w:szCs w:val="24"/>
        </w:rPr>
        <w:t>Voice recorder</w:t>
      </w:r>
      <w:r>
        <w:rPr>
          <w:rFonts w:hint="cs"/>
          <w:szCs w:val="24"/>
          <w:rtl/>
        </w:rPr>
        <w:t>‌</w:t>
      </w:r>
      <w:r w:rsidRPr="004D6B4B">
        <w:rPr>
          <w:rFonts w:hint="cs"/>
          <w:sz w:val="27"/>
          <w:szCs w:val="27"/>
          <w:rtl/>
        </w:rPr>
        <w:t xml:space="preserve">ها و ... به جای استفاده از </w:t>
      </w:r>
      <w:r w:rsidRPr="004D6B4B">
        <w:rPr>
          <w:szCs w:val="24"/>
        </w:rPr>
        <w:t>UNC Share</w:t>
      </w:r>
      <w:r w:rsidRPr="004D6B4B">
        <w:rPr>
          <w:rFonts w:hint="cs"/>
          <w:szCs w:val="24"/>
          <w:rtl/>
        </w:rPr>
        <w:t xml:space="preserve"> </w:t>
      </w:r>
      <w:r w:rsidRPr="004D6B4B">
        <w:rPr>
          <w:rFonts w:hint="cs"/>
          <w:sz w:val="27"/>
          <w:szCs w:val="27"/>
          <w:rtl/>
        </w:rPr>
        <w:t xml:space="preserve">از </w:t>
      </w:r>
      <w:r w:rsidRPr="004D6B4B">
        <w:rPr>
          <w:szCs w:val="24"/>
        </w:rPr>
        <w:t>Wiki</w:t>
      </w:r>
      <w:r w:rsidRPr="004D6B4B">
        <w:rPr>
          <w:rFonts w:hint="cs"/>
          <w:szCs w:val="24"/>
          <w:rtl/>
        </w:rPr>
        <w:t xml:space="preserve"> </w:t>
      </w:r>
      <w:r w:rsidRPr="004D6B4B">
        <w:rPr>
          <w:rFonts w:hint="cs"/>
          <w:sz w:val="27"/>
          <w:szCs w:val="27"/>
          <w:rtl/>
        </w:rPr>
        <w:t>استفاده نمایید.</w:t>
      </w:r>
    </w:p>
    <w:p w14:paraId="7D9B3565" w14:textId="60B24BFB" w:rsidR="0076700B" w:rsidRPr="00EB3E6F" w:rsidRDefault="0076700B" w:rsidP="00EB3E6F">
      <w:pPr>
        <w:rPr>
          <w:lang w:val="en"/>
        </w:rPr>
      </w:pPr>
    </w:p>
    <w:sectPr w:rsidR="0076700B" w:rsidRPr="00EB3E6F" w:rsidSect="009C7FDB">
      <w:headerReference w:type="default" r:id="rId13"/>
      <w:footerReference w:type="default" r:id="rId14"/>
      <w:footerReference w:type="first" r:id="rId15"/>
      <w:pgSz w:w="11907" w:h="16840" w:code="9"/>
      <w:pgMar w:top="1440" w:right="657" w:bottom="1620" w:left="810" w:header="576" w:footer="432" w:gutter="0"/>
      <w:pgBorders w:offsetFrom="page">
        <w:top w:val="single" w:sz="2" w:space="24" w:color="EEECE1" w:themeColor="background2"/>
        <w:left w:val="single" w:sz="2" w:space="24" w:color="EEECE1" w:themeColor="background2"/>
        <w:bottom w:val="single" w:sz="2" w:space="24" w:color="EEECE1" w:themeColor="background2"/>
        <w:right w:val="single" w:sz="2" w:space="24" w:color="EEECE1" w:themeColor="background2"/>
      </w:pgBorders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74441" w14:textId="77777777" w:rsidR="007E5E6D" w:rsidRDefault="007E5E6D" w:rsidP="00136C83">
      <w:pPr>
        <w:spacing w:after="0" w:line="240" w:lineRule="auto"/>
      </w:pPr>
      <w:r>
        <w:separator/>
      </w:r>
    </w:p>
  </w:endnote>
  <w:endnote w:type="continuationSeparator" w:id="0">
    <w:p w14:paraId="405BBF7D" w14:textId="77777777" w:rsidR="007E5E6D" w:rsidRDefault="007E5E6D" w:rsidP="0013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0CDD2" w14:textId="5E80A2EE" w:rsidR="0038765F" w:rsidRPr="00E073C9" w:rsidRDefault="008C1351" w:rsidP="00DC72C6">
    <w:pPr>
      <w:pStyle w:val="Footer"/>
      <w:ind w:right="-1080"/>
      <w:jc w:val="right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3E4D3F" wp14:editId="60037513">
              <wp:simplePos x="0" y="0"/>
              <wp:positionH relativeFrom="column">
                <wp:posOffset>-540756</wp:posOffset>
              </wp:positionH>
              <wp:positionV relativeFrom="paragraph">
                <wp:posOffset>-109855</wp:posOffset>
              </wp:positionV>
              <wp:extent cx="1095154" cy="360503"/>
              <wp:effectExtent l="0" t="0" r="0" b="190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5154" cy="36050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642063" w14:textId="7297ED80" w:rsidR="0038765F" w:rsidRPr="00CF7590" w:rsidRDefault="0038765F" w:rsidP="0038765F">
                          <w:pPr>
                            <w:rPr>
                              <w:szCs w:val="24"/>
                            </w:rPr>
                          </w:pP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 xml:space="preserve">صفحه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PAGE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7C0AD6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11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>از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7C0AD6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11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3E4D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style="position:absolute;margin-left:-42.6pt;margin-top:-8.65pt;width:86.25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" filled="f" stroked="f" strokeweight=".5pt">
              <v:textbox>
                <w:txbxContent>
                  <w:p w14:paraId="70642063" w14:textId="7297ED80" w:rsidR="0038765F" w:rsidRPr="00CF7590" w:rsidRDefault="0038765F" w:rsidP="0038765F">
                    <w:pPr>
                      <w:rPr>
                        <w:szCs w:val="24"/>
                      </w:rPr>
                    </w:pP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 xml:space="preserve">صفحه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PAGE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7C0AD6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11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>از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NUMPAGES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7C0AD6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11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1278C">
      <w:rPr>
        <w:noProof/>
        <w:lang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9FCF2C" wp14:editId="29D372BD">
              <wp:simplePos x="0" y="0"/>
              <wp:positionH relativeFrom="page">
                <wp:align>left</wp:align>
              </wp:positionH>
              <wp:positionV relativeFrom="page">
                <wp:posOffset>8652294</wp:posOffset>
              </wp:positionV>
              <wp:extent cx="7751445" cy="2040148"/>
              <wp:effectExtent l="0" t="0" r="1905" b="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1445" cy="2040148"/>
                        <a:chOff x="12540" y="4878"/>
                        <a:chExt cx="7765212" cy="2812164"/>
                      </a:xfrm>
                    </wpg:grpSpPr>
                    <wps:wsp>
                      <wps:cNvPr id="13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F4EF99" w14:textId="77777777" w:rsidR="0038765F" w:rsidRDefault="0038765F" w:rsidP="00AD6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9FCF2C" id="Group 3" o:spid="_x0000_s1035" style="position:absolute;margin-left:0;margin-top:681.3pt;width:610.35pt;height:160.65pt;z-index:-251653120;mso-position-horizontal:left;mso-position-horizontal-relative:page;mso-position-vertical-relative:page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">
              <v:shape id="Freeform 8" o:spid="_x0000_s1036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" path="m456,966v1461,,1461,,1461,c1917,,1917,,1917,,763,68,39,537,39,537,25,568,12,600,,634v159,77,316,162,467,256c467,890,463,917,456,966xe" fillcolor="#f1eee7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_x0000_s1037" style="position:absolute;left:125;top:10499;width:20085;height:17665;visibility:visible;mso-wrap-style:square;v-text-anchor:top" coordsize="668,6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" adj="-11796480,,5400" path="m668,275c447,168,221,77,,,,607,,607,,607v576,,576,,576,c600,490,631,377,668,275xe" fillcolor="#e0d9c9" stroked="f" strokecolor="#212120">
                <v:stroke joinstyle="round"/>
                <v:shadow color="#8c8682"/>
                <v:formulas/>
                <v:path arrowok="t" o:connecttype="custom" o:connectlocs="2008505,800341;0,0;0,1766570;1731885,1766570;2008505,800341" o:connectangles="0,0,0,0,0" textboxrect="0,0,668,607"/>
                <v:textbox>
                  <w:txbxContent>
                    <w:p w14:paraId="1EF4EF99" w14:textId="77777777" w:rsidR="0038765F" w:rsidRDefault="0038765F" w:rsidP="00AD659F">
                      <w:pPr>
                        <w:jc w:val="center"/>
                      </w:pPr>
                    </w:p>
                  </w:txbxContent>
                </v:textbox>
              </v:shape>
              <v:shape id="Freeform 10" o:spid="_x0000_s1038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" path="m548,332v7,-49,11,-76,11,-76c408,162,251,77,92,,55,102,24,215,,332r548,xe" fillcolor="#c6b99c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07E76" w14:textId="12603E25" w:rsidR="004A49CE" w:rsidRDefault="00EC033D">
    <w:pPr>
      <w:pStyle w:val="Footer"/>
    </w:pP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ACD6D6" wp14:editId="5B712031">
              <wp:simplePos x="0" y="0"/>
              <wp:positionH relativeFrom="page">
                <wp:posOffset>-30480</wp:posOffset>
              </wp:positionH>
              <wp:positionV relativeFrom="paragraph">
                <wp:posOffset>-1083419</wp:posOffset>
              </wp:positionV>
              <wp:extent cx="2007870" cy="1766570"/>
              <wp:effectExtent l="0" t="0" r="0" b="5080"/>
              <wp:wrapNone/>
              <wp:docPr id="11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787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BD8CC38" w14:textId="77777777" w:rsidR="00EC033D" w:rsidRDefault="00EC033D" w:rsidP="00EC033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ACD6D6" id="Freeform 9" o:spid="_x0000_s1039" style="position:absolute;left:0;text-align:left;margin-left:-2.4pt;margin-top:-85.3pt;width:158.1pt;height:139.1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HMLgQAAMQKAAAOAAAAZHJzL2Uyb0RvYy54bWysVttu4zYQfS/QfyD0WMDRxboacRaxYxcF&#10;0naBpOgzLVGWUElUSfqSXfTfOxxKspR1Cm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7870,800341;0,0;0,1766570;1731337,1766570;2007870,800341" o:connectangles="0,0,0,0,0" textboxrect="0,0,668,607"/>
              <v:textbox>
                <w:txbxContent>
                  <w:p w14:paraId="3BD8CC38" w14:textId="77777777" w:rsidR="00EC033D" w:rsidRDefault="00EC033D" w:rsidP="00EC033D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0B962F" wp14:editId="113CD6E7">
              <wp:simplePos x="0" y="0"/>
              <wp:positionH relativeFrom="page">
                <wp:posOffset>1581150</wp:posOffset>
              </wp:positionH>
              <wp:positionV relativeFrom="paragraph">
                <wp:posOffset>-344279</wp:posOffset>
              </wp:positionV>
              <wp:extent cx="1680210" cy="966470"/>
              <wp:effectExtent l="0" t="0" r="0" b="5080"/>
              <wp:wrapNone/>
              <wp:docPr id="15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21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929ED1" id="Freeform 10" o:spid="_x0000_s1026" style="position:absolute;margin-left:124.5pt;margin-top:-27.1pt;width:132.3pt;height:76.1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" path="m548,332v7,-49,11,-76,11,-76c408,162,251,77,92,,55,102,24,215,,332r548,xe" fillcolor="#c6b99c" stroked="f" strokecolor="#212120">
              <v:shadow color="#8c8682"/>
              <v:path arrowok="t" o:connecttype="custom" o:connectlocs="1647147,966470;1680210,745230;276528,0;0,966470;1647147,966470" o:connectangles="0,0,0,0,0"/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673C338" wp14:editId="49E88103">
              <wp:simplePos x="0" y="0"/>
              <wp:positionH relativeFrom="page">
                <wp:posOffset>1755775</wp:posOffset>
              </wp:positionH>
              <wp:positionV relativeFrom="paragraph">
                <wp:posOffset>-1385679</wp:posOffset>
              </wp:positionV>
              <wp:extent cx="5763260" cy="2811780"/>
              <wp:effectExtent l="0" t="0" r="8890" b="7620"/>
              <wp:wrapNone/>
              <wp:docPr id="10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811780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2BC456" id="Freeform 8" o:spid="_x0000_s1026" style="position:absolute;margin-left:138.25pt;margin-top:-109.1pt;width:453.8pt;height:221.4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811780;5763260,2811780;5763260,0;117249,1563070;0,1845413;1403987,2590563;1370916,2811780" o:connectangles="0,0,0,0,0,0,0"/>
              <w10:wrap anchorx="page"/>
            </v:shape>
          </w:pict>
        </mc:Fallback>
      </mc:AlternateContent>
    </w:r>
    <w:r w:rsidR="004A49CE"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7A576" wp14:editId="259FD377">
              <wp:simplePos x="0" y="0"/>
              <wp:positionH relativeFrom="column">
                <wp:posOffset>2465680</wp:posOffset>
              </wp:positionH>
              <wp:positionV relativeFrom="paragraph">
                <wp:posOffset>240538</wp:posOffset>
              </wp:positionV>
              <wp:extent cx="5763260" cy="2570378"/>
              <wp:effectExtent l="0" t="0" r="8890" b="1905"/>
              <wp:wrapNone/>
              <wp:docPr id="5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570378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DBFB29" id="Freeform 8" o:spid="_x0000_s1026" style="position:absolute;margin-left:194.15pt;margin-top:18.95pt;width:453.8pt;height:20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570378;5763260,2570378;5763260,0;117249,1428875;0,1686977;1403987,2368154;1370916,2570378" o:connectangles="0,0,0,0,0,0,0"/>
            </v:shape>
          </w:pict>
        </mc:Fallback>
      </mc:AlternateContent>
    </w:r>
    <w:r w:rsidR="004A49CE"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09C84E3" wp14:editId="7F8030AD">
              <wp:simplePos x="0" y="0"/>
              <wp:positionH relativeFrom="column">
                <wp:posOffset>1120140</wp:posOffset>
              </wp:positionH>
              <wp:positionV relativeFrom="paragraph">
                <wp:posOffset>1062050</wp:posOffset>
              </wp:positionV>
              <wp:extent cx="1680740" cy="966470"/>
              <wp:effectExtent l="0" t="0" r="0" b="5080"/>
              <wp:wrapNone/>
              <wp:docPr id="7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74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F35856" id="Freeform 10" o:spid="_x0000_s1026" style="position:absolute;margin-left:88.2pt;margin-top:83.65pt;width:132.35pt;height:7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" path="m548,332v7,-49,11,-76,11,-76c408,162,251,77,92,,55,102,24,215,,332r548,xe" fillcolor="#c6b99c" stroked="f" strokecolor="#212120">
              <v:shadow color="#8c8682"/>
              <v:path arrowok="t" o:connecttype="custom" o:connectlocs="1647666,966470;1680740,745230;276616,0;0,966470;1647666,966470" o:connectangles="0,0,0,0,0"/>
            </v:shape>
          </w:pict>
        </mc:Fallback>
      </mc:AlternateContent>
    </w:r>
    <w:r w:rsidR="004A49CE"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92D803" wp14:editId="73D862BE">
              <wp:simplePos x="0" y="0"/>
              <wp:positionH relativeFrom="page">
                <wp:align>left</wp:align>
              </wp:positionH>
              <wp:positionV relativeFrom="paragraph">
                <wp:posOffset>533146</wp:posOffset>
              </wp:positionV>
              <wp:extent cx="2008380" cy="1766570"/>
              <wp:effectExtent l="0" t="0" r="0" b="5080"/>
              <wp:wrapNone/>
              <wp:docPr id="6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838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42DBE7C" w14:textId="77777777" w:rsidR="004A49CE" w:rsidRDefault="004A49CE" w:rsidP="004A49C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92D803" id="_x0000_s1040" style="position:absolute;left:0;text-align:left;margin-left:0;margin-top:42pt;width:158.15pt;height:139.1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mkLwQAAMMKAAAOAAAAZHJzL2Uyb0RvYy54bWysVttu4zYQfS/QfyD0WMDRxboacRaxYxcF&#10;0naBpOgzLVGWUElUSfqSXfTfOxxKspR1UG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8380,800341;0,0;0,1766570;1731777,1766570;2008380,800341" o:connectangles="0,0,0,0,0" textboxrect="0,0,668,607"/>
              <v:textbox>
                <w:txbxContent>
                  <w:p w14:paraId="242DBE7C" w14:textId="77777777" w:rsidR="004A49CE" w:rsidRDefault="004A49CE" w:rsidP="004A49CE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8FE7A" w14:textId="77777777" w:rsidR="007E5E6D" w:rsidRDefault="007E5E6D" w:rsidP="00136C83">
      <w:pPr>
        <w:spacing w:after="0" w:line="240" w:lineRule="auto"/>
      </w:pPr>
      <w:r>
        <w:separator/>
      </w:r>
    </w:p>
  </w:footnote>
  <w:footnote w:type="continuationSeparator" w:id="0">
    <w:p w14:paraId="64DA982C" w14:textId="77777777" w:rsidR="007E5E6D" w:rsidRDefault="007E5E6D" w:rsidP="0013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CE88F" w14:textId="7CFDD60F" w:rsidR="00A43B06" w:rsidRPr="00EA29C3" w:rsidRDefault="00EA29C3" w:rsidP="00EA29C3">
    <w:pPr>
      <w:pStyle w:val="Header"/>
      <w:jc w:val="center"/>
      <w:rPr>
        <w:sz w:val="48"/>
        <w:szCs w:val="48"/>
        <w:rtl/>
      </w:rPr>
    </w:pPr>
    <w:r w:rsidRPr="00EA29C3">
      <w:rPr>
        <w:rFonts w:cstheme="majorBidi"/>
        <w:b/>
        <w:bCs/>
        <w:sz w:val="40"/>
        <w:szCs w:val="40"/>
      </w:rPr>
      <w:t>Microsoft Azure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5BD5"/>
    <w:multiLevelType w:val="hybridMultilevel"/>
    <w:tmpl w:val="728CD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70DD"/>
    <w:multiLevelType w:val="hybridMultilevel"/>
    <w:tmpl w:val="5A32C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09B1"/>
    <w:multiLevelType w:val="hybridMultilevel"/>
    <w:tmpl w:val="F698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511F1"/>
    <w:multiLevelType w:val="hybridMultilevel"/>
    <w:tmpl w:val="08108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E2CAF"/>
    <w:multiLevelType w:val="hybridMultilevel"/>
    <w:tmpl w:val="C34CE7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BD4900"/>
    <w:multiLevelType w:val="hybridMultilevel"/>
    <w:tmpl w:val="9EC0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979E9"/>
    <w:multiLevelType w:val="hybridMultilevel"/>
    <w:tmpl w:val="5568C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64BFD"/>
    <w:multiLevelType w:val="hybridMultilevel"/>
    <w:tmpl w:val="5B6CD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E3005"/>
    <w:multiLevelType w:val="hybridMultilevel"/>
    <w:tmpl w:val="E80E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8445E"/>
    <w:multiLevelType w:val="hybridMultilevel"/>
    <w:tmpl w:val="FA98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54AED"/>
    <w:multiLevelType w:val="hybridMultilevel"/>
    <w:tmpl w:val="01A8D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14D17"/>
    <w:multiLevelType w:val="hybridMultilevel"/>
    <w:tmpl w:val="5ECC1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441B8"/>
    <w:multiLevelType w:val="hybridMultilevel"/>
    <w:tmpl w:val="ED5EB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1B3FF9"/>
    <w:multiLevelType w:val="hybridMultilevel"/>
    <w:tmpl w:val="DF28AB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F76EBF"/>
    <w:multiLevelType w:val="hybridMultilevel"/>
    <w:tmpl w:val="C00E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3141E"/>
    <w:multiLevelType w:val="hybridMultilevel"/>
    <w:tmpl w:val="12F46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DA0C0E"/>
    <w:multiLevelType w:val="hybridMultilevel"/>
    <w:tmpl w:val="4896FB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D13E1"/>
    <w:multiLevelType w:val="hybridMultilevel"/>
    <w:tmpl w:val="9F621E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37413"/>
    <w:multiLevelType w:val="hybridMultilevel"/>
    <w:tmpl w:val="6A42D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343B3C"/>
    <w:multiLevelType w:val="hybridMultilevel"/>
    <w:tmpl w:val="3E56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C5DED"/>
    <w:multiLevelType w:val="hybridMultilevel"/>
    <w:tmpl w:val="1C72A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73FE9"/>
    <w:multiLevelType w:val="hybridMultilevel"/>
    <w:tmpl w:val="4224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0387"/>
    <w:multiLevelType w:val="hybridMultilevel"/>
    <w:tmpl w:val="1E9239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F4EEF"/>
    <w:multiLevelType w:val="hybridMultilevel"/>
    <w:tmpl w:val="FAD4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63905"/>
    <w:multiLevelType w:val="hybridMultilevel"/>
    <w:tmpl w:val="697AE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F4B7D"/>
    <w:multiLevelType w:val="hybridMultilevel"/>
    <w:tmpl w:val="9A66EB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F73D8D"/>
    <w:multiLevelType w:val="hybridMultilevel"/>
    <w:tmpl w:val="0A4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7576D"/>
    <w:multiLevelType w:val="hybridMultilevel"/>
    <w:tmpl w:val="1BECAC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4B123D"/>
    <w:multiLevelType w:val="hybridMultilevel"/>
    <w:tmpl w:val="B9A45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132E4C"/>
    <w:multiLevelType w:val="hybridMultilevel"/>
    <w:tmpl w:val="AFD86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9713C"/>
    <w:multiLevelType w:val="hybridMultilevel"/>
    <w:tmpl w:val="D4CAF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740A9"/>
    <w:multiLevelType w:val="hybridMultilevel"/>
    <w:tmpl w:val="B9F0C0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A03B2"/>
    <w:multiLevelType w:val="hybridMultilevel"/>
    <w:tmpl w:val="DC425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069AF"/>
    <w:multiLevelType w:val="hybridMultilevel"/>
    <w:tmpl w:val="491C0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F5AA2"/>
    <w:multiLevelType w:val="hybridMultilevel"/>
    <w:tmpl w:val="8CF03C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73240"/>
    <w:multiLevelType w:val="hybridMultilevel"/>
    <w:tmpl w:val="151C24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355EAA"/>
    <w:multiLevelType w:val="multilevel"/>
    <w:tmpl w:val="9A96DAA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6D77143"/>
    <w:multiLevelType w:val="hybridMultilevel"/>
    <w:tmpl w:val="A314E886"/>
    <w:lvl w:ilvl="0" w:tplc="03448C5E">
      <w:start w:val="1"/>
      <w:numFmt w:val="decimal"/>
      <w:lvlText w:val="%1-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36"/>
  </w:num>
  <w:num w:numId="2">
    <w:abstractNumId w:val="2"/>
  </w:num>
  <w:num w:numId="3">
    <w:abstractNumId w:val="5"/>
  </w:num>
  <w:num w:numId="4">
    <w:abstractNumId w:val="18"/>
  </w:num>
  <w:num w:numId="5">
    <w:abstractNumId w:val="37"/>
  </w:num>
  <w:num w:numId="6">
    <w:abstractNumId w:val="28"/>
  </w:num>
  <w:num w:numId="7">
    <w:abstractNumId w:val="26"/>
  </w:num>
  <w:num w:numId="8">
    <w:abstractNumId w:val="8"/>
  </w:num>
  <w:num w:numId="9">
    <w:abstractNumId w:val="21"/>
  </w:num>
  <w:num w:numId="10">
    <w:abstractNumId w:val="14"/>
  </w:num>
  <w:num w:numId="11">
    <w:abstractNumId w:val="1"/>
  </w:num>
  <w:num w:numId="12">
    <w:abstractNumId w:val="7"/>
  </w:num>
  <w:num w:numId="13">
    <w:abstractNumId w:val="23"/>
  </w:num>
  <w:num w:numId="14">
    <w:abstractNumId w:val="11"/>
  </w:num>
  <w:num w:numId="15">
    <w:abstractNumId w:val="3"/>
  </w:num>
  <w:num w:numId="16">
    <w:abstractNumId w:val="30"/>
  </w:num>
  <w:num w:numId="17">
    <w:abstractNumId w:val="9"/>
  </w:num>
  <w:num w:numId="18">
    <w:abstractNumId w:val="10"/>
  </w:num>
  <w:num w:numId="19">
    <w:abstractNumId w:val="31"/>
  </w:num>
  <w:num w:numId="20">
    <w:abstractNumId w:val="6"/>
  </w:num>
  <w:num w:numId="21">
    <w:abstractNumId w:val="15"/>
  </w:num>
  <w:num w:numId="22">
    <w:abstractNumId w:val="4"/>
  </w:num>
  <w:num w:numId="23">
    <w:abstractNumId w:val="24"/>
  </w:num>
  <w:num w:numId="24">
    <w:abstractNumId w:val="34"/>
  </w:num>
  <w:num w:numId="25">
    <w:abstractNumId w:val="33"/>
  </w:num>
  <w:num w:numId="26">
    <w:abstractNumId w:val="35"/>
  </w:num>
  <w:num w:numId="27">
    <w:abstractNumId w:val="16"/>
  </w:num>
  <w:num w:numId="28">
    <w:abstractNumId w:val="17"/>
  </w:num>
  <w:num w:numId="29">
    <w:abstractNumId w:val="0"/>
  </w:num>
  <w:num w:numId="30">
    <w:abstractNumId w:val="22"/>
  </w:num>
  <w:num w:numId="31">
    <w:abstractNumId w:val="13"/>
  </w:num>
  <w:num w:numId="32">
    <w:abstractNumId w:val="29"/>
  </w:num>
  <w:num w:numId="33">
    <w:abstractNumId w:val="19"/>
  </w:num>
  <w:num w:numId="34">
    <w:abstractNumId w:val="32"/>
  </w:num>
  <w:num w:numId="35">
    <w:abstractNumId w:val="20"/>
  </w:num>
  <w:num w:numId="36">
    <w:abstractNumId w:val="27"/>
  </w:num>
  <w:num w:numId="37">
    <w:abstractNumId w:val="25"/>
  </w:num>
  <w:num w:numId="38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3E"/>
    <w:rsid w:val="0000096E"/>
    <w:rsid w:val="000102C0"/>
    <w:rsid w:val="00011501"/>
    <w:rsid w:val="00014450"/>
    <w:rsid w:val="00021287"/>
    <w:rsid w:val="0002642B"/>
    <w:rsid w:val="00026A98"/>
    <w:rsid w:val="00030C48"/>
    <w:rsid w:val="00031DF6"/>
    <w:rsid w:val="00036970"/>
    <w:rsid w:val="00040FDF"/>
    <w:rsid w:val="0004669F"/>
    <w:rsid w:val="00047B80"/>
    <w:rsid w:val="00052638"/>
    <w:rsid w:val="00054A2D"/>
    <w:rsid w:val="000561D0"/>
    <w:rsid w:val="0006059F"/>
    <w:rsid w:val="000608EF"/>
    <w:rsid w:val="00061E91"/>
    <w:rsid w:val="000801FA"/>
    <w:rsid w:val="00082416"/>
    <w:rsid w:val="0008692E"/>
    <w:rsid w:val="00093271"/>
    <w:rsid w:val="0009384C"/>
    <w:rsid w:val="000943EE"/>
    <w:rsid w:val="000A211E"/>
    <w:rsid w:val="000A5BED"/>
    <w:rsid w:val="000B27CB"/>
    <w:rsid w:val="000B2A17"/>
    <w:rsid w:val="000B437D"/>
    <w:rsid w:val="000B734D"/>
    <w:rsid w:val="000C1E47"/>
    <w:rsid w:val="000D0E9F"/>
    <w:rsid w:val="000D0F43"/>
    <w:rsid w:val="000D2A6C"/>
    <w:rsid w:val="000D2F2B"/>
    <w:rsid w:val="000E6A08"/>
    <w:rsid w:val="000E732D"/>
    <w:rsid w:val="000F51FB"/>
    <w:rsid w:val="000F7DBF"/>
    <w:rsid w:val="00100D52"/>
    <w:rsid w:val="00100FC0"/>
    <w:rsid w:val="00103B82"/>
    <w:rsid w:val="00105B02"/>
    <w:rsid w:val="00105FEE"/>
    <w:rsid w:val="0010629C"/>
    <w:rsid w:val="00107B77"/>
    <w:rsid w:val="00107F2E"/>
    <w:rsid w:val="001218A7"/>
    <w:rsid w:val="0013168C"/>
    <w:rsid w:val="00132FFC"/>
    <w:rsid w:val="0013483B"/>
    <w:rsid w:val="00134FE0"/>
    <w:rsid w:val="00136C83"/>
    <w:rsid w:val="001449AE"/>
    <w:rsid w:val="00147FBF"/>
    <w:rsid w:val="001512CB"/>
    <w:rsid w:val="001517DC"/>
    <w:rsid w:val="00153718"/>
    <w:rsid w:val="00153E74"/>
    <w:rsid w:val="001716A5"/>
    <w:rsid w:val="00171BAB"/>
    <w:rsid w:val="00173F10"/>
    <w:rsid w:val="00174DC6"/>
    <w:rsid w:val="0018017B"/>
    <w:rsid w:val="00181AA9"/>
    <w:rsid w:val="00183FE1"/>
    <w:rsid w:val="00187F67"/>
    <w:rsid w:val="001906FA"/>
    <w:rsid w:val="0019283F"/>
    <w:rsid w:val="001939BE"/>
    <w:rsid w:val="00193E97"/>
    <w:rsid w:val="00194246"/>
    <w:rsid w:val="00195131"/>
    <w:rsid w:val="0019696E"/>
    <w:rsid w:val="00197B01"/>
    <w:rsid w:val="001A3B24"/>
    <w:rsid w:val="001A41DE"/>
    <w:rsid w:val="001A54E8"/>
    <w:rsid w:val="001A5C80"/>
    <w:rsid w:val="001A5D9B"/>
    <w:rsid w:val="001A6CE4"/>
    <w:rsid w:val="001A73FD"/>
    <w:rsid w:val="001B11AA"/>
    <w:rsid w:val="001B1647"/>
    <w:rsid w:val="001B1833"/>
    <w:rsid w:val="001B4225"/>
    <w:rsid w:val="001B55B2"/>
    <w:rsid w:val="001C638C"/>
    <w:rsid w:val="001D1DE8"/>
    <w:rsid w:val="001E0C46"/>
    <w:rsid w:val="001E1F2C"/>
    <w:rsid w:val="001E26C8"/>
    <w:rsid w:val="001E7966"/>
    <w:rsid w:val="001F065B"/>
    <w:rsid w:val="001F14D4"/>
    <w:rsid w:val="001F6E97"/>
    <w:rsid w:val="002018DA"/>
    <w:rsid w:val="002018E5"/>
    <w:rsid w:val="00202D13"/>
    <w:rsid w:val="00203226"/>
    <w:rsid w:val="00205238"/>
    <w:rsid w:val="002055AA"/>
    <w:rsid w:val="00206FE1"/>
    <w:rsid w:val="002101D4"/>
    <w:rsid w:val="0021252B"/>
    <w:rsid w:val="002139DB"/>
    <w:rsid w:val="00215BB1"/>
    <w:rsid w:val="002225E1"/>
    <w:rsid w:val="00222C8F"/>
    <w:rsid w:val="00222DBA"/>
    <w:rsid w:val="002313A7"/>
    <w:rsid w:val="002338DC"/>
    <w:rsid w:val="002338F8"/>
    <w:rsid w:val="00235E79"/>
    <w:rsid w:val="00237039"/>
    <w:rsid w:val="002405B2"/>
    <w:rsid w:val="00241FF7"/>
    <w:rsid w:val="00244D85"/>
    <w:rsid w:val="0024655C"/>
    <w:rsid w:val="002467E7"/>
    <w:rsid w:val="0025077C"/>
    <w:rsid w:val="00251569"/>
    <w:rsid w:val="0025288D"/>
    <w:rsid w:val="002541BD"/>
    <w:rsid w:val="00255FB4"/>
    <w:rsid w:val="00257718"/>
    <w:rsid w:val="00257A1F"/>
    <w:rsid w:val="00262E9E"/>
    <w:rsid w:val="00267EBA"/>
    <w:rsid w:val="00277837"/>
    <w:rsid w:val="00283F9A"/>
    <w:rsid w:val="00290200"/>
    <w:rsid w:val="002A0110"/>
    <w:rsid w:val="002A1E03"/>
    <w:rsid w:val="002A4F9E"/>
    <w:rsid w:val="002A5BEE"/>
    <w:rsid w:val="002A63C2"/>
    <w:rsid w:val="002B7728"/>
    <w:rsid w:val="002C05DD"/>
    <w:rsid w:val="002C26F1"/>
    <w:rsid w:val="002D407D"/>
    <w:rsid w:val="002D40F0"/>
    <w:rsid w:val="002D5C66"/>
    <w:rsid w:val="002D6F18"/>
    <w:rsid w:val="002E3050"/>
    <w:rsid w:val="002E67F1"/>
    <w:rsid w:val="002E6A23"/>
    <w:rsid w:val="002F23C3"/>
    <w:rsid w:val="00300077"/>
    <w:rsid w:val="00300F3F"/>
    <w:rsid w:val="00301357"/>
    <w:rsid w:val="00304FA8"/>
    <w:rsid w:val="0032183D"/>
    <w:rsid w:val="00324389"/>
    <w:rsid w:val="003267DE"/>
    <w:rsid w:val="003326D8"/>
    <w:rsid w:val="0033597E"/>
    <w:rsid w:val="0033689A"/>
    <w:rsid w:val="003369E8"/>
    <w:rsid w:val="00347E60"/>
    <w:rsid w:val="003564F7"/>
    <w:rsid w:val="00363B8F"/>
    <w:rsid w:val="003738E7"/>
    <w:rsid w:val="00373C14"/>
    <w:rsid w:val="00373DB2"/>
    <w:rsid w:val="003776C1"/>
    <w:rsid w:val="0038058B"/>
    <w:rsid w:val="0038157B"/>
    <w:rsid w:val="00382259"/>
    <w:rsid w:val="00385BA6"/>
    <w:rsid w:val="0038664B"/>
    <w:rsid w:val="0038765F"/>
    <w:rsid w:val="003960D2"/>
    <w:rsid w:val="00396EB8"/>
    <w:rsid w:val="0039765A"/>
    <w:rsid w:val="003A18B5"/>
    <w:rsid w:val="003A4300"/>
    <w:rsid w:val="003A5B32"/>
    <w:rsid w:val="003A652F"/>
    <w:rsid w:val="003B052A"/>
    <w:rsid w:val="003C7FB0"/>
    <w:rsid w:val="003D47CB"/>
    <w:rsid w:val="003E191D"/>
    <w:rsid w:val="003E1D5D"/>
    <w:rsid w:val="003E1F79"/>
    <w:rsid w:val="003E30F1"/>
    <w:rsid w:val="003E37CD"/>
    <w:rsid w:val="003E44E2"/>
    <w:rsid w:val="003E76EF"/>
    <w:rsid w:val="003E7D15"/>
    <w:rsid w:val="003F0063"/>
    <w:rsid w:val="003F2726"/>
    <w:rsid w:val="003F2DE9"/>
    <w:rsid w:val="00400570"/>
    <w:rsid w:val="00400AB1"/>
    <w:rsid w:val="00400FC9"/>
    <w:rsid w:val="004050B1"/>
    <w:rsid w:val="004116B7"/>
    <w:rsid w:val="0041765A"/>
    <w:rsid w:val="00425CE9"/>
    <w:rsid w:val="00425EAC"/>
    <w:rsid w:val="0042768B"/>
    <w:rsid w:val="00433621"/>
    <w:rsid w:val="00434FFA"/>
    <w:rsid w:val="0044284A"/>
    <w:rsid w:val="004501F7"/>
    <w:rsid w:val="00453DDB"/>
    <w:rsid w:val="004551A1"/>
    <w:rsid w:val="0045752C"/>
    <w:rsid w:val="00457C60"/>
    <w:rsid w:val="00457D7C"/>
    <w:rsid w:val="00467183"/>
    <w:rsid w:val="00472BD5"/>
    <w:rsid w:val="004800FD"/>
    <w:rsid w:val="00482155"/>
    <w:rsid w:val="0048418A"/>
    <w:rsid w:val="00484C52"/>
    <w:rsid w:val="00484CB9"/>
    <w:rsid w:val="00486288"/>
    <w:rsid w:val="004903EE"/>
    <w:rsid w:val="00497CBF"/>
    <w:rsid w:val="004A24EE"/>
    <w:rsid w:val="004A49CE"/>
    <w:rsid w:val="004B0372"/>
    <w:rsid w:val="004C1C79"/>
    <w:rsid w:val="004C308F"/>
    <w:rsid w:val="004C7300"/>
    <w:rsid w:val="004C797B"/>
    <w:rsid w:val="004D3532"/>
    <w:rsid w:val="004D6B4B"/>
    <w:rsid w:val="004F12C8"/>
    <w:rsid w:val="004F2212"/>
    <w:rsid w:val="004F4367"/>
    <w:rsid w:val="004F5439"/>
    <w:rsid w:val="004F716D"/>
    <w:rsid w:val="00502268"/>
    <w:rsid w:val="00504625"/>
    <w:rsid w:val="00511EDD"/>
    <w:rsid w:val="0051230C"/>
    <w:rsid w:val="0051318A"/>
    <w:rsid w:val="005149AE"/>
    <w:rsid w:val="00515343"/>
    <w:rsid w:val="005154E0"/>
    <w:rsid w:val="005175D5"/>
    <w:rsid w:val="00517BFC"/>
    <w:rsid w:val="00521BFA"/>
    <w:rsid w:val="00523AD7"/>
    <w:rsid w:val="00523E56"/>
    <w:rsid w:val="00525B44"/>
    <w:rsid w:val="00525CD8"/>
    <w:rsid w:val="00527869"/>
    <w:rsid w:val="00527DAE"/>
    <w:rsid w:val="00536A9F"/>
    <w:rsid w:val="00540A2E"/>
    <w:rsid w:val="00541254"/>
    <w:rsid w:val="00546AB3"/>
    <w:rsid w:val="00551364"/>
    <w:rsid w:val="005523E5"/>
    <w:rsid w:val="005549BC"/>
    <w:rsid w:val="0055685F"/>
    <w:rsid w:val="00557228"/>
    <w:rsid w:val="00565160"/>
    <w:rsid w:val="00567A3E"/>
    <w:rsid w:val="005716B8"/>
    <w:rsid w:val="0057427B"/>
    <w:rsid w:val="00582D85"/>
    <w:rsid w:val="00597CA8"/>
    <w:rsid w:val="005A1E43"/>
    <w:rsid w:val="005A60EA"/>
    <w:rsid w:val="005A715F"/>
    <w:rsid w:val="005B3D2C"/>
    <w:rsid w:val="005B4CB9"/>
    <w:rsid w:val="005B6D7D"/>
    <w:rsid w:val="005C05DC"/>
    <w:rsid w:val="005C2F3C"/>
    <w:rsid w:val="005C7095"/>
    <w:rsid w:val="005D4880"/>
    <w:rsid w:val="005E09BE"/>
    <w:rsid w:val="005E1FEE"/>
    <w:rsid w:val="005E4ACD"/>
    <w:rsid w:val="005E5882"/>
    <w:rsid w:val="005F0D78"/>
    <w:rsid w:val="005F28AE"/>
    <w:rsid w:val="005F2E8A"/>
    <w:rsid w:val="005F38BE"/>
    <w:rsid w:val="00601B43"/>
    <w:rsid w:val="00602253"/>
    <w:rsid w:val="006032B4"/>
    <w:rsid w:val="0061295A"/>
    <w:rsid w:val="00613AA4"/>
    <w:rsid w:val="0061759A"/>
    <w:rsid w:val="006212B5"/>
    <w:rsid w:val="00621756"/>
    <w:rsid w:val="00623563"/>
    <w:rsid w:val="006244C0"/>
    <w:rsid w:val="006251FD"/>
    <w:rsid w:val="0063086A"/>
    <w:rsid w:val="00634FBC"/>
    <w:rsid w:val="00636E65"/>
    <w:rsid w:val="00637548"/>
    <w:rsid w:val="00640FEE"/>
    <w:rsid w:val="006479D4"/>
    <w:rsid w:val="00650D6E"/>
    <w:rsid w:val="00650FBF"/>
    <w:rsid w:val="00651390"/>
    <w:rsid w:val="00657C6C"/>
    <w:rsid w:val="00661786"/>
    <w:rsid w:val="0066283F"/>
    <w:rsid w:val="00682AEB"/>
    <w:rsid w:val="006852EA"/>
    <w:rsid w:val="00687A20"/>
    <w:rsid w:val="0069012F"/>
    <w:rsid w:val="0069781D"/>
    <w:rsid w:val="00697E93"/>
    <w:rsid w:val="006A1996"/>
    <w:rsid w:val="006A35DB"/>
    <w:rsid w:val="006A4F8A"/>
    <w:rsid w:val="006A7D73"/>
    <w:rsid w:val="006B0B4B"/>
    <w:rsid w:val="006B1835"/>
    <w:rsid w:val="006B2B40"/>
    <w:rsid w:val="006B6CF3"/>
    <w:rsid w:val="006B7D0E"/>
    <w:rsid w:val="006C28C8"/>
    <w:rsid w:val="006C5BBF"/>
    <w:rsid w:val="006D2E61"/>
    <w:rsid w:val="006D3BD1"/>
    <w:rsid w:val="006E45D8"/>
    <w:rsid w:val="006F2BD9"/>
    <w:rsid w:val="006F5599"/>
    <w:rsid w:val="006F6E8D"/>
    <w:rsid w:val="006F7FB7"/>
    <w:rsid w:val="00703D53"/>
    <w:rsid w:val="0070437B"/>
    <w:rsid w:val="0070465C"/>
    <w:rsid w:val="00704F5B"/>
    <w:rsid w:val="00705285"/>
    <w:rsid w:val="0071049F"/>
    <w:rsid w:val="00711CB3"/>
    <w:rsid w:val="00717516"/>
    <w:rsid w:val="00721EE2"/>
    <w:rsid w:val="0072274E"/>
    <w:rsid w:val="007322E0"/>
    <w:rsid w:val="00737B82"/>
    <w:rsid w:val="00741333"/>
    <w:rsid w:val="007415E0"/>
    <w:rsid w:val="0074173C"/>
    <w:rsid w:val="00742C8F"/>
    <w:rsid w:val="00747456"/>
    <w:rsid w:val="007513D9"/>
    <w:rsid w:val="00754C72"/>
    <w:rsid w:val="007557E9"/>
    <w:rsid w:val="00760220"/>
    <w:rsid w:val="00763D3A"/>
    <w:rsid w:val="0076586A"/>
    <w:rsid w:val="0076700B"/>
    <w:rsid w:val="00772C09"/>
    <w:rsid w:val="007774A0"/>
    <w:rsid w:val="007808F3"/>
    <w:rsid w:val="007811B9"/>
    <w:rsid w:val="00782E78"/>
    <w:rsid w:val="00786400"/>
    <w:rsid w:val="00790F03"/>
    <w:rsid w:val="007A0A9E"/>
    <w:rsid w:val="007A5237"/>
    <w:rsid w:val="007A6767"/>
    <w:rsid w:val="007A69D2"/>
    <w:rsid w:val="007B292C"/>
    <w:rsid w:val="007B6787"/>
    <w:rsid w:val="007C0AD6"/>
    <w:rsid w:val="007C223E"/>
    <w:rsid w:val="007D2124"/>
    <w:rsid w:val="007D51F7"/>
    <w:rsid w:val="007D6223"/>
    <w:rsid w:val="007D74E9"/>
    <w:rsid w:val="007E0883"/>
    <w:rsid w:val="007E2B11"/>
    <w:rsid w:val="007E5E6D"/>
    <w:rsid w:val="007E6BF9"/>
    <w:rsid w:val="00801729"/>
    <w:rsid w:val="00806FBB"/>
    <w:rsid w:val="00814534"/>
    <w:rsid w:val="00815099"/>
    <w:rsid w:val="008206F8"/>
    <w:rsid w:val="008212CC"/>
    <w:rsid w:val="00826722"/>
    <w:rsid w:val="00830EA5"/>
    <w:rsid w:val="008314B0"/>
    <w:rsid w:val="0083333F"/>
    <w:rsid w:val="00841753"/>
    <w:rsid w:val="008429BD"/>
    <w:rsid w:val="008478E5"/>
    <w:rsid w:val="008500D2"/>
    <w:rsid w:val="00853BB9"/>
    <w:rsid w:val="0086060E"/>
    <w:rsid w:val="00862CB3"/>
    <w:rsid w:val="0086779E"/>
    <w:rsid w:val="00877A75"/>
    <w:rsid w:val="00882295"/>
    <w:rsid w:val="00884978"/>
    <w:rsid w:val="00886A36"/>
    <w:rsid w:val="00886C66"/>
    <w:rsid w:val="0089124F"/>
    <w:rsid w:val="00892E71"/>
    <w:rsid w:val="008962F0"/>
    <w:rsid w:val="008A2777"/>
    <w:rsid w:val="008A4FE8"/>
    <w:rsid w:val="008A6F27"/>
    <w:rsid w:val="008B0A60"/>
    <w:rsid w:val="008B0C82"/>
    <w:rsid w:val="008B1FBA"/>
    <w:rsid w:val="008B38CE"/>
    <w:rsid w:val="008B3C32"/>
    <w:rsid w:val="008B4FF9"/>
    <w:rsid w:val="008B675E"/>
    <w:rsid w:val="008B681C"/>
    <w:rsid w:val="008C08E3"/>
    <w:rsid w:val="008C0B35"/>
    <w:rsid w:val="008C0CE3"/>
    <w:rsid w:val="008C1351"/>
    <w:rsid w:val="008C1A22"/>
    <w:rsid w:val="008C2D95"/>
    <w:rsid w:val="008E2737"/>
    <w:rsid w:val="008F3C08"/>
    <w:rsid w:val="008F51FB"/>
    <w:rsid w:val="008F6C79"/>
    <w:rsid w:val="008F7638"/>
    <w:rsid w:val="00902FFA"/>
    <w:rsid w:val="0090526C"/>
    <w:rsid w:val="00916AEF"/>
    <w:rsid w:val="00927D15"/>
    <w:rsid w:val="00932502"/>
    <w:rsid w:val="0093344C"/>
    <w:rsid w:val="00933FFF"/>
    <w:rsid w:val="00936BC0"/>
    <w:rsid w:val="009407D0"/>
    <w:rsid w:val="00944332"/>
    <w:rsid w:val="00947673"/>
    <w:rsid w:val="00950F66"/>
    <w:rsid w:val="009558D3"/>
    <w:rsid w:val="00956741"/>
    <w:rsid w:val="00956F34"/>
    <w:rsid w:val="009606EE"/>
    <w:rsid w:val="00961FE5"/>
    <w:rsid w:val="009664A1"/>
    <w:rsid w:val="00972391"/>
    <w:rsid w:val="00974595"/>
    <w:rsid w:val="0097476E"/>
    <w:rsid w:val="009770A2"/>
    <w:rsid w:val="00993C7E"/>
    <w:rsid w:val="009941BA"/>
    <w:rsid w:val="00995A7A"/>
    <w:rsid w:val="009A13F4"/>
    <w:rsid w:val="009A1F94"/>
    <w:rsid w:val="009A357F"/>
    <w:rsid w:val="009B0D5A"/>
    <w:rsid w:val="009C1612"/>
    <w:rsid w:val="009C61BA"/>
    <w:rsid w:val="009C7FDB"/>
    <w:rsid w:val="009D7CB0"/>
    <w:rsid w:val="009E21E7"/>
    <w:rsid w:val="009E343F"/>
    <w:rsid w:val="009E73BA"/>
    <w:rsid w:val="009F6D63"/>
    <w:rsid w:val="00A0171B"/>
    <w:rsid w:val="00A03B26"/>
    <w:rsid w:val="00A0744A"/>
    <w:rsid w:val="00A13AE8"/>
    <w:rsid w:val="00A2086C"/>
    <w:rsid w:val="00A22791"/>
    <w:rsid w:val="00A22BE4"/>
    <w:rsid w:val="00A37B2D"/>
    <w:rsid w:val="00A4195D"/>
    <w:rsid w:val="00A43B06"/>
    <w:rsid w:val="00A6295F"/>
    <w:rsid w:val="00A63320"/>
    <w:rsid w:val="00A70F06"/>
    <w:rsid w:val="00A71C1F"/>
    <w:rsid w:val="00A745D8"/>
    <w:rsid w:val="00A82C2D"/>
    <w:rsid w:val="00A96066"/>
    <w:rsid w:val="00AA19A6"/>
    <w:rsid w:val="00AA2E1E"/>
    <w:rsid w:val="00AA3A9A"/>
    <w:rsid w:val="00AA4E78"/>
    <w:rsid w:val="00AA5159"/>
    <w:rsid w:val="00AB087D"/>
    <w:rsid w:val="00AC58B1"/>
    <w:rsid w:val="00AD23B0"/>
    <w:rsid w:val="00AD28A7"/>
    <w:rsid w:val="00AD52B3"/>
    <w:rsid w:val="00AD5C7A"/>
    <w:rsid w:val="00AD6324"/>
    <w:rsid w:val="00AD659F"/>
    <w:rsid w:val="00AE4396"/>
    <w:rsid w:val="00AF012A"/>
    <w:rsid w:val="00AF2B28"/>
    <w:rsid w:val="00AF2F48"/>
    <w:rsid w:val="00B00A3E"/>
    <w:rsid w:val="00B01DDC"/>
    <w:rsid w:val="00B0255E"/>
    <w:rsid w:val="00B0434F"/>
    <w:rsid w:val="00B075FA"/>
    <w:rsid w:val="00B11BDE"/>
    <w:rsid w:val="00B14B4E"/>
    <w:rsid w:val="00B2201E"/>
    <w:rsid w:val="00B324A0"/>
    <w:rsid w:val="00B33A58"/>
    <w:rsid w:val="00B35039"/>
    <w:rsid w:val="00B37FD1"/>
    <w:rsid w:val="00B40BEA"/>
    <w:rsid w:val="00B40DA5"/>
    <w:rsid w:val="00B425FF"/>
    <w:rsid w:val="00B4567E"/>
    <w:rsid w:val="00B53C7A"/>
    <w:rsid w:val="00B55D38"/>
    <w:rsid w:val="00B62365"/>
    <w:rsid w:val="00B631CC"/>
    <w:rsid w:val="00B65F2D"/>
    <w:rsid w:val="00B7165F"/>
    <w:rsid w:val="00B75F5A"/>
    <w:rsid w:val="00B80558"/>
    <w:rsid w:val="00B8305F"/>
    <w:rsid w:val="00B8770F"/>
    <w:rsid w:val="00B93C92"/>
    <w:rsid w:val="00BA36D7"/>
    <w:rsid w:val="00BA53C7"/>
    <w:rsid w:val="00BA7F35"/>
    <w:rsid w:val="00BB0CAB"/>
    <w:rsid w:val="00BB55BB"/>
    <w:rsid w:val="00BB6047"/>
    <w:rsid w:val="00BC198E"/>
    <w:rsid w:val="00BC763D"/>
    <w:rsid w:val="00BC7655"/>
    <w:rsid w:val="00BC774B"/>
    <w:rsid w:val="00BC7F80"/>
    <w:rsid w:val="00BD0F7B"/>
    <w:rsid w:val="00BD3138"/>
    <w:rsid w:val="00BD3D96"/>
    <w:rsid w:val="00BD4E92"/>
    <w:rsid w:val="00BD6434"/>
    <w:rsid w:val="00BE2F4B"/>
    <w:rsid w:val="00BE6036"/>
    <w:rsid w:val="00BE7A6B"/>
    <w:rsid w:val="00BF0FBE"/>
    <w:rsid w:val="00BF1C09"/>
    <w:rsid w:val="00BF571D"/>
    <w:rsid w:val="00C01D24"/>
    <w:rsid w:val="00C04B7B"/>
    <w:rsid w:val="00C12168"/>
    <w:rsid w:val="00C13F32"/>
    <w:rsid w:val="00C27BD2"/>
    <w:rsid w:val="00C36036"/>
    <w:rsid w:val="00C362D9"/>
    <w:rsid w:val="00C3752A"/>
    <w:rsid w:val="00C37E09"/>
    <w:rsid w:val="00C4141B"/>
    <w:rsid w:val="00C41FAF"/>
    <w:rsid w:val="00C426E3"/>
    <w:rsid w:val="00C46207"/>
    <w:rsid w:val="00C5623B"/>
    <w:rsid w:val="00C56E46"/>
    <w:rsid w:val="00C604B5"/>
    <w:rsid w:val="00C62697"/>
    <w:rsid w:val="00C6276F"/>
    <w:rsid w:val="00C63340"/>
    <w:rsid w:val="00C665B6"/>
    <w:rsid w:val="00C71D24"/>
    <w:rsid w:val="00C72F99"/>
    <w:rsid w:val="00C74C11"/>
    <w:rsid w:val="00C82301"/>
    <w:rsid w:val="00C83D98"/>
    <w:rsid w:val="00C85D13"/>
    <w:rsid w:val="00C86759"/>
    <w:rsid w:val="00C92AF9"/>
    <w:rsid w:val="00CA04E7"/>
    <w:rsid w:val="00CA0DEE"/>
    <w:rsid w:val="00CA2A17"/>
    <w:rsid w:val="00CA47DD"/>
    <w:rsid w:val="00CA6FB2"/>
    <w:rsid w:val="00CB3005"/>
    <w:rsid w:val="00CB5411"/>
    <w:rsid w:val="00CC0DC9"/>
    <w:rsid w:val="00CD03A0"/>
    <w:rsid w:val="00CD5379"/>
    <w:rsid w:val="00CD63AC"/>
    <w:rsid w:val="00CD65D8"/>
    <w:rsid w:val="00CD6932"/>
    <w:rsid w:val="00CF7590"/>
    <w:rsid w:val="00CF789A"/>
    <w:rsid w:val="00D05370"/>
    <w:rsid w:val="00D12F2D"/>
    <w:rsid w:val="00D13B10"/>
    <w:rsid w:val="00D14B32"/>
    <w:rsid w:val="00D14FD9"/>
    <w:rsid w:val="00D2273E"/>
    <w:rsid w:val="00D22AC9"/>
    <w:rsid w:val="00D33C17"/>
    <w:rsid w:val="00D41861"/>
    <w:rsid w:val="00D4426D"/>
    <w:rsid w:val="00D468BC"/>
    <w:rsid w:val="00D46B1C"/>
    <w:rsid w:val="00D5188A"/>
    <w:rsid w:val="00D55ED3"/>
    <w:rsid w:val="00D57533"/>
    <w:rsid w:val="00D6082E"/>
    <w:rsid w:val="00D80097"/>
    <w:rsid w:val="00D8714C"/>
    <w:rsid w:val="00D922AB"/>
    <w:rsid w:val="00D961E4"/>
    <w:rsid w:val="00DA0B05"/>
    <w:rsid w:val="00DA269C"/>
    <w:rsid w:val="00DA46FD"/>
    <w:rsid w:val="00DA730A"/>
    <w:rsid w:val="00DA7D5C"/>
    <w:rsid w:val="00DB0A5B"/>
    <w:rsid w:val="00DB2665"/>
    <w:rsid w:val="00DC2FEB"/>
    <w:rsid w:val="00DD29D4"/>
    <w:rsid w:val="00DD2AB4"/>
    <w:rsid w:val="00DD60F9"/>
    <w:rsid w:val="00DE28DF"/>
    <w:rsid w:val="00DF1777"/>
    <w:rsid w:val="00E000F7"/>
    <w:rsid w:val="00E010F2"/>
    <w:rsid w:val="00E02B12"/>
    <w:rsid w:val="00E02D5B"/>
    <w:rsid w:val="00E073CC"/>
    <w:rsid w:val="00E112F9"/>
    <w:rsid w:val="00E136DF"/>
    <w:rsid w:val="00E15713"/>
    <w:rsid w:val="00E16BE1"/>
    <w:rsid w:val="00E20A11"/>
    <w:rsid w:val="00E260B9"/>
    <w:rsid w:val="00E320FA"/>
    <w:rsid w:val="00E322D4"/>
    <w:rsid w:val="00E33D05"/>
    <w:rsid w:val="00E3543E"/>
    <w:rsid w:val="00E43762"/>
    <w:rsid w:val="00E44025"/>
    <w:rsid w:val="00E51B6E"/>
    <w:rsid w:val="00E52E63"/>
    <w:rsid w:val="00E53BF8"/>
    <w:rsid w:val="00E55F9A"/>
    <w:rsid w:val="00E60AFE"/>
    <w:rsid w:val="00E62997"/>
    <w:rsid w:val="00E647C2"/>
    <w:rsid w:val="00E655CE"/>
    <w:rsid w:val="00E72C4F"/>
    <w:rsid w:val="00E82A83"/>
    <w:rsid w:val="00E83C1F"/>
    <w:rsid w:val="00E870CE"/>
    <w:rsid w:val="00E936A2"/>
    <w:rsid w:val="00EA29C3"/>
    <w:rsid w:val="00EB3C24"/>
    <w:rsid w:val="00EB3E6F"/>
    <w:rsid w:val="00EB4DD3"/>
    <w:rsid w:val="00EC033D"/>
    <w:rsid w:val="00EC3352"/>
    <w:rsid w:val="00EC62D6"/>
    <w:rsid w:val="00ED3E7D"/>
    <w:rsid w:val="00EE1B08"/>
    <w:rsid w:val="00EE45DF"/>
    <w:rsid w:val="00EE65A4"/>
    <w:rsid w:val="00EE726B"/>
    <w:rsid w:val="00EE7396"/>
    <w:rsid w:val="00EE741B"/>
    <w:rsid w:val="00EF5B4E"/>
    <w:rsid w:val="00EF5E96"/>
    <w:rsid w:val="00F024CB"/>
    <w:rsid w:val="00F02D26"/>
    <w:rsid w:val="00F058B1"/>
    <w:rsid w:val="00F05A99"/>
    <w:rsid w:val="00F07F8E"/>
    <w:rsid w:val="00F1091A"/>
    <w:rsid w:val="00F11232"/>
    <w:rsid w:val="00F12682"/>
    <w:rsid w:val="00F12E3A"/>
    <w:rsid w:val="00F16D2A"/>
    <w:rsid w:val="00F1763B"/>
    <w:rsid w:val="00F20525"/>
    <w:rsid w:val="00F214E3"/>
    <w:rsid w:val="00F224A7"/>
    <w:rsid w:val="00F22929"/>
    <w:rsid w:val="00F24DBF"/>
    <w:rsid w:val="00F2524F"/>
    <w:rsid w:val="00F35908"/>
    <w:rsid w:val="00F359FD"/>
    <w:rsid w:val="00F4372A"/>
    <w:rsid w:val="00F446C8"/>
    <w:rsid w:val="00F45677"/>
    <w:rsid w:val="00F501E9"/>
    <w:rsid w:val="00F5046F"/>
    <w:rsid w:val="00F53CEE"/>
    <w:rsid w:val="00F5679F"/>
    <w:rsid w:val="00F604F8"/>
    <w:rsid w:val="00F61C88"/>
    <w:rsid w:val="00F62DD4"/>
    <w:rsid w:val="00F63109"/>
    <w:rsid w:val="00F647A0"/>
    <w:rsid w:val="00F75B14"/>
    <w:rsid w:val="00F75F4A"/>
    <w:rsid w:val="00F763EE"/>
    <w:rsid w:val="00F778FA"/>
    <w:rsid w:val="00F82959"/>
    <w:rsid w:val="00F8646A"/>
    <w:rsid w:val="00F8767A"/>
    <w:rsid w:val="00F9245B"/>
    <w:rsid w:val="00F970D6"/>
    <w:rsid w:val="00F97C64"/>
    <w:rsid w:val="00FA1607"/>
    <w:rsid w:val="00FA3E51"/>
    <w:rsid w:val="00FA51B7"/>
    <w:rsid w:val="00FA632B"/>
    <w:rsid w:val="00FB46A8"/>
    <w:rsid w:val="00FB51E1"/>
    <w:rsid w:val="00FC0895"/>
    <w:rsid w:val="00FC0F79"/>
    <w:rsid w:val="00FC17AF"/>
    <w:rsid w:val="00FC2A67"/>
    <w:rsid w:val="00FC5515"/>
    <w:rsid w:val="00FC57C7"/>
    <w:rsid w:val="00FC5959"/>
    <w:rsid w:val="00FC5985"/>
    <w:rsid w:val="00FC68A5"/>
    <w:rsid w:val="00FC7583"/>
    <w:rsid w:val="00FC7E27"/>
    <w:rsid w:val="00FD078D"/>
    <w:rsid w:val="00FD1212"/>
    <w:rsid w:val="00FD189A"/>
    <w:rsid w:val="00FE07EB"/>
    <w:rsid w:val="00FE10CF"/>
    <w:rsid w:val="00FE173E"/>
    <w:rsid w:val="00FF0D4F"/>
    <w:rsid w:val="00FF462E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A0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"/>
    <w:qFormat/>
    <w:rsid w:val="001E0C46"/>
    <w:pPr>
      <w:bidi/>
      <w:spacing w:after="100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1"/>
    <w:basedOn w:val="Normal"/>
    <w:next w:val="Normal"/>
    <w:link w:val="Heading1Char"/>
    <w:autoRedefine/>
    <w:uiPriority w:val="9"/>
    <w:qFormat/>
    <w:rsid w:val="004D6B4B"/>
    <w:pPr>
      <w:keepNext/>
      <w:keepLines/>
      <w:spacing w:before="480"/>
      <w:ind w:right="-1026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aliases w:val="عنوان 2"/>
    <w:basedOn w:val="Normal"/>
    <w:next w:val="Normal"/>
    <w:link w:val="Heading2Char"/>
    <w:uiPriority w:val="9"/>
    <w:unhideWhenUsed/>
    <w:qFormat/>
    <w:rsid w:val="003E37CD"/>
    <w:pPr>
      <w:spacing w:before="200" w:after="0"/>
      <w:outlineLvl w:val="1"/>
    </w:pPr>
    <w:rPr>
      <w:rFonts w:eastAsiaTheme="majorEastAsia"/>
      <w:b/>
      <w:bCs/>
      <w:sz w:val="32"/>
      <w:szCs w:val="36"/>
    </w:rPr>
  </w:style>
  <w:style w:type="paragraph" w:styleId="Heading3">
    <w:name w:val="heading 3"/>
    <w:aliases w:val="عنوان 3"/>
    <w:basedOn w:val="Normal"/>
    <w:next w:val="Normal"/>
    <w:link w:val="Heading3Char"/>
    <w:uiPriority w:val="9"/>
    <w:unhideWhenUsed/>
    <w:qFormat/>
    <w:rsid w:val="003E37CD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97B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عنوان 1 Char"/>
    <w:basedOn w:val="DefaultParagraphFont"/>
    <w:link w:val="Heading1"/>
    <w:uiPriority w:val="9"/>
    <w:rsid w:val="004D6B4B"/>
    <w:rPr>
      <w:rFonts w:eastAsiaTheme="majorEastAsia" w:cs="B Nazanin"/>
      <w:b/>
      <w:bCs/>
      <w:sz w:val="40"/>
      <w:szCs w:val="4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83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83"/>
    <w:rPr>
      <w:rFonts w:cs="B Nazanin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عنوان 2 Char"/>
    <w:basedOn w:val="DefaultParagraphFont"/>
    <w:link w:val="Heading2"/>
    <w:uiPriority w:val="9"/>
    <w:rsid w:val="00197B01"/>
    <w:rPr>
      <w:rFonts w:eastAsiaTheme="majorEastAsia" w:cs="B Nazani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7E2B11"/>
    <w:rPr>
      <w:color w:val="0000FF" w:themeColor="hyperlink"/>
      <w:u w:val="single"/>
    </w:rPr>
  </w:style>
  <w:style w:type="character" w:customStyle="1" w:styleId="Heading3Char">
    <w:name w:val="Heading 3 Char"/>
    <w:aliases w:val="عنوان 3 Char"/>
    <w:basedOn w:val="DefaultParagraphFont"/>
    <w:link w:val="Heading3"/>
    <w:uiPriority w:val="9"/>
    <w:rsid w:val="006B1835"/>
    <w:rPr>
      <w:rFonts w:eastAsiaTheme="majorEastAsia" w:cs="B Nazanin"/>
      <w:b/>
      <w:bCs/>
      <w:sz w:val="24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540A2E"/>
    <w:pPr>
      <w:spacing w:after="0"/>
    </w:pPr>
  </w:style>
  <w:style w:type="character" w:styleId="BookTitle">
    <w:name w:val="Book Title"/>
    <w:basedOn w:val="DefaultParagraphFont"/>
    <w:uiPriority w:val="33"/>
    <w:rsid w:val="00482155"/>
    <w:rPr>
      <w:rFonts w:asciiTheme="minorHAnsi" w:hAnsiTheme="minorHAnsi" w:cs="B Nazanin"/>
      <w:b/>
      <w:bCs/>
      <w:iCs w:val="0"/>
      <w:caps w:val="0"/>
      <w:smallCaps w:val="0"/>
      <w:strike w:val="0"/>
      <w:dstrike w:val="0"/>
      <w:vanish w:val="0"/>
      <w:spacing w:val="5"/>
      <w:sz w:val="44"/>
      <w:szCs w:val="48"/>
      <w:vertAlign w:val="baseline"/>
    </w:rPr>
  </w:style>
  <w:style w:type="paragraph" w:styleId="Title">
    <w:name w:val="Title"/>
    <w:aliases w:val="عنوان اصلی"/>
    <w:basedOn w:val="Normal"/>
    <w:next w:val="Normal"/>
    <w:link w:val="TitleChar"/>
    <w:autoRedefine/>
    <w:uiPriority w:val="10"/>
    <w:qFormat/>
    <w:rsid w:val="0038157B"/>
    <w:pPr>
      <w:spacing w:after="200" w:line="240" w:lineRule="auto"/>
      <w:contextualSpacing/>
      <w:jc w:val="center"/>
    </w:pPr>
    <w:rPr>
      <w:rFonts w:ascii="Times New Roman" w:eastAsiaTheme="majorEastAsia" w:hAnsi="Times New Roman"/>
      <w:b/>
      <w:bCs/>
      <w:spacing w:val="5"/>
      <w:kern w:val="28"/>
      <w:sz w:val="48"/>
      <w:szCs w:val="48"/>
    </w:rPr>
  </w:style>
  <w:style w:type="character" w:customStyle="1" w:styleId="TitleChar">
    <w:name w:val="Title Char"/>
    <w:aliases w:val="عنوان اصلی Char"/>
    <w:basedOn w:val="DefaultParagraphFont"/>
    <w:link w:val="Title"/>
    <w:uiPriority w:val="10"/>
    <w:rsid w:val="0038157B"/>
    <w:rPr>
      <w:rFonts w:ascii="Times New Roman" w:eastAsiaTheme="majorEastAsia" w:hAnsi="Times New Roman" w:cs="B Nazanin"/>
      <w:b/>
      <w:bCs/>
      <w:spacing w:val="5"/>
      <w:kern w:val="28"/>
      <w:sz w:val="48"/>
      <w:szCs w:val="4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0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01"/>
    <w:rPr>
      <w:rFonts w:asciiTheme="majorHAnsi" w:eastAsiaTheme="majorEastAsia" w:hAnsiTheme="majorHAnsi" w:cstheme="majorBidi"/>
      <w:color w:val="365F91" w:themeColor="accent1" w:themeShade="BF"/>
      <w:sz w:val="24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01"/>
    <w:rPr>
      <w:rFonts w:asciiTheme="majorHAnsi" w:eastAsiaTheme="majorEastAsia" w:hAnsiTheme="majorHAnsi" w:cstheme="majorBidi"/>
      <w:color w:val="243F60" w:themeColor="accent1" w:themeShade="7F"/>
      <w:sz w:val="24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fa-IR"/>
    </w:rPr>
  </w:style>
  <w:style w:type="paragraph" w:styleId="Caption">
    <w:name w:val="caption"/>
    <w:aliases w:val="جدول/تصویر"/>
    <w:basedOn w:val="Normal"/>
    <w:next w:val="Normal"/>
    <w:uiPriority w:val="35"/>
    <w:unhideWhenUsed/>
    <w:qFormat/>
    <w:rsid w:val="00540A2E"/>
    <w:pPr>
      <w:spacing w:after="200" w:line="240" w:lineRule="auto"/>
      <w:jc w:val="center"/>
    </w:pPr>
    <w:rPr>
      <w:sz w:val="18"/>
      <w:szCs w:val="20"/>
    </w:rPr>
  </w:style>
  <w:style w:type="paragraph" w:customStyle="1" w:styleId="ContactInfo">
    <w:name w:val="Contact Info"/>
    <w:basedOn w:val="Normal"/>
    <w:uiPriority w:val="3"/>
    <w:qFormat/>
    <w:rsid w:val="00B11BDE"/>
    <w:pPr>
      <w:bidi w:val="0"/>
      <w:spacing w:after="80" w:line="280" w:lineRule="exact"/>
      <w:ind w:left="6480"/>
      <w:contextualSpacing/>
      <w:jc w:val="left"/>
    </w:pPr>
    <w:rPr>
      <w:rFonts w:cs="Times New Roman"/>
      <w:color w:val="212120"/>
      <w:sz w:val="20"/>
      <w:szCs w:val="18"/>
      <w:lang w:bidi="ar-SA"/>
    </w:rPr>
  </w:style>
  <w:style w:type="paragraph" w:customStyle="1" w:styleId="Logo">
    <w:name w:val="Logo"/>
    <w:basedOn w:val="Normal"/>
    <w:link w:val="LogoChar"/>
    <w:uiPriority w:val="3"/>
    <w:qFormat/>
    <w:rsid w:val="00B11BDE"/>
    <w:pPr>
      <w:bidi w:val="0"/>
      <w:spacing w:after="0" w:line="240" w:lineRule="auto"/>
      <w:jc w:val="left"/>
    </w:pPr>
    <w:rPr>
      <w:rFonts w:ascii="Arial" w:hAnsi="Arial" w:cs="Times New Roman"/>
      <w:color w:val="4A412B"/>
      <w:spacing w:val="20"/>
      <w:sz w:val="26"/>
      <w:szCs w:val="24"/>
      <w:lang w:bidi="ar-SA"/>
    </w:rPr>
  </w:style>
  <w:style w:type="character" w:customStyle="1" w:styleId="LogoChar">
    <w:name w:val="Logo Char"/>
    <w:basedOn w:val="DefaultParagraphFont"/>
    <w:link w:val="Logo"/>
    <w:uiPriority w:val="3"/>
    <w:rsid w:val="00B11BDE"/>
    <w:rPr>
      <w:rFonts w:ascii="Arial" w:hAnsi="Arial" w:cs="Times New Roman"/>
      <w:color w:val="4A412B"/>
      <w:spacing w:val="20"/>
      <w:sz w:val="26"/>
      <w:szCs w:val="24"/>
    </w:rPr>
  </w:style>
  <w:style w:type="paragraph" w:styleId="NoSpacing">
    <w:name w:val="No Spacing"/>
    <w:link w:val="NoSpacingChar"/>
    <w:uiPriority w:val="1"/>
    <w:qFormat/>
    <w:rsid w:val="00F214E3"/>
    <w:pPr>
      <w:spacing w:after="0"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14E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A65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5439"/>
    <w:pPr>
      <w:bidi w:val="0"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B27CB"/>
    <w:pPr>
      <w:tabs>
        <w:tab w:val="right" w:leader="dot" w:pos="10430"/>
      </w:tabs>
      <w:ind w:left="90" w:hanging="90"/>
    </w:pPr>
  </w:style>
  <w:style w:type="paragraph" w:customStyle="1" w:styleId="a">
    <w:name w:val="تهیه کننده"/>
    <w:basedOn w:val="Normal"/>
    <w:next w:val="Normal"/>
    <w:link w:val="Char"/>
    <w:autoRedefine/>
    <w:qFormat/>
    <w:rsid w:val="0071049F"/>
    <w:pPr>
      <w:keepLines/>
      <w:widowControl w:val="0"/>
      <w:spacing w:after="0"/>
      <w:ind w:left="720"/>
      <w:jc w:val="center"/>
    </w:pPr>
    <w:rPr>
      <w:rFonts w:ascii="Calibri" w:eastAsiaTheme="majorEastAsia" w:hAnsi="Calibri"/>
      <w:b/>
      <w:bCs/>
      <w:sz w:val="28"/>
    </w:rPr>
  </w:style>
  <w:style w:type="paragraph" w:customStyle="1" w:styleId="a0">
    <w:name w:val="هدر"/>
    <w:basedOn w:val="Normal"/>
    <w:next w:val="Normal"/>
    <w:link w:val="Char0"/>
    <w:autoRedefine/>
    <w:qFormat/>
    <w:rsid w:val="00525B44"/>
    <w:pPr>
      <w:spacing w:before="240" w:line="276" w:lineRule="auto"/>
      <w:ind w:left="115" w:right="180"/>
      <w:outlineLvl w:val="2"/>
    </w:pPr>
    <w:rPr>
      <w:b/>
      <w:bCs/>
      <w:sz w:val="40"/>
      <w:szCs w:val="40"/>
      <w:lang w:val="en"/>
    </w:rPr>
  </w:style>
  <w:style w:type="character" w:customStyle="1" w:styleId="Char">
    <w:name w:val="تهیه کننده Char"/>
    <w:basedOn w:val="DefaultParagraphFont"/>
    <w:link w:val="a"/>
    <w:rsid w:val="0071049F"/>
    <w:rPr>
      <w:rFonts w:ascii="Calibri" w:eastAsiaTheme="majorEastAsia" w:hAnsi="Calibri" w:cs="B Nazanin"/>
      <w:b/>
      <w:bCs/>
      <w:sz w:val="28"/>
      <w:szCs w:val="28"/>
      <w:lang w:bidi="fa-IR"/>
    </w:rPr>
  </w:style>
  <w:style w:type="paragraph" w:customStyle="1" w:styleId="a1">
    <w:name w:val="فوتر"/>
    <w:basedOn w:val="Normal"/>
    <w:next w:val="Normal"/>
    <w:link w:val="Char1"/>
    <w:autoRedefine/>
    <w:qFormat/>
    <w:rsid w:val="00C41FAF"/>
    <w:pPr>
      <w:jc w:val="left"/>
    </w:pPr>
    <w:rPr>
      <w:rFonts w:ascii="Calibri" w:hAnsi="Calibri"/>
      <w:b/>
      <w:bCs/>
      <w:sz w:val="22"/>
      <w:szCs w:val="24"/>
    </w:rPr>
  </w:style>
  <w:style w:type="character" w:customStyle="1" w:styleId="Char0">
    <w:name w:val="هدر Char"/>
    <w:basedOn w:val="DefaultParagraphFont"/>
    <w:link w:val="a0"/>
    <w:rsid w:val="00525B44"/>
    <w:rPr>
      <w:rFonts w:cs="B Nazanin"/>
      <w:b/>
      <w:bCs/>
      <w:sz w:val="40"/>
      <w:szCs w:val="40"/>
      <w:lang w:val="en"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A730A"/>
  </w:style>
  <w:style w:type="character" w:customStyle="1" w:styleId="Char1">
    <w:name w:val="فوتر Char"/>
    <w:basedOn w:val="DefaultParagraphFont"/>
    <w:link w:val="a1"/>
    <w:rsid w:val="00C41FAF"/>
    <w:rPr>
      <w:rFonts w:ascii="Calibri" w:hAnsi="Calibri" w:cs="B Nazanin"/>
      <w:b/>
      <w:bCs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A730A"/>
    <w:pPr>
      <w:ind w:left="240"/>
    </w:pPr>
  </w:style>
  <w:style w:type="paragraph" w:styleId="Salutation">
    <w:name w:val="Salutation"/>
    <w:basedOn w:val="Normal"/>
    <w:next w:val="Normal"/>
    <w:link w:val="SalutationChar"/>
    <w:uiPriority w:val="5"/>
    <w:qFormat/>
    <w:rsid w:val="00484CB9"/>
    <w:pPr>
      <w:bidi w:val="0"/>
      <w:spacing w:after="360" w:line="312" w:lineRule="auto"/>
      <w:jc w:val="left"/>
    </w:pPr>
    <w:rPr>
      <w:rFonts w:cstheme="minorBidi"/>
      <w:color w:val="000000" w:themeColor="text1"/>
      <w:szCs w:val="24"/>
      <w:lang w:bidi="ar-SA"/>
    </w:rPr>
  </w:style>
  <w:style w:type="character" w:customStyle="1" w:styleId="SalutationChar">
    <w:name w:val="Salutation Char"/>
    <w:basedOn w:val="DefaultParagraphFont"/>
    <w:link w:val="Salutation"/>
    <w:uiPriority w:val="5"/>
    <w:rsid w:val="00484CB9"/>
    <w:rPr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F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59FD"/>
    <w:pPr>
      <w:bidi w:val="0"/>
      <w:spacing w:before="100"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ar-SA"/>
    </w:rPr>
  </w:style>
  <w:style w:type="paragraph" w:customStyle="1" w:styleId="Body">
    <w:name w:val="Body"/>
    <w:basedOn w:val="Normal"/>
    <w:qFormat/>
    <w:rsid w:val="00F647A0"/>
    <w:pPr>
      <w:spacing w:before="120" w:after="60" w:line="240" w:lineRule="auto"/>
      <w:ind w:left="890"/>
      <w:jc w:val="left"/>
    </w:pPr>
    <w:rPr>
      <w:rFonts w:ascii="Book Antiqua" w:eastAsia="Times New Roman" w:hAnsi="Book Antiqua"/>
      <w:noProof/>
      <w:sz w:val="18"/>
      <w:szCs w:val="24"/>
      <w:lang w:bidi="ar-SA"/>
    </w:rPr>
  </w:style>
  <w:style w:type="character" w:customStyle="1" w:styleId="jlqj4b">
    <w:name w:val="jlqj4b"/>
    <w:basedOn w:val="DefaultParagraphFont"/>
    <w:rsid w:val="00F0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arshasbi\Downloads\trans24-word-template-960915-01-v4.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13c765-3cc4-4a29-be50-ea6aea989080">
      <Value>962</Value>
      <Value>963</Value>
    </TaxCatchAll>
    <cd18ac07c6eb4191abfbb62549d35a37 xmlns="5b1bf424-ba61-4d0a-bfc2-5f59fc698ea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devops</TermName>
          <TermId xmlns="http://schemas.microsoft.com/office/infopath/2007/PartnerControls">46b14971-714d-49f5-9761-d749693b0705</TermId>
        </TermInfo>
        <TermInfo xmlns="http://schemas.microsoft.com/office/infopath/2007/PartnerControls">
          <TermName xmlns="http://schemas.microsoft.com/office/infopath/2007/PartnerControls">فصل اول</TermName>
          <TermId xmlns="http://schemas.microsoft.com/office/infopath/2007/PartnerControls">0e141150-ecfc-46db-bd54-a677756a743c</TermId>
        </TermInfo>
      </Terms>
    </cd18ac07c6eb4191abfbb62549d35a37>
    <_x0646__x0648__x0639__x0020__x0645__x062e__x0627__x0637__x0628_ xmlns="5b1bf424-ba61-4d0a-bfc2-5f59fc698eac">توسعه نرم‌افزار</_x0646__x0648__x0639__x0020__x0645__x062e__x0627__x0637__x0628_>
    <_x062a__x0648__x0636__x06cc__x062d__x0627__x062a_ xmlns="5b1bf424-ba61-4d0a-bfc2-5f59fc698eac">Microsoft Azure DevOps (Session 1)</_x062a__x0648__x0636__x06cc__x062d__x0627__x062a_>
    <_x0646__x0648__x0639__x0020__x0622__x0645__x0648__x0632__x0634_ xmlns="5b1bf424-ba61-4d0a-bfc2-5f59fc698eac">متنی-مصور</_x0646__x0648__x0639__x0020__x0622__x0645__x0648__x0632__x0634_>
    <_x0648__x0627__x062d__x062f__x0020__x0645__x0631__x0628__x0648__x0637__x0647_ xmlns="5b1bf424-ba61-4d0a-bfc2-5f59fc698eac">نرم‌افزار</_x0648__x0627__x062d__x062f__x0020__x0645__x0631__x0628__x0648__x0637__x0647_>
    <_x0641__x0631__x0645__x062a_ xmlns="5b1bf424-ba61-4d0a-bfc2-5f59fc698eac">مستند آموزشی</_x0641__x0631__x0645__x062a_>
    <SharedWithUsers xmlns="8f13c765-3cc4-4a29-be50-ea6aea989080">
      <UserInfo>
        <DisplayName>Zahra Torabi</DisplayName>
        <AccountId>1008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E95C4403F4D8B4FB30489A4DF6BA6DA" ma:contentTypeVersion="11" ma:contentTypeDescription="ایجاد سند جدید" ma:contentTypeScope="" ma:versionID="1613cd3bd36efbf0e3006b99ebb4d303">
  <xsd:schema xmlns:xsd="http://www.w3.org/2001/XMLSchema" xmlns:xs="http://www.w3.org/2001/XMLSchema" xmlns:p="http://schemas.microsoft.com/office/2006/metadata/properties" xmlns:ns2="8f13c765-3cc4-4a29-be50-ea6aea989080" xmlns:ns3="5b1bf424-ba61-4d0a-bfc2-5f59fc698eac" targetNamespace="http://schemas.microsoft.com/office/2006/metadata/properties" ma:root="true" ma:fieldsID="b89a887638c5c7379b0ea2834ac8fa69" ns2:_="" ns3:_="">
    <xsd:import namespace="8f13c765-3cc4-4a29-be50-ea6aea989080"/>
    <xsd:import namespace="5b1bf424-ba61-4d0a-bfc2-5f59fc698e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x062a__x0648__x0636__x06cc__x062d__x0627__x062a_" minOccurs="0"/>
                <xsd:element ref="ns3:_x0646__x0648__x0639__x0020__x0645__x062e__x0627__x0637__x0628_" minOccurs="0"/>
                <xsd:element ref="ns3:_x0648__x0627__x062d__x062f__x0020__x0645__x0631__x0628__x0648__x0637__x0647_" minOccurs="0"/>
                <xsd:element ref="ns3:_x0641__x0631__x0645__x062a_" minOccurs="0"/>
                <xsd:element ref="ns3:_x0646__x0648__x0639__x0020__x0622__x0645__x0648__x0632__x0634_" minOccurs="0"/>
                <xsd:element ref="ns3:cd18ac07c6eb4191abfbb62549d35a37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3c765-3cc4-4a29-be50-ea6aea9890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دسترسی به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7" nillable="true" ma:displayName="Taxonomy Catch All Column" ma:description="" ma:hidden="true" ma:list="{5a11a14e-2dee-4f62-a218-758d0ddb9d57}" ma:internalName="TaxCatchAll" ma:showField="CatchAllData" ma:web="8f13c765-3cc4-4a29-be50-ea6aea989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bf424-ba61-4d0a-bfc2-5f59fc698eac" elementFormDefault="qualified">
    <xsd:import namespace="http://schemas.microsoft.com/office/2006/documentManagement/types"/>
    <xsd:import namespace="http://schemas.microsoft.com/office/infopath/2007/PartnerControls"/>
    <xsd:element name="_x062a__x0648__x0636__x06cc__x062d__x0627__x062a_" ma:index="9" nillable="true" ma:displayName="توضیحات" ma:internalName="_x062a__x0648__x0636__x06cc__x062d__x0627__x062a_">
      <xsd:simpleType>
        <xsd:restriction base="dms:Note">
          <xsd:maxLength value="255"/>
        </xsd:restriction>
      </xsd:simpleType>
    </xsd:element>
    <xsd:element name="_x0646__x0648__x0639__x0020__x0645__x062e__x0627__x0637__x0628_" ma:index="10" nillable="true" ma:displayName="نوع مخاطب" ma:default="پشتیبانی نرم‌افزار" ma:format="Dropdown" ma:internalName="_x0646__x0648__x0639__x0020__x0645__x062e__x0627__x0637__x0628_">
      <xsd:simpleType>
        <xsd:restriction base="dms:Choice">
          <xsd:enumeration value="پشتیبانی نرم‌افزار"/>
          <xsd:enumeration value="توسعه نرم‌افزار"/>
        </xsd:restriction>
      </xsd:simpleType>
    </xsd:element>
    <xsd:element name="_x0648__x0627__x062d__x062f__x0020__x0645__x0631__x0628__x0648__x0637__x0647_" ma:index="11" nillable="true" ma:displayName="واحد مربوطه" ma:format="Dropdown" ma:internalName="_x0648__x0627__x062d__x062f__x0020__x0645__x0631__x0628__x0648__x0637__x0647_">
      <xsd:simpleType>
        <xsd:restriction base="dms:Choice">
          <xsd:enumeration value="نرم‌افزار"/>
          <xsd:enumeration value="پایگاه داده"/>
          <xsd:enumeration value="زیرساخت"/>
          <xsd:enumeration value="مشترک"/>
          <xsd:enumeration value="عمومی"/>
        </xsd:restriction>
      </xsd:simpleType>
    </xsd:element>
    <xsd:element name="_x0641__x0631__x0645__x062a_" ma:index="12" nillable="true" ma:displayName="فرمت" ma:default="مستند آموزشی" ma:format="Dropdown" ma:internalName="_x0641__x0631__x0645__x062a_">
      <xsd:simpleType>
        <xsd:restriction base="dms:Choice">
          <xsd:enumeration value="مستند آموزشی"/>
          <xsd:enumeration value="کلیپ آموزشی"/>
          <xsd:enumeration value="کتاب"/>
          <xsd:enumeration value="مقاله"/>
          <xsd:enumeration value="ارایه"/>
        </xsd:restriction>
      </xsd:simpleType>
    </xsd:element>
    <xsd:element name="_x0646__x0648__x0639__x0020__x0622__x0645__x0648__x0632__x0634_" ma:index="13" nillable="true" ma:displayName="نوع آموزش" ma:format="Dropdown" ma:internalName="_x0646__x0648__x0639__x0020__x0622__x0645__x0648__x0632__x0634_">
      <xsd:simpleType>
        <xsd:restriction base="dms:Choice">
          <xsd:enumeration value="متنی-مصور"/>
          <xsd:enumeration value="تصویر متحرک"/>
          <xsd:enumeration value="ویدیویی"/>
        </xsd:restriction>
      </xsd:simpleType>
    </xsd:element>
    <xsd:element name="cd18ac07c6eb4191abfbb62549d35a37" ma:index="16" nillable="true" ma:taxonomy="true" ma:internalName="cd18ac07c6eb4191abfbb62549d35a37" ma:taxonomyFieldName="_x06a9__x0644__x0645__x0627__x062a__x0020__x06a9__x0644__x06cc__x062f__x06cc_" ma:displayName="کلمات کلیدی" ma:default="" ma:fieldId="{cd18ac07-c6eb-4191-abfb-b62549d35a37}" ma:taxonomyMulti="true" ma:sspId="338b1968-eb8f-42b6-a7b7-156de4e54ff3" ma:termSetId="42bbad0b-0184-456c-a96c-399840fa6955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81376C-994B-4806-8000-CB21EE072D57}"/>
</file>

<file path=customXml/itemProps2.xml><?xml version="1.0" encoding="utf-8"?>
<ds:datastoreItem xmlns:ds="http://schemas.openxmlformats.org/officeDocument/2006/customXml" ds:itemID="{03637CF8-DE5F-4E85-AF40-F6D1326A5352}"/>
</file>

<file path=customXml/itemProps3.xml><?xml version="1.0" encoding="utf-8"?>
<ds:datastoreItem xmlns:ds="http://schemas.openxmlformats.org/officeDocument/2006/customXml" ds:itemID="{13AB4D0F-7993-449C-84A2-7F599544B85E}"/>
</file>

<file path=customXml/itemProps4.xml><?xml version="1.0" encoding="utf-8"?>
<ds:datastoreItem xmlns:ds="http://schemas.openxmlformats.org/officeDocument/2006/customXml" ds:itemID="{473C2549-0572-4A0B-9748-529BEF675F5D}"/>
</file>

<file path=docProps/app.xml><?xml version="1.0" encoding="utf-8"?>
<Properties xmlns="http://schemas.openxmlformats.org/officeDocument/2006/extended-properties" xmlns:vt="http://schemas.openxmlformats.org/officeDocument/2006/docPropsVTypes">
  <Template>trans24-word-template-960915-01-v4.0-1</Template>
  <TotalTime>0</TotalTime>
  <Pages>12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فرم Word</vt:lpstr>
    </vt:vector>
  </TitlesOfParts>
  <Manager/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Azure DevOps (Session 1)</dc:title>
  <dc:creator/>
  <cp:lastModifiedBy/>
  <cp:revision>1</cp:revision>
  <dcterms:created xsi:type="dcterms:W3CDTF">2021-01-12T11:06:00Z</dcterms:created>
  <dcterms:modified xsi:type="dcterms:W3CDTF">2021-01-18T06:12:00Z</dcterms:modified>
  <cp:version>4.0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0x010100DE95C4403F4D8B4FB30489A4DF6BA6DA</vt:lpwstr>
  </property>
  <property fmtid="{D5CDD505-2E9C-101B-9397-08002B2CF9AE}" pid="3" name="کلید واژه">
    <vt:lpwstr/>
  </property>
  <property fmtid="{D5CDD505-2E9C-101B-9397-08002B2CF9AE}" pid="4" name="کلمات کلیدی">
    <vt:lpwstr>962;#devops|46b14971-714d-49f5-9761-d749693b0705;#963;#فصل اول|0e141150-ecfc-46db-bd54-a677756a743c</vt:lpwstr>
  </property>
</Properties>
</file>